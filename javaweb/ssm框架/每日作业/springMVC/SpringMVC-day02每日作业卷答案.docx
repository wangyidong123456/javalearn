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8C0C5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Spring</w:t>
      </w:r>
      <w:r w:rsidR="00AF1A6F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MVC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7939CB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672AF1" w:rsidRPr="00706889" w:rsidRDefault="0077237C" w:rsidP="000D7E8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21CCF" w:rsidRPr="00221CCF" w:rsidRDefault="00DC29A7" w:rsidP="00221CCF">
      <w:pPr>
        <w:rPr>
          <w:lang w:val="zh-CN"/>
        </w:rPr>
      </w:pPr>
      <w:r>
        <w:rPr>
          <w:rFonts w:hint="eastAsia"/>
          <w:lang w:val="zh-CN"/>
        </w:rPr>
        <w:t>使用已经提供</w:t>
      </w:r>
      <w:r w:rsidR="00733321">
        <w:rPr>
          <w:rFonts w:hint="eastAsia"/>
          <w:lang w:val="zh-CN"/>
        </w:rPr>
        <w:t>的</w:t>
      </w:r>
      <w:r w:rsidR="00733321" w:rsidRPr="000D6726">
        <w:rPr>
          <w:lang w:val="zh-CN"/>
        </w:rPr>
        <w:t>SpringMVC02-study</w:t>
      </w:r>
      <w:r w:rsidR="00733321">
        <w:rPr>
          <w:rFonts w:hint="eastAsia"/>
          <w:lang w:val="zh-CN"/>
        </w:rPr>
        <w:t>工程中</w:t>
      </w:r>
      <w:r w:rsidR="00221CCF" w:rsidRPr="00221CCF">
        <w:rPr>
          <w:rFonts w:hint="eastAsia"/>
          <w:lang w:val="zh-CN"/>
        </w:rPr>
        <w:t>实现商品管理</w:t>
      </w:r>
      <w:r w:rsidR="004C0AF5">
        <w:rPr>
          <w:rFonts w:hint="eastAsia"/>
          <w:lang w:val="zh-CN"/>
        </w:rPr>
        <w:t>功能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>要求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 xml:space="preserve">1. </w:t>
      </w:r>
      <w:r w:rsidRPr="00221CCF">
        <w:rPr>
          <w:rFonts w:hint="eastAsia"/>
          <w:lang w:val="zh-CN"/>
        </w:rPr>
        <w:t>实现商品多选，</w:t>
      </w:r>
      <w:r w:rsidR="005F2CCF">
        <w:rPr>
          <w:rFonts w:hint="eastAsia"/>
          <w:lang w:val="zh-CN"/>
        </w:rPr>
        <w:t>使用包装对象和参数两种方式</w:t>
      </w:r>
      <w:r w:rsidR="00883336">
        <w:rPr>
          <w:rFonts w:hint="eastAsia"/>
          <w:lang w:val="zh-CN"/>
        </w:rPr>
        <w:t>接收商品</w:t>
      </w:r>
      <w:r w:rsidR="00883336">
        <w:rPr>
          <w:rFonts w:hint="eastAsia"/>
          <w:lang w:val="zh-CN"/>
        </w:rPr>
        <w:t>id</w:t>
      </w:r>
      <w:r w:rsidR="00883336">
        <w:rPr>
          <w:rFonts w:hint="eastAsia"/>
          <w:lang w:val="zh-CN"/>
        </w:rPr>
        <w:t>的数组</w:t>
      </w:r>
      <w:r w:rsidR="005F2CCF">
        <w:rPr>
          <w:rFonts w:hint="eastAsia"/>
          <w:lang w:val="zh-CN"/>
        </w:rPr>
        <w:t>。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 xml:space="preserve">2. </w:t>
      </w:r>
      <w:r w:rsidRPr="00221CCF">
        <w:rPr>
          <w:rFonts w:hint="eastAsia"/>
          <w:lang w:val="zh-CN"/>
        </w:rPr>
        <w:t>实现商品批量修改，提交到后台使用</w:t>
      </w:r>
      <w:r w:rsidRPr="00221CCF">
        <w:rPr>
          <w:rFonts w:hint="eastAsia"/>
          <w:lang w:val="zh-CN"/>
        </w:rPr>
        <w:t>List</w:t>
      </w:r>
      <w:r w:rsidRPr="00221CCF">
        <w:rPr>
          <w:rFonts w:hint="eastAsia"/>
          <w:lang w:val="zh-CN"/>
        </w:rPr>
        <w:t>接收，并在控制台打印商品信息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 xml:space="preserve">3. </w:t>
      </w:r>
      <w:r w:rsidRPr="00221CCF">
        <w:rPr>
          <w:rFonts w:hint="eastAsia"/>
          <w:lang w:val="zh-CN"/>
        </w:rPr>
        <w:t>改造搜索商品功能，实现只接收</w:t>
      </w:r>
      <w:r w:rsidRPr="00221CCF">
        <w:rPr>
          <w:rFonts w:hint="eastAsia"/>
          <w:lang w:val="zh-CN"/>
        </w:rPr>
        <w:t>POST</w:t>
      </w:r>
      <w:r w:rsidRPr="00221CCF">
        <w:rPr>
          <w:rFonts w:hint="eastAsia"/>
          <w:lang w:val="zh-CN"/>
        </w:rPr>
        <w:t>请求。</w:t>
      </w:r>
    </w:p>
    <w:p w:rsidR="00221CCF" w:rsidRPr="00221CCF" w:rsidRDefault="00B55238" w:rsidP="00221CCF">
      <w:pPr>
        <w:rPr>
          <w:lang w:val="zh-CN"/>
        </w:rPr>
      </w:pPr>
      <w:r>
        <w:rPr>
          <w:lang w:val="zh-CN"/>
        </w:rPr>
        <w:t>4</w:t>
      </w:r>
      <w:r w:rsidR="00221CCF" w:rsidRPr="00221CCF">
        <w:rPr>
          <w:rFonts w:hint="eastAsia"/>
          <w:lang w:val="zh-CN"/>
        </w:rPr>
        <w:t xml:space="preserve">. </w:t>
      </w:r>
      <w:r w:rsidR="00221CCF" w:rsidRPr="00221CCF">
        <w:rPr>
          <w:rFonts w:hint="eastAsia"/>
          <w:lang w:val="zh-CN"/>
        </w:rPr>
        <w:t>实现上</w:t>
      </w:r>
      <w:proofErr w:type="gramStart"/>
      <w:r w:rsidR="00221CCF" w:rsidRPr="00221CCF">
        <w:rPr>
          <w:rFonts w:hint="eastAsia"/>
          <w:lang w:val="zh-CN"/>
        </w:rPr>
        <w:t>传商品</w:t>
      </w:r>
      <w:proofErr w:type="gramEnd"/>
      <w:r w:rsidR="00221CCF" w:rsidRPr="00221CCF">
        <w:rPr>
          <w:rFonts w:hint="eastAsia"/>
          <w:lang w:val="zh-CN"/>
        </w:rPr>
        <w:t>图片功能</w:t>
      </w:r>
    </w:p>
    <w:p w:rsidR="00221CCF" w:rsidRPr="00221CCF" w:rsidRDefault="00B55238" w:rsidP="00221CCF">
      <w:pPr>
        <w:rPr>
          <w:lang w:val="zh-CN"/>
        </w:rPr>
      </w:pPr>
      <w:r>
        <w:rPr>
          <w:lang w:val="zh-CN"/>
        </w:rPr>
        <w:t>5</w:t>
      </w:r>
      <w:r w:rsidR="00221CCF" w:rsidRPr="00221CCF">
        <w:rPr>
          <w:rFonts w:hint="eastAsia"/>
          <w:lang w:val="zh-CN"/>
        </w:rPr>
        <w:t xml:space="preserve">. </w:t>
      </w:r>
      <w:r w:rsidR="00221CCF" w:rsidRPr="00221CCF">
        <w:rPr>
          <w:rFonts w:hint="eastAsia"/>
          <w:lang w:val="zh-CN"/>
        </w:rPr>
        <w:t>使用注解的方式实现商品数据的</w:t>
      </w:r>
      <w:r w:rsidR="00221CCF" w:rsidRPr="00221CCF">
        <w:rPr>
          <w:rFonts w:hint="eastAsia"/>
          <w:lang w:val="zh-CN"/>
        </w:rPr>
        <w:t>json</w:t>
      </w:r>
      <w:r w:rsidR="00221CCF" w:rsidRPr="00221CCF">
        <w:rPr>
          <w:rFonts w:hint="eastAsia"/>
          <w:lang w:val="zh-CN"/>
        </w:rPr>
        <w:t>交互</w:t>
      </w:r>
    </w:p>
    <w:p w:rsidR="00221CCF" w:rsidRDefault="00B55238" w:rsidP="00221CCF">
      <w:pPr>
        <w:rPr>
          <w:lang w:val="zh-CN"/>
        </w:rPr>
      </w:pPr>
      <w:r>
        <w:rPr>
          <w:lang w:val="zh-CN"/>
        </w:rPr>
        <w:t>6</w:t>
      </w:r>
      <w:r w:rsidR="00221CCF" w:rsidRPr="00221CCF">
        <w:rPr>
          <w:rFonts w:hint="eastAsia"/>
          <w:lang w:val="zh-CN"/>
        </w:rPr>
        <w:t xml:space="preserve">. </w:t>
      </w:r>
      <w:r w:rsidR="00221CCF" w:rsidRPr="00221CCF">
        <w:rPr>
          <w:rFonts w:hint="eastAsia"/>
          <w:lang w:val="zh-CN"/>
        </w:rPr>
        <w:t>使用注解的方式接收请求</w:t>
      </w:r>
      <w:r w:rsidR="00221CCF" w:rsidRPr="00221CCF">
        <w:rPr>
          <w:rFonts w:hint="eastAsia"/>
          <w:lang w:val="zh-CN"/>
        </w:rPr>
        <w:t>url</w:t>
      </w:r>
      <w:r w:rsidR="00221CCF" w:rsidRPr="00221CCF">
        <w:rPr>
          <w:rFonts w:hint="eastAsia"/>
          <w:lang w:val="zh-CN"/>
        </w:rPr>
        <w:t>上的数据</w:t>
      </w:r>
    </w:p>
    <w:p w:rsidR="00D12C8D" w:rsidRPr="00963ED2" w:rsidRDefault="00D12C8D" w:rsidP="00957FD3">
      <w:pPr>
        <w:rPr>
          <w:lang w:val="zh-CN"/>
        </w:rPr>
      </w:pP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706889">
        <w:rPr>
          <w:rFonts w:hint="eastAsia"/>
          <w:lang w:val="zh-CN"/>
        </w:rPr>
        <w:t>答案</w:t>
      </w:r>
    </w:p>
    <w:p w:rsidR="00257C62" w:rsidRPr="00223349" w:rsidRDefault="00F81370" w:rsidP="00223349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221CCF">
        <w:rPr>
          <w:rFonts w:hint="eastAsia"/>
          <w:lang w:val="zh-CN"/>
        </w:rPr>
        <w:t>实现商品多选，</w:t>
      </w:r>
      <w:r>
        <w:rPr>
          <w:rFonts w:hint="eastAsia"/>
          <w:lang w:val="zh-CN"/>
        </w:rPr>
        <w:t>使用包装对象和参数两种方式接收商品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的数组。</w:t>
      </w:r>
    </w:p>
    <w:p w:rsidR="00223349" w:rsidRDefault="00223349" w:rsidP="00223349">
      <w:pPr>
        <w:rPr>
          <w:lang w:val="zh-CN"/>
        </w:rPr>
      </w:pPr>
      <w:r>
        <w:rPr>
          <w:rFonts w:hint="eastAsia"/>
          <w:lang w:val="zh-CN"/>
        </w:rPr>
        <w:t>修改</w:t>
      </w:r>
      <w:r>
        <w:rPr>
          <w:lang w:val="zh-CN"/>
        </w:rPr>
        <w:t>itemList.jsp</w:t>
      </w:r>
      <w:r>
        <w:rPr>
          <w:rFonts w:hint="eastAsia"/>
          <w:lang w:val="zh-CN"/>
        </w:rPr>
        <w:t>，</w:t>
      </w:r>
      <w:r>
        <w:rPr>
          <w:lang w:val="zh-CN"/>
        </w:rPr>
        <w:t>增加</w:t>
      </w:r>
      <w:r>
        <w:rPr>
          <w:rFonts w:hint="eastAsia"/>
          <w:lang w:val="zh-CN"/>
        </w:rPr>
        <w:t>商品多选功能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table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width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"100%"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border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1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highlight w:val="magenta"/>
        </w:rPr>
        <w:t>&gt;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选择</w:t>
      </w:r>
      <w:r>
        <w:rPr>
          <w:rFonts w:ascii="Consolas" w:eastAsia="Consolas" w:hAnsi="Consolas" w:hint="eastAsia"/>
          <w:color w:val="008080"/>
          <w:sz w:val="22"/>
          <w:highlight w:val="magenta"/>
        </w:rPr>
        <w:t>&lt;/</w:t>
      </w:r>
      <w:r>
        <w:rPr>
          <w:rFonts w:ascii="Consolas" w:eastAsia="Consolas" w:hAnsi="Consolas" w:hint="eastAsia"/>
          <w:color w:val="3F7F7F"/>
          <w:sz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highlight w:val="magenta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商品名称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商品价格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生产日期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商品描述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操作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:forEach</w:t>
      </w:r>
      <w:proofErr w:type="spellEnd"/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items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"item"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  <w:highlight w:val="magenta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highlight w:val="magenta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highlight w:val="magenta"/>
        </w:rPr>
        <w:t>&gt;&lt;</w:t>
      </w:r>
      <w:r>
        <w:rPr>
          <w:rFonts w:ascii="Consolas" w:eastAsia="Consolas" w:hAnsi="Consolas" w:hint="eastAsia"/>
          <w:color w:val="3F7F7F"/>
          <w:sz w:val="22"/>
          <w:highlight w:val="magenta"/>
        </w:rPr>
        <w:t>input</w:t>
      </w:r>
      <w:r>
        <w:rPr>
          <w:rFonts w:ascii="Consolas" w:eastAsia="Consolas" w:hAnsi="Consolas" w:hint="eastAsia"/>
          <w:sz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magenta"/>
        </w:rPr>
        <w:t>"checkbox"</w:t>
      </w:r>
      <w:r>
        <w:rPr>
          <w:rFonts w:ascii="Consolas" w:eastAsia="Consolas" w:hAnsi="Consolas" w:hint="eastAsia"/>
          <w:sz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magenta"/>
        </w:rPr>
        <w:t>"ids"</w:t>
      </w:r>
      <w:r>
        <w:rPr>
          <w:rFonts w:ascii="Consolas" w:eastAsia="Consolas" w:hAnsi="Consolas" w:hint="eastAsia"/>
          <w:sz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magenta"/>
        </w:rPr>
        <w:t>value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highlight w:val="magenta"/>
        </w:rPr>
        <w:t>"</w:t>
      </w:r>
      <w:r>
        <w:rPr>
          <w:rFonts w:ascii="Consolas" w:eastAsia="Consolas" w:hAnsi="Consolas" w:hint="eastAsia"/>
          <w:color w:val="008080"/>
          <w:sz w:val="22"/>
          <w:highlight w:val="magenta"/>
        </w:rPr>
        <w:t>/&gt;&lt;/</w:t>
      </w:r>
      <w:r>
        <w:rPr>
          <w:rFonts w:ascii="Consolas" w:eastAsia="Consolas" w:hAnsi="Consolas" w:hint="eastAsia"/>
          <w:color w:val="3F7F7F"/>
          <w:sz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highlight w:val="magenta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${item.name }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item.price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fmt:formatDate</w:t>
      </w:r>
      <w:proofErr w:type="spell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item.createtime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pattern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yyyy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-MM-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dd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HH:mm:ss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Default="00F0488F" w:rsidP="00F0488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item.detail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0488F" w:rsidRPr="00733321" w:rsidRDefault="00F0488F" w:rsidP="00223349"/>
    <w:p w:rsidR="00E64A42" w:rsidRPr="00733321" w:rsidRDefault="00E64A42" w:rsidP="00223349">
      <w:r>
        <w:rPr>
          <w:rFonts w:hint="eastAsia"/>
          <w:lang w:val="zh-CN"/>
        </w:rPr>
        <w:t>编写包装对象</w:t>
      </w:r>
      <w:proofErr w:type="spellStart"/>
      <w:r w:rsidRPr="00733321">
        <w:rPr>
          <w:rFonts w:hint="eastAsia"/>
        </w:rPr>
        <w:t>Query</w:t>
      </w:r>
      <w:r w:rsidRPr="00733321">
        <w:t>Vo</w:t>
      </w:r>
      <w:proofErr w:type="spellEnd"/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Integer[] </w:t>
      </w:r>
      <w:r w:rsidRPr="006D2DDD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Integer[] </w:t>
      </w:r>
      <w:proofErr w:type="spellStart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getIds</w:t>
      </w:r>
      <w:proofErr w:type="spell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6D2DDD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setIds</w:t>
      </w:r>
      <w:proofErr w:type="spell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(Integer[] </w:t>
      </w:r>
      <w:r w:rsidRPr="006D2DDD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6D2D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6D2DDD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proofErr w:type="spellEnd"/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6D2DDD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6D2DDD" w:rsidRPr="006D2DDD" w:rsidRDefault="006D2DDD" w:rsidP="006D2D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E64A42" w:rsidRPr="00733321" w:rsidRDefault="006D2DDD" w:rsidP="006D2DDD">
      <w:pPr>
        <w:shd w:val="clear" w:color="auto" w:fill="DDD9C3" w:themeFill="background2" w:themeFillShade="E6"/>
        <w:rPr>
          <w:sz w:val="18"/>
        </w:rPr>
      </w:pPr>
      <w:r w:rsidRPr="006D2DDD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E64A42" w:rsidRPr="00733321" w:rsidRDefault="00E64A42" w:rsidP="00223349"/>
    <w:p w:rsidR="00223349" w:rsidRPr="00733321" w:rsidRDefault="00223349" w:rsidP="00223349">
      <w:r>
        <w:rPr>
          <w:rFonts w:hint="eastAsia"/>
          <w:lang w:val="zh-CN"/>
        </w:rPr>
        <w:t>编写</w:t>
      </w:r>
      <w:r w:rsidRPr="00733321">
        <w:rPr>
          <w:rFonts w:hint="eastAsia"/>
        </w:rPr>
        <w:t>Controller</w:t>
      </w:r>
    </w:p>
    <w:p w:rsidR="00E64A42" w:rsidRPr="00E64A42" w:rsidRDefault="00E64A42" w:rsidP="00E64A4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E64A42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E64A42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E64A4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E64A42">
        <w:rPr>
          <w:rFonts w:ascii="Consolas" w:hAnsi="Consolas" w:cs="Consolas"/>
          <w:color w:val="2A00FF"/>
          <w:kern w:val="0"/>
          <w:sz w:val="22"/>
          <w:szCs w:val="28"/>
        </w:rPr>
        <w:t>queryItem</w:t>
      </w:r>
      <w:proofErr w:type="spellEnd"/>
      <w:r w:rsidRPr="00E64A4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E64A42" w:rsidRPr="00E64A42" w:rsidRDefault="00E64A42" w:rsidP="00E64A4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E64A4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queryItem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64A42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 xml:space="preserve">, Integer[] </w:t>
      </w:r>
      <w:r w:rsidRPr="00E64A42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64A42" w:rsidRPr="00E64A42" w:rsidRDefault="00E64A42" w:rsidP="00E64A4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64A42" w:rsidRPr="00E64A42" w:rsidRDefault="00E64A42" w:rsidP="00E64A4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E64A4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E64A42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.getIds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().</w:t>
      </w:r>
      <w:r w:rsidRPr="00E64A42">
        <w:rPr>
          <w:rFonts w:ascii="Consolas" w:hAnsi="Consolas" w:cs="Consolas"/>
          <w:color w:val="0000C0"/>
          <w:kern w:val="0"/>
          <w:sz w:val="22"/>
          <w:szCs w:val="28"/>
        </w:rPr>
        <w:t>length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64A42" w:rsidRPr="00E64A42" w:rsidRDefault="00E64A42" w:rsidP="00E64A4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E64A4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E64A42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E64A42">
        <w:rPr>
          <w:rFonts w:ascii="Consolas" w:hAnsi="Consolas" w:cs="Consolas"/>
          <w:color w:val="0000C0"/>
          <w:kern w:val="0"/>
          <w:sz w:val="22"/>
          <w:szCs w:val="28"/>
        </w:rPr>
        <w:t>length</w:t>
      </w:r>
      <w:proofErr w:type="spell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64A42" w:rsidRPr="00E64A42" w:rsidRDefault="00E64A42" w:rsidP="00E64A4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64A42" w:rsidRPr="00E64A42" w:rsidRDefault="00E64A42" w:rsidP="00E64A4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64A4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64A42">
        <w:rPr>
          <w:rFonts w:ascii="Consolas" w:hAnsi="Consolas" w:cs="Consolas"/>
          <w:color w:val="2A00FF"/>
          <w:kern w:val="0"/>
          <w:sz w:val="22"/>
          <w:szCs w:val="28"/>
        </w:rPr>
        <w:t>"success"</w:t>
      </w: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64A42" w:rsidRPr="00E64A42" w:rsidRDefault="00E64A42" w:rsidP="00E64A42">
      <w:pPr>
        <w:shd w:val="clear" w:color="auto" w:fill="DDD9C3" w:themeFill="background2" w:themeFillShade="E6"/>
        <w:rPr>
          <w:sz w:val="18"/>
          <w:lang w:val="zh-CN"/>
        </w:rPr>
      </w:pPr>
      <w:r w:rsidRPr="00E64A4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223349" w:rsidRPr="00223349" w:rsidRDefault="00223349" w:rsidP="00223349">
      <w:pPr>
        <w:rPr>
          <w:lang w:val="zh-CN"/>
        </w:rPr>
      </w:pPr>
    </w:p>
    <w:p w:rsidR="00223349" w:rsidRPr="00223349" w:rsidRDefault="00257C62" w:rsidP="00223349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223349">
        <w:rPr>
          <w:rFonts w:hint="eastAsia"/>
          <w:lang w:val="zh-CN"/>
        </w:rPr>
        <w:t>实现商品批量修改，提交到后台使用</w:t>
      </w:r>
      <w:r w:rsidRPr="00223349">
        <w:rPr>
          <w:rFonts w:hint="eastAsia"/>
          <w:lang w:val="zh-CN"/>
        </w:rPr>
        <w:t>List</w:t>
      </w:r>
      <w:r w:rsidRPr="00223349">
        <w:rPr>
          <w:rFonts w:hint="eastAsia"/>
          <w:lang w:val="zh-CN"/>
        </w:rPr>
        <w:t>接收，并在控制台打印商品信息</w:t>
      </w:r>
    </w:p>
    <w:p w:rsidR="00223349" w:rsidRPr="00330AE6" w:rsidRDefault="00223349" w:rsidP="00223349">
      <w:r>
        <w:rPr>
          <w:rFonts w:hint="eastAsia"/>
          <w:lang w:val="zh-CN"/>
        </w:rPr>
        <w:t>修改</w:t>
      </w:r>
      <w:proofErr w:type="spellStart"/>
      <w:r w:rsidRPr="00330AE6">
        <w:t>itemList.jsp</w:t>
      </w:r>
      <w:proofErr w:type="spellEnd"/>
      <w:r w:rsidRPr="00330AE6">
        <w:rPr>
          <w:rFonts w:hint="eastAsia"/>
        </w:rPr>
        <w:t>，</w:t>
      </w:r>
      <w:r>
        <w:rPr>
          <w:lang w:val="zh-CN"/>
        </w:rPr>
        <w:t>增加</w:t>
      </w:r>
      <w:r>
        <w:rPr>
          <w:rFonts w:hint="eastAsia"/>
          <w:lang w:val="zh-CN"/>
        </w:rPr>
        <w:t>批量修改商品功能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:forEach</w:t>
      </w:r>
      <w:proofErr w:type="spellEnd"/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items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"item"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varStatus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"s"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&gt;&lt;</w:t>
      </w:r>
      <w:r>
        <w:rPr>
          <w:rFonts w:ascii="Consolas" w:eastAsia="Consolas" w:hAnsi="Consolas" w:hint="eastAsia"/>
          <w:color w:val="3F7F7F"/>
          <w:sz w:val="22"/>
        </w:rPr>
        <w:t>input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type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"checkbox"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"ids"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input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type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"hidden"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</w:rPr>
        <w:t>].id"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${item.id 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input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type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"text"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</w:rPr>
        <w:t>].name"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${item.name 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&gt;&lt;</w:t>
      </w:r>
      <w:r>
        <w:rPr>
          <w:rFonts w:ascii="Consolas" w:eastAsia="Consolas" w:hAnsi="Consolas" w:hint="eastAsia"/>
          <w:color w:val="3F7F7F"/>
          <w:sz w:val="22"/>
        </w:rPr>
        <w:t>input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type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"text"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[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</w:rPr>
        <w:t>].price"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item.price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&gt;&lt;</w:t>
      </w:r>
      <w:r>
        <w:rPr>
          <w:rFonts w:ascii="Consolas" w:eastAsia="Consolas" w:hAnsi="Consolas" w:hint="eastAsia"/>
          <w:color w:val="3F7F7F"/>
          <w:sz w:val="22"/>
        </w:rPr>
        <w:t>input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type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"text"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</w:rPr>
        <w:t>].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createtime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fmt:formatDate</w:t>
      </w:r>
      <w:proofErr w:type="spell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item.createtime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</w:t>
      </w:r>
      <w:r>
        <w:rPr>
          <w:rFonts w:ascii="Consolas" w:eastAsia="Consolas" w:hAnsi="Consolas" w:hint="eastAsia"/>
          <w:sz w:val="22"/>
        </w:rPr>
        <w:t xml:space="preserve">" </w:t>
      </w:r>
      <w:r>
        <w:rPr>
          <w:rFonts w:ascii="Consolas" w:eastAsia="Consolas" w:hAnsi="Consolas" w:hint="eastAsia"/>
          <w:color w:val="7F007F"/>
          <w:sz w:val="22"/>
        </w:rPr>
        <w:t>pattern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yyyy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-MM-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dd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HH:mm:ss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&gt;&lt;</w:t>
      </w:r>
      <w:r>
        <w:rPr>
          <w:rFonts w:ascii="Consolas" w:eastAsia="Consolas" w:hAnsi="Consolas" w:hint="eastAsia"/>
          <w:color w:val="3F7F7F"/>
          <w:sz w:val="22"/>
        </w:rPr>
        <w:t>input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type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"text"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[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</w:rPr>
        <w:t>].detail"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lastRenderedPageBreak/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item.detail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&gt;&lt;</w:t>
      </w:r>
      <w:r>
        <w:rPr>
          <w:rFonts w:ascii="Consolas" w:eastAsia="Consolas" w:hAnsi="Consolas" w:hint="eastAsia"/>
          <w:color w:val="3F7F7F"/>
          <w:sz w:val="22"/>
        </w:rPr>
        <w:t>a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pageContext.request.contextPath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itemEdit.action?id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=</w:t>
      </w:r>
      <w:r>
        <w:rPr>
          <w:rFonts w:ascii="Consolas" w:eastAsia="Consolas" w:hAnsi="Consolas" w:hint="eastAsia"/>
          <w:color w:val="000000"/>
          <w:sz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修改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a</w:t>
      </w:r>
      <w:r>
        <w:rPr>
          <w:rFonts w:ascii="Consolas" w:eastAsia="Consolas" w:hAnsi="Consolas" w:hint="eastAsia"/>
          <w:color w:val="008080"/>
          <w:sz w:val="22"/>
        </w:rPr>
        <w:t>&gt;&lt;/</w:t>
      </w:r>
      <w:r>
        <w:rPr>
          <w:rFonts w:ascii="Consolas" w:eastAsia="Consolas" w:hAnsi="Consolas" w:hint="eastAsia"/>
          <w:color w:val="3F7F7F"/>
          <w:sz w:val="22"/>
        </w:rPr>
        <w:t>td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330AE6" w:rsidRDefault="00330AE6" w:rsidP="00330AE6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Default="00330AE6" w:rsidP="00330AE6">
      <w:pPr>
        <w:shd w:val="clear" w:color="auto" w:fill="DDD8C2" w:themeFill="background2" w:themeFillShade="E5"/>
        <w:rPr>
          <w:rFonts w:ascii="Consolas" w:eastAsia="Consolas" w:hAnsi="Consolas"/>
          <w:color w:val="008080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30AE6" w:rsidRPr="00733321" w:rsidRDefault="00330AE6" w:rsidP="00223349"/>
    <w:p w:rsidR="00BC08E8" w:rsidRPr="00733321" w:rsidRDefault="00BC08E8" w:rsidP="00223349">
      <w:r>
        <w:rPr>
          <w:rFonts w:hint="eastAsia"/>
          <w:lang w:val="zh-CN"/>
        </w:rPr>
        <w:t>编写</w:t>
      </w:r>
      <w:proofErr w:type="spellStart"/>
      <w:r w:rsidRPr="00733321">
        <w:rPr>
          <w:rFonts w:hint="eastAsia"/>
        </w:rPr>
        <w:t>QueryVo</w:t>
      </w:r>
      <w:proofErr w:type="spellEnd"/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Integer[] </w:t>
      </w:r>
      <w:r w:rsidRPr="008F5BB0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8F5BB0">
        <w:rPr>
          <w:rFonts w:ascii="Consolas" w:hAnsi="Consolas" w:cs="Consolas"/>
          <w:color w:val="0000C0"/>
          <w:kern w:val="0"/>
          <w:sz w:val="22"/>
          <w:szCs w:val="28"/>
        </w:rPr>
        <w:t>itemList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getItemList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8F5BB0">
        <w:rPr>
          <w:rFonts w:ascii="Consolas" w:hAnsi="Consolas" w:cs="Consolas"/>
          <w:color w:val="0000C0"/>
          <w:kern w:val="0"/>
          <w:sz w:val="22"/>
          <w:szCs w:val="28"/>
        </w:rPr>
        <w:t>itemList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setItemList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(List&lt;Item&gt; </w:t>
      </w:r>
      <w:proofErr w:type="spellStart"/>
      <w:r w:rsidRPr="008F5BB0">
        <w:rPr>
          <w:rFonts w:ascii="Consolas" w:hAnsi="Consolas" w:cs="Consolas"/>
          <w:color w:val="6A3E3E"/>
          <w:kern w:val="0"/>
          <w:sz w:val="22"/>
          <w:szCs w:val="28"/>
        </w:rPr>
        <w:t>itemList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8F5BB0">
        <w:rPr>
          <w:rFonts w:ascii="Consolas" w:hAnsi="Consolas" w:cs="Consolas"/>
          <w:color w:val="0000C0"/>
          <w:kern w:val="0"/>
          <w:sz w:val="22"/>
          <w:szCs w:val="28"/>
        </w:rPr>
        <w:t>itemList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8F5BB0">
        <w:rPr>
          <w:rFonts w:ascii="Consolas" w:hAnsi="Consolas" w:cs="Consolas"/>
          <w:color w:val="6A3E3E"/>
          <w:kern w:val="0"/>
          <w:sz w:val="22"/>
          <w:szCs w:val="28"/>
        </w:rPr>
        <w:t>itemList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Integer[] </w:t>
      </w:r>
      <w:proofErr w:type="spellStart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getIds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8F5BB0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setIds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(Integer[] </w:t>
      </w:r>
      <w:r w:rsidRPr="008F5BB0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8F5BB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8F5BB0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proofErr w:type="spellEnd"/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8F5BB0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8F5BB0" w:rsidRPr="008F5BB0" w:rsidRDefault="008F5BB0" w:rsidP="008F5BB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BC08E8" w:rsidRPr="008F5BB0" w:rsidRDefault="008F5BB0" w:rsidP="008F5BB0">
      <w:pPr>
        <w:shd w:val="clear" w:color="auto" w:fill="DDD9C3" w:themeFill="background2" w:themeFillShade="E6"/>
        <w:rPr>
          <w:sz w:val="18"/>
          <w:lang w:val="zh-CN"/>
        </w:rPr>
      </w:pPr>
      <w:r w:rsidRPr="008F5BB0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BC08E8" w:rsidRDefault="00BC08E8" w:rsidP="00223349">
      <w:pPr>
        <w:rPr>
          <w:lang w:val="zh-CN"/>
        </w:rPr>
      </w:pPr>
    </w:p>
    <w:p w:rsidR="00223349" w:rsidRPr="00223349" w:rsidRDefault="00223349" w:rsidP="00223349">
      <w:pPr>
        <w:rPr>
          <w:lang w:val="zh-CN"/>
        </w:rPr>
      </w:pPr>
    </w:p>
    <w:p w:rsidR="00257C62" w:rsidRPr="00DB635C" w:rsidRDefault="00257C62" w:rsidP="00DB635C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DB635C">
        <w:rPr>
          <w:rFonts w:hint="eastAsia"/>
          <w:lang w:val="zh-CN"/>
        </w:rPr>
        <w:t>改造搜索商品功能，实现只接收</w:t>
      </w:r>
      <w:r w:rsidRPr="00DB635C">
        <w:rPr>
          <w:rFonts w:hint="eastAsia"/>
          <w:lang w:val="zh-CN"/>
        </w:rPr>
        <w:t>POST</w:t>
      </w:r>
      <w:r w:rsidRPr="00DB635C">
        <w:rPr>
          <w:rFonts w:hint="eastAsia"/>
          <w:lang w:val="zh-CN"/>
        </w:rPr>
        <w:t>请求。</w:t>
      </w:r>
    </w:p>
    <w:p w:rsidR="00DB635C" w:rsidRPr="00733321" w:rsidRDefault="00DB635C" w:rsidP="00DB635C">
      <w:r>
        <w:rPr>
          <w:rFonts w:hint="eastAsia"/>
          <w:lang w:val="zh-CN"/>
        </w:rPr>
        <w:t>修改</w:t>
      </w:r>
      <w:r w:rsidRPr="00F92D72">
        <w:rPr>
          <w:rFonts w:hint="eastAsia"/>
        </w:rPr>
        <w:t>Controller</w:t>
      </w:r>
      <w:r>
        <w:rPr>
          <w:rFonts w:hint="eastAsia"/>
          <w:lang w:val="zh-CN"/>
        </w:rPr>
        <w:t>方法</w:t>
      </w:r>
      <w:r w:rsidR="00F92D72">
        <w:rPr>
          <w:rFonts w:hint="eastAsia"/>
          <w:lang w:val="zh-CN"/>
        </w:rPr>
        <w:t>上的注解</w:t>
      </w:r>
    </w:p>
    <w:p w:rsidR="00F92D72" w:rsidRPr="00F92D72" w:rsidRDefault="00F92D72" w:rsidP="00F92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F92D72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F92D72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F92D7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F92D72">
        <w:rPr>
          <w:rFonts w:ascii="Consolas" w:hAnsi="Consolas" w:cs="Consolas"/>
          <w:color w:val="000000"/>
          <w:kern w:val="0"/>
          <w:sz w:val="22"/>
          <w:szCs w:val="28"/>
        </w:rPr>
        <w:t xml:space="preserve">value = </w:t>
      </w:r>
      <w:r w:rsidRPr="00F92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F92D72">
        <w:rPr>
          <w:rFonts w:ascii="Consolas" w:hAnsi="Consolas" w:cs="Consolas"/>
          <w:color w:val="2A00FF"/>
          <w:kern w:val="0"/>
          <w:sz w:val="22"/>
          <w:szCs w:val="28"/>
        </w:rPr>
        <w:t>queryItem</w:t>
      </w:r>
      <w:proofErr w:type="spellEnd"/>
      <w:r w:rsidRPr="00F92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F92D72">
        <w:rPr>
          <w:rFonts w:ascii="Consolas" w:hAnsi="Consolas" w:cs="Consolas"/>
          <w:color w:val="000000"/>
          <w:kern w:val="0"/>
          <w:sz w:val="22"/>
          <w:szCs w:val="28"/>
        </w:rPr>
        <w:t xml:space="preserve">,method = </w:t>
      </w:r>
      <w:proofErr w:type="spellStart"/>
      <w:r w:rsidRPr="00F92D72">
        <w:rPr>
          <w:rFonts w:ascii="Consolas" w:hAnsi="Consolas" w:cs="Consolas"/>
          <w:color w:val="000000"/>
          <w:kern w:val="0"/>
          <w:sz w:val="22"/>
          <w:szCs w:val="28"/>
        </w:rPr>
        <w:t>RequestMethod.</w:t>
      </w:r>
      <w:r w:rsidRPr="00F92D7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GET</w:t>
      </w:r>
      <w:proofErr w:type="spellEnd"/>
      <w:r w:rsidRPr="00F92D72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DB635C" w:rsidRPr="00F92D72" w:rsidRDefault="00DB635C" w:rsidP="00DB635C"/>
    <w:p w:rsidR="00257C62" w:rsidRDefault="00257C62" w:rsidP="00746BAE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746BAE">
        <w:rPr>
          <w:rFonts w:hint="eastAsia"/>
          <w:lang w:val="zh-CN"/>
        </w:rPr>
        <w:t>实现上</w:t>
      </w:r>
      <w:proofErr w:type="gramStart"/>
      <w:r w:rsidRPr="00746BAE">
        <w:rPr>
          <w:rFonts w:hint="eastAsia"/>
          <w:lang w:val="zh-CN"/>
        </w:rPr>
        <w:t>传商品</w:t>
      </w:r>
      <w:proofErr w:type="gramEnd"/>
      <w:r w:rsidRPr="00746BAE">
        <w:rPr>
          <w:rFonts w:hint="eastAsia"/>
          <w:lang w:val="zh-CN"/>
        </w:rPr>
        <w:t>图片功能</w:t>
      </w:r>
    </w:p>
    <w:p w:rsidR="00746BAE" w:rsidRDefault="00746BAE" w:rsidP="00746BAE">
      <w:pPr>
        <w:rPr>
          <w:lang w:val="zh-CN"/>
        </w:rPr>
      </w:pPr>
      <w:r>
        <w:rPr>
          <w:rFonts w:hint="eastAsia"/>
          <w:lang w:val="zh-CN"/>
        </w:rPr>
        <w:lastRenderedPageBreak/>
        <w:t>配置</w:t>
      </w:r>
      <w:r>
        <w:rPr>
          <w:rFonts w:hint="eastAsia"/>
          <w:lang w:val="zh-CN"/>
        </w:rPr>
        <w:t>Tomcat</w:t>
      </w:r>
      <w:r>
        <w:rPr>
          <w:rFonts w:hint="eastAsia"/>
          <w:lang w:val="zh-CN"/>
        </w:rPr>
        <w:t>的虚拟路径</w:t>
      </w:r>
      <w:r w:rsidR="006A646B">
        <w:rPr>
          <w:rFonts w:hint="eastAsia"/>
          <w:lang w:val="zh-CN"/>
        </w:rPr>
        <w:t>，</w:t>
      </w:r>
      <w:r w:rsidR="009702EF">
        <w:rPr>
          <w:rFonts w:hint="eastAsia"/>
          <w:lang w:val="zh-CN"/>
        </w:rPr>
        <w:t>打开</w:t>
      </w:r>
      <w:r>
        <w:rPr>
          <w:rFonts w:hint="eastAsia"/>
          <w:lang w:val="zh-CN"/>
        </w:rPr>
        <w:t>itemEdit</w:t>
      </w:r>
      <w:r>
        <w:rPr>
          <w:lang w:val="zh-CN"/>
        </w:rPr>
        <w:t>.jsp</w:t>
      </w:r>
      <w:r>
        <w:rPr>
          <w:rFonts w:hint="eastAsia"/>
          <w:lang w:val="zh-CN"/>
        </w:rPr>
        <w:t>的图片上</w:t>
      </w:r>
      <w:proofErr w:type="gramStart"/>
      <w:r>
        <w:rPr>
          <w:rFonts w:hint="eastAsia"/>
          <w:lang w:val="zh-CN"/>
        </w:rPr>
        <w:t>传功能</w:t>
      </w:r>
      <w:proofErr w:type="gramEnd"/>
      <w:r w:rsidR="009702EF">
        <w:rPr>
          <w:noProof/>
        </w:rPr>
        <w:drawing>
          <wp:anchor distT="0" distB="0" distL="114300" distR="114300" simplePos="0" relativeHeight="251650560" behindDoc="0" locked="0" layoutInCell="1" allowOverlap="1" wp14:anchorId="7B529D02" wp14:editId="2B5E527C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274000" cy="2005200"/>
            <wp:effectExtent l="0" t="0" r="3175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2EF">
        <w:rPr>
          <w:noProof/>
        </w:rPr>
        <w:drawing>
          <wp:anchor distT="0" distB="0" distL="114300" distR="114300" simplePos="0" relativeHeight="251652608" behindDoc="0" locked="0" layoutInCell="1" allowOverlap="1" wp14:anchorId="59EFEB79" wp14:editId="64296416">
            <wp:simplePos x="0" y="0"/>
            <wp:positionH relativeFrom="column">
              <wp:posOffset>0</wp:posOffset>
            </wp:positionH>
            <wp:positionV relativeFrom="paragraph">
              <wp:posOffset>2236470</wp:posOffset>
            </wp:positionV>
            <wp:extent cx="5274000" cy="2484000"/>
            <wp:effectExtent l="0" t="0" r="3175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BAE" w:rsidRDefault="00746BAE" w:rsidP="00746BAE">
      <w:pPr>
        <w:rPr>
          <w:lang w:val="zh-CN"/>
        </w:rPr>
      </w:pPr>
    </w:p>
    <w:p w:rsidR="006A646B" w:rsidRDefault="006A646B" w:rsidP="00746BAE">
      <w:pPr>
        <w:rPr>
          <w:lang w:val="zh-CN"/>
        </w:rPr>
      </w:pPr>
      <w:r>
        <w:rPr>
          <w:rFonts w:hint="eastAsia"/>
          <w:lang w:val="zh-CN"/>
        </w:rPr>
        <w:t>加入上传组件的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</w:t>
      </w:r>
    </w:p>
    <w:p w:rsidR="006A646B" w:rsidRDefault="007409F7" w:rsidP="007409F7">
      <w:pPr>
        <w:shd w:val="clear" w:color="auto" w:fill="DDD9C3" w:themeFill="background2" w:themeFillShade="E6"/>
        <w:rPr>
          <w:lang w:val="zh-CN"/>
        </w:rPr>
      </w:pPr>
      <w:r>
        <w:rPr>
          <w:rFonts w:hint="eastAsia"/>
          <w:lang w:val="zh-CN"/>
        </w:rPr>
        <w:t>common</w:t>
      </w:r>
      <w:r>
        <w:rPr>
          <w:lang w:val="zh-CN"/>
        </w:rPr>
        <w:t>s-fileupload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commons</w:t>
      </w:r>
      <w:r>
        <w:rPr>
          <w:lang w:val="zh-CN"/>
        </w:rPr>
        <w:t>-io</w:t>
      </w:r>
      <w:r>
        <w:rPr>
          <w:rFonts w:hint="eastAsia"/>
          <w:lang w:val="zh-CN"/>
        </w:rPr>
        <w:t>两个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</w:t>
      </w:r>
    </w:p>
    <w:p w:rsidR="006A646B" w:rsidRDefault="006A646B" w:rsidP="00746BAE">
      <w:pPr>
        <w:rPr>
          <w:lang w:val="zh-CN"/>
        </w:rPr>
      </w:pPr>
    </w:p>
    <w:p w:rsidR="00061F07" w:rsidRDefault="00061F07" w:rsidP="00746BAE">
      <w:pPr>
        <w:rPr>
          <w:lang w:val="zh-CN"/>
        </w:rPr>
      </w:pPr>
      <w:r>
        <w:rPr>
          <w:rFonts w:hint="eastAsia"/>
          <w:lang w:val="zh-CN"/>
        </w:rPr>
        <w:t>配置上传解析器</w:t>
      </w:r>
    </w:p>
    <w:p w:rsidR="00061F07" w:rsidRDefault="00061F07" w:rsidP="00061F0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文件上传,id必须设置为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multipartResolver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--&gt;</w:t>
      </w:r>
    </w:p>
    <w:p w:rsidR="00061F07" w:rsidRDefault="00061F07" w:rsidP="00061F0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multipartResolver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</w:p>
    <w:p w:rsidR="00061F07" w:rsidRDefault="00061F07" w:rsidP="00061F0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</w:rPr>
        <w:t>class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"org.springframework.web.multipart.commons.CommonsMultipartResolver"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061F07" w:rsidRDefault="00061F07" w:rsidP="00061F0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设置文件上传大小 --&gt;</w:t>
      </w:r>
    </w:p>
    <w:p w:rsidR="00061F07" w:rsidRDefault="00061F07" w:rsidP="00061F0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maxUploadSize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"5000000"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061F07" w:rsidRDefault="00061F07" w:rsidP="00061F07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6B43EA" w:rsidRPr="00733321" w:rsidRDefault="006B43EA" w:rsidP="00746BAE"/>
    <w:p w:rsidR="00061F07" w:rsidRPr="00733321" w:rsidRDefault="006B43EA" w:rsidP="00746BAE">
      <w:r>
        <w:rPr>
          <w:rFonts w:hint="eastAsia"/>
          <w:lang w:val="zh-CN"/>
        </w:rPr>
        <w:t>编写上</w:t>
      </w:r>
      <w:proofErr w:type="gramStart"/>
      <w:r>
        <w:rPr>
          <w:rFonts w:hint="eastAsia"/>
          <w:lang w:val="zh-CN"/>
        </w:rPr>
        <w:t>传图片</w:t>
      </w:r>
      <w:proofErr w:type="gramEnd"/>
      <w:r w:rsidRPr="00733321">
        <w:rPr>
          <w:rFonts w:hint="eastAsia"/>
        </w:rPr>
        <w:t>Controller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6B43EA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6B43EA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B43EA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6B43EA">
        <w:rPr>
          <w:rFonts w:ascii="Consolas" w:hAnsi="Consolas" w:cs="Consolas"/>
          <w:color w:val="2A00FF"/>
          <w:kern w:val="0"/>
          <w:sz w:val="22"/>
          <w:szCs w:val="28"/>
        </w:rPr>
        <w:t>updateItem</w:t>
      </w:r>
      <w:proofErr w:type="spellEnd"/>
      <w:r w:rsidRPr="006B43EA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6B43E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updateItem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(Item </w:t>
      </w:r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MultipartFile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pictureFile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) </w:t>
      </w:r>
      <w:r w:rsidRPr="006B43E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6B43EA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6B43EA">
        <w:rPr>
          <w:rFonts w:ascii="Consolas" w:hAnsi="Consolas" w:cs="Consolas"/>
          <w:color w:val="3F7F5F"/>
          <w:kern w:val="0"/>
          <w:sz w:val="22"/>
          <w:szCs w:val="28"/>
        </w:rPr>
        <w:t>重命名图片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UUID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uuid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UUID.</w:t>
      </w:r>
      <w:r w:rsidRPr="006B43EA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randomUUID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String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oname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pictureFile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.getOriginalFilename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String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extName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oname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.substring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oname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.lastIndexOf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6B43EA">
        <w:rPr>
          <w:rFonts w:ascii="Consolas" w:hAnsi="Consolas" w:cs="Consolas"/>
          <w:color w:val="2A00FF"/>
          <w:kern w:val="0"/>
          <w:sz w:val="22"/>
          <w:szCs w:val="28"/>
        </w:rPr>
        <w:t>"."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String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picName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uuid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extName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pictureFile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.transferTo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B43E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File(</w:t>
      </w:r>
      <w:r w:rsidRPr="006B43EA">
        <w:rPr>
          <w:rFonts w:ascii="Consolas" w:hAnsi="Consolas" w:cs="Consolas"/>
          <w:color w:val="2A00FF"/>
          <w:kern w:val="0"/>
          <w:sz w:val="22"/>
          <w:szCs w:val="28"/>
        </w:rPr>
        <w:t>"C:/images/"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picName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.setPic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picName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6B43E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6B43EA">
        <w:rPr>
          <w:rFonts w:ascii="Consolas" w:hAnsi="Consolas" w:cs="Consolas"/>
          <w:color w:val="0000C0"/>
          <w:kern w:val="0"/>
          <w:sz w:val="22"/>
          <w:szCs w:val="28"/>
        </w:rPr>
        <w:t>itemService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.updateItem</w:t>
      </w:r>
      <w:proofErr w:type="spell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B43EA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B43E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6B43EA">
        <w:rPr>
          <w:rFonts w:ascii="Consolas" w:hAnsi="Consolas" w:cs="Consolas"/>
          <w:color w:val="2A00FF"/>
          <w:kern w:val="0"/>
          <w:sz w:val="22"/>
          <w:szCs w:val="28"/>
        </w:rPr>
        <w:t>"success"</w:t>
      </w: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6B43EA" w:rsidRPr="006B43EA" w:rsidRDefault="006B43EA" w:rsidP="006B43E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6B43EA" w:rsidRPr="006B43EA" w:rsidRDefault="006B43EA" w:rsidP="006B43EA">
      <w:pPr>
        <w:shd w:val="clear" w:color="auto" w:fill="DDD9C3" w:themeFill="background2" w:themeFillShade="E6"/>
        <w:rPr>
          <w:sz w:val="18"/>
          <w:lang w:val="zh-CN"/>
        </w:rPr>
      </w:pPr>
      <w:r w:rsidRPr="006B43EA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6B43EA" w:rsidRPr="00746BAE" w:rsidRDefault="006B43EA" w:rsidP="00746BAE">
      <w:pPr>
        <w:rPr>
          <w:lang w:val="zh-CN"/>
        </w:rPr>
      </w:pPr>
    </w:p>
    <w:p w:rsidR="00257C62" w:rsidRPr="00382284" w:rsidRDefault="00257C62" w:rsidP="00382284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382284">
        <w:rPr>
          <w:rFonts w:hint="eastAsia"/>
          <w:lang w:val="zh-CN"/>
        </w:rPr>
        <w:t>使用注解的方式实现商品数据的</w:t>
      </w:r>
      <w:r w:rsidRPr="00382284">
        <w:rPr>
          <w:rFonts w:hint="eastAsia"/>
          <w:lang w:val="zh-CN"/>
        </w:rPr>
        <w:t>json</w:t>
      </w:r>
      <w:r w:rsidRPr="00382284">
        <w:rPr>
          <w:rFonts w:hint="eastAsia"/>
          <w:lang w:val="zh-CN"/>
        </w:rPr>
        <w:t>交互</w:t>
      </w:r>
    </w:p>
    <w:p w:rsidR="00382284" w:rsidRDefault="005621BB" w:rsidP="00382284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A0FEB43" wp14:editId="1FC11061">
            <wp:simplePos x="0" y="0"/>
            <wp:positionH relativeFrom="column">
              <wp:posOffset>0</wp:posOffset>
            </wp:positionH>
            <wp:positionV relativeFrom="paragraph">
              <wp:posOffset>264298</wp:posOffset>
            </wp:positionV>
            <wp:extent cx="2059200" cy="669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84">
        <w:rPr>
          <w:rFonts w:hint="eastAsia"/>
          <w:lang w:val="zh-CN"/>
        </w:rPr>
        <w:t>加入支持</w:t>
      </w:r>
      <w:r w:rsidR="00382284">
        <w:rPr>
          <w:rFonts w:hint="eastAsia"/>
          <w:lang w:val="zh-CN"/>
        </w:rPr>
        <w:t>json</w:t>
      </w:r>
      <w:r w:rsidR="00382284">
        <w:rPr>
          <w:rFonts w:hint="eastAsia"/>
          <w:lang w:val="zh-CN"/>
        </w:rPr>
        <w:t>的</w:t>
      </w:r>
      <w:r w:rsidR="00382284">
        <w:rPr>
          <w:rFonts w:hint="eastAsia"/>
          <w:lang w:val="zh-CN"/>
        </w:rPr>
        <w:t>jar</w:t>
      </w:r>
      <w:r w:rsidR="00382284">
        <w:rPr>
          <w:rFonts w:hint="eastAsia"/>
          <w:lang w:val="zh-CN"/>
        </w:rPr>
        <w:t>包</w:t>
      </w:r>
    </w:p>
    <w:p w:rsidR="00382284" w:rsidRDefault="00382284" w:rsidP="00382284">
      <w:pPr>
        <w:rPr>
          <w:lang w:val="zh-CN"/>
        </w:rPr>
      </w:pPr>
    </w:p>
    <w:p w:rsidR="00384201" w:rsidRDefault="00384201" w:rsidP="00382284">
      <w:pPr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Controller</w:t>
      </w:r>
      <w:r>
        <w:rPr>
          <w:rFonts w:hint="eastAsia"/>
          <w:lang w:val="zh-CN"/>
        </w:rPr>
        <w:t>方法</w:t>
      </w:r>
    </w:p>
    <w:p w:rsidR="00384201" w:rsidRPr="00384201" w:rsidRDefault="00384201" w:rsidP="0038420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4201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384201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84201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384201">
        <w:rPr>
          <w:rFonts w:ascii="Consolas" w:hAnsi="Consolas" w:cs="Consolas"/>
          <w:color w:val="2A00FF"/>
          <w:kern w:val="0"/>
          <w:sz w:val="22"/>
          <w:szCs w:val="28"/>
        </w:rPr>
        <w:t>jsonTest</w:t>
      </w:r>
      <w:proofErr w:type="spellEnd"/>
      <w:r w:rsidRPr="00384201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384201" w:rsidRPr="00384201" w:rsidRDefault="00384201" w:rsidP="0038420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4201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384201">
        <w:rPr>
          <w:rFonts w:ascii="Consolas" w:hAnsi="Consolas" w:cs="Consolas"/>
          <w:color w:val="646464"/>
          <w:kern w:val="0"/>
          <w:sz w:val="22"/>
          <w:szCs w:val="28"/>
        </w:rPr>
        <w:t>ResponseBody</w:t>
      </w:r>
      <w:proofErr w:type="spellEnd"/>
    </w:p>
    <w:p w:rsidR="00384201" w:rsidRPr="00384201" w:rsidRDefault="00384201" w:rsidP="0038420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420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 xml:space="preserve"> Item test(</w:t>
      </w:r>
      <w:r w:rsidRPr="00384201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384201">
        <w:rPr>
          <w:rFonts w:ascii="Consolas" w:hAnsi="Consolas" w:cs="Consolas"/>
          <w:color w:val="646464"/>
          <w:kern w:val="0"/>
          <w:sz w:val="22"/>
          <w:szCs w:val="28"/>
        </w:rPr>
        <w:t>RequestBody</w:t>
      </w:r>
      <w:proofErr w:type="spellEnd"/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 xml:space="preserve"> Item </w:t>
      </w:r>
      <w:r w:rsidRPr="00384201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384201" w:rsidRPr="00384201" w:rsidRDefault="00384201" w:rsidP="0038420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420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84201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384201" w:rsidRPr="00733321" w:rsidRDefault="00384201" w:rsidP="00384201">
      <w:pPr>
        <w:shd w:val="clear" w:color="auto" w:fill="DDD9C3" w:themeFill="background2" w:themeFillShade="E6"/>
        <w:rPr>
          <w:sz w:val="18"/>
        </w:rPr>
      </w:pPr>
      <w:r w:rsidRPr="00384201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84201" w:rsidRPr="00733321" w:rsidRDefault="00384201" w:rsidP="00382284"/>
    <w:p w:rsidR="00257C62" w:rsidRPr="00733321" w:rsidRDefault="00B55238" w:rsidP="00257C62">
      <w:r w:rsidRPr="00733321">
        <w:t>6</w:t>
      </w:r>
      <w:r w:rsidR="00257C62" w:rsidRPr="00733321">
        <w:rPr>
          <w:rFonts w:hint="eastAsia"/>
        </w:rPr>
        <w:t xml:space="preserve">. </w:t>
      </w:r>
      <w:r w:rsidR="00257C62" w:rsidRPr="00221CCF">
        <w:rPr>
          <w:rFonts w:hint="eastAsia"/>
          <w:lang w:val="zh-CN"/>
        </w:rPr>
        <w:t>使用注解的方式接收请求</w:t>
      </w:r>
      <w:proofErr w:type="spellStart"/>
      <w:r w:rsidR="00257C62" w:rsidRPr="00733321">
        <w:rPr>
          <w:rFonts w:hint="eastAsia"/>
        </w:rPr>
        <w:t>url</w:t>
      </w:r>
      <w:proofErr w:type="spellEnd"/>
      <w:r w:rsidR="00257C62" w:rsidRPr="00221CCF">
        <w:rPr>
          <w:rFonts w:hint="eastAsia"/>
          <w:lang w:val="zh-CN"/>
        </w:rPr>
        <w:t>上的数据</w:t>
      </w:r>
    </w:p>
    <w:p w:rsidR="00657F7D" w:rsidRPr="00657F7D" w:rsidRDefault="00657F7D" w:rsidP="00657F7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57F7D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657F7D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57F7D">
        <w:rPr>
          <w:rFonts w:ascii="Consolas" w:hAnsi="Consolas" w:cs="Consolas"/>
          <w:color w:val="2A00FF"/>
          <w:kern w:val="0"/>
          <w:sz w:val="22"/>
          <w:szCs w:val="28"/>
        </w:rPr>
        <w:t>"item/{id}"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657F7D" w:rsidRPr="00657F7D" w:rsidRDefault="00657F7D" w:rsidP="00657F7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57F7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queryItemById</w:t>
      </w:r>
      <w:proofErr w:type="spell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657F7D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657F7D">
        <w:rPr>
          <w:rFonts w:ascii="Consolas" w:hAnsi="Consolas" w:cs="Consolas"/>
          <w:color w:val="646464"/>
          <w:kern w:val="0"/>
          <w:sz w:val="22"/>
          <w:szCs w:val="28"/>
        </w:rPr>
        <w:t>PathVariable</w:t>
      </w:r>
      <w:proofErr w:type="spell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657F7D"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 xml:space="preserve">) Integer </w:t>
      </w:r>
      <w:r w:rsidRPr="00657F7D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 xml:space="preserve">, Model </w:t>
      </w:r>
      <w:r w:rsidRPr="00657F7D"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657F7D" w:rsidRPr="00657F7D" w:rsidRDefault="00657F7D" w:rsidP="00657F7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Item </w:t>
      </w:r>
      <w:proofErr w:type="spellStart"/>
      <w:r w:rsidRPr="00657F7D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proofErr w:type="spell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657F7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657F7D">
        <w:rPr>
          <w:rFonts w:ascii="Consolas" w:hAnsi="Consolas" w:cs="Consolas"/>
          <w:color w:val="0000C0"/>
          <w:kern w:val="0"/>
          <w:sz w:val="22"/>
          <w:szCs w:val="28"/>
        </w:rPr>
        <w:t>itemService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.queryItemById</w:t>
      </w:r>
      <w:proofErr w:type="spell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57F7D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657F7D" w:rsidRPr="00657F7D" w:rsidRDefault="00657F7D" w:rsidP="00657F7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57F7D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657F7D">
        <w:rPr>
          <w:rFonts w:ascii="Consolas" w:hAnsi="Consolas" w:cs="Consolas"/>
          <w:color w:val="3F7F5F"/>
          <w:kern w:val="0"/>
          <w:sz w:val="22"/>
          <w:szCs w:val="28"/>
        </w:rPr>
        <w:t>设置数据到模型中</w:t>
      </w:r>
    </w:p>
    <w:p w:rsidR="00657F7D" w:rsidRPr="00657F7D" w:rsidRDefault="00657F7D" w:rsidP="00657F7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657F7D"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.addAttribute</w:t>
      </w:r>
      <w:proofErr w:type="spell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657F7D">
        <w:rPr>
          <w:rFonts w:ascii="Consolas" w:hAnsi="Consolas" w:cs="Consolas"/>
          <w:color w:val="2A00FF"/>
          <w:kern w:val="0"/>
          <w:sz w:val="22"/>
          <w:szCs w:val="28"/>
        </w:rPr>
        <w:t>"item"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657F7D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657F7D" w:rsidRPr="00657F7D" w:rsidRDefault="00657F7D" w:rsidP="00657F7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57F7D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657F7D">
        <w:rPr>
          <w:rFonts w:ascii="Consolas" w:hAnsi="Consolas" w:cs="Consolas"/>
          <w:color w:val="3F7F5F"/>
          <w:kern w:val="0"/>
          <w:sz w:val="22"/>
          <w:szCs w:val="28"/>
        </w:rPr>
        <w:t>返回逻辑视图名</w:t>
      </w:r>
    </w:p>
    <w:p w:rsidR="00657F7D" w:rsidRPr="00657F7D" w:rsidRDefault="00657F7D" w:rsidP="00657F7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657F7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657F7D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657F7D">
        <w:rPr>
          <w:rFonts w:ascii="Consolas" w:hAnsi="Consolas" w:cs="Consolas"/>
          <w:color w:val="2A00FF"/>
          <w:kern w:val="0"/>
          <w:sz w:val="22"/>
          <w:szCs w:val="28"/>
        </w:rPr>
        <w:t>itemEdit</w:t>
      </w:r>
      <w:proofErr w:type="spellEnd"/>
      <w:r w:rsidRPr="00657F7D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257C62" w:rsidRPr="00657F7D" w:rsidRDefault="00657F7D" w:rsidP="00657F7D">
      <w:pPr>
        <w:shd w:val="clear" w:color="auto" w:fill="DDD9C3" w:themeFill="background2" w:themeFillShade="E6"/>
        <w:rPr>
          <w:sz w:val="18"/>
          <w:lang w:val="zh-CN"/>
        </w:rPr>
      </w:pPr>
      <w:r w:rsidRPr="00657F7D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82284" w:rsidRPr="00FD6315" w:rsidRDefault="00382284" w:rsidP="00FD6315">
      <w:pPr>
        <w:rPr>
          <w:lang w:val="zh-CN"/>
        </w:rPr>
      </w:pPr>
    </w:p>
    <w:p w:rsidR="00A810AE" w:rsidRPr="00A810AE" w:rsidRDefault="00A810AE" w:rsidP="00BA394B"/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483119">
        <w:rPr>
          <w:rFonts w:hint="eastAsia"/>
          <w:lang w:val="zh-CN"/>
        </w:rPr>
        <w:t>2</w:t>
      </w:r>
    </w:p>
    <w:p w:rsidR="00FA4834" w:rsidRPr="00706889" w:rsidRDefault="0077237C" w:rsidP="00AA6D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AA6DBE" w:rsidRPr="00AA6DBE">
        <w:rPr>
          <w:lang w:val="zh-CN"/>
        </w:rPr>
        <w:t xml:space="preserve"> </w:t>
      </w: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A4834" w:rsidRDefault="00FA4834" w:rsidP="00FA4834">
      <w:r>
        <w:rPr>
          <w:rFonts w:hint="eastAsia"/>
        </w:rPr>
        <w:t>在关卡</w:t>
      </w:r>
      <w:r>
        <w:rPr>
          <w:rFonts w:hint="eastAsia"/>
        </w:rPr>
        <w:t>1</w:t>
      </w:r>
      <w:r>
        <w:rPr>
          <w:rFonts w:hint="eastAsia"/>
        </w:rPr>
        <w:t>的商品管理基础上进行扩展加强</w:t>
      </w:r>
    </w:p>
    <w:p w:rsidR="00FA4834" w:rsidRDefault="00FA4834" w:rsidP="00FA4834">
      <w:r>
        <w:rPr>
          <w:rFonts w:hint="eastAsia"/>
        </w:rPr>
        <w:t>要求</w:t>
      </w:r>
    </w:p>
    <w:p w:rsidR="00FA4834" w:rsidRDefault="00FA4834" w:rsidP="00FA4834">
      <w:r>
        <w:rPr>
          <w:rFonts w:hint="eastAsia"/>
        </w:rPr>
        <w:t xml:space="preserve">1. </w:t>
      </w:r>
      <w:r>
        <w:rPr>
          <w:rFonts w:hint="eastAsia"/>
        </w:rPr>
        <w:t>在修改商品成功后，使用返回</w:t>
      </w:r>
      <w:r w:rsidR="00A65E5E">
        <w:rPr>
          <w:rFonts w:hint="eastAsia"/>
        </w:rPr>
        <w:t>void</w:t>
      </w:r>
      <w:r>
        <w:rPr>
          <w:rFonts w:hint="eastAsia"/>
        </w:rPr>
        <w:t>的方式，实现重定向</w:t>
      </w:r>
      <w:r w:rsidR="00A65E5E">
        <w:rPr>
          <w:rFonts w:hint="eastAsia"/>
        </w:rPr>
        <w:t>和转发</w:t>
      </w:r>
      <w:r>
        <w:rPr>
          <w:rFonts w:hint="eastAsia"/>
        </w:rPr>
        <w:t>到商品修改页面</w:t>
      </w:r>
    </w:p>
    <w:p w:rsidR="00FA4834" w:rsidRDefault="00FA4834" w:rsidP="00FA4834">
      <w:r>
        <w:rPr>
          <w:rFonts w:hint="eastAsia"/>
        </w:rPr>
        <w:t xml:space="preserve">2. </w:t>
      </w:r>
      <w:r>
        <w:rPr>
          <w:rFonts w:hint="eastAsia"/>
        </w:rPr>
        <w:t>在修改商品成功后，使用返回字符串的方式，实现转发</w:t>
      </w:r>
      <w:r w:rsidR="00A65E5E">
        <w:rPr>
          <w:rFonts w:hint="eastAsia"/>
        </w:rPr>
        <w:t>和转发</w:t>
      </w:r>
      <w:r>
        <w:rPr>
          <w:rFonts w:hint="eastAsia"/>
        </w:rPr>
        <w:t>到商品修改页面</w:t>
      </w:r>
    </w:p>
    <w:p w:rsidR="00FA4834" w:rsidRDefault="00FA4834" w:rsidP="00FA4834">
      <w:r>
        <w:rPr>
          <w:rFonts w:hint="eastAsia"/>
        </w:rPr>
        <w:t xml:space="preserve">3. </w:t>
      </w:r>
      <w:r>
        <w:rPr>
          <w:rFonts w:hint="eastAsia"/>
        </w:rPr>
        <w:t>实现全局异常处理器，并能够处理预期异常和运行时异常</w:t>
      </w:r>
    </w:p>
    <w:p w:rsidR="00AA6DBE" w:rsidRPr="002E215A" w:rsidRDefault="00FA4834" w:rsidP="00FA4834">
      <w:r>
        <w:rPr>
          <w:rFonts w:hint="eastAsia"/>
        </w:rPr>
        <w:t xml:space="preserve">4. </w:t>
      </w:r>
      <w:r>
        <w:rPr>
          <w:rFonts w:hint="eastAsia"/>
        </w:rPr>
        <w:t>实现用户登录拦截，只有登陆成功的用户可以访问商品管理页，没有登录的用户跳转到登陆界面</w:t>
      </w:r>
    </w:p>
    <w:p w:rsidR="00AA6DBE" w:rsidRPr="00704E28" w:rsidRDefault="00AA6DBE" w:rsidP="00AA6DBE">
      <w:pPr>
        <w:rPr>
          <w:lang w:val="zh-CN"/>
        </w:rPr>
      </w:pP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706889">
        <w:rPr>
          <w:rFonts w:hint="eastAsia"/>
          <w:lang w:val="zh-CN"/>
        </w:rPr>
        <w:t>答案</w:t>
      </w:r>
    </w:p>
    <w:p w:rsidR="00FF6119" w:rsidRDefault="009F53A9" w:rsidP="00FF6119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在修改商品成功后，使用返回字符串的方式，实现重定向到商品修改页面</w:t>
      </w:r>
    </w:p>
    <w:p w:rsidR="00E33690" w:rsidRPr="00454872" w:rsidRDefault="00E33690" w:rsidP="008A177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sz w:val="18"/>
        </w:rPr>
      </w:pPr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="00454872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E33690">
        <w:rPr>
          <w:rFonts w:ascii="Consolas" w:hAnsi="Consolas" w:cs="Consolas"/>
          <w:color w:val="3F7F5F"/>
          <w:kern w:val="0"/>
          <w:sz w:val="22"/>
          <w:szCs w:val="28"/>
        </w:rPr>
        <w:t>使用</w:t>
      </w:r>
      <w:r w:rsidRPr="00E33690">
        <w:rPr>
          <w:rFonts w:ascii="Consolas" w:hAnsi="Consolas" w:cs="Consolas"/>
          <w:color w:val="3F7F5F"/>
          <w:kern w:val="0"/>
          <w:sz w:val="22"/>
          <w:szCs w:val="28"/>
        </w:rPr>
        <w:t>request</w:t>
      </w:r>
      <w:r w:rsidRPr="00E33690">
        <w:rPr>
          <w:rFonts w:ascii="Consolas" w:hAnsi="Consolas" w:cs="Consolas"/>
          <w:color w:val="3F7F5F"/>
          <w:kern w:val="0"/>
          <w:sz w:val="22"/>
          <w:szCs w:val="28"/>
        </w:rPr>
        <w:t>进行</w:t>
      </w:r>
      <w:r>
        <w:rPr>
          <w:rFonts w:ascii="Consolas" w:hAnsi="Consolas" w:cs="Consolas" w:hint="eastAsia"/>
          <w:color w:val="3F7F5F"/>
          <w:kern w:val="0"/>
          <w:sz w:val="22"/>
          <w:szCs w:val="28"/>
        </w:rPr>
        <w:t>转发</w:t>
      </w:r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33690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proofErr w:type="gramStart"/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>getRequestDispatcher(</w:t>
      </w:r>
      <w:proofErr w:type="gramEnd"/>
      <w:r w:rsidRPr="00E33690">
        <w:rPr>
          <w:rFonts w:ascii="Consolas" w:hAnsi="Consolas" w:cs="Consolas"/>
          <w:color w:val="2A00FF"/>
          <w:kern w:val="0"/>
          <w:sz w:val="22"/>
          <w:szCs w:val="28"/>
        </w:rPr>
        <w:t>"/itemEdit.action"</w:t>
      </w:r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>).forward(</w:t>
      </w:r>
      <w:r w:rsidRPr="00E33690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E33690"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 w:rsidRPr="00E3369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8A1776" w:rsidRPr="008A1776" w:rsidRDefault="00454872" w:rsidP="008A177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="008A1776" w:rsidRPr="008A1776">
        <w:rPr>
          <w:rFonts w:ascii="Consolas" w:hAnsi="Consolas" w:cs="Consolas"/>
          <w:color w:val="3F7F5F"/>
          <w:kern w:val="0"/>
          <w:sz w:val="22"/>
          <w:szCs w:val="28"/>
        </w:rPr>
        <w:t>使用</w:t>
      </w:r>
      <w:r w:rsidR="008A1776" w:rsidRPr="008A1776">
        <w:rPr>
          <w:rFonts w:ascii="Consolas" w:hAnsi="Consolas" w:cs="Consolas"/>
          <w:color w:val="3F7F5F"/>
          <w:kern w:val="0"/>
          <w:sz w:val="22"/>
          <w:szCs w:val="28"/>
        </w:rPr>
        <w:t>response</w:t>
      </w:r>
      <w:r w:rsidR="008A1776" w:rsidRPr="008A1776">
        <w:rPr>
          <w:rFonts w:ascii="Consolas" w:hAnsi="Consolas" w:cs="Consolas"/>
          <w:color w:val="3F7F5F"/>
          <w:kern w:val="0"/>
          <w:sz w:val="22"/>
          <w:szCs w:val="28"/>
        </w:rPr>
        <w:t>进行重定向</w:t>
      </w:r>
    </w:p>
    <w:p w:rsidR="00FF6119" w:rsidRPr="008A1776" w:rsidRDefault="008A1776" w:rsidP="008A1776">
      <w:pPr>
        <w:shd w:val="clear" w:color="auto" w:fill="DDD9C3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A1776">
        <w:rPr>
          <w:rFonts w:ascii="Consolas" w:hAnsi="Consolas" w:cs="Consolas"/>
          <w:color w:val="6A3E3E"/>
          <w:kern w:val="0"/>
          <w:sz w:val="22"/>
          <w:szCs w:val="28"/>
          <w:highlight w:val="lightGray"/>
        </w:rPr>
        <w:t>response</w:t>
      </w:r>
      <w:r w:rsidRPr="008A1776">
        <w:rPr>
          <w:rFonts w:ascii="Consolas" w:hAnsi="Consolas" w:cs="Consolas"/>
          <w:color w:val="000000"/>
          <w:kern w:val="0"/>
          <w:sz w:val="22"/>
          <w:szCs w:val="28"/>
        </w:rPr>
        <w:t>.sendRedirect(</w:t>
      </w:r>
      <w:proofErr w:type="gramEnd"/>
      <w:r w:rsidRPr="008A1776">
        <w:rPr>
          <w:rFonts w:ascii="Consolas" w:hAnsi="Consolas" w:cs="Consolas"/>
          <w:color w:val="2A00FF"/>
          <w:kern w:val="0"/>
          <w:sz w:val="22"/>
          <w:szCs w:val="28"/>
        </w:rPr>
        <w:t>"/SpringMVC02-study/itemEdit.action?id="</w:t>
      </w:r>
      <w:r w:rsidRPr="008A1776">
        <w:rPr>
          <w:rFonts w:ascii="Consolas" w:hAnsi="Consolas" w:cs="Consolas"/>
          <w:color w:val="000000"/>
          <w:kern w:val="0"/>
          <w:sz w:val="22"/>
          <w:szCs w:val="28"/>
        </w:rPr>
        <w:t>+</w:t>
      </w:r>
      <w:r w:rsidRPr="008A1776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8A1776">
        <w:rPr>
          <w:rFonts w:ascii="Consolas" w:hAnsi="Consolas" w:cs="Consolas"/>
          <w:color w:val="000000"/>
          <w:kern w:val="0"/>
          <w:sz w:val="22"/>
          <w:szCs w:val="28"/>
        </w:rPr>
        <w:t>.getId());</w:t>
      </w:r>
    </w:p>
    <w:p w:rsidR="00FF6119" w:rsidRDefault="00FF6119" w:rsidP="00FF6119"/>
    <w:p w:rsidR="009125C2" w:rsidRDefault="009F53A9" w:rsidP="009125C2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在修改商品成功后，使用返回字符串的方式，实现转发到商品修改页面</w:t>
      </w:r>
    </w:p>
    <w:p w:rsidR="009125C2" w:rsidRPr="009125C2" w:rsidRDefault="009125C2" w:rsidP="009125C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125C2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9125C2">
        <w:rPr>
          <w:rFonts w:ascii="Consolas" w:hAnsi="Consolas" w:cs="Consolas"/>
          <w:color w:val="3F7F5F"/>
          <w:kern w:val="0"/>
          <w:sz w:val="22"/>
          <w:szCs w:val="28"/>
        </w:rPr>
        <w:t>使用转发</w:t>
      </w:r>
    </w:p>
    <w:p w:rsidR="009125C2" w:rsidRPr="009125C2" w:rsidRDefault="009125C2" w:rsidP="009125C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 </w:t>
      </w:r>
      <w:proofErr w:type="gramStart"/>
      <w:r w:rsidRPr="009125C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125C2">
        <w:rPr>
          <w:rFonts w:ascii="Consolas" w:hAnsi="Consolas" w:cs="Consolas"/>
          <w:color w:val="2A00FF"/>
          <w:kern w:val="0"/>
          <w:sz w:val="22"/>
          <w:szCs w:val="28"/>
        </w:rPr>
        <w:t>"forward:/</w:t>
      </w:r>
      <w:proofErr w:type="spellStart"/>
      <w:r w:rsidRPr="009125C2">
        <w:rPr>
          <w:rFonts w:ascii="Consolas" w:hAnsi="Consolas" w:cs="Consolas"/>
          <w:color w:val="2A00FF"/>
          <w:kern w:val="0"/>
          <w:sz w:val="22"/>
          <w:szCs w:val="28"/>
        </w:rPr>
        <w:t>itemEdit.action</w:t>
      </w:r>
      <w:proofErr w:type="spellEnd"/>
      <w:r w:rsidRPr="009125C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125C2" w:rsidRPr="009125C2" w:rsidRDefault="009125C2" w:rsidP="009125C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125C2" w:rsidRPr="009125C2" w:rsidRDefault="009125C2" w:rsidP="009125C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125C2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9125C2">
        <w:rPr>
          <w:rFonts w:ascii="Consolas" w:hAnsi="Consolas" w:cs="Consolas"/>
          <w:color w:val="3F7F5F"/>
          <w:kern w:val="0"/>
          <w:sz w:val="22"/>
          <w:szCs w:val="28"/>
        </w:rPr>
        <w:t>使用重定向</w:t>
      </w:r>
    </w:p>
    <w:p w:rsidR="009125C2" w:rsidRPr="009125C2" w:rsidRDefault="009125C2" w:rsidP="009125C2">
      <w:pPr>
        <w:shd w:val="clear" w:color="auto" w:fill="DDD9C3" w:themeFill="background2" w:themeFillShade="E6"/>
        <w:rPr>
          <w:sz w:val="18"/>
        </w:rPr>
      </w:pP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125C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125C2">
        <w:rPr>
          <w:rFonts w:ascii="Consolas" w:hAnsi="Consolas" w:cs="Consolas"/>
          <w:color w:val="2A00FF"/>
          <w:kern w:val="0"/>
          <w:sz w:val="22"/>
          <w:szCs w:val="28"/>
        </w:rPr>
        <w:t>"redirect:/</w:t>
      </w:r>
      <w:proofErr w:type="spellStart"/>
      <w:r w:rsidRPr="009125C2">
        <w:rPr>
          <w:rFonts w:ascii="Consolas" w:hAnsi="Consolas" w:cs="Consolas"/>
          <w:color w:val="2A00FF"/>
          <w:kern w:val="0"/>
          <w:sz w:val="22"/>
          <w:szCs w:val="28"/>
        </w:rPr>
        <w:t>itemEdit.action?id</w:t>
      </w:r>
      <w:proofErr w:type="spellEnd"/>
      <w:r w:rsidRPr="009125C2">
        <w:rPr>
          <w:rFonts w:ascii="Consolas" w:hAnsi="Consolas" w:cs="Consolas"/>
          <w:color w:val="2A00FF"/>
          <w:kern w:val="0"/>
          <w:sz w:val="22"/>
          <w:szCs w:val="28"/>
        </w:rPr>
        <w:t>="</w:t>
      </w: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9125C2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>.getId</w:t>
      </w:r>
      <w:proofErr w:type="spellEnd"/>
      <w:r w:rsidRPr="009125C2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9125C2" w:rsidRDefault="009125C2" w:rsidP="009125C2"/>
    <w:p w:rsidR="009F53A9" w:rsidRDefault="009F53A9" w:rsidP="006E767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实现全局异常处理器，并能够处理预期异常和运行时异常</w:t>
      </w:r>
    </w:p>
    <w:p w:rsidR="006E7677" w:rsidRDefault="006E7677" w:rsidP="006E7677">
      <w:r>
        <w:rPr>
          <w:rFonts w:hint="eastAsia"/>
        </w:rPr>
        <w:t>编写自定义异常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extends</w:t>
      </w:r>
      <w:r>
        <w:rPr>
          <w:rFonts w:ascii="Consolas" w:eastAsia="Consolas" w:hAnsi="Consolas" w:hint="eastAsia"/>
          <w:color w:val="000000"/>
          <w:sz w:val="22"/>
        </w:rPr>
        <w:t xml:space="preserve"> Exception {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异常信息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message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 {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super</w:t>
      </w:r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(String </w:t>
      </w:r>
      <w:r>
        <w:rPr>
          <w:rFonts w:ascii="Consolas" w:eastAsia="Consolas" w:hAnsi="Consolas" w:hint="eastAsia"/>
          <w:color w:val="6A3E3E"/>
          <w:sz w:val="22"/>
        </w:rPr>
        <w:t>message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super</w:t>
      </w:r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message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message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getMessage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 {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message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6E7677" w:rsidRPr="006E7677" w:rsidRDefault="006E7677" w:rsidP="006E7677">
      <w:pPr>
        <w:shd w:val="clear" w:color="auto" w:fill="DDD8C2" w:themeFill="background2" w:themeFillShade="E5"/>
        <w:jc w:val="left"/>
        <w:rPr>
          <w:rFonts w:ascii="Consolas" w:eastAsiaTheme="minorEastAsia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setMessage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(String </w:t>
      </w:r>
      <w:r>
        <w:rPr>
          <w:rFonts w:ascii="Consolas" w:eastAsia="Consolas" w:hAnsi="Consolas" w:hint="eastAsia"/>
          <w:color w:val="6A3E3E"/>
          <w:sz w:val="22"/>
        </w:rPr>
        <w:t>message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message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message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6E7677" w:rsidRPr="006E7677" w:rsidRDefault="006E7677" w:rsidP="006E7677">
      <w:pPr>
        <w:shd w:val="clear" w:color="auto" w:fill="DDD8C2" w:themeFill="background2" w:themeFillShade="E5"/>
        <w:jc w:val="left"/>
        <w:rPr>
          <w:rFonts w:ascii="Consolas" w:eastAsiaTheme="minorEastAsia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6E7677" w:rsidRDefault="006E7677" w:rsidP="006E7677">
      <w:pPr>
        <w:shd w:val="clear" w:color="auto" w:fill="DDD8C2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6E7677" w:rsidRDefault="006E7677" w:rsidP="006E7677"/>
    <w:p w:rsidR="006E7677" w:rsidRDefault="001F148B" w:rsidP="006E7677">
      <w:r>
        <w:rPr>
          <w:rFonts w:hint="eastAsia"/>
        </w:rPr>
        <w:t>编写异常处理器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CustomHandleException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HandlerExceptionResolver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ModelAndView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resolveException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HttpServletRequest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HttpServletResponse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, Object 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handler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Exception 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exception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>定义异常信息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String </w:t>
      </w:r>
      <w:proofErr w:type="spell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msg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>判断异常类型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exception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instanceof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MyException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>如果是自定义异常，读取异常信息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msg</w:t>
      </w:r>
      <w:proofErr w:type="spellEnd"/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exception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.getMessage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} </w:t>
      </w:r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else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>如果是运行时异常，则取错误堆栈，从堆栈中获取异常信息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Writer 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out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StringWriter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PrintWriter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s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PrintWriter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out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exception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.printStackTrace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s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</w:t>
      </w:r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msg</w:t>
      </w:r>
      <w:proofErr w:type="spellEnd"/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out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.toString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1F148B">
        <w:rPr>
          <w:rFonts w:ascii="Consolas" w:hAnsi="Consolas" w:cs="Consolas"/>
          <w:color w:val="3F7F5F"/>
          <w:kern w:val="0"/>
          <w:sz w:val="22"/>
          <w:szCs w:val="28"/>
        </w:rPr>
        <w:t>返回错误页面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ModelAndView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ModelAndView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.addObject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F148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1F148B">
        <w:rPr>
          <w:rFonts w:ascii="Consolas" w:hAnsi="Consolas" w:cs="Consolas"/>
          <w:color w:val="2A00FF"/>
          <w:kern w:val="0"/>
          <w:sz w:val="22"/>
          <w:szCs w:val="28"/>
        </w:rPr>
        <w:t>msg</w:t>
      </w:r>
      <w:proofErr w:type="spellEnd"/>
      <w:r w:rsidRPr="001F148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msg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.setViewName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F148B">
        <w:rPr>
          <w:rFonts w:ascii="Consolas" w:hAnsi="Consolas" w:cs="Consolas"/>
          <w:color w:val="2A00FF"/>
          <w:kern w:val="0"/>
          <w:sz w:val="22"/>
          <w:szCs w:val="28"/>
        </w:rPr>
        <w:t>"error"</w:t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F148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F148B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proofErr w:type="spellEnd"/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F148B" w:rsidRPr="001F148B" w:rsidRDefault="001F148B" w:rsidP="001F148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F148B" w:rsidRPr="001F148B" w:rsidRDefault="001F148B" w:rsidP="001F148B">
      <w:pPr>
        <w:shd w:val="clear" w:color="auto" w:fill="DDD9C3" w:themeFill="background2" w:themeFillShade="E6"/>
        <w:rPr>
          <w:sz w:val="18"/>
        </w:rPr>
      </w:pPr>
      <w:r w:rsidRPr="001F148B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6E7677" w:rsidRDefault="006E7677" w:rsidP="006E7677"/>
    <w:p w:rsidR="009F53A9" w:rsidRPr="002E215A" w:rsidRDefault="009F53A9" w:rsidP="009F53A9">
      <w:r>
        <w:rPr>
          <w:rFonts w:hint="eastAsia"/>
        </w:rPr>
        <w:t xml:space="preserve">4. </w:t>
      </w:r>
      <w:r>
        <w:rPr>
          <w:rFonts w:hint="eastAsia"/>
        </w:rPr>
        <w:t>实现用户登录拦截，只有登陆成功的用户可以访问商品管理页，没有登录的用户跳转到登陆界面</w:t>
      </w:r>
    </w:p>
    <w:p w:rsidR="004E680B" w:rsidRDefault="0086585A" w:rsidP="0057256F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646464"/>
          <w:sz w:val="22"/>
        </w:rPr>
        <w:t>@Controller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</w:rPr>
        <w:t>"user"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UserController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跳转到登录页面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toLogin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toLogin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 {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</w:rPr>
        <w:t>"login"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用户登录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username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password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session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</w:rPr>
        <w:t>"login"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String login(String </w:t>
      </w:r>
      <w:r>
        <w:rPr>
          <w:rFonts w:ascii="Consolas" w:eastAsia="Consolas" w:hAnsi="Consolas" w:hint="eastAsia"/>
          <w:color w:val="6A3E3E"/>
          <w:sz w:val="22"/>
        </w:rPr>
        <w:t>username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password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HttpSession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session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校验用户登录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</w:rPr>
        <w:t>username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</w:rPr>
        <w:t>password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把用户名放到session中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session</w:t>
      </w:r>
      <w:r>
        <w:rPr>
          <w:rFonts w:ascii="Consolas" w:eastAsia="Consolas" w:hAnsi="Consolas" w:hint="eastAsia"/>
          <w:color w:val="000000"/>
          <w:sz w:val="22"/>
        </w:rPr>
        <w:t>.setAttribute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</w:rPr>
        <w:t>"username"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username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86585A" w:rsidRDefault="0086585A" w:rsidP="0086585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</w:rPr>
        <w:t>"redirect:/item/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itemList.action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86585A" w:rsidRPr="0086585A" w:rsidRDefault="0086585A" w:rsidP="0086585A">
      <w:pPr>
        <w:shd w:val="clear" w:color="auto" w:fill="DDD8C2" w:themeFill="background2" w:themeFillShade="E5"/>
        <w:jc w:val="left"/>
        <w:rPr>
          <w:rFonts w:ascii="Consolas" w:eastAsiaTheme="minorEastAsia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86585A" w:rsidRDefault="0086585A" w:rsidP="0086585A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86585A" w:rsidRDefault="0086585A" w:rsidP="0057256F"/>
    <w:p w:rsidR="0086585A" w:rsidRDefault="00FE5418" w:rsidP="0057256F">
      <w:r>
        <w:rPr>
          <w:rFonts w:hint="eastAsia"/>
        </w:rPr>
        <w:t>编写拦截器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UserInterceptor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HandlerInterceptor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afterCompletion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HttpServletRequest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arg0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HttpServletResponse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arg1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Object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arg2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Exception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arg3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000000"/>
          <w:kern w:val="0"/>
          <w:sz w:val="22"/>
          <w:szCs w:val="28"/>
          <w:highlight w:val="lightGray"/>
        </w:rPr>
        <w:t>Exception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FE541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TODO</w:t>
      </w:r>
      <w:r w:rsidRPr="00FE5418">
        <w:rPr>
          <w:rFonts w:ascii="Consolas" w:hAnsi="Consolas" w:cs="Consolas"/>
          <w:color w:val="3F7F5F"/>
          <w:kern w:val="0"/>
          <w:sz w:val="22"/>
          <w:szCs w:val="28"/>
        </w:rPr>
        <w:t xml:space="preserve"> Auto-generated method stub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postHandle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HttpServletRequest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arg0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HttpServletResponse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arg1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Object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arg2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ModelAndView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arg3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boolean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preHandle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HttpServletRequest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HttpServletResponse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, Object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arg2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)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HttpSession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session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.getSession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username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= (String) </w:t>
      </w:r>
      <w:proofErr w:type="spellStart"/>
      <w:proofErr w:type="gramStart"/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session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.getAttribute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FE5418">
        <w:rPr>
          <w:rFonts w:ascii="Consolas" w:hAnsi="Consolas" w:cs="Consolas"/>
          <w:color w:val="2A00FF"/>
          <w:kern w:val="0"/>
          <w:sz w:val="22"/>
          <w:szCs w:val="28"/>
        </w:rPr>
        <w:t>"username"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username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==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FE5418"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.sendRedirect</w:t>
      </w:r>
      <w:proofErr w:type="spell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FE5418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="006019C2" w:rsidRPr="006019C2">
        <w:rPr>
          <w:rFonts w:ascii="Consolas" w:hAnsi="Consolas" w:cs="Consolas"/>
          <w:color w:val="2A00FF"/>
          <w:kern w:val="0"/>
          <w:sz w:val="22"/>
          <w:szCs w:val="28"/>
        </w:rPr>
        <w:t>/SpringMVC02-study/user/</w:t>
      </w:r>
      <w:proofErr w:type="spellStart"/>
      <w:r w:rsidR="006019C2" w:rsidRPr="006019C2">
        <w:rPr>
          <w:rFonts w:ascii="Consolas" w:hAnsi="Consolas" w:cs="Consolas"/>
          <w:color w:val="2A00FF"/>
          <w:kern w:val="0"/>
          <w:sz w:val="22"/>
          <w:szCs w:val="28"/>
        </w:rPr>
        <w:t>toLogin.action</w:t>
      </w:r>
      <w:proofErr w:type="spellEnd"/>
      <w:r w:rsidRPr="00FE5418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false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FE5418">
        <w:rPr>
          <w:rFonts w:ascii="Consolas" w:hAnsi="Consolas" w:cs="Consolas"/>
          <w:color w:val="3F7F5F"/>
          <w:kern w:val="0"/>
          <w:sz w:val="22"/>
          <w:szCs w:val="28"/>
        </w:rPr>
        <w:t>如果不为空则放行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FE541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true</w:t>
      </w: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FE5418" w:rsidRPr="00FE5418" w:rsidRDefault="00FE5418" w:rsidP="00FE541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FE5418" w:rsidRPr="00FE5418" w:rsidRDefault="00FE5418" w:rsidP="00FE5418">
      <w:pPr>
        <w:shd w:val="clear" w:color="auto" w:fill="DDD9C3" w:themeFill="background2" w:themeFillShade="E6"/>
        <w:rPr>
          <w:sz w:val="18"/>
        </w:rPr>
      </w:pPr>
      <w:r w:rsidRPr="00FE5418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4E680B" w:rsidRDefault="004E680B" w:rsidP="0057256F"/>
    <w:p w:rsidR="004E680B" w:rsidRDefault="00FE5418" w:rsidP="0057256F">
      <w:r>
        <w:rPr>
          <w:rFonts w:hint="eastAsia"/>
        </w:rPr>
        <w:t>配置拦截器</w:t>
      </w:r>
    </w:p>
    <w:p w:rsidR="00945BC6" w:rsidRPr="00945BC6" w:rsidRDefault="00945BC6" w:rsidP="00945BC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mvc:</w:t>
      </w:r>
      <w:proofErr w:type="gramEnd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interceptors</w:t>
      </w:r>
      <w:proofErr w:type="spellEnd"/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45BC6" w:rsidRPr="00945BC6" w:rsidRDefault="00945BC6" w:rsidP="00945BC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mvc:</w:t>
      </w:r>
      <w:proofErr w:type="gramEnd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interceptor</w:t>
      </w:r>
      <w:proofErr w:type="spellEnd"/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45BC6" w:rsidRPr="00945BC6" w:rsidRDefault="00945BC6" w:rsidP="00945BC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>配置商品被拦截器拦截</w:t>
      </w:r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45BC6" w:rsidRPr="00945BC6" w:rsidRDefault="00945BC6" w:rsidP="00945BC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mvc</w:t>
      </w:r>
      <w:proofErr w:type="gram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:mapping</w:t>
      </w:r>
      <w:proofErr w:type="spellEnd"/>
      <w:proofErr w:type="gramEnd"/>
      <w:r w:rsidRPr="00945BC6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45BC6">
        <w:rPr>
          <w:rFonts w:ascii="Consolas" w:hAnsi="Consolas" w:cs="Consolas"/>
          <w:color w:val="7F007F"/>
          <w:kern w:val="0"/>
          <w:sz w:val="22"/>
          <w:szCs w:val="28"/>
        </w:rPr>
        <w:t>path</w:t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45BC6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"/item/**"</w:t>
      </w:r>
      <w:r w:rsidRPr="00945BC6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45BC6" w:rsidRPr="00945BC6" w:rsidRDefault="00945BC6" w:rsidP="00945BC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bookmarkStart w:id="0" w:name="_GoBack"/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>配置具体的拦截器</w:t>
      </w:r>
      <w:r w:rsidRPr="00945BC6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bookmarkEnd w:id="0"/>
    <w:p w:rsidR="00945BC6" w:rsidRPr="00945BC6" w:rsidRDefault="00945BC6" w:rsidP="00945BC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945BC6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45BC6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45BC6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7939C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com.igeek</w:t>
      </w:r>
      <w:r w:rsidR="006019C2" w:rsidRPr="006019C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.ssm.interceptor.UserInterceptor</w:t>
      </w:r>
      <w:proofErr w:type="spellEnd"/>
      <w:r w:rsidRPr="00945BC6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945BC6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45BC6" w:rsidRPr="00945BC6" w:rsidRDefault="00945BC6" w:rsidP="00945BC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mvc</w:t>
      </w:r>
      <w:proofErr w:type="gram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:interceptor</w:t>
      </w:r>
      <w:proofErr w:type="spellEnd"/>
      <w:proofErr w:type="gramEnd"/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66E07" w:rsidRPr="00945BC6" w:rsidRDefault="00945BC6" w:rsidP="00945BC6">
      <w:pPr>
        <w:shd w:val="clear" w:color="auto" w:fill="DDD9C3" w:themeFill="background2" w:themeFillShade="E6"/>
        <w:rPr>
          <w:rFonts w:ascii="Consolas" w:eastAsia="Consolas" w:hAnsi="Consolas"/>
          <w:color w:val="008080"/>
          <w:sz w:val="20"/>
        </w:rPr>
      </w:pPr>
      <w:r w:rsidRPr="00945BC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mvc</w:t>
      </w:r>
      <w:proofErr w:type="gramStart"/>
      <w:r w:rsidRPr="00945BC6">
        <w:rPr>
          <w:rFonts w:ascii="Consolas" w:hAnsi="Consolas" w:cs="Consolas"/>
          <w:color w:val="3F7F7F"/>
          <w:kern w:val="0"/>
          <w:sz w:val="22"/>
          <w:szCs w:val="28"/>
        </w:rPr>
        <w:t>:interceptors</w:t>
      </w:r>
      <w:proofErr w:type="spellEnd"/>
      <w:proofErr w:type="gramEnd"/>
      <w:r w:rsidRPr="00945BC6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45BC6" w:rsidRDefault="00945BC6" w:rsidP="00BA394B">
      <w:pPr>
        <w:rPr>
          <w:rFonts w:ascii="Consolas" w:eastAsia="Consolas" w:hAnsi="Consolas"/>
          <w:color w:val="008080"/>
          <w:sz w:val="22"/>
        </w:rPr>
      </w:pPr>
    </w:p>
    <w:p w:rsidR="00945BC6" w:rsidRPr="00733321" w:rsidRDefault="00945BC6" w:rsidP="00BA394B"/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B2977" w:rsidRDefault="0077237C" w:rsidP="009B297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F5941" w:rsidRPr="004F5941" w:rsidRDefault="004F5941" w:rsidP="004F5941">
      <w:pPr>
        <w:rPr>
          <w:lang w:val="zh-CN"/>
        </w:rPr>
      </w:pPr>
      <w:r>
        <w:rPr>
          <w:rFonts w:hint="eastAsia"/>
          <w:lang w:val="zh-CN"/>
        </w:rPr>
        <w:t>参考前一天的案例实现如下功能</w:t>
      </w:r>
    </w:p>
    <w:p w:rsidR="009B2977" w:rsidRPr="009B2977" w:rsidRDefault="009B2977" w:rsidP="009B2977">
      <w:pPr>
        <w:rPr>
          <w:lang w:val="zh-CN"/>
        </w:rPr>
      </w:pPr>
      <w:r w:rsidRPr="009B2977">
        <w:rPr>
          <w:rFonts w:hint="eastAsia"/>
          <w:lang w:val="zh-CN"/>
        </w:rPr>
        <w:t>1.</w:t>
      </w:r>
      <w:r w:rsidR="004B4A01">
        <w:rPr>
          <w:lang w:val="zh-CN"/>
        </w:rPr>
        <w:t xml:space="preserve"> </w:t>
      </w:r>
      <w:r w:rsidRPr="009B2977">
        <w:rPr>
          <w:rFonts w:hint="eastAsia"/>
          <w:lang w:val="zh-CN"/>
        </w:rPr>
        <w:t>实现商品维护人员多选，使用数组接受维护人</w:t>
      </w:r>
      <w:r w:rsidRPr="009B2977">
        <w:rPr>
          <w:rFonts w:hint="eastAsia"/>
          <w:lang w:val="zh-CN"/>
        </w:rPr>
        <w:t>id</w:t>
      </w:r>
    </w:p>
    <w:p w:rsidR="009B2977" w:rsidRPr="009B2977" w:rsidRDefault="009B2977" w:rsidP="009B2977">
      <w:pPr>
        <w:rPr>
          <w:lang w:val="zh-CN"/>
        </w:rPr>
      </w:pPr>
      <w:r w:rsidRPr="009B2977">
        <w:rPr>
          <w:rFonts w:hint="eastAsia"/>
          <w:lang w:val="zh-CN"/>
        </w:rPr>
        <w:t xml:space="preserve">2. </w:t>
      </w:r>
      <w:r w:rsidRPr="009B2977">
        <w:rPr>
          <w:rFonts w:hint="eastAsia"/>
          <w:lang w:val="zh-CN"/>
        </w:rPr>
        <w:t>实现维护人批量</w:t>
      </w:r>
      <w:r w:rsidR="00D07BAF">
        <w:rPr>
          <w:rFonts w:hint="eastAsia"/>
          <w:lang w:val="zh-CN"/>
        </w:rPr>
        <w:t>提交</w:t>
      </w:r>
      <w:r w:rsidRPr="009B2977">
        <w:rPr>
          <w:rFonts w:hint="eastAsia"/>
          <w:lang w:val="zh-CN"/>
        </w:rPr>
        <w:t>，提交后台使用</w:t>
      </w:r>
      <w:r w:rsidRPr="009B2977">
        <w:rPr>
          <w:rFonts w:hint="eastAsia"/>
          <w:lang w:val="zh-CN"/>
        </w:rPr>
        <w:t>List</w:t>
      </w:r>
      <w:r w:rsidRPr="009B2977">
        <w:rPr>
          <w:rFonts w:hint="eastAsia"/>
          <w:lang w:val="zh-CN"/>
        </w:rPr>
        <w:t>接收</w:t>
      </w:r>
      <w:r w:rsidR="00D07BAF">
        <w:rPr>
          <w:rFonts w:hint="eastAsia"/>
          <w:lang w:val="zh-CN"/>
        </w:rPr>
        <w:t>人员数据</w:t>
      </w:r>
    </w:p>
    <w:p w:rsidR="009B2977" w:rsidRPr="009B2977" w:rsidRDefault="009B2977" w:rsidP="009B2977">
      <w:pPr>
        <w:rPr>
          <w:lang w:val="zh-CN"/>
        </w:rPr>
      </w:pPr>
      <w:r w:rsidRPr="009B2977">
        <w:rPr>
          <w:rFonts w:hint="eastAsia"/>
          <w:lang w:val="zh-CN"/>
        </w:rPr>
        <w:t xml:space="preserve">3. </w:t>
      </w:r>
      <w:r w:rsidRPr="009B2977">
        <w:rPr>
          <w:rFonts w:hint="eastAsia"/>
          <w:lang w:val="zh-CN"/>
        </w:rPr>
        <w:t>改造搜索维护人功能，实现</w:t>
      </w:r>
      <w:r w:rsidR="009C1D35">
        <w:rPr>
          <w:rFonts w:hint="eastAsia"/>
          <w:lang w:val="zh-CN"/>
        </w:rPr>
        <w:t>只能</w:t>
      </w:r>
      <w:r w:rsidRPr="009B2977">
        <w:rPr>
          <w:rFonts w:hint="eastAsia"/>
          <w:lang w:val="zh-CN"/>
        </w:rPr>
        <w:t>接受</w:t>
      </w:r>
      <w:r w:rsidRPr="009B2977">
        <w:rPr>
          <w:rFonts w:hint="eastAsia"/>
          <w:lang w:val="zh-CN"/>
        </w:rPr>
        <w:t>GET</w:t>
      </w:r>
      <w:r w:rsidRPr="009B2977">
        <w:rPr>
          <w:rFonts w:hint="eastAsia"/>
          <w:lang w:val="zh-CN"/>
        </w:rPr>
        <w:t>请求和</w:t>
      </w:r>
      <w:r w:rsidRPr="009B2977">
        <w:rPr>
          <w:rFonts w:hint="eastAsia"/>
          <w:lang w:val="zh-CN"/>
        </w:rPr>
        <w:t>POST</w:t>
      </w:r>
      <w:r w:rsidRPr="009B2977">
        <w:rPr>
          <w:rFonts w:hint="eastAsia"/>
          <w:lang w:val="zh-CN"/>
        </w:rPr>
        <w:t>请求</w:t>
      </w:r>
    </w:p>
    <w:p w:rsidR="009B2977" w:rsidRDefault="009B2977" w:rsidP="00265C56">
      <w:pPr>
        <w:rPr>
          <w:lang w:val="zh-CN"/>
        </w:rPr>
      </w:pPr>
      <w:r w:rsidRPr="009B2977">
        <w:rPr>
          <w:rFonts w:hint="eastAsia"/>
          <w:lang w:val="zh-CN"/>
        </w:rPr>
        <w:t>4.</w:t>
      </w:r>
      <w:r w:rsidR="00265C56">
        <w:rPr>
          <w:lang w:val="zh-CN"/>
        </w:rPr>
        <w:t xml:space="preserve"> </w:t>
      </w:r>
      <w:r w:rsidRPr="009B2977">
        <w:rPr>
          <w:rFonts w:hint="eastAsia"/>
          <w:lang w:val="zh-CN"/>
        </w:rPr>
        <w:t>修改维护人功能中，添加维护人</w:t>
      </w:r>
      <w:r w:rsidR="00BF203A">
        <w:rPr>
          <w:rFonts w:hint="eastAsia"/>
          <w:lang w:val="zh-CN"/>
        </w:rPr>
        <w:t>照片</w:t>
      </w:r>
      <w:r w:rsidRPr="009B2977">
        <w:rPr>
          <w:rFonts w:hint="eastAsia"/>
          <w:lang w:val="zh-CN"/>
        </w:rPr>
        <w:t>上传功能</w:t>
      </w:r>
    </w:p>
    <w:p w:rsidR="00265C56" w:rsidRPr="009B2977" w:rsidRDefault="00265C56" w:rsidP="009B2977">
      <w:pPr>
        <w:rPr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 w:rsidRPr="009B2977">
        <w:rPr>
          <w:rFonts w:hint="eastAsia"/>
          <w:lang w:val="zh-CN"/>
        </w:rPr>
        <w:t>在修改维护人成功后，跳转到</w:t>
      </w:r>
      <w:r>
        <w:rPr>
          <w:rFonts w:hint="eastAsia"/>
          <w:lang w:val="zh-CN"/>
        </w:rPr>
        <w:t>维护人</w:t>
      </w:r>
      <w:r w:rsidRPr="009B2977">
        <w:rPr>
          <w:rFonts w:hint="eastAsia"/>
          <w:lang w:val="zh-CN"/>
        </w:rPr>
        <w:t>修改页面</w:t>
      </w:r>
    </w:p>
    <w:p w:rsidR="009B2977" w:rsidRPr="009B2977" w:rsidRDefault="00265C56" w:rsidP="009B2977">
      <w:pPr>
        <w:rPr>
          <w:lang w:val="zh-CN"/>
        </w:rPr>
      </w:pPr>
      <w:r>
        <w:rPr>
          <w:lang w:val="zh-CN"/>
        </w:rPr>
        <w:t>6</w:t>
      </w:r>
      <w:r w:rsidR="009B2977" w:rsidRPr="009B2977">
        <w:rPr>
          <w:rFonts w:hint="eastAsia"/>
          <w:lang w:val="zh-CN"/>
        </w:rPr>
        <w:t xml:space="preserve">. </w:t>
      </w:r>
      <w:r w:rsidR="009B2977" w:rsidRPr="009B2977">
        <w:rPr>
          <w:rFonts w:hint="eastAsia"/>
          <w:lang w:val="zh-CN"/>
        </w:rPr>
        <w:t>实现用户登录拦截，如果用户未登录，跳转到用户登录页</w:t>
      </w:r>
    </w:p>
    <w:p w:rsidR="00927047" w:rsidRPr="00927047" w:rsidRDefault="00265C56" w:rsidP="00927047">
      <w:pPr>
        <w:rPr>
          <w:lang w:val="zh-CN"/>
        </w:rPr>
      </w:pPr>
      <w:r>
        <w:rPr>
          <w:lang w:val="zh-CN"/>
        </w:rPr>
        <w:t>7</w:t>
      </w:r>
      <w:r w:rsidR="009B2977" w:rsidRPr="009B2977">
        <w:rPr>
          <w:rFonts w:hint="eastAsia"/>
          <w:lang w:val="zh-CN"/>
        </w:rPr>
        <w:t xml:space="preserve">. </w:t>
      </w:r>
      <w:r w:rsidR="009B2977" w:rsidRPr="009B2977">
        <w:rPr>
          <w:rFonts w:hint="eastAsia"/>
          <w:lang w:val="zh-CN"/>
        </w:rPr>
        <w:t>实现权限拦截，</w:t>
      </w:r>
      <w:r>
        <w:rPr>
          <w:rFonts w:hint="eastAsia"/>
          <w:lang w:val="zh-CN"/>
        </w:rPr>
        <w:t>账号和密码必须是</w:t>
      </w:r>
      <w:r>
        <w:rPr>
          <w:rFonts w:hint="eastAsia"/>
          <w:lang w:val="zh-CN"/>
        </w:rPr>
        <w:t>admin</w:t>
      </w:r>
      <w:r>
        <w:rPr>
          <w:rFonts w:hint="eastAsia"/>
          <w:lang w:val="zh-CN"/>
        </w:rPr>
        <w:t>才可以修改用户，</w:t>
      </w:r>
      <w:r>
        <w:rPr>
          <w:lang w:val="zh-CN"/>
        </w:rPr>
        <w:t>其他</w:t>
      </w:r>
      <w:r>
        <w:rPr>
          <w:rFonts w:hint="eastAsia"/>
          <w:lang w:val="zh-CN"/>
        </w:rPr>
        <w:t>用户只能查看用户列表</w:t>
      </w:r>
    </w:p>
    <w:sectPr w:rsidR="00927047" w:rsidRPr="0092704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CA3" w:rsidRDefault="00803CA3">
      <w:pPr>
        <w:spacing w:line="240" w:lineRule="auto"/>
      </w:pPr>
      <w:r>
        <w:separator/>
      </w:r>
    </w:p>
  </w:endnote>
  <w:endnote w:type="continuationSeparator" w:id="0">
    <w:p w:rsidR="00803CA3" w:rsidRDefault="00803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CA3" w:rsidRDefault="00803CA3">
      <w:pPr>
        <w:spacing w:line="240" w:lineRule="auto"/>
      </w:pPr>
      <w:r>
        <w:separator/>
      </w:r>
    </w:p>
  </w:footnote>
  <w:footnote w:type="continuationSeparator" w:id="0">
    <w:p w:rsidR="00803CA3" w:rsidRDefault="00803C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E58BB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01414"/>
    <w:multiLevelType w:val="hybridMultilevel"/>
    <w:tmpl w:val="0FCE9166"/>
    <w:lvl w:ilvl="0" w:tplc="B1660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104B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4A3D05"/>
    <w:multiLevelType w:val="hybridMultilevel"/>
    <w:tmpl w:val="C48E2DD0"/>
    <w:lvl w:ilvl="0" w:tplc="A168BF9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27FF2BF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014506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06848C2"/>
    <w:multiLevelType w:val="hybridMultilevel"/>
    <w:tmpl w:val="E62847C0"/>
    <w:lvl w:ilvl="0" w:tplc="17927E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7C4F35"/>
    <w:multiLevelType w:val="hybridMultilevel"/>
    <w:tmpl w:val="644AE262"/>
    <w:lvl w:ilvl="0" w:tplc="D9786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3B64EE"/>
    <w:multiLevelType w:val="hybridMultilevel"/>
    <w:tmpl w:val="09125A4E"/>
    <w:lvl w:ilvl="0" w:tplc="63C26E3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C944FD"/>
    <w:multiLevelType w:val="hybridMultilevel"/>
    <w:tmpl w:val="99585284"/>
    <w:lvl w:ilvl="0" w:tplc="9EA0D81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DE7F85"/>
    <w:multiLevelType w:val="hybridMultilevel"/>
    <w:tmpl w:val="AECEC87A"/>
    <w:lvl w:ilvl="0" w:tplc="BB6C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1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2">
    <w:nsid w:val="5A6C1829"/>
    <w:multiLevelType w:val="hybridMultilevel"/>
    <w:tmpl w:val="62A831E4"/>
    <w:lvl w:ilvl="0" w:tplc="1250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3847A8"/>
    <w:multiLevelType w:val="hybridMultilevel"/>
    <w:tmpl w:val="90B62FB4"/>
    <w:lvl w:ilvl="0" w:tplc="77E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F32E3E"/>
    <w:multiLevelType w:val="multilevel"/>
    <w:tmpl w:val="736C7B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6597E31"/>
    <w:multiLevelType w:val="hybridMultilevel"/>
    <w:tmpl w:val="6524A47E"/>
    <w:lvl w:ilvl="0" w:tplc="02C0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</w:num>
  <w:num w:numId="4">
    <w:abstractNumId w:val="20"/>
    <w:lvlOverride w:ilvl="0">
      <w:startOverride w:val="4"/>
    </w:lvlOverride>
  </w:num>
  <w:num w:numId="5">
    <w:abstractNumId w:val="21"/>
    <w:lvlOverride w:ilvl="0">
      <w:startOverride w:val="6"/>
    </w:lvlOverride>
  </w:num>
  <w:num w:numId="6">
    <w:abstractNumId w:val="4"/>
  </w:num>
  <w:num w:numId="7">
    <w:abstractNumId w:val="14"/>
  </w:num>
  <w:num w:numId="8">
    <w:abstractNumId w:val="25"/>
  </w:num>
  <w:num w:numId="9">
    <w:abstractNumId w:val="27"/>
  </w:num>
  <w:num w:numId="10">
    <w:abstractNumId w:val="10"/>
  </w:num>
  <w:num w:numId="11">
    <w:abstractNumId w:val="15"/>
  </w:num>
  <w:num w:numId="12">
    <w:abstractNumId w:val="23"/>
  </w:num>
  <w:num w:numId="13">
    <w:abstractNumId w:val="11"/>
  </w:num>
  <w:num w:numId="14">
    <w:abstractNumId w:val="26"/>
  </w:num>
  <w:num w:numId="15">
    <w:abstractNumId w:val="8"/>
  </w:num>
  <w:num w:numId="16">
    <w:abstractNumId w:val="5"/>
  </w:num>
  <w:num w:numId="17">
    <w:abstractNumId w:val="3"/>
  </w:num>
  <w:num w:numId="18">
    <w:abstractNumId w:val="1"/>
  </w:num>
  <w:num w:numId="19">
    <w:abstractNumId w:val="0"/>
  </w:num>
  <w:num w:numId="20">
    <w:abstractNumId w:val="7"/>
  </w:num>
  <w:num w:numId="21">
    <w:abstractNumId w:val="24"/>
  </w:num>
  <w:num w:numId="22">
    <w:abstractNumId w:val="13"/>
  </w:num>
  <w:num w:numId="23">
    <w:abstractNumId w:val="6"/>
  </w:num>
  <w:num w:numId="24">
    <w:abstractNumId w:val="17"/>
  </w:num>
  <w:num w:numId="25">
    <w:abstractNumId w:val="18"/>
  </w:num>
  <w:num w:numId="26">
    <w:abstractNumId w:val="22"/>
  </w:num>
  <w:num w:numId="27">
    <w:abstractNumId w:val="2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46957"/>
    <w:rsid w:val="00047372"/>
    <w:rsid w:val="00061F07"/>
    <w:rsid w:val="000654FC"/>
    <w:rsid w:val="00086A75"/>
    <w:rsid w:val="000955D3"/>
    <w:rsid w:val="0009755A"/>
    <w:rsid w:val="000B3870"/>
    <w:rsid w:val="000B52A9"/>
    <w:rsid w:val="000D42DA"/>
    <w:rsid w:val="000D7E81"/>
    <w:rsid w:val="00100AD6"/>
    <w:rsid w:val="001116C7"/>
    <w:rsid w:val="00113784"/>
    <w:rsid w:val="00123140"/>
    <w:rsid w:val="00132619"/>
    <w:rsid w:val="00134313"/>
    <w:rsid w:val="00174DFD"/>
    <w:rsid w:val="0017715A"/>
    <w:rsid w:val="0018522E"/>
    <w:rsid w:val="001905FB"/>
    <w:rsid w:val="001915A5"/>
    <w:rsid w:val="001A12B7"/>
    <w:rsid w:val="001C6853"/>
    <w:rsid w:val="001E3F7D"/>
    <w:rsid w:val="001F148B"/>
    <w:rsid w:val="00203578"/>
    <w:rsid w:val="00216FAF"/>
    <w:rsid w:val="00221CCF"/>
    <w:rsid w:val="00222650"/>
    <w:rsid w:val="00223349"/>
    <w:rsid w:val="002269A5"/>
    <w:rsid w:val="00245629"/>
    <w:rsid w:val="00255B7B"/>
    <w:rsid w:val="00257C62"/>
    <w:rsid w:val="00265C56"/>
    <w:rsid w:val="00266F69"/>
    <w:rsid w:val="00272E78"/>
    <w:rsid w:val="00273A2D"/>
    <w:rsid w:val="0027652A"/>
    <w:rsid w:val="0027688B"/>
    <w:rsid w:val="002854AB"/>
    <w:rsid w:val="002A5D9B"/>
    <w:rsid w:val="002B3A23"/>
    <w:rsid w:val="002C2341"/>
    <w:rsid w:val="002C25B4"/>
    <w:rsid w:val="002C2A94"/>
    <w:rsid w:val="002E0760"/>
    <w:rsid w:val="002E215A"/>
    <w:rsid w:val="002E65B3"/>
    <w:rsid w:val="002F0898"/>
    <w:rsid w:val="00302AC7"/>
    <w:rsid w:val="00306C9D"/>
    <w:rsid w:val="00310732"/>
    <w:rsid w:val="003227D6"/>
    <w:rsid w:val="00325114"/>
    <w:rsid w:val="00330AE6"/>
    <w:rsid w:val="00334C0B"/>
    <w:rsid w:val="003369A9"/>
    <w:rsid w:val="00345F86"/>
    <w:rsid w:val="003474FF"/>
    <w:rsid w:val="00347E92"/>
    <w:rsid w:val="00350006"/>
    <w:rsid w:val="00354D10"/>
    <w:rsid w:val="00373AEE"/>
    <w:rsid w:val="00377827"/>
    <w:rsid w:val="00382284"/>
    <w:rsid w:val="00384201"/>
    <w:rsid w:val="0038697A"/>
    <w:rsid w:val="00393EC3"/>
    <w:rsid w:val="003963BA"/>
    <w:rsid w:val="003A3691"/>
    <w:rsid w:val="003B0329"/>
    <w:rsid w:val="003D1128"/>
    <w:rsid w:val="003D4A2A"/>
    <w:rsid w:val="003E551A"/>
    <w:rsid w:val="00422752"/>
    <w:rsid w:val="00423892"/>
    <w:rsid w:val="004303BD"/>
    <w:rsid w:val="0044193A"/>
    <w:rsid w:val="004510EF"/>
    <w:rsid w:val="00452265"/>
    <w:rsid w:val="00454872"/>
    <w:rsid w:val="00460949"/>
    <w:rsid w:val="00483119"/>
    <w:rsid w:val="004A7365"/>
    <w:rsid w:val="004B4A01"/>
    <w:rsid w:val="004B7200"/>
    <w:rsid w:val="004C0AF5"/>
    <w:rsid w:val="004E1CBB"/>
    <w:rsid w:val="004E680B"/>
    <w:rsid w:val="004F5941"/>
    <w:rsid w:val="005071C4"/>
    <w:rsid w:val="0051145C"/>
    <w:rsid w:val="005120EB"/>
    <w:rsid w:val="0051629C"/>
    <w:rsid w:val="005259AA"/>
    <w:rsid w:val="0053325C"/>
    <w:rsid w:val="00544BCD"/>
    <w:rsid w:val="005470A2"/>
    <w:rsid w:val="005520F4"/>
    <w:rsid w:val="005621BB"/>
    <w:rsid w:val="00563A40"/>
    <w:rsid w:val="00563F41"/>
    <w:rsid w:val="0057053A"/>
    <w:rsid w:val="0057256F"/>
    <w:rsid w:val="00582966"/>
    <w:rsid w:val="005860CD"/>
    <w:rsid w:val="005A6FA5"/>
    <w:rsid w:val="005C17A7"/>
    <w:rsid w:val="005D7D29"/>
    <w:rsid w:val="005E1B25"/>
    <w:rsid w:val="005E4DC7"/>
    <w:rsid w:val="005F2CCF"/>
    <w:rsid w:val="005F7EAB"/>
    <w:rsid w:val="006019C2"/>
    <w:rsid w:val="00657E1F"/>
    <w:rsid w:val="00657F7D"/>
    <w:rsid w:val="00672AF1"/>
    <w:rsid w:val="006739C1"/>
    <w:rsid w:val="0069097C"/>
    <w:rsid w:val="006A39FA"/>
    <w:rsid w:val="006A4C73"/>
    <w:rsid w:val="006A646B"/>
    <w:rsid w:val="006A6799"/>
    <w:rsid w:val="006B4319"/>
    <w:rsid w:val="006B43EA"/>
    <w:rsid w:val="006B634D"/>
    <w:rsid w:val="006B756F"/>
    <w:rsid w:val="006B7E4E"/>
    <w:rsid w:val="006D2DDD"/>
    <w:rsid w:val="006E7677"/>
    <w:rsid w:val="00704E28"/>
    <w:rsid w:val="00706889"/>
    <w:rsid w:val="00707BC7"/>
    <w:rsid w:val="00733321"/>
    <w:rsid w:val="007409F7"/>
    <w:rsid w:val="00746034"/>
    <w:rsid w:val="00746BAE"/>
    <w:rsid w:val="00764896"/>
    <w:rsid w:val="0077237C"/>
    <w:rsid w:val="007939CB"/>
    <w:rsid w:val="007A311F"/>
    <w:rsid w:val="007C0984"/>
    <w:rsid w:val="007D66FF"/>
    <w:rsid w:val="007E1E60"/>
    <w:rsid w:val="00803CA3"/>
    <w:rsid w:val="0081141C"/>
    <w:rsid w:val="0081607D"/>
    <w:rsid w:val="00830445"/>
    <w:rsid w:val="00843869"/>
    <w:rsid w:val="00850A61"/>
    <w:rsid w:val="00855538"/>
    <w:rsid w:val="0086585A"/>
    <w:rsid w:val="008803E5"/>
    <w:rsid w:val="00882AFC"/>
    <w:rsid w:val="00883336"/>
    <w:rsid w:val="008952CE"/>
    <w:rsid w:val="008A1776"/>
    <w:rsid w:val="008A2249"/>
    <w:rsid w:val="008B2B1C"/>
    <w:rsid w:val="008C0C5E"/>
    <w:rsid w:val="008D0B73"/>
    <w:rsid w:val="008D6DB7"/>
    <w:rsid w:val="008F5BB0"/>
    <w:rsid w:val="00901642"/>
    <w:rsid w:val="0090625B"/>
    <w:rsid w:val="009125C2"/>
    <w:rsid w:val="00920D7A"/>
    <w:rsid w:val="00927047"/>
    <w:rsid w:val="009417B2"/>
    <w:rsid w:val="00945BC6"/>
    <w:rsid w:val="00957FD3"/>
    <w:rsid w:val="0096019F"/>
    <w:rsid w:val="00963ED2"/>
    <w:rsid w:val="009702EF"/>
    <w:rsid w:val="009720D3"/>
    <w:rsid w:val="00990C54"/>
    <w:rsid w:val="00997B2A"/>
    <w:rsid w:val="009A0672"/>
    <w:rsid w:val="009A3EA9"/>
    <w:rsid w:val="009B2977"/>
    <w:rsid w:val="009B6D79"/>
    <w:rsid w:val="009B7BE7"/>
    <w:rsid w:val="009C047B"/>
    <w:rsid w:val="009C1D35"/>
    <w:rsid w:val="009D2C95"/>
    <w:rsid w:val="009E2BC4"/>
    <w:rsid w:val="009E3D11"/>
    <w:rsid w:val="009F53A9"/>
    <w:rsid w:val="009F6ECE"/>
    <w:rsid w:val="00A17A23"/>
    <w:rsid w:val="00A2708F"/>
    <w:rsid w:val="00A31A31"/>
    <w:rsid w:val="00A60E24"/>
    <w:rsid w:val="00A6302E"/>
    <w:rsid w:val="00A65E5E"/>
    <w:rsid w:val="00A66E07"/>
    <w:rsid w:val="00A810AE"/>
    <w:rsid w:val="00A95C9E"/>
    <w:rsid w:val="00AA2839"/>
    <w:rsid w:val="00AA6DBE"/>
    <w:rsid w:val="00AB551A"/>
    <w:rsid w:val="00AE06BC"/>
    <w:rsid w:val="00AF1A6F"/>
    <w:rsid w:val="00B24198"/>
    <w:rsid w:val="00B247F1"/>
    <w:rsid w:val="00B32EDE"/>
    <w:rsid w:val="00B33D00"/>
    <w:rsid w:val="00B42543"/>
    <w:rsid w:val="00B47E12"/>
    <w:rsid w:val="00B55238"/>
    <w:rsid w:val="00B617F7"/>
    <w:rsid w:val="00B67739"/>
    <w:rsid w:val="00B67D72"/>
    <w:rsid w:val="00B93CE0"/>
    <w:rsid w:val="00B96C5E"/>
    <w:rsid w:val="00B972EF"/>
    <w:rsid w:val="00BA394B"/>
    <w:rsid w:val="00BA628A"/>
    <w:rsid w:val="00BB64FC"/>
    <w:rsid w:val="00BC08E8"/>
    <w:rsid w:val="00BD2571"/>
    <w:rsid w:val="00BF203A"/>
    <w:rsid w:val="00BF3D23"/>
    <w:rsid w:val="00C061BD"/>
    <w:rsid w:val="00C23A5C"/>
    <w:rsid w:val="00C30059"/>
    <w:rsid w:val="00C31DCB"/>
    <w:rsid w:val="00C33D53"/>
    <w:rsid w:val="00C34B9F"/>
    <w:rsid w:val="00C80606"/>
    <w:rsid w:val="00C85AD1"/>
    <w:rsid w:val="00C93B19"/>
    <w:rsid w:val="00CA47E3"/>
    <w:rsid w:val="00CD3ABF"/>
    <w:rsid w:val="00D03751"/>
    <w:rsid w:val="00D05C3C"/>
    <w:rsid w:val="00D07BAF"/>
    <w:rsid w:val="00D105DD"/>
    <w:rsid w:val="00D12C8D"/>
    <w:rsid w:val="00D14DC8"/>
    <w:rsid w:val="00D4066A"/>
    <w:rsid w:val="00D5602A"/>
    <w:rsid w:val="00D720B9"/>
    <w:rsid w:val="00D752CA"/>
    <w:rsid w:val="00D76271"/>
    <w:rsid w:val="00D83211"/>
    <w:rsid w:val="00D976AF"/>
    <w:rsid w:val="00DA3BC4"/>
    <w:rsid w:val="00DB635C"/>
    <w:rsid w:val="00DC29A7"/>
    <w:rsid w:val="00DD745A"/>
    <w:rsid w:val="00DE2EA2"/>
    <w:rsid w:val="00E10030"/>
    <w:rsid w:val="00E12790"/>
    <w:rsid w:val="00E33690"/>
    <w:rsid w:val="00E5500A"/>
    <w:rsid w:val="00E55073"/>
    <w:rsid w:val="00E64A42"/>
    <w:rsid w:val="00E651FF"/>
    <w:rsid w:val="00E909AE"/>
    <w:rsid w:val="00E926C9"/>
    <w:rsid w:val="00EA23BE"/>
    <w:rsid w:val="00EA6E88"/>
    <w:rsid w:val="00EB66D6"/>
    <w:rsid w:val="00EC576A"/>
    <w:rsid w:val="00EE51DD"/>
    <w:rsid w:val="00EF3431"/>
    <w:rsid w:val="00F02902"/>
    <w:rsid w:val="00F0488F"/>
    <w:rsid w:val="00F17FFE"/>
    <w:rsid w:val="00F549E6"/>
    <w:rsid w:val="00F66B58"/>
    <w:rsid w:val="00F81152"/>
    <w:rsid w:val="00F81370"/>
    <w:rsid w:val="00F92D72"/>
    <w:rsid w:val="00FA2DC1"/>
    <w:rsid w:val="00FA4834"/>
    <w:rsid w:val="00FB0256"/>
    <w:rsid w:val="00FB1ADD"/>
    <w:rsid w:val="00FB1C29"/>
    <w:rsid w:val="00FC6BFC"/>
    <w:rsid w:val="00FD0914"/>
    <w:rsid w:val="00FD6315"/>
    <w:rsid w:val="00FE5418"/>
    <w:rsid w:val="00FF6119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808</TotalTime>
  <Pages>11</Pages>
  <Words>1060</Words>
  <Characters>6042</Characters>
  <Application>Microsoft Office Word</Application>
  <DocSecurity>0</DocSecurity>
  <Lines>50</Lines>
  <Paragraphs>14</Paragraphs>
  <ScaleCrop>false</ScaleCrop>
  <Company>Microsoft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215</cp:revision>
  <dcterms:created xsi:type="dcterms:W3CDTF">2017-02-27T09:33:00Z</dcterms:created>
  <dcterms:modified xsi:type="dcterms:W3CDTF">2018-05-31T07:13:00Z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