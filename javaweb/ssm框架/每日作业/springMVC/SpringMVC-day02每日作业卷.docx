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8C0C5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Spring</w:t>
      </w:r>
      <w:r w:rsidR="00AF1A6F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MVC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A10F75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C17A7" w:rsidRDefault="005C17A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3A3691" w:rsidRDefault="009F53A9" w:rsidP="009F53A9">
      <w:pPr>
        <w:pStyle w:val="a8"/>
        <w:numPr>
          <w:ilvl w:val="0"/>
          <w:numId w:val="10"/>
        </w:numPr>
        <w:ind w:firstLineChars="0"/>
      </w:pPr>
      <w:r w:rsidRPr="009F53A9">
        <w:rPr>
          <w:rFonts w:hint="eastAsia"/>
        </w:rPr>
        <w:t>使用</w:t>
      </w:r>
      <w:proofErr w:type="spellStart"/>
      <w:r w:rsidRPr="009F53A9">
        <w:rPr>
          <w:rFonts w:hint="eastAsia"/>
        </w:rPr>
        <w:t>SpringMVC</w:t>
      </w:r>
      <w:proofErr w:type="spellEnd"/>
      <w:r w:rsidRPr="009F53A9">
        <w:rPr>
          <w:rFonts w:hint="eastAsia"/>
        </w:rPr>
        <w:t>绑定数组</w:t>
      </w:r>
    </w:p>
    <w:p w:rsidR="009F53A9" w:rsidRDefault="009F53A9" w:rsidP="009F53A9">
      <w:pPr>
        <w:pStyle w:val="a8"/>
        <w:numPr>
          <w:ilvl w:val="0"/>
          <w:numId w:val="10"/>
        </w:numPr>
        <w:ind w:firstLineChars="0"/>
      </w:pPr>
      <w:r w:rsidRPr="009F53A9">
        <w:rPr>
          <w:rFonts w:hint="eastAsia"/>
        </w:rPr>
        <w:t>使用</w:t>
      </w:r>
      <w:proofErr w:type="spellStart"/>
      <w:r w:rsidRPr="009F53A9">
        <w:rPr>
          <w:rFonts w:hint="eastAsia"/>
        </w:rPr>
        <w:t>SpringMVC</w:t>
      </w:r>
      <w:proofErr w:type="spellEnd"/>
      <w:r w:rsidRPr="009F53A9">
        <w:rPr>
          <w:rFonts w:hint="eastAsia"/>
        </w:rPr>
        <w:t>绑定</w:t>
      </w:r>
      <w:r w:rsidRPr="009F53A9">
        <w:rPr>
          <w:rFonts w:hint="eastAsia"/>
        </w:rPr>
        <w:t>List</w:t>
      </w:r>
      <w:r w:rsidRPr="009F53A9">
        <w:rPr>
          <w:rFonts w:hint="eastAsia"/>
        </w:rPr>
        <w:t>集合</w:t>
      </w:r>
    </w:p>
    <w:p w:rsidR="009F53A9" w:rsidRDefault="009F53A9" w:rsidP="009F53A9">
      <w:pPr>
        <w:pStyle w:val="a8"/>
        <w:numPr>
          <w:ilvl w:val="0"/>
          <w:numId w:val="10"/>
        </w:numPr>
        <w:ind w:firstLineChars="0"/>
      </w:pPr>
      <w:r w:rsidRPr="009F53A9">
        <w:rPr>
          <w:rFonts w:hint="eastAsia"/>
        </w:rPr>
        <w:t>@</w:t>
      </w:r>
      <w:proofErr w:type="spellStart"/>
      <w:r w:rsidRPr="009F53A9">
        <w:rPr>
          <w:rFonts w:hint="eastAsia"/>
        </w:rPr>
        <w:t>RequestMapping</w:t>
      </w:r>
      <w:proofErr w:type="spellEnd"/>
      <w:r w:rsidRPr="009F53A9">
        <w:rPr>
          <w:rFonts w:hint="eastAsia"/>
        </w:rPr>
        <w:t>注解</w:t>
      </w:r>
      <w:r>
        <w:rPr>
          <w:rFonts w:hint="eastAsia"/>
        </w:rPr>
        <w:t>的使用</w:t>
      </w:r>
    </w:p>
    <w:p w:rsidR="009F53A9" w:rsidRDefault="009F53A9" w:rsidP="009F53A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上传图片</w:t>
      </w:r>
    </w:p>
    <w:p w:rsidR="009F53A9" w:rsidRDefault="009F53A9" w:rsidP="009F53A9">
      <w:pPr>
        <w:pStyle w:val="a8"/>
        <w:numPr>
          <w:ilvl w:val="0"/>
          <w:numId w:val="10"/>
        </w:numPr>
        <w:ind w:firstLineChars="0"/>
      </w:pPr>
      <w:proofErr w:type="spellStart"/>
      <w:r w:rsidRPr="009F53A9">
        <w:rPr>
          <w:rFonts w:hint="eastAsia"/>
        </w:rPr>
        <w:t>RESTful</w:t>
      </w:r>
      <w:proofErr w:type="spellEnd"/>
      <w:r w:rsidRPr="009F53A9">
        <w:rPr>
          <w:rFonts w:hint="eastAsia"/>
        </w:rPr>
        <w:t>支持</w:t>
      </w:r>
    </w:p>
    <w:p w:rsidR="00672AF1" w:rsidRDefault="00672AF1" w:rsidP="000D7E81"/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21CCF" w:rsidRPr="00221CCF" w:rsidRDefault="00DC29A7" w:rsidP="00221CCF">
      <w:pPr>
        <w:rPr>
          <w:lang w:val="zh-CN"/>
        </w:rPr>
      </w:pPr>
      <w:r>
        <w:rPr>
          <w:rFonts w:hint="eastAsia"/>
          <w:lang w:val="zh-CN"/>
        </w:rPr>
        <w:t>使用已经提供的</w:t>
      </w:r>
      <w:r w:rsidR="000D6726" w:rsidRPr="000D6726">
        <w:rPr>
          <w:lang w:val="zh-CN"/>
        </w:rPr>
        <w:t>SpringMVC02-study</w:t>
      </w:r>
      <w:r w:rsidR="000D6726">
        <w:rPr>
          <w:rFonts w:hint="eastAsia"/>
          <w:lang w:val="zh-CN"/>
        </w:rPr>
        <w:t>工程</w:t>
      </w:r>
      <w:r w:rsidR="00221CCF" w:rsidRPr="00221CCF">
        <w:rPr>
          <w:rFonts w:hint="eastAsia"/>
          <w:lang w:val="zh-CN"/>
        </w:rPr>
        <w:t>实现商品管理</w:t>
      </w:r>
      <w:r w:rsidR="004C0AF5">
        <w:rPr>
          <w:rFonts w:hint="eastAsia"/>
          <w:lang w:val="zh-CN"/>
        </w:rPr>
        <w:t>功能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>要求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1. </w:t>
      </w:r>
      <w:r w:rsidRPr="00221CCF">
        <w:rPr>
          <w:rFonts w:hint="eastAsia"/>
          <w:lang w:val="zh-CN"/>
        </w:rPr>
        <w:t>实现商品多选，</w:t>
      </w:r>
      <w:r w:rsidR="005F2CCF">
        <w:rPr>
          <w:rFonts w:hint="eastAsia"/>
          <w:lang w:val="zh-CN"/>
        </w:rPr>
        <w:t>使用包装对象和参数两种方式</w:t>
      </w:r>
      <w:r w:rsidR="00883336">
        <w:rPr>
          <w:rFonts w:hint="eastAsia"/>
          <w:lang w:val="zh-CN"/>
        </w:rPr>
        <w:t>接收商品</w:t>
      </w:r>
      <w:r w:rsidR="00883336">
        <w:rPr>
          <w:rFonts w:hint="eastAsia"/>
          <w:lang w:val="zh-CN"/>
        </w:rPr>
        <w:t>id</w:t>
      </w:r>
      <w:r w:rsidR="00883336">
        <w:rPr>
          <w:rFonts w:hint="eastAsia"/>
          <w:lang w:val="zh-CN"/>
        </w:rPr>
        <w:t>的数组</w:t>
      </w:r>
      <w:r w:rsidR="005F2CCF">
        <w:rPr>
          <w:rFonts w:hint="eastAsia"/>
          <w:lang w:val="zh-CN"/>
        </w:rPr>
        <w:t>。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2. </w:t>
      </w:r>
      <w:r w:rsidRPr="00221CCF">
        <w:rPr>
          <w:rFonts w:hint="eastAsia"/>
          <w:lang w:val="zh-CN"/>
        </w:rPr>
        <w:t>实现商品批量修改，提交到后台使用</w:t>
      </w:r>
      <w:r w:rsidRPr="00221CCF">
        <w:rPr>
          <w:rFonts w:hint="eastAsia"/>
          <w:lang w:val="zh-CN"/>
        </w:rPr>
        <w:t>List</w:t>
      </w:r>
      <w:r w:rsidRPr="00221CCF">
        <w:rPr>
          <w:rFonts w:hint="eastAsia"/>
          <w:lang w:val="zh-CN"/>
        </w:rPr>
        <w:t>接收，并在控制台打印商品信息</w:t>
      </w:r>
    </w:p>
    <w:p w:rsidR="00221CCF" w:rsidRPr="00221CCF" w:rsidRDefault="00221CCF" w:rsidP="00221CCF">
      <w:pPr>
        <w:rPr>
          <w:lang w:val="zh-CN"/>
        </w:rPr>
      </w:pPr>
      <w:r w:rsidRPr="00221CCF">
        <w:rPr>
          <w:rFonts w:hint="eastAsia"/>
          <w:lang w:val="zh-CN"/>
        </w:rPr>
        <w:t xml:space="preserve">3. </w:t>
      </w:r>
      <w:r w:rsidRPr="00221CCF">
        <w:rPr>
          <w:rFonts w:hint="eastAsia"/>
          <w:lang w:val="zh-CN"/>
        </w:rPr>
        <w:t>改造搜索商品功能，实现只接收</w:t>
      </w:r>
      <w:r w:rsidRPr="00221CCF">
        <w:rPr>
          <w:rFonts w:hint="eastAsia"/>
          <w:lang w:val="zh-CN"/>
        </w:rPr>
        <w:t>POST</w:t>
      </w:r>
      <w:r w:rsidRPr="00221CCF">
        <w:rPr>
          <w:rFonts w:hint="eastAsia"/>
          <w:lang w:val="zh-CN"/>
        </w:rPr>
        <w:t>请求。</w:t>
      </w:r>
    </w:p>
    <w:p w:rsidR="00221CCF" w:rsidRPr="00221CCF" w:rsidRDefault="00B55238" w:rsidP="00221CCF">
      <w:pPr>
        <w:rPr>
          <w:lang w:val="zh-CN"/>
        </w:rPr>
      </w:pPr>
      <w:r>
        <w:rPr>
          <w:lang w:val="zh-CN"/>
        </w:rPr>
        <w:t>4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实现上</w:t>
      </w:r>
      <w:proofErr w:type="gramStart"/>
      <w:r w:rsidR="00221CCF" w:rsidRPr="00221CCF">
        <w:rPr>
          <w:rFonts w:hint="eastAsia"/>
          <w:lang w:val="zh-CN"/>
        </w:rPr>
        <w:t>传商品</w:t>
      </w:r>
      <w:proofErr w:type="gramEnd"/>
      <w:r w:rsidR="00221CCF" w:rsidRPr="00221CCF">
        <w:rPr>
          <w:rFonts w:hint="eastAsia"/>
          <w:lang w:val="zh-CN"/>
        </w:rPr>
        <w:t>图片功能</w:t>
      </w:r>
    </w:p>
    <w:p w:rsidR="00221CCF" w:rsidRPr="00221CCF" w:rsidRDefault="00B55238" w:rsidP="00221CCF">
      <w:pPr>
        <w:rPr>
          <w:lang w:val="zh-CN"/>
        </w:rPr>
      </w:pPr>
      <w:r>
        <w:rPr>
          <w:lang w:val="zh-CN"/>
        </w:rPr>
        <w:t>5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使用注解的方式实现商品数据的</w:t>
      </w:r>
      <w:r w:rsidR="00221CCF" w:rsidRPr="00221CCF">
        <w:rPr>
          <w:rFonts w:hint="eastAsia"/>
          <w:lang w:val="zh-CN"/>
        </w:rPr>
        <w:t>json</w:t>
      </w:r>
      <w:r w:rsidR="00221CCF" w:rsidRPr="00221CCF">
        <w:rPr>
          <w:rFonts w:hint="eastAsia"/>
          <w:lang w:val="zh-CN"/>
        </w:rPr>
        <w:t>交互</w:t>
      </w:r>
    </w:p>
    <w:p w:rsidR="00221CCF" w:rsidRDefault="00B55238" w:rsidP="00221CCF">
      <w:pPr>
        <w:rPr>
          <w:lang w:val="zh-CN"/>
        </w:rPr>
      </w:pPr>
      <w:r>
        <w:rPr>
          <w:lang w:val="zh-CN"/>
        </w:rPr>
        <w:t>6</w:t>
      </w:r>
      <w:r w:rsidR="00221CCF" w:rsidRPr="00221CCF">
        <w:rPr>
          <w:rFonts w:hint="eastAsia"/>
          <w:lang w:val="zh-CN"/>
        </w:rPr>
        <w:t xml:space="preserve">. </w:t>
      </w:r>
      <w:r w:rsidR="00221CCF" w:rsidRPr="00221CCF">
        <w:rPr>
          <w:rFonts w:hint="eastAsia"/>
          <w:lang w:val="zh-CN"/>
        </w:rPr>
        <w:t>使用注解的方式接收请求</w:t>
      </w:r>
      <w:r w:rsidR="00221CCF" w:rsidRPr="00221CCF">
        <w:rPr>
          <w:rFonts w:hint="eastAsia"/>
          <w:lang w:val="zh-CN"/>
        </w:rPr>
        <w:t>url</w:t>
      </w:r>
      <w:r w:rsidR="00221CCF" w:rsidRPr="00221CCF">
        <w:rPr>
          <w:rFonts w:hint="eastAsia"/>
          <w:lang w:val="zh-CN"/>
        </w:rPr>
        <w:t>上的数据</w:t>
      </w:r>
    </w:p>
    <w:p w:rsidR="00D12C8D" w:rsidRPr="00963ED2" w:rsidRDefault="00D12C8D" w:rsidP="00957FD3">
      <w:pPr>
        <w:rPr>
          <w:lang w:val="zh-CN"/>
        </w:rPr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57C62" w:rsidRPr="00223349" w:rsidRDefault="00F81370" w:rsidP="00223349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221CCF">
        <w:rPr>
          <w:rFonts w:hint="eastAsia"/>
          <w:lang w:val="zh-CN"/>
        </w:rPr>
        <w:t>实现商品多选，</w:t>
      </w:r>
      <w:r>
        <w:rPr>
          <w:rFonts w:hint="eastAsia"/>
          <w:lang w:val="zh-CN"/>
        </w:rPr>
        <w:t>使用包装对象和参数两种方式接收商品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的数组。</w:t>
      </w:r>
    </w:p>
    <w:p w:rsidR="00F0488F" w:rsidRPr="007445F5" w:rsidRDefault="00223349" w:rsidP="00223349">
      <w:pPr>
        <w:rPr>
          <w:lang w:val="zh-CN"/>
        </w:rPr>
      </w:pPr>
      <w:r>
        <w:rPr>
          <w:rFonts w:hint="eastAsia"/>
          <w:lang w:val="zh-CN"/>
        </w:rPr>
        <w:t>修改</w:t>
      </w:r>
      <w:r>
        <w:rPr>
          <w:lang w:val="zh-CN"/>
        </w:rPr>
        <w:t>itemList.jsp</w:t>
      </w:r>
      <w:r>
        <w:rPr>
          <w:rFonts w:hint="eastAsia"/>
          <w:lang w:val="zh-CN"/>
        </w:rPr>
        <w:t>，</w:t>
      </w:r>
      <w:r>
        <w:rPr>
          <w:lang w:val="zh-CN"/>
        </w:rPr>
        <w:t>增加</w:t>
      </w:r>
      <w:r>
        <w:rPr>
          <w:rFonts w:hint="eastAsia"/>
          <w:lang w:val="zh-CN"/>
        </w:rPr>
        <w:t>商品多选功能</w:t>
      </w:r>
    </w:p>
    <w:p w:rsidR="00E64A42" w:rsidRPr="000D6726" w:rsidRDefault="00E64A42" w:rsidP="00223349">
      <w:r>
        <w:rPr>
          <w:rFonts w:hint="eastAsia"/>
          <w:lang w:val="zh-CN"/>
        </w:rPr>
        <w:t>编写包装对象</w:t>
      </w:r>
      <w:proofErr w:type="spellStart"/>
      <w:r w:rsidRPr="000D6726">
        <w:rPr>
          <w:rFonts w:hint="eastAsia"/>
        </w:rPr>
        <w:t>Query</w:t>
      </w:r>
      <w:r w:rsidRPr="000D6726">
        <w:t>Vo</w:t>
      </w:r>
      <w:proofErr w:type="spellEnd"/>
    </w:p>
    <w:p w:rsidR="00223349" w:rsidRPr="000D6726" w:rsidRDefault="00223349" w:rsidP="00223349">
      <w:r>
        <w:rPr>
          <w:rFonts w:hint="eastAsia"/>
          <w:lang w:val="zh-CN"/>
        </w:rPr>
        <w:t>编写</w:t>
      </w:r>
      <w:r w:rsidRPr="000D6726">
        <w:rPr>
          <w:rFonts w:hint="eastAsia"/>
        </w:rPr>
        <w:t>Controller</w:t>
      </w:r>
    </w:p>
    <w:p w:rsidR="00223349" w:rsidRPr="00223349" w:rsidRDefault="00223349" w:rsidP="00223349">
      <w:pPr>
        <w:rPr>
          <w:lang w:val="zh-CN"/>
        </w:rPr>
      </w:pPr>
    </w:p>
    <w:p w:rsidR="00223349" w:rsidRPr="00223349" w:rsidRDefault="00257C62" w:rsidP="00223349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223349">
        <w:rPr>
          <w:rFonts w:hint="eastAsia"/>
          <w:lang w:val="zh-CN"/>
        </w:rPr>
        <w:t>实现商品批量修改，提交到后台使用</w:t>
      </w:r>
      <w:r w:rsidRPr="00223349">
        <w:rPr>
          <w:rFonts w:hint="eastAsia"/>
          <w:lang w:val="zh-CN"/>
        </w:rPr>
        <w:t>List</w:t>
      </w:r>
      <w:r w:rsidRPr="00223349">
        <w:rPr>
          <w:rFonts w:hint="eastAsia"/>
          <w:lang w:val="zh-CN"/>
        </w:rPr>
        <w:t>接收，并在控制台打印商品信息</w:t>
      </w:r>
    </w:p>
    <w:p w:rsidR="00330AE6" w:rsidRPr="000D6726" w:rsidRDefault="00223349" w:rsidP="00223349">
      <w:r>
        <w:rPr>
          <w:rFonts w:hint="eastAsia"/>
          <w:lang w:val="zh-CN"/>
        </w:rPr>
        <w:t>修改</w:t>
      </w:r>
      <w:proofErr w:type="spellStart"/>
      <w:r w:rsidRPr="00330AE6">
        <w:t>itemList.jsp</w:t>
      </w:r>
      <w:proofErr w:type="spellEnd"/>
      <w:r w:rsidRPr="00330AE6">
        <w:rPr>
          <w:rFonts w:hint="eastAsia"/>
        </w:rPr>
        <w:t>，</w:t>
      </w:r>
      <w:r>
        <w:rPr>
          <w:lang w:val="zh-CN"/>
        </w:rPr>
        <w:t>增加</w:t>
      </w:r>
      <w:r>
        <w:rPr>
          <w:rFonts w:hint="eastAsia"/>
          <w:lang w:val="zh-CN"/>
        </w:rPr>
        <w:t>批量修改商品功能</w:t>
      </w:r>
    </w:p>
    <w:p w:rsidR="00BC08E8" w:rsidRPr="000D6726" w:rsidRDefault="00BC08E8" w:rsidP="00223349">
      <w:r>
        <w:rPr>
          <w:rFonts w:hint="eastAsia"/>
          <w:lang w:val="zh-CN"/>
        </w:rPr>
        <w:t>编写</w:t>
      </w:r>
      <w:proofErr w:type="spellStart"/>
      <w:r w:rsidRPr="000D6726">
        <w:rPr>
          <w:rFonts w:hint="eastAsia"/>
        </w:rPr>
        <w:t>QueryVo</w:t>
      </w:r>
      <w:proofErr w:type="spellEnd"/>
    </w:p>
    <w:p w:rsidR="00223349" w:rsidRPr="00223349" w:rsidRDefault="00223349" w:rsidP="00223349">
      <w:pPr>
        <w:rPr>
          <w:lang w:val="zh-CN"/>
        </w:rPr>
      </w:pPr>
    </w:p>
    <w:p w:rsidR="00257C62" w:rsidRPr="00DB635C" w:rsidRDefault="00257C62" w:rsidP="00DB635C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DB635C">
        <w:rPr>
          <w:rFonts w:hint="eastAsia"/>
          <w:lang w:val="zh-CN"/>
        </w:rPr>
        <w:t>改造搜索商品功能，实现只接收</w:t>
      </w:r>
      <w:r w:rsidRPr="00DB635C">
        <w:rPr>
          <w:rFonts w:hint="eastAsia"/>
          <w:lang w:val="zh-CN"/>
        </w:rPr>
        <w:t>POST</w:t>
      </w:r>
      <w:r w:rsidRPr="00DB635C">
        <w:rPr>
          <w:rFonts w:hint="eastAsia"/>
          <w:lang w:val="zh-CN"/>
        </w:rPr>
        <w:t>请求。</w:t>
      </w:r>
    </w:p>
    <w:p w:rsidR="00DB635C" w:rsidRPr="000D6726" w:rsidRDefault="00DB635C" w:rsidP="00DB635C">
      <w:r>
        <w:rPr>
          <w:rFonts w:hint="eastAsia"/>
          <w:lang w:val="zh-CN"/>
        </w:rPr>
        <w:lastRenderedPageBreak/>
        <w:t>修改</w:t>
      </w:r>
      <w:r w:rsidRPr="00F92D72">
        <w:rPr>
          <w:rFonts w:hint="eastAsia"/>
        </w:rPr>
        <w:t>Controller</w:t>
      </w:r>
      <w:r>
        <w:rPr>
          <w:rFonts w:hint="eastAsia"/>
          <w:lang w:val="zh-CN"/>
        </w:rPr>
        <w:t>方法</w:t>
      </w:r>
      <w:r w:rsidR="00F92D72">
        <w:rPr>
          <w:rFonts w:hint="eastAsia"/>
          <w:lang w:val="zh-CN"/>
        </w:rPr>
        <w:t>上的注解</w:t>
      </w:r>
    </w:p>
    <w:p w:rsidR="00DB635C" w:rsidRPr="00F92D72" w:rsidRDefault="00DB635C" w:rsidP="00DB635C"/>
    <w:p w:rsidR="00257C62" w:rsidRDefault="00257C62" w:rsidP="00746BAE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746BAE">
        <w:rPr>
          <w:rFonts w:hint="eastAsia"/>
          <w:lang w:val="zh-CN"/>
        </w:rPr>
        <w:t>实现上</w:t>
      </w:r>
      <w:proofErr w:type="gramStart"/>
      <w:r w:rsidRPr="00746BAE">
        <w:rPr>
          <w:rFonts w:hint="eastAsia"/>
          <w:lang w:val="zh-CN"/>
        </w:rPr>
        <w:t>传商品</w:t>
      </w:r>
      <w:proofErr w:type="gramEnd"/>
      <w:r w:rsidRPr="00746BAE">
        <w:rPr>
          <w:rFonts w:hint="eastAsia"/>
          <w:lang w:val="zh-CN"/>
        </w:rPr>
        <w:t>图片功能</w:t>
      </w:r>
    </w:p>
    <w:p w:rsidR="00746BAE" w:rsidRDefault="00746BAE" w:rsidP="00746BAE">
      <w:pPr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Tomcat</w:t>
      </w:r>
      <w:r>
        <w:rPr>
          <w:rFonts w:hint="eastAsia"/>
          <w:lang w:val="zh-CN"/>
        </w:rPr>
        <w:t>的虚拟路径</w:t>
      </w:r>
    </w:p>
    <w:p w:rsidR="006A646B" w:rsidRDefault="006A646B" w:rsidP="00746BAE">
      <w:pPr>
        <w:rPr>
          <w:lang w:val="zh-CN"/>
        </w:rPr>
      </w:pPr>
      <w:r>
        <w:rPr>
          <w:rFonts w:hint="eastAsia"/>
          <w:lang w:val="zh-CN"/>
        </w:rPr>
        <w:t>加入上传组件的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</w:t>
      </w:r>
    </w:p>
    <w:p w:rsidR="006B43EA" w:rsidRPr="007445F5" w:rsidRDefault="00061F07" w:rsidP="00746BAE">
      <w:pPr>
        <w:rPr>
          <w:lang w:val="zh-CN"/>
        </w:rPr>
      </w:pPr>
      <w:r>
        <w:rPr>
          <w:rFonts w:hint="eastAsia"/>
          <w:lang w:val="zh-CN"/>
        </w:rPr>
        <w:t>配置上传解析器</w:t>
      </w:r>
    </w:p>
    <w:p w:rsidR="00061F07" w:rsidRPr="000D6726" w:rsidRDefault="006B43EA" w:rsidP="00746BAE">
      <w:r>
        <w:rPr>
          <w:rFonts w:hint="eastAsia"/>
          <w:lang w:val="zh-CN"/>
        </w:rPr>
        <w:t>编写上</w:t>
      </w:r>
      <w:proofErr w:type="gramStart"/>
      <w:r>
        <w:rPr>
          <w:rFonts w:hint="eastAsia"/>
          <w:lang w:val="zh-CN"/>
        </w:rPr>
        <w:t>传图片</w:t>
      </w:r>
      <w:proofErr w:type="gramEnd"/>
      <w:r w:rsidRPr="000D6726">
        <w:rPr>
          <w:rFonts w:hint="eastAsia"/>
        </w:rPr>
        <w:t>Controller</w:t>
      </w:r>
    </w:p>
    <w:p w:rsidR="006B43EA" w:rsidRPr="00746BAE" w:rsidRDefault="006B43EA" w:rsidP="00746BAE">
      <w:pPr>
        <w:rPr>
          <w:lang w:val="zh-CN"/>
        </w:rPr>
      </w:pPr>
    </w:p>
    <w:p w:rsidR="00257C62" w:rsidRPr="00382284" w:rsidRDefault="00257C62" w:rsidP="00382284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382284">
        <w:rPr>
          <w:rFonts w:hint="eastAsia"/>
          <w:lang w:val="zh-CN"/>
        </w:rPr>
        <w:t>使用注解的方式实现商品数据的</w:t>
      </w:r>
      <w:r w:rsidRPr="00382284">
        <w:rPr>
          <w:rFonts w:hint="eastAsia"/>
          <w:lang w:val="zh-CN"/>
        </w:rPr>
        <w:t>json</w:t>
      </w:r>
      <w:r w:rsidRPr="00382284">
        <w:rPr>
          <w:rFonts w:hint="eastAsia"/>
          <w:lang w:val="zh-CN"/>
        </w:rPr>
        <w:t>交互</w:t>
      </w:r>
    </w:p>
    <w:p w:rsidR="00382284" w:rsidRDefault="00382284" w:rsidP="00382284">
      <w:pPr>
        <w:rPr>
          <w:lang w:val="zh-CN"/>
        </w:rPr>
      </w:pPr>
      <w:r>
        <w:rPr>
          <w:rFonts w:hint="eastAsia"/>
          <w:lang w:val="zh-CN"/>
        </w:rPr>
        <w:t>加入支持</w:t>
      </w:r>
      <w:r>
        <w:rPr>
          <w:rFonts w:hint="eastAsia"/>
          <w:lang w:val="zh-CN"/>
        </w:rPr>
        <w:t>json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</w:t>
      </w:r>
    </w:p>
    <w:p w:rsidR="00384201" w:rsidRDefault="00384201" w:rsidP="00382284">
      <w:pPr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Controller</w:t>
      </w:r>
      <w:r>
        <w:rPr>
          <w:rFonts w:hint="eastAsia"/>
          <w:lang w:val="zh-CN"/>
        </w:rPr>
        <w:t>方法</w:t>
      </w:r>
    </w:p>
    <w:p w:rsidR="00384201" w:rsidRPr="000D6726" w:rsidRDefault="00384201" w:rsidP="00382284"/>
    <w:p w:rsidR="00257C62" w:rsidRPr="000D6726" w:rsidRDefault="00B55238" w:rsidP="00257C62">
      <w:r w:rsidRPr="000D6726">
        <w:t>6</w:t>
      </w:r>
      <w:r w:rsidR="00257C62" w:rsidRPr="000D6726">
        <w:rPr>
          <w:rFonts w:hint="eastAsia"/>
        </w:rPr>
        <w:t xml:space="preserve">. </w:t>
      </w:r>
      <w:r w:rsidR="00257C62" w:rsidRPr="00221CCF">
        <w:rPr>
          <w:rFonts w:hint="eastAsia"/>
          <w:lang w:val="zh-CN"/>
        </w:rPr>
        <w:t>使用注解的方式接收请求</w:t>
      </w:r>
      <w:proofErr w:type="spellStart"/>
      <w:r w:rsidR="00257C62" w:rsidRPr="000D6726">
        <w:rPr>
          <w:rFonts w:hint="eastAsia"/>
        </w:rPr>
        <w:t>url</w:t>
      </w:r>
      <w:proofErr w:type="spellEnd"/>
      <w:r w:rsidR="00257C62" w:rsidRPr="00221CCF">
        <w:rPr>
          <w:rFonts w:hint="eastAsia"/>
          <w:lang w:val="zh-CN"/>
        </w:rPr>
        <w:t>上的数据</w:t>
      </w:r>
    </w:p>
    <w:p w:rsidR="00A810AE" w:rsidRPr="00A810AE" w:rsidRDefault="00A810AE" w:rsidP="00BA394B"/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AA6DBE" w:rsidRPr="0077237C" w:rsidRDefault="0077237C" w:rsidP="00AA6D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AA6DBE" w:rsidRPr="00AA6DBE">
        <w:rPr>
          <w:lang w:val="zh-CN"/>
        </w:rPr>
        <w:t xml:space="preserve"> </w:t>
      </w: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6739C1" w:rsidRDefault="00DC29A7" w:rsidP="00DC29A7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DC29A7" w:rsidRDefault="00DC29A7" w:rsidP="00DC29A7">
      <w:pPr>
        <w:pStyle w:val="a8"/>
        <w:numPr>
          <w:ilvl w:val="0"/>
          <w:numId w:val="27"/>
        </w:numPr>
        <w:ind w:firstLineChars="0"/>
      </w:pPr>
      <w:r>
        <w:t>Controller</w:t>
      </w: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A65E5E" w:rsidRDefault="00A65E5E" w:rsidP="00DC29A7">
      <w:pPr>
        <w:pStyle w:val="a8"/>
        <w:numPr>
          <w:ilvl w:val="0"/>
          <w:numId w:val="27"/>
        </w:numPr>
        <w:ind w:firstLineChars="0"/>
      </w:pPr>
      <w:proofErr w:type="spellStart"/>
      <w:r>
        <w:t>SpringMVC</w:t>
      </w:r>
      <w:proofErr w:type="spellEnd"/>
      <w:r>
        <w:rPr>
          <w:rFonts w:hint="eastAsia"/>
        </w:rPr>
        <w:t>异常处理</w:t>
      </w:r>
    </w:p>
    <w:p w:rsidR="00A65E5E" w:rsidRDefault="00A65E5E" w:rsidP="00DC29A7">
      <w:pPr>
        <w:pStyle w:val="a8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拦截器</w:t>
      </w:r>
    </w:p>
    <w:p w:rsidR="00FA4834" w:rsidRPr="00100AD6" w:rsidRDefault="00FA4834" w:rsidP="00AA6DBE"/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A4834" w:rsidRDefault="00FA4834" w:rsidP="00FA4834">
      <w:r>
        <w:rPr>
          <w:rFonts w:hint="eastAsia"/>
        </w:rPr>
        <w:t>在关卡</w:t>
      </w:r>
      <w:r>
        <w:rPr>
          <w:rFonts w:hint="eastAsia"/>
        </w:rPr>
        <w:t>1</w:t>
      </w:r>
      <w:r>
        <w:rPr>
          <w:rFonts w:hint="eastAsia"/>
        </w:rPr>
        <w:t>的商品管理基础上进行扩展加强</w:t>
      </w:r>
    </w:p>
    <w:p w:rsidR="00FA4834" w:rsidRDefault="00FA4834" w:rsidP="00FA4834">
      <w:r>
        <w:rPr>
          <w:rFonts w:hint="eastAsia"/>
        </w:rPr>
        <w:t>要求</w:t>
      </w:r>
    </w:p>
    <w:p w:rsidR="00FA4834" w:rsidRDefault="00FA4834" w:rsidP="00FA4834">
      <w:r>
        <w:rPr>
          <w:rFonts w:hint="eastAsia"/>
        </w:rPr>
        <w:t xml:space="preserve">1. </w:t>
      </w:r>
      <w:r>
        <w:rPr>
          <w:rFonts w:hint="eastAsia"/>
        </w:rPr>
        <w:t>在修改商品成功后，使用返回</w:t>
      </w:r>
      <w:r w:rsidR="00A65E5E">
        <w:rPr>
          <w:rFonts w:hint="eastAsia"/>
        </w:rPr>
        <w:t>void</w:t>
      </w:r>
      <w:r>
        <w:rPr>
          <w:rFonts w:hint="eastAsia"/>
        </w:rPr>
        <w:t>的方式，实现重定向</w:t>
      </w:r>
      <w:r w:rsidR="00A65E5E">
        <w:rPr>
          <w:rFonts w:hint="eastAsia"/>
        </w:rPr>
        <w:t>和转发</w:t>
      </w:r>
      <w:r>
        <w:rPr>
          <w:rFonts w:hint="eastAsia"/>
        </w:rPr>
        <w:t>到商品修改页面</w:t>
      </w:r>
    </w:p>
    <w:p w:rsidR="00FA4834" w:rsidRDefault="00FA4834" w:rsidP="00FA4834">
      <w:r>
        <w:rPr>
          <w:rFonts w:hint="eastAsia"/>
        </w:rPr>
        <w:t xml:space="preserve">2. </w:t>
      </w:r>
      <w:r>
        <w:rPr>
          <w:rFonts w:hint="eastAsia"/>
        </w:rPr>
        <w:t>在修改商品成功后，使用返回字符串的方式，实现转发</w:t>
      </w:r>
      <w:r w:rsidR="00A65E5E">
        <w:rPr>
          <w:rFonts w:hint="eastAsia"/>
        </w:rPr>
        <w:t>和转发</w:t>
      </w:r>
      <w:r>
        <w:rPr>
          <w:rFonts w:hint="eastAsia"/>
        </w:rPr>
        <w:t>到商品修改页面</w:t>
      </w:r>
    </w:p>
    <w:p w:rsidR="00FA4834" w:rsidRDefault="00FA4834" w:rsidP="00FA4834">
      <w:r>
        <w:rPr>
          <w:rFonts w:hint="eastAsia"/>
        </w:rPr>
        <w:t xml:space="preserve">3. </w:t>
      </w:r>
      <w:r>
        <w:rPr>
          <w:rFonts w:hint="eastAsia"/>
        </w:rPr>
        <w:t>实现全局异常处理器，并能够处理预期异常和运行时异常</w:t>
      </w:r>
    </w:p>
    <w:p w:rsidR="00AA6DBE" w:rsidRPr="002E215A" w:rsidRDefault="00FA4834" w:rsidP="00FA4834">
      <w:r>
        <w:rPr>
          <w:rFonts w:hint="eastAsia"/>
        </w:rPr>
        <w:t xml:space="preserve">4. </w:t>
      </w:r>
      <w:r>
        <w:rPr>
          <w:rFonts w:hint="eastAsia"/>
        </w:rPr>
        <w:t>实现用户登录拦截，只有登陆成功的用户可以访问商品管理页，没有登录的用户跳转到登陆界面</w:t>
      </w:r>
    </w:p>
    <w:p w:rsidR="00AA6DBE" w:rsidRPr="00704E28" w:rsidRDefault="00AA6DBE" w:rsidP="00AA6DBE">
      <w:pPr>
        <w:rPr>
          <w:lang w:val="zh-CN"/>
        </w:rPr>
      </w:pP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FF6119" w:rsidRDefault="009F53A9" w:rsidP="00FF6119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在修改商品成功后，使用返回字符串的方式，实现重定向到商品修改页面</w:t>
      </w:r>
    </w:p>
    <w:p w:rsidR="00FF6119" w:rsidRDefault="00FF6119" w:rsidP="00FF6119"/>
    <w:p w:rsidR="009125C2" w:rsidRDefault="009F53A9" w:rsidP="009125C2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在修改商品成功后，使用返回字符串的方式，实现转发到商品修改页面</w:t>
      </w:r>
    </w:p>
    <w:p w:rsidR="009125C2" w:rsidRDefault="00E33C49" w:rsidP="009125C2"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实现</w:t>
      </w:r>
    </w:p>
    <w:p w:rsidR="00E33C49" w:rsidRDefault="00E33C49" w:rsidP="009125C2"/>
    <w:p w:rsidR="009F53A9" w:rsidRDefault="009F53A9" w:rsidP="006E767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实现全局异常处理器，并能够处理预期异常和运行时异常</w:t>
      </w:r>
    </w:p>
    <w:p w:rsidR="006E7677" w:rsidRDefault="006E7677" w:rsidP="006E7677">
      <w:r>
        <w:rPr>
          <w:rFonts w:hint="eastAsia"/>
        </w:rPr>
        <w:t>编写自定义异常</w:t>
      </w:r>
    </w:p>
    <w:p w:rsidR="006E7677" w:rsidRDefault="001F148B" w:rsidP="006E7677">
      <w:r>
        <w:rPr>
          <w:rFonts w:hint="eastAsia"/>
        </w:rPr>
        <w:t>编写异常处理器</w:t>
      </w:r>
    </w:p>
    <w:p w:rsidR="006E7677" w:rsidRDefault="006E7677" w:rsidP="006E7677"/>
    <w:p w:rsidR="009F53A9" w:rsidRPr="002E215A" w:rsidRDefault="009F53A9" w:rsidP="009F53A9">
      <w:r>
        <w:rPr>
          <w:rFonts w:hint="eastAsia"/>
        </w:rPr>
        <w:t xml:space="preserve">4. </w:t>
      </w:r>
      <w:r>
        <w:rPr>
          <w:rFonts w:hint="eastAsia"/>
        </w:rPr>
        <w:t>实现用户登录拦截，只有登陆成功的用户可以访问商品管理页，没有登录的用户跳转到登陆界面</w:t>
      </w:r>
    </w:p>
    <w:p w:rsidR="004E680B" w:rsidRDefault="0086585A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86585A" w:rsidRDefault="00FE5418" w:rsidP="0057256F">
      <w:r>
        <w:rPr>
          <w:rFonts w:hint="eastAsia"/>
        </w:rPr>
        <w:t>编写拦截器</w:t>
      </w:r>
    </w:p>
    <w:p w:rsidR="004E680B" w:rsidRDefault="00FE5418" w:rsidP="0057256F">
      <w:r>
        <w:rPr>
          <w:rFonts w:hint="eastAsia"/>
        </w:rPr>
        <w:t>配置拦截器</w:t>
      </w:r>
    </w:p>
    <w:p w:rsidR="00945BC6" w:rsidRPr="000D6726" w:rsidRDefault="00945BC6" w:rsidP="00BA394B"/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B2977" w:rsidRDefault="0077237C" w:rsidP="009B297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F5941" w:rsidRPr="004F5941" w:rsidRDefault="004F5941" w:rsidP="004F5941">
      <w:pPr>
        <w:rPr>
          <w:lang w:val="zh-CN"/>
        </w:rPr>
      </w:pPr>
      <w:r>
        <w:rPr>
          <w:rFonts w:hint="eastAsia"/>
          <w:lang w:val="zh-CN"/>
        </w:rPr>
        <w:t>参考前一天的案例实现如下功能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>1.</w:t>
      </w:r>
      <w:r w:rsidR="004B4A01">
        <w:rPr>
          <w:lang w:val="zh-CN"/>
        </w:rPr>
        <w:t xml:space="preserve"> </w:t>
      </w:r>
      <w:r w:rsidRPr="009B2977">
        <w:rPr>
          <w:rFonts w:hint="eastAsia"/>
          <w:lang w:val="zh-CN"/>
        </w:rPr>
        <w:t>实现商品维护人员多选，使用数组接受维护人</w:t>
      </w:r>
      <w:r w:rsidRPr="009B2977">
        <w:rPr>
          <w:rFonts w:hint="eastAsia"/>
          <w:lang w:val="zh-CN"/>
        </w:rPr>
        <w:t>id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 xml:space="preserve">2. </w:t>
      </w:r>
      <w:r w:rsidRPr="009B2977">
        <w:rPr>
          <w:rFonts w:hint="eastAsia"/>
          <w:lang w:val="zh-CN"/>
        </w:rPr>
        <w:t>实现维护人批量</w:t>
      </w:r>
      <w:r w:rsidR="00D07BAF">
        <w:rPr>
          <w:rFonts w:hint="eastAsia"/>
          <w:lang w:val="zh-CN"/>
        </w:rPr>
        <w:t>提交</w:t>
      </w:r>
      <w:r w:rsidRPr="009B2977">
        <w:rPr>
          <w:rFonts w:hint="eastAsia"/>
          <w:lang w:val="zh-CN"/>
        </w:rPr>
        <w:t>，提交后台使用</w:t>
      </w:r>
      <w:r w:rsidRPr="009B2977">
        <w:rPr>
          <w:rFonts w:hint="eastAsia"/>
          <w:lang w:val="zh-CN"/>
        </w:rPr>
        <w:t>List</w:t>
      </w:r>
      <w:r w:rsidRPr="009B2977">
        <w:rPr>
          <w:rFonts w:hint="eastAsia"/>
          <w:lang w:val="zh-CN"/>
        </w:rPr>
        <w:t>接收</w:t>
      </w:r>
      <w:r w:rsidR="00D07BAF">
        <w:rPr>
          <w:rFonts w:hint="eastAsia"/>
          <w:lang w:val="zh-CN"/>
        </w:rPr>
        <w:t>人员数据</w:t>
      </w:r>
    </w:p>
    <w:p w:rsidR="009B2977" w:rsidRPr="009B2977" w:rsidRDefault="009B2977" w:rsidP="009B2977">
      <w:pPr>
        <w:rPr>
          <w:lang w:val="zh-CN"/>
        </w:rPr>
      </w:pPr>
      <w:r w:rsidRPr="009B2977">
        <w:rPr>
          <w:rFonts w:hint="eastAsia"/>
          <w:lang w:val="zh-CN"/>
        </w:rPr>
        <w:t xml:space="preserve">3. </w:t>
      </w:r>
      <w:r w:rsidRPr="009B2977">
        <w:rPr>
          <w:rFonts w:hint="eastAsia"/>
          <w:lang w:val="zh-CN"/>
        </w:rPr>
        <w:t>改造搜索维护人功能，实现</w:t>
      </w:r>
      <w:r w:rsidR="009C1D35">
        <w:rPr>
          <w:rFonts w:hint="eastAsia"/>
          <w:lang w:val="zh-CN"/>
        </w:rPr>
        <w:t>只能</w:t>
      </w:r>
      <w:r w:rsidRPr="009B2977">
        <w:rPr>
          <w:rFonts w:hint="eastAsia"/>
          <w:lang w:val="zh-CN"/>
        </w:rPr>
        <w:t>接受</w:t>
      </w:r>
      <w:r w:rsidRPr="009B2977">
        <w:rPr>
          <w:rFonts w:hint="eastAsia"/>
          <w:lang w:val="zh-CN"/>
        </w:rPr>
        <w:t>GET</w:t>
      </w:r>
      <w:r w:rsidRPr="009B2977">
        <w:rPr>
          <w:rFonts w:hint="eastAsia"/>
          <w:lang w:val="zh-CN"/>
        </w:rPr>
        <w:t>请求和</w:t>
      </w:r>
      <w:r w:rsidRPr="009B2977">
        <w:rPr>
          <w:rFonts w:hint="eastAsia"/>
          <w:lang w:val="zh-CN"/>
        </w:rPr>
        <w:t>POST</w:t>
      </w:r>
      <w:r w:rsidRPr="009B2977">
        <w:rPr>
          <w:rFonts w:hint="eastAsia"/>
          <w:lang w:val="zh-CN"/>
        </w:rPr>
        <w:t>请求</w:t>
      </w:r>
    </w:p>
    <w:p w:rsidR="009B2977" w:rsidRDefault="009B2977" w:rsidP="00265C56">
      <w:pPr>
        <w:rPr>
          <w:lang w:val="zh-CN"/>
        </w:rPr>
      </w:pPr>
      <w:r w:rsidRPr="009B2977">
        <w:rPr>
          <w:rFonts w:hint="eastAsia"/>
          <w:lang w:val="zh-CN"/>
        </w:rPr>
        <w:t>4.</w:t>
      </w:r>
      <w:r w:rsidR="00265C56">
        <w:rPr>
          <w:lang w:val="zh-CN"/>
        </w:rPr>
        <w:t xml:space="preserve"> </w:t>
      </w:r>
      <w:r w:rsidRPr="009B2977">
        <w:rPr>
          <w:rFonts w:hint="eastAsia"/>
          <w:lang w:val="zh-CN"/>
        </w:rPr>
        <w:t>修改维护人功能中，添加维护人</w:t>
      </w:r>
      <w:r w:rsidR="00BF203A">
        <w:rPr>
          <w:rFonts w:hint="eastAsia"/>
          <w:lang w:val="zh-CN"/>
        </w:rPr>
        <w:t>照片</w:t>
      </w:r>
      <w:r w:rsidRPr="009B2977">
        <w:rPr>
          <w:rFonts w:hint="eastAsia"/>
          <w:lang w:val="zh-CN"/>
        </w:rPr>
        <w:t>上传功能</w:t>
      </w:r>
    </w:p>
    <w:p w:rsidR="00265C56" w:rsidRPr="009B2977" w:rsidRDefault="00265C56" w:rsidP="009B2977">
      <w:pPr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 w:rsidRPr="009B2977">
        <w:rPr>
          <w:rFonts w:hint="eastAsia"/>
          <w:lang w:val="zh-CN"/>
        </w:rPr>
        <w:t>在修改维护人成功后，跳转到</w:t>
      </w:r>
      <w:r>
        <w:rPr>
          <w:rFonts w:hint="eastAsia"/>
          <w:lang w:val="zh-CN"/>
        </w:rPr>
        <w:t>维护人</w:t>
      </w:r>
      <w:r w:rsidRPr="009B2977">
        <w:rPr>
          <w:rFonts w:hint="eastAsia"/>
          <w:lang w:val="zh-CN"/>
        </w:rPr>
        <w:t>修改页面</w:t>
      </w:r>
    </w:p>
    <w:p w:rsidR="009B2977" w:rsidRPr="009B2977" w:rsidRDefault="00265C56" w:rsidP="009B2977">
      <w:pPr>
        <w:rPr>
          <w:lang w:val="zh-CN"/>
        </w:rPr>
      </w:pPr>
      <w:r>
        <w:rPr>
          <w:lang w:val="zh-CN"/>
        </w:rPr>
        <w:t>6</w:t>
      </w:r>
      <w:r w:rsidR="009B2977" w:rsidRPr="009B2977">
        <w:rPr>
          <w:rFonts w:hint="eastAsia"/>
          <w:lang w:val="zh-CN"/>
        </w:rPr>
        <w:t xml:space="preserve">. </w:t>
      </w:r>
      <w:r w:rsidR="009B2977" w:rsidRPr="009B2977">
        <w:rPr>
          <w:rFonts w:hint="eastAsia"/>
          <w:lang w:val="zh-CN"/>
        </w:rPr>
        <w:t>实现用户登录拦截，如果用户未登录，跳转到用户登录页</w:t>
      </w:r>
    </w:p>
    <w:p w:rsidR="00927047" w:rsidRPr="00927047" w:rsidRDefault="00265C56" w:rsidP="00927047">
      <w:pPr>
        <w:rPr>
          <w:lang w:val="zh-CN"/>
        </w:rPr>
      </w:pPr>
      <w:r>
        <w:rPr>
          <w:lang w:val="zh-CN"/>
        </w:rPr>
        <w:t>7</w:t>
      </w:r>
      <w:r w:rsidR="009B2977" w:rsidRPr="009B2977">
        <w:rPr>
          <w:rFonts w:hint="eastAsia"/>
          <w:lang w:val="zh-CN"/>
        </w:rPr>
        <w:t xml:space="preserve">. </w:t>
      </w:r>
      <w:r w:rsidR="009B2977" w:rsidRPr="009B2977">
        <w:rPr>
          <w:rFonts w:hint="eastAsia"/>
          <w:lang w:val="zh-CN"/>
        </w:rPr>
        <w:t>实现权限拦截，</w:t>
      </w:r>
      <w:r>
        <w:rPr>
          <w:rFonts w:hint="eastAsia"/>
          <w:lang w:val="zh-CN"/>
        </w:rPr>
        <w:t>账号和密码必须是</w:t>
      </w:r>
      <w:r>
        <w:rPr>
          <w:rFonts w:hint="eastAsia"/>
          <w:lang w:val="zh-CN"/>
        </w:rPr>
        <w:t>admin</w:t>
      </w:r>
      <w:r>
        <w:rPr>
          <w:rFonts w:hint="eastAsia"/>
          <w:lang w:val="zh-CN"/>
        </w:rPr>
        <w:t>才可以修改用户，</w:t>
      </w:r>
      <w:r>
        <w:rPr>
          <w:lang w:val="zh-CN"/>
        </w:rPr>
        <w:t>其他</w:t>
      </w:r>
      <w:r>
        <w:rPr>
          <w:rFonts w:hint="eastAsia"/>
          <w:lang w:val="zh-CN"/>
        </w:rPr>
        <w:t>用户只能查看用户列表</w:t>
      </w: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4DB" w:rsidRDefault="005704DB">
      <w:pPr>
        <w:spacing w:line="240" w:lineRule="auto"/>
      </w:pPr>
      <w:r>
        <w:separator/>
      </w:r>
    </w:p>
  </w:endnote>
  <w:endnote w:type="continuationSeparator" w:id="0">
    <w:p w:rsidR="005704DB" w:rsidRDefault="00570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4DB" w:rsidRDefault="005704DB">
      <w:pPr>
        <w:spacing w:line="240" w:lineRule="auto"/>
      </w:pPr>
      <w:r>
        <w:separator/>
      </w:r>
    </w:p>
  </w:footnote>
  <w:footnote w:type="continuationSeparator" w:id="0">
    <w:p w:rsidR="005704DB" w:rsidRDefault="00570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01414"/>
    <w:multiLevelType w:val="hybridMultilevel"/>
    <w:tmpl w:val="0FCE9166"/>
    <w:lvl w:ilvl="0" w:tplc="B166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4A3D05"/>
    <w:multiLevelType w:val="hybridMultilevel"/>
    <w:tmpl w:val="C48E2DD0"/>
    <w:lvl w:ilvl="0" w:tplc="A168BF9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3B64EE"/>
    <w:multiLevelType w:val="hybridMultilevel"/>
    <w:tmpl w:val="09125A4E"/>
    <w:lvl w:ilvl="0" w:tplc="63C26E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C944FD"/>
    <w:multiLevelType w:val="hybridMultilevel"/>
    <w:tmpl w:val="99585284"/>
    <w:lvl w:ilvl="0" w:tplc="9EA0D81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E7F85"/>
    <w:multiLevelType w:val="hybridMultilevel"/>
    <w:tmpl w:val="AECEC87A"/>
    <w:lvl w:ilvl="0" w:tplc="BB6C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1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2">
    <w:nsid w:val="5A6C1829"/>
    <w:multiLevelType w:val="hybridMultilevel"/>
    <w:tmpl w:val="62A831E4"/>
    <w:lvl w:ilvl="0" w:tplc="1250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6597E31"/>
    <w:multiLevelType w:val="hybridMultilevel"/>
    <w:tmpl w:val="6524A47E"/>
    <w:lvl w:ilvl="0" w:tplc="02C0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</w:num>
  <w:num w:numId="4">
    <w:abstractNumId w:val="20"/>
    <w:lvlOverride w:ilvl="0">
      <w:startOverride w:val="4"/>
    </w:lvlOverride>
  </w:num>
  <w:num w:numId="5">
    <w:abstractNumId w:val="21"/>
    <w:lvlOverride w:ilvl="0">
      <w:startOverride w:val="6"/>
    </w:lvlOverride>
  </w:num>
  <w:num w:numId="6">
    <w:abstractNumId w:val="4"/>
  </w:num>
  <w:num w:numId="7">
    <w:abstractNumId w:val="14"/>
  </w:num>
  <w:num w:numId="8">
    <w:abstractNumId w:val="25"/>
  </w:num>
  <w:num w:numId="9">
    <w:abstractNumId w:val="27"/>
  </w:num>
  <w:num w:numId="10">
    <w:abstractNumId w:val="10"/>
  </w:num>
  <w:num w:numId="11">
    <w:abstractNumId w:val="15"/>
  </w:num>
  <w:num w:numId="12">
    <w:abstractNumId w:val="23"/>
  </w:num>
  <w:num w:numId="13">
    <w:abstractNumId w:val="11"/>
  </w:num>
  <w:num w:numId="14">
    <w:abstractNumId w:val="26"/>
  </w:num>
  <w:num w:numId="15">
    <w:abstractNumId w:val="8"/>
  </w:num>
  <w:num w:numId="16">
    <w:abstractNumId w:val="5"/>
  </w:num>
  <w:num w:numId="17">
    <w:abstractNumId w:val="3"/>
  </w:num>
  <w:num w:numId="18">
    <w:abstractNumId w:val="1"/>
  </w:num>
  <w:num w:numId="19">
    <w:abstractNumId w:val="0"/>
  </w:num>
  <w:num w:numId="20">
    <w:abstractNumId w:val="7"/>
  </w:num>
  <w:num w:numId="21">
    <w:abstractNumId w:val="24"/>
  </w:num>
  <w:num w:numId="22">
    <w:abstractNumId w:val="13"/>
  </w:num>
  <w:num w:numId="23">
    <w:abstractNumId w:val="6"/>
  </w:num>
  <w:num w:numId="24">
    <w:abstractNumId w:val="17"/>
  </w:num>
  <w:num w:numId="25">
    <w:abstractNumId w:val="18"/>
  </w:num>
  <w:num w:numId="26">
    <w:abstractNumId w:val="22"/>
  </w:num>
  <w:num w:numId="27">
    <w:abstractNumId w:val="2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46957"/>
    <w:rsid w:val="00047372"/>
    <w:rsid w:val="00061F07"/>
    <w:rsid w:val="000654FC"/>
    <w:rsid w:val="00086A75"/>
    <w:rsid w:val="000955D3"/>
    <w:rsid w:val="0009755A"/>
    <w:rsid w:val="000B3870"/>
    <w:rsid w:val="000B52A9"/>
    <w:rsid w:val="000D42DA"/>
    <w:rsid w:val="000D6726"/>
    <w:rsid w:val="000D7E81"/>
    <w:rsid w:val="00100AD6"/>
    <w:rsid w:val="001116C7"/>
    <w:rsid w:val="00113784"/>
    <w:rsid w:val="00123140"/>
    <w:rsid w:val="00132619"/>
    <w:rsid w:val="00134313"/>
    <w:rsid w:val="001407D3"/>
    <w:rsid w:val="00174DFD"/>
    <w:rsid w:val="0017715A"/>
    <w:rsid w:val="0018522E"/>
    <w:rsid w:val="001905FB"/>
    <w:rsid w:val="001A12B7"/>
    <w:rsid w:val="001C6853"/>
    <w:rsid w:val="001E3F7D"/>
    <w:rsid w:val="001F148B"/>
    <w:rsid w:val="00203578"/>
    <w:rsid w:val="00216FAF"/>
    <w:rsid w:val="00221CCF"/>
    <w:rsid w:val="00222650"/>
    <w:rsid w:val="00223349"/>
    <w:rsid w:val="002269A5"/>
    <w:rsid w:val="00245629"/>
    <w:rsid w:val="00255B7B"/>
    <w:rsid w:val="00257C62"/>
    <w:rsid w:val="00265C56"/>
    <w:rsid w:val="00266F69"/>
    <w:rsid w:val="00272E78"/>
    <w:rsid w:val="00273A2D"/>
    <w:rsid w:val="0027652A"/>
    <w:rsid w:val="0027688B"/>
    <w:rsid w:val="002854AB"/>
    <w:rsid w:val="002A5D9B"/>
    <w:rsid w:val="002B3A23"/>
    <w:rsid w:val="002C2341"/>
    <w:rsid w:val="002C25B4"/>
    <w:rsid w:val="002C2A94"/>
    <w:rsid w:val="002E0760"/>
    <w:rsid w:val="002E215A"/>
    <w:rsid w:val="002E65B3"/>
    <w:rsid w:val="002F0898"/>
    <w:rsid w:val="00302AC7"/>
    <w:rsid w:val="00306C9D"/>
    <w:rsid w:val="00310732"/>
    <w:rsid w:val="003227D6"/>
    <w:rsid w:val="00325114"/>
    <w:rsid w:val="00330AE6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2284"/>
    <w:rsid w:val="00384201"/>
    <w:rsid w:val="0038697A"/>
    <w:rsid w:val="00393EC3"/>
    <w:rsid w:val="003963BA"/>
    <w:rsid w:val="003A3691"/>
    <w:rsid w:val="003B0329"/>
    <w:rsid w:val="003D1128"/>
    <w:rsid w:val="003D4A2A"/>
    <w:rsid w:val="003E551A"/>
    <w:rsid w:val="00422752"/>
    <w:rsid w:val="00423892"/>
    <w:rsid w:val="004303BD"/>
    <w:rsid w:val="0044193A"/>
    <w:rsid w:val="004510EF"/>
    <w:rsid w:val="00452265"/>
    <w:rsid w:val="00454872"/>
    <w:rsid w:val="00460949"/>
    <w:rsid w:val="00483119"/>
    <w:rsid w:val="004A7365"/>
    <w:rsid w:val="004B4A01"/>
    <w:rsid w:val="004B7200"/>
    <w:rsid w:val="004C0AF5"/>
    <w:rsid w:val="004E1CBB"/>
    <w:rsid w:val="004E680B"/>
    <w:rsid w:val="004F5941"/>
    <w:rsid w:val="005071C4"/>
    <w:rsid w:val="0051145C"/>
    <w:rsid w:val="005120EB"/>
    <w:rsid w:val="0051629C"/>
    <w:rsid w:val="005259AA"/>
    <w:rsid w:val="0053325C"/>
    <w:rsid w:val="00544BCD"/>
    <w:rsid w:val="005470A2"/>
    <w:rsid w:val="005520F4"/>
    <w:rsid w:val="005621BB"/>
    <w:rsid w:val="00563A40"/>
    <w:rsid w:val="00563F41"/>
    <w:rsid w:val="005704DB"/>
    <w:rsid w:val="0057053A"/>
    <w:rsid w:val="0057256F"/>
    <w:rsid w:val="00582966"/>
    <w:rsid w:val="005860CD"/>
    <w:rsid w:val="005A6FA5"/>
    <w:rsid w:val="005C17A7"/>
    <w:rsid w:val="005D7D29"/>
    <w:rsid w:val="005E1B25"/>
    <w:rsid w:val="005E4DC7"/>
    <w:rsid w:val="005F2CCF"/>
    <w:rsid w:val="005F7EAB"/>
    <w:rsid w:val="006019C2"/>
    <w:rsid w:val="00657E1F"/>
    <w:rsid w:val="00657F7D"/>
    <w:rsid w:val="00672AF1"/>
    <w:rsid w:val="006739C1"/>
    <w:rsid w:val="0069097C"/>
    <w:rsid w:val="006A39FA"/>
    <w:rsid w:val="006A4C73"/>
    <w:rsid w:val="006A646B"/>
    <w:rsid w:val="006A6799"/>
    <w:rsid w:val="006B4319"/>
    <w:rsid w:val="006B43EA"/>
    <w:rsid w:val="006B634D"/>
    <w:rsid w:val="006B756F"/>
    <w:rsid w:val="006B7E4E"/>
    <w:rsid w:val="006D2DDD"/>
    <w:rsid w:val="006E7677"/>
    <w:rsid w:val="00704E28"/>
    <w:rsid w:val="00707BC7"/>
    <w:rsid w:val="007409F7"/>
    <w:rsid w:val="007445F5"/>
    <w:rsid w:val="00746034"/>
    <w:rsid w:val="00746BAE"/>
    <w:rsid w:val="00764896"/>
    <w:rsid w:val="0077237C"/>
    <w:rsid w:val="007A311F"/>
    <w:rsid w:val="007C0984"/>
    <w:rsid w:val="007D66FF"/>
    <w:rsid w:val="007E1E60"/>
    <w:rsid w:val="0081141C"/>
    <w:rsid w:val="0081607D"/>
    <w:rsid w:val="00830445"/>
    <w:rsid w:val="00843869"/>
    <w:rsid w:val="00850A61"/>
    <w:rsid w:val="00855538"/>
    <w:rsid w:val="0086585A"/>
    <w:rsid w:val="008803E5"/>
    <w:rsid w:val="00882AFC"/>
    <w:rsid w:val="00883336"/>
    <w:rsid w:val="008952CE"/>
    <w:rsid w:val="008A1776"/>
    <w:rsid w:val="008A2249"/>
    <w:rsid w:val="008B2B1C"/>
    <w:rsid w:val="008C0C5E"/>
    <w:rsid w:val="008D0B73"/>
    <w:rsid w:val="008D6DB7"/>
    <w:rsid w:val="008F5BB0"/>
    <w:rsid w:val="00901642"/>
    <w:rsid w:val="0090625B"/>
    <w:rsid w:val="009125C2"/>
    <w:rsid w:val="00920D7A"/>
    <w:rsid w:val="00927047"/>
    <w:rsid w:val="009417B2"/>
    <w:rsid w:val="00945BC6"/>
    <w:rsid w:val="00957FD3"/>
    <w:rsid w:val="0096019F"/>
    <w:rsid w:val="00963ED2"/>
    <w:rsid w:val="009702EF"/>
    <w:rsid w:val="009720D3"/>
    <w:rsid w:val="00990C54"/>
    <w:rsid w:val="00997B2A"/>
    <w:rsid w:val="009A0672"/>
    <w:rsid w:val="009A3EA9"/>
    <w:rsid w:val="009B2977"/>
    <w:rsid w:val="009B6D79"/>
    <w:rsid w:val="009B7BE7"/>
    <w:rsid w:val="009C047B"/>
    <w:rsid w:val="009C1D35"/>
    <w:rsid w:val="009D2C95"/>
    <w:rsid w:val="009E2BC4"/>
    <w:rsid w:val="009E3D11"/>
    <w:rsid w:val="009F53A9"/>
    <w:rsid w:val="009F6ECE"/>
    <w:rsid w:val="00A10F75"/>
    <w:rsid w:val="00A17A23"/>
    <w:rsid w:val="00A2708F"/>
    <w:rsid w:val="00A31A31"/>
    <w:rsid w:val="00A60E24"/>
    <w:rsid w:val="00A6302E"/>
    <w:rsid w:val="00A65E5E"/>
    <w:rsid w:val="00A66E07"/>
    <w:rsid w:val="00A810AE"/>
    <w:rsid w:val="00A95C9E"/>
    <w:rsid w:val="00AA2839"/>
    <w:rsid w:val="00AA6DBE"/>
    <w:rsid w:val="00AB551A"/>
    <w:rsid w:val="00AE06BC"/>
    <w:rsid w:val="00AF1A6F"/>
    <w:rsid w:val="00B24198"/>
    <w:rsid w:val="00B247F1"/>
    <w:rsid w:val="00B32EDE"/>
    <w:rsid w:val="00B33D00"/>
    <w:rsid w:val="00B42543"/>
    <w:rsid w:val="00B47E12"/>
    <w:rsid w:val="00B50663"/>
    <w:rsid w:val="00B55238"/>
    <w:rsid w:val="00B617F7"/>
    <w:rsid w:val="00B67739"/>
    <w:rsid w:val="00B67D72"/>
    <w:rsid w:val="00B93CE0"/>
    <w:rsid w:val="00B96C5E"/>
    <w:rsid w:val="00B972EF"/>
    <w:rsid w:val="00BA394B"/>
    <w:rsid w:val="00BA628A"/>
    <w:rsid w:val="00BB64FC"/>
    <w:rsid w:val="00BC08E8"/>
    <w:rsid w:val="00BD2571"/>
    <w:rsid w:val="00BF203A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A47E3"/>
    <w:rsid w:val="00CD3ABF"/>
    <w:rsid w:val="00D03751"/>
    <w:rsid w:val="00D05C3C"/>
    <w:rsid w:val="00D07BAF"/>
    <w:rsid w:val="00D105DD"/>
    <w:rsid w:val="00D12C8D"/>
    <w:rsid w:val="00D14DC8"/>
    <w:rsid w:val="00D4066A"/>
    <w:rsid w:val="00D5602A"/>
    <w:rsid w:val="00D720B9"/>
    <w:rsid w:val="00D752CA"/>
    <w:rsid w:val="00D76271"/>
    <w:rsid w:val="00D83211"/>
    <w:rsid w:val="00D976AF"/>
    <w:rsid w:val="00DA3BC4"/>
    <w:rsid w:val="00DB635C"/>
    <w:rsid w:val="00DC29A7"/>
    <w:rsid w:val="00DD745A"/>
    <w:rsid w:val="00DE2EA2"/>
    <w:rsid w:val="00E10030"/>
    <w:rsid w:val="00E12790"/>
    <w:rsid w:val="00E33690"/>
    <w:rsid w:val="00E33C49"/>
    <w:rsid w:val="00E5500A"/>
    <w:rsid w:val="00E55073"/>
    <w:rsid w:val="00E64A42"/>
    <w:rsid w:val="00E651FF"/>
    <w:rsid w:val="00E766E9"/>
    <w:rsid w:val="00E909AE"/>
    <w:rsid w:val="00E926C9"/>
    <w:rsid w:val="00EA23BE"/>
    <w:rsid w:val="00EA6E88"/>
    <w:rsid w:val="00EC576A"/>
    <w:rsid w:val="00EE51DD"/>
    <w:rsid w:val="00EF3431"/>
    <w:rsid w:val="00F02902"/>
    <w:rsid w:val="00F0488F"/>
    <w:rsid w:val="00F17FFE"/>
    <w:rsid w:val="00F549E6"/>
    <w:rsid w:val="00F66B58"/>
    <w:rsid w:val="00F81152"/>
    <w:rsid w:val="00F81370"/>
    <w:rsid w:val="00F92D72"/>
    <w:rsid w:val="00FA2DC1"/>
    <w:rsid w:val="00FA4834"/>
    <w:rsid w:val="00FB0256"/>
    <w:rsid w:val="00FB1ADD"/>
    <w:rsid w:val="00FB1C29"/>
    <w:rsid w:val="00FC6BFC"/>
    <w:rsid w:val="00FD0914"/>
    <w:rsid w:val="00FD6315"/>
    <w:rsid w:val="00FE5418"/>
    <w:rsid w:val="00FF6119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819</TotalTime>
  <Pages>4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218</cp:revision>
  <dcterms:created xsi:type="dcterms:W3CDTF">2017-02-27T09:33:00Z</dcterms:created>
  <dcterms:modified xsi:type="dcterms:W3CDTF">2018-05-31T07:11:00Z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