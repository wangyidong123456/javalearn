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rFonts w:hint="eastAsia"/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1840E6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SpringMVC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563A40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1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B7330D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极客营</w:t>
      </w:r>
      <w:proofErr w:type="gramEnd"/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927047">
        <w:rPr>
          <w:rFonts w:hint="eastAsia"/>
          <w:lang w:val="zh-CN"/>
        </w:rPr>
        <w:t>1</w:t>
      </w:r>
    </w:p>
    <w:p w:rsidR="00672AF1" w:rsidRPr="00320885" w:rsidRDefault="0077237C" w:rsidP="000D7E8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12C8D" w:rsidRPr="00D12C8D" w:rsidRDefault="009B6D79" w:rsidP="00D12C8D">
      <w:pPr>
        <w:rPr>
          <w:lang w:val="zh-CN"/>
        </w:rPr>
      </w:pPr>
      <w:r>
        <w:rPr>
          <w:rFonts w:hint="eastAsia"/>
          <w:lang w:val="zh-CN"/>
        </w:rPr>
        <w:t>使用课堂的</w:t>
      </w:r>
      <w:r w:rsidR="00D12C8D">
        <w:rPr>
          <w:rFonts w:hint="eastAsia"/>
          <w:lang w:val="zh-CN"/>
        </w:rPr>
        <w:t>资料</w:t>
      </w:r>
      <w:r w:rsidR="00D12C8D" w:rsidRPr="00D12C8D">
        <w:rPr>
          <w:rFonts w:hint="eastAsia"/>
          <w:lang w:val="zh-CN"/>
        </w:rPr>
        <w:t>实现</w:t>
      </w:r>
      <w:r w:rsidR="00957FD3">
        <w:rPr>
          <w:rFonts w:hint="eastAsia"/>
          <w:lang w:val="zh-CN"/>
        </w:rPr>
        <w:t>SpringMVC</w:t>
      </w:r>
      <w:r w:rsidR="00957FD3">
        <w:rPr>
          <w:rFonts w:hint="eastAsia"/>
          <w:lang w:val="zh-CN"/>
        </w:rPr>
        <w:t>的入门案例</w:t>
      </w:r>
    </w:p>
    <w:p w:rsidR="00957FD3" w:rsidRPr="00957FD3" w:rsidRDefault="00957FD3" w:rsidP="00957FD3">
      <w:pPr>
        <w:rPr>
          <w:lang w:val="zh-CN"/>
        </w:rPr>
      </w:pPr>
      <w:r w:rsidRPr="00957FD3">
        <w:rPr>
          <w:rFonts w:hint="eastAsia"/>
          <w:lang w:val="zh-CN"/>
        </w:rPr>
        <w:t>要求</w:t>
      </w:r>
    </w:p>
    <w:p w:rsidR="00957FD3" w:rsidRPr="00957FD3" w:rsidRDefault="00957FD3" w:rsidP="00957FD3">
      <w:pPr>
        <w:rPr>
          <w:lang w:val="zh-CN"/>
        </w:rPr>
      </w:pPr>
      <w:r w:rsidRPr="00957FD3">
        <w:rPr>
          <w:rFonts w:hint="eastAsia"/>
          <w:lang w:val="zh-CN"/>
        </w:rPr>
        <w:t xml:space="preserve">1. </w:t>
      </w:r>
      <w:r w:rsidRPr="00957FD3">
        <w:rPr>
          <w:rFonts w:hint="eastAsia"/>
          <w:lang w:val="zh-CN"/>
        </w:rPr>
        <w:t>创建工程导入</w:t>
      </w:r>
      <w:r w:rsidRPr="00957FD3">
        <w:rPr>
          <w:rFonts w:hint="eastAsia"/>
          <w:lang w:val="zh-CN"/>
        </w:rPr>
        <w:t>jar</w:t>
      </w:r>
      <w:r w:rsidRPr="00957FD3">
        <w:rPr>
          <w:rFonts w:hint="eastAsia"/>
          <w:lang w:val="zh-CN"/>
        </w:rPr>
        <w:t>包，加入</w:t>
      </w:r>
      <w:r w:rsidRPr="00957FD3">
        <w:rPr>
          <w:rFonts w:hint="eastAsia"/>
          <w:lang w:val="zh-CN"/>
        </w:rPr>
        <w:t>jsp</w:t>
      </w:r>
    </w:p>
    <w:p w:rsidR="00957FD3" w:rsidRPr="00957FD3" w:rsidRDefault="00957FD3" w:rsidP="00957FD3">
      <w:pPr>
        <w:rPr>
          <w:lang w:val="zh-CN"/>
        </w:rPr>
      </w:pPr>
      <w:r w:rsidRPr="00957FD3">
        <w:rPr>
          <w:rFonts w:hint="eastAsia"/>
          <w:lang w:val="zh-CN"/>
        </w:rPr>
        <w:t xml:space="preserve">2. </w:t>
      </w:r>
      <w:r w:rsidRPr="00957FD3">
        <w:rPr>
          <w:rFonts w:hint="eastAsia"/>
          <w:lang w:val="zh-CN"/>
        </w:rPr>
        <w:t>编写</w:t>
      </w:r>
      <w:r w:rsidRPr="00957FD3">
        <w:rPr>
          <w:rFonts w:hint="eastAsia"/>
          <w:lang w:val="zh-CN"/>
        </w:rPr>
        <w:t>springmvc.xml</w:t>
      </w:r>
      <w:r w:rsidRPr="00957FD3">
        <w:rPr>
          <w:rFonts w:hint="eastAsia"/>
          <w:lang w:val="zh-CN"/>
        </w:rPr>
        <w:t>和</w:t>
      </w:r>
      <w:r w:rsidRPr="00957FD3">
        <w:rPr>
          <w:rFonts w:hint="eastAsia"/>
          <w:lang w:val="zh-CN"/>
        </w:rPr>
        <w:t>web.xml</w:t>
      </w:r>
      <w:r w:rsidRPr="00957FD3">
        <w:rPr>
          <w:rFonts w:hint="eastAsia"/>
          <w:lang w:val="zh-CN"/>
        </w:rPr>
        <w:t>配置文件</w:t>
      </w:r>
    </w:p>
    <w:p w:rsidR="00D12C8D" w:rsidRPr="00963ED2" w:rsidRDefault="00957FD3" w:rsidP="00957FD3">
      <w:pPr>
        <w:rPr>
          <w:lang w:val="zh-CN"/>
        </w:rPr>
      </w:pPr>
      <w:r w:rsidRPr="00957FD3">
        <w:rPr>
          <w:rFonts w:hint="eastAsia"/>
          <w:lang w:val="zh-CN"/>
        </w:rPr>
        <w:t xml:space="preserve">3. </w:t>
      </w:r>
      <w:r w:rsidRPr="00957FD3">
        <w:rPr>
          <w:rFonts w:hint="eastAsia"/>
          <w:lang w:val="zh-CN"/>
        </w:rPr>
        <w:t>编写</w:t>
      </w:r>
      <w:r w:rsidRPr="00957FD3">
        <w:rPr>
          <w:rFonts w:hint="eastAsia"/>
          <w:lang w:val="zh-CN"/>
        </w:rPr>
        <w:t>pojo</w:t>
      </w:r>
      <w:r w:rsidRPr="00957FD3">
        <w:rPr>
          <w:rFonts w:hint="eastAsia"/>
          <w:lang w:val="zh-CN"/>
        </w:rPr>
        <w:t>和</w:t>
      </w:r>
      <w:r w:rsidRPr="00957FD3">
        <w:rPr>
          <w:rFonts w:hint="eastAsia"/>
          <w:lang w:val="zh-CN"/>
        </w:rPr>
        <w:t>Controller</w:t>
      </w:r>
      <w:r w:rsidRPr="00957FD3">
        <w:rPr>
          <w:rFonts w:hint="eastAsia"/>
          <w:lang w:val="zh-CN"/>
        </w:rPr>
        <w:t>实现商品列表展示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</w:t>
      </w:r>
      <w:r w:rsidR="00600F77">
        <w:rPr>
          <w:rFonts w:hint="eastAsia"/>
          <w:lang w:val="zh-CN"/>
        </w:rPr>
        <w:t>答案</w:t>
      </w:r>
    </w:p>
    <w:p w:rsidR="00957FD3" w:rsidRPr="00174DFD" w:rsidRDefault="00957FD3" w:rsidP="00174DFD">
      <w:pPr>
        <w:pStyle w:val="a8"/>
        <w:numPr>
          <w:ilvl w:val="0"/>
          <w:numId w:val="23"/>
        </w:numPr>
        <w:ind w:firstLineChars="0"/>
        <w:rPr>
          <w:lang w:val="zh-CN"/>
        </w:rPr>
      </w:pPr>
      <w:r w:rsidRPr="00174DFD">
        <w:rPr>
          <w:rFonts w:hint="eastAsia"/>
          <w:lang w:val="zh-CN"/>
        </w:rPr>
        <w:t>创建工程导入</w:t>
      </w:r>
      <w:r w:rsidRPr="00174DFD">
        <w:rPr>
          <w:rFonts w:hint="eastAsia"/>
          <w:lang w:val="zh-CN"/>
        </w:rPr>
        <w:t>jar</w:t>
      </w:r>
      <w:r w:rsidRPr="00174DFD">
        <w:rPr>
          <w:rFonts w:hint="eastAsia"/>
          <w:lang w:val="zh-CN"/>
        </w:rPr>
        <w:t>包，加入</w:t>
      </w:r>
      <w:r w:rsidRPr="00174DFD">
        <w:rPr>
          <w:rFonts w:hint="eastAsia"/>
          <w:lang w:val="zh-CN"/>
        </w:rPr>
        <w:t>jsp</w:t>
      </w:r>
    </w:p>
    <w:p w:rsidR="00174DFD" w:rsidRPr="00174DFD" w:rsidRDefault="00174DFD" w:rsidP="00174DFD">
      <w:pPr>
        <w:rPr>
          <w:lang w:val="zh-CN"/>
        </w:rPr>
      </w:pPr>
    </w:p>
    <w:p w:rsidR="00957FD3" w:rsidRDefault="00957FD3" w:rsidP="00957FD3">
      <w:pPr>
        <w:rPr>
          <w:lang w:val="zh-CN"/>
        </w:rPr>
      </w:pPr>
      <w:r w:rsidRPr="00957FD3">
        <w:rPr>
          <w:rFonts w:hint="eastAsia"/>
          <w:lang w:val="zh-CN"/>
        </w:rPr>
        <w:t xml:space="preserve">2. </w:t>
      </w:r>
      <w:r w:rsidRPr="00957FD3">
        <w:rPr>
          <w:rFonts w:hint="eastAsia"/>
          <w:lang w:val="zh-CN"/>
        </w:rPr>
        <w:t>编写</w:t>
      </w:r>
      <w:r w:rsidRPr="00957FD3">
        <w:rPr>
          <w:rFonts w:hint="eastAsia"/>
          <w:lang w:val="zh-CN"/>
        </w:rPr>
        <w:t>springmvc.xml</w:t>
      </w:r>
      <w:r w:rsidRPr="00957FD3">
        <w:rPr>
          <w:rFonts w:hint="eastAsia"/>
          <w:lang w:val="zh-CN"/>
        </w:rPr>
        <w:t>和</w:t>
      </w:r>
      <w:r w:rsidRPr="00957FD3">
        <w:rPr>
          <w:rFonts w:hint="eastAsia"/>
          <w:lang w:val="zh-CN"/>
        </w:rPr>
        <w:t>web.xml</w:t>
      </w:r>
      <w:r w:rsidRPr="00957FD3">
        <w:rPr>
          <w:rFonts w:hint="eastAsia"/>
          <w:lang w:val="zh-CN"/>
        </w:rPr>
        <w:t>配置文件</w:t>
      </w:r>
    </w:p>
    <w:p w:rsidR="00957FD3" w:rsidRDefault="00957FD3" w:rsidP="00957FD3">
      <w:pPr>
        <w:rPr>
          <w:lang w:val="zh-CN"/>
        </w:rPr>
      </w:pPr>
      <w:r w:rsidRPr="00957FD3">
        <w:rPr>
          <w:rFonts w:hint="eastAsia"/>
          <w:lang w:val="zh-CN"/>
        </w:rPr>
        <w:t>编写</w:t>
      </w:r>
      <w:r w:rsidRPr="00957FD3">
        <w:rPr>
          <w:rFonts w:hint="eastAsia"/>
          <w:lang w:val="zh-CN"/>
        </w:rPr>
        <w:t>springmvc.xml</w:t>
      </w:r>
    </w:p>
    <w:p w:rsidR="00957FD3" w:rsidRDefault="00957FD3" w:rsidP="00957FD3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</w:rPr>
        <w:t>&lt;?</w:t>
      </w:r>
      <w:r>
        <w:rPr>
          <w:rFonts w:ascii="Consolas" w:eastAsia="Consolas" w:hAnsi="Consolas" w:hint="eastAsia"/>
          <w:color w:val="3F7F7F"/>
          <w:sz w:val="22"/>
        </w:rPr>
        <w:t>xml</w:t>
      </w:r>
      <w:proofErr w:type="gramEnd"/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version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"1.0"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encoding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"UTF-8"</w:t>
      </w:r>
      <w:r>
        <w:rPr>
          <w:rFonts w:ascii="Consolas" w:eastAsia="Consolas" w:hAnsi="Consolas" w:hint="eastAsia"/>
          <w:color w:val="008080"/>
          <w:sz w:val="22"/>
        </w:rPr>
        <w:t>?&gt;</w:t>
      </w:r>
    </w:p>
    <w:p w:rsidR="00957FD3" w:rsidRDefault="00957FD3" w:rsidP="00957FD3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beans</w:t>
      </w:r>
      <w:r>
        <w:rPr>
          <w:rFonts w:ascii="Consolas" w:eastAsia="Consolas" w:hAnsi="Consolas" w:hint="eastAsia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"http://www.springframework.org/schema/beans"</w:t>
      </w:r>
    </w:p>
    <w:p w:rsidR="00957FD3" w:rsidRDefault="00957FD3" w:rsidP="00957FD3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</w:rPr>
        <w:t>xmlns:xsi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"http://www.w3.org/2001/XMLSchema-instance"</w:t>
      </w:r>
      <w:r>
        <w:rPr>
          <w:rFonts w:ascii="Consolas" w:eastAsia="Consolas" w:hAnsi="Consolas" w:hint="eastAsia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</w:rPr>
        <w:t>xmlns:p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"http://www.springframework.org/schema/p"</w:t>
      </w:r>
    </w:p>
    <w:p w:rsidR="00957FD3" w:rsidRDefault="00957FD3" w:rsidP="00957FD3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</w:rPr>
        <w:t>xmlns:context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"http://www.springframework.org/schema/context"</w:t>
      </w:r>
    </w:p>
    <w:p w:rsidR="00957FD3" w:rsidRDefault="00957FD3" w:rsidP="00957FD3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</w:rPr>
        <w:t>xmlns:mvc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"http://www.springframework.org/schema/mvc"</w:t>
      </w:r>
    </w:p>
    <w:p w:rsidR="00957FD3" w:rsidRDefault="00957FD3" w:rsidP="00957FD3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</w:rPr>
        <w:t>xsi:schemaLocation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"http://www.springframework.org/schema/beans http://www.springframework.org/schema/beans/spring-beans-4.0.xsd</w:t>
      </w:r>
    </w:p>
    <w:p w:rsidR="00957FD3" w:rsidRDefault="00957FD3" w:rsidP="00957FD3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i/>
          <w:color w:val="2A00FF"/>
          <w:sz w:val="22"/>
        </w:rPr>
        <w:t xml:space="preserve">        http://www.springframework.org/schema/mvc http://www.springframework.org/schema/mvc/spring-mvc-4.0.xsd</w:t>
      </w:r>
    </w:p>
    <w:p w:rsidR="00957FD3" w:rsidRDefault="00957FD3" w:rsidP="00957FD3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i/>
          <w:color w:val="2A00FF"/>
          <w:sz w:val="22"/>
        </w:rPr>
        <w:t xml:space="preserve">        http://www.springframework.org/schema/context http://www.springframework.org/schema/context/spring-context-4.0.xsd"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957FD3" w:rsidRDefault="00957FD3" w:rsidP="00957FD3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</w:p>
    <w:p w:rsidR="00957FD3" w:rsidRDefault="00957FD3" w:rsidP="00957FD3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</w:rPr>
        <w:t xml:space="preserve"> 配置controller扫描包 --&gt;</w:t>
      </w:r>
    </w:p>
    <w:p w:rsidR="00957FD3" w:rsidRDefault="00957FD3" w:rsidP="00957FD3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</w:rPr>
        <w:t>context</w:t>
      </w:r>
      <w:proofErr w:type="gramStart"/>
      <w:r>
        <w:rPr>
          <w:rFonts w:ascii="Consolas" w:eastAsia="Consolas" w:hAnsi="Consolas" w:hint="eastAsia"/>
          <w:color w:val="3F7F7F"/>
          <w:sz w:val="22"/>
        </w:rPr>
        <w:t>:component</w:t>
      </w:r>
      <w:proofErr w:type="gramEnd"/>
      <w:r>
        <w:rPr>
          <w:rFonts w:ascii="Consolas" w:eastAsia="Consolas" w:hAnsi="Consolas" w:hint="eastAsia"/>
          <w:color w:val="3F7F7F"/>
          <w:sz w:val="22"/>
        </w:rPr>
        <w:t>-scan</w:t>
      </w:r>
      <w:proofErr w:type="spellEnd"/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base-package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r w:rsidR="00EE6544" w:rsidRPr="00EE6544">
        <w:rPr>
          <w:rFonts w:ascii="Consolas" w:eastAsia="Consolas" w:hAnsi="Consolas"/>
          <w:i/>
          <w:color w:val="2A00FF"/>
          <w:sz w:val="22"/>
        </w:rPr>
        <w:t>com.igeek</w:t>
      </w:r>
      <w:r>
        <w:rPr>
          <w:rFonts w:ascii="Consolas" w:eastAsia="Consolas" w:hAnsi="Consolas" w:hint="eastAsia"/>
          <w:i/>
          <w:color w:val="2A00FF"/>
          <w:sz w:val="22"/>
        </w:rPr>
        <w:t>.s</w:t>
      </w:r>
      <w:r w:rsidRPr="00EE6544">
        <w:rPr>
          <w:rFonts w:ascii="Consolas" w:eastAsia="Consolas" w:hAnsi="Consolas" w:hint="eastAsia"/>
          <w:i/>
          <w:color w:val="2A00FF"/>
          <w:sz w:val="22"/>
        </w:rPr>
        <w:t>pringm</w:t>
      </w:r>
      <w:r>
        <w:rPr>
          <w:rFonts w:ascii="Consolas" w:eastAsia="Consolas" w:hAnsi="Consolas" w:hint="eastAsia"/>
          <w:i/>
          <w:color w:val="2A00FF"/>
          <w:sz w:val="22"/>
        </w:rPr>
        <w:t>vc.controller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957FD3" w:rsidRDefault="00957FD3" w:rsidP="00957FD3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</w:p>
    <w:p w:rsidR="00957FD3" w:rsidRDefault="00957FD3" w:rsidP="00957FD3">
      <w:pPr>
        <w:shd w:val="clear" w:color="auto" w:fill="DDD8C2" w:themeFill="background2" w:themeFillShade="E5"/>
      </w:pP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beans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957FD3" w:rsidRPr="00600F77" w:rsidRDefault="00957FD3" w:rsidP="00957FD3"/>
    <w:p w:rsidR="00957FD3" w:rsidRPr="00600F77" w:rsidRDefault="00957FD3" w:rsidP="00957FD3">
      <w:r>
        <w:rPr>
          <w:rFonts w:hint="eastAsia"/>
          <w:lang w:val="zh-CN"/>
        </w:rPr>
        <w:t>在</w:t>
      </w:r>
      <w:r w:rsidRPr="00600F77">
        <w:rPr>
          <w:rFonts w:hint="eastAsia"/>
        </w:rPr>
        <w:t>web.xml</w:t>
      </w:r>
      <w:r>
        <w:rPr>
          <w:rFonts w:hint="eastAsia"/>
          <w:lang w:val="zh-CN"/>
        </w:rPr>
        <w:t>加入以下配置</w:t>
      </w:r>
    </w:p>
    <w:p w:rsidR="00174DFD" w:rsidRDefault="00174DFD" w:rsidP="00174DFD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</w:rPr>
        <w:t xml:space="preserve"> 配置</w:t>
      </w:r>
      <w:proofErr w:type="spellStart"/>
      <w:r>
        <w:rPr>
          <w:rFonts w:ascii="Consolas" w:eastAsia="Consolas" w:hAnsi="Consolas" w:hint="eastAsia"/>
          <w:color w:val="3F5FBF"/>
          <w:sz w:val="22"/>
        </w:rPr>
        <w:t>SpringMVC</w:t>
      </w:r>
      <w:proofErr w:type="spellEnd"/>
      <w:r>
        <w:rPr>
          <w:rFonts w:ascii="Consolas" w:eastAsia="Consolas" w:hAnsi="Consolas" w:hint="eastAsia"/>
          <w:color w:val="3F5FBF"/>
          <w:sz w:val="22"/>
        </w:rPr>
        <w:t>前端控制器 --&gt;</w:t>
      </w:r>
    </w:p>
    <w:p w:rsidR="00174DFD" w:rsidRDefault="00174DFD" w:rsidP="00174DFD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</w:rPr>
        <w:t>servlet</w:t>
      </w:r>
      <w:proofErr w:type="gramEnd"/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174DFD" w:rsidRDefault="00174DFD" w:rsidP="00174DFD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servlet-name</w:t>
      </w:r>
      <w:r>
        <w:rPr>
          <w:rFonts w:ascii="Consolas" w:eastAsia="Consolas" w:hAnsi="Consolas" w:hint="eastAsia"/>
          <w:color w:val="008080"/>
          <w:sz w:val="22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springmvc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-first</w:t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servlet-name</w:t>
      </w:r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servlet-class</w:t>
      </w:r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>org.springframework.web.servlet.DispatcherServlet</w:t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servlet-class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174DFD" w:rsidRDefault="00174DFD" w:rsidP="00174DFD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</w:rPr>
        <w:t>init-param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174DFD" w:rsidRDefault="00174DFD" w:rsidP="00174DFD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</w:rPr>
        <w:t>param</w:t>
      </w:r>
      <w:proofErr w:type="spellEnd"/>
      <w:r>
        <w:rPr>
          <w:rFonts w:ascii="Consolas" w:eastAsia="Consolas" w:hAnsi="Consolas" w:hint="eastAsia"/>
          <w:color w:val="3F7F7F"/>
          <w:sz w:val="22"/>
        </w:rPr>
        <w:t>-name</w:t>
      </w:r>
      <w:r>
        <w:rPr>
          <w:rFonts w:ascii="Consolas" w:eastAsia="Consolas" w:hAnsi="Consolas" w:hint="eastAsia"/>
          <w:color w:val="008080"/>
          <w:sz w:val="22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contextConfigLocation</w:t>
      </w:r>
      <w:proofErr w:type="spellEnd"/>
      <w:r>
        <w:rPr>
          <w:rFonts w:ascii="Consolas" w:eastAsia="Consolas" w:hAnsi="Consolas" w:hint="eastAsia"/>
          <w:color w:val="008080"/>
          <w:sz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</w:rPr>
        <w:t>param</w:t>
      </w:r>
      <w:proofErr w:type="spellEnd"/>
      <w:r>
        <w:rPr>
          <w:rFonts w:ascii="Consolas" w:eastAsia="Consolas" w:hAnsi="Consolas" w:hint="eastAsia"/>
          <w:color w:val="3F7F7F"/>
          <w:sz w:val="22"/>
        </w:rPr>
        <w:t>-name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174DFD" w:rsidRDefault="00174DFD" w:rsidP="00174DFD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</w:rPr>
        <w:t>param</w:t>
      </w:r>
      <w:proofErr w:type="spellEnd"/>
      <w:r>
        <w:rPr>
          <w:rFonts w:ascii="Consolas" w:eastAsia="Consolas" w:hAnsi="Consolas" w:hint="eastAsia"/>
          <w:color w:val="3F7F7F"/>
          <w:sz w:val="22"/>
        </w:rPr>
        <w:t>-value</w:t>
      </w:r>
      <w:r>
        <w:rPr>
          <w:rFonts w:ascii="Consolas" w:eastAsia="Consolas" w:hAnsi="Consolas" w:hint="eastAsia"/>
          <w:color w:val="008080"/>
          <w:sz w:val="22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classpath</w:t>
      </w:r>
      <w:proofErr w:type="gramStart"/>
      <w:r>
        <w:rPr>
          <w:rFonts w:ascii="Consolas" w:eastAsia="Consolas" w:hAnsi="Consolas" w:hint="eastAsia"/>
          <w:color w:val="000000"/>
          <w:sz w:val="22"/>
        </w:rPr>
        <w:t>:springmvc.xml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</w:rPr>
        <w:t>param</w:t>
      </w:r>
      <w:proofErr w:type="spellEnd"/>
      <w:r>
        <w:rPr>
          <w:rFonts w:ascii="Consolas" w:eastAsia="Consolas" w:hAnsi="Consolas" w:hint="eastAsia"/>
          <w:color w:val="3F7F7F"/>
          <w:sz w:val="22"/>
        </w:rPr>
        <w:t>-value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174DFD" w:rsidRDefault="00174DFD" w:rsidP="00174DFD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</w:rPr>
        <w:t>init-param</w:t>
      </w:r>
      <w:proofErr w:type="spellEnd"/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174DFD" w:rsidRDefault="00174DFD" w:rsidP="00174DFD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servlet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174DFD" w:rsidRDefault="00174DFD" w:rsidP="00174DFD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</w:p>
    <w:p w:rsidR="00174DFD" w:rsidRDefault="00174DFD" w:rsidP="00174DFD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</w:rPr>
        <w:t>servlet-mapping</w:t>
      </w:r>
      <w:proofErr w:type="gramEnd"/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174DFD" w:rsidRDefault="00174DFD" w:rsidP="00174DFD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servlet-name</w:t>
      </w:r>
      <w:r>
        <w:rPr>
          <w:rFonts w:ascii="Consolas" w:eastAsia="Consolas" w:hAnsi="Consolas" w:hint="eastAsia"/>
          <w:color w:val="008080"/>
          <w:sz w:val="22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springmvc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-first</w:t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servlet-name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174DFD" w:rsidRDefault="00174DFD" w:rsidP="00174DFD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2"/>
        </w:rPr>
        <w:t>-pattern</w:t>
      </w:r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>*.action</w:t>
      </w:r>
      <w:r>
        <w:rPr>
          <w:rFonts w:ascii="Consolas" w:eastAsia="Consolas" w:hAnsi="Consolas" w:hint="eastAsia"/>
          <w:color w:val="008080"/>
          <w:sz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2"/>
        </w:rPr>
        <w:t>-pattern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957FD3" w:rsidRPr="00174DFD" w:rsidRDefault="00174DFD" w:rsidP="00174DFD">
      <w:pPr>
        <w:shd w:val="clear" w:color="auto" w:fill="DDD8C2" w:themeFill="background2" w:themeFillShade="E5"/>
        <w:jc w:val="left"/>
        <w:rPr>
          <w:rFonts w:ascii="Consolas" w:eastAsiaTheme="minorEastAsia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957FD3" w:rsidRPr="00174DFD" w:rsidRDefault="00957FD3" w:rsidP="00957FD3"/>
    <w:p w:rsidR="00957FD3" w:rsidRPr="005F7EAB" w:rsidRDefault="00957FD3" w:rsidP="00957FD3">
      <w:r w:rsidRPr="005F7EAB">
        <w:rPr>
          <w:rFonts w:hint="eastAsia"/>
        </w:rPr>
        <w:t xml:space="preserve">3. </w:t>
      </w:r>
      <w:r w:rsidRPr="00957FD3">
        <w:rPr>
          <w:rFonts w:hint="eastAsia"/>
          <w:lang w:val="zh-CN"/>
        </w:rPr>
        <w:t>编写</w:t>
      </w:r>
      <w:proofErr w:type="spellStart"/>
      <w:r w:rsidRPr="005F7EAB">
        <w:rPr>
          <w:rFonts w:hint="eastAsia"/>
        </w:rPr>
        <w:t>pojo</w:t>
      </w:r>
      <w:proofErr w:type="spellEnd"/>
      <w:r w:rsidR="00174DFD" w:rsidRPr="005F7EAB">
        <w:t xml:space="preserve"> </w:t>
      </w:r>
    </w:p>
    <w:p w:rsidR="005F7EAB" w:rsidRDefault="005F7EAB" w:rsidP="005F7EAB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class</w:t>
      </w:r>
      <w:r>
        <w:rPr>
          <w:rFonts w:ascii="Consolas" w:eastAsia="Consolas" w:hAnsi="Consolas" w:hint="eastAsia"/>
          <w:color w:val="000000"/>
          <w:sz w:val="22"/>
        </w:rPr>
        <w:t xml:space="preserve"> Item {</w:t>
      </w:r>
    </w:p>
    <w:p w:rsidR="005F7EAB" w:rsidRDefault="005F7EAB" w:rsidP="005F7EAB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商品id</w:t>
      </w:r>
    </w:p>
    <w:p w:rsidR="005F7EAB" w:rsidRDefault="005F7EAB" w:rsidP="005F7EAB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2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0000C0"/>
          <w:sz w:val="22"/>
        </w:rPr>
        <w:t>id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5F7EAB" w:rsidRDefault="005F7EAB" w:rsidP="005F7EAB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商品名称</w:t>
      </w:r>
    </w:p>
    <w:p w:rsidR="005F7EAB" w:rsidRDefault="005F7EAB" w:rsidP="005F7EAB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5F7EAB" w:rsidRDefault="005F7EAB" w:rsidP="005F7EAB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商品价格</w:t>
      </w:r>
    </w:p>
    <w:p w:rsidR="005F7EAB" w:rsidRDefault="005F7EAB" w:rsidP="005F7EAB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double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0000C0"/>
          <w:sz w:val="22"/>
        </w:rPr>
        <w:t>price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5F7EAB" w:rsidRDefault="005F7EAB" w:rsidP="005F7EAB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商品创建时间</w:t>
      </w:r>
    </w:p>
    <w:p w:rsidR="005F7EAB" w:rsidRDefault="005F7EAB" w:rsidP="005F7EAB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 Date </w:t>
      </w:r>
      <w:proofErr w:type="spellStart"/>
      <w:r>
        <w:rPr>
          <w:rFonts w:ascii="Consolas" w:eastAsia="Consolas" w:hAnsi="Consolas" w:hint="eastAsia"/>
          <w:color w:val="0000C0"/>
          <w:sz w:val="22"/>
        </w:rPr>
        <w:t>createtime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;</w:t>
      </w:r>
    </w:p>
    <w:p w:rsidR="005F7EAB" w:rsidRDefault="005F7EAB" w:rsidP="005F7EAB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商品描述</w:t>
      </w:r>
    </w:p>
    <w:p w:rsidR="005F7EAB" w:rsidRDefault="005F7EAB" w:rsidP="005F7EAB">
      <w:pPr>
        <w:shd w:val="clear" w:color="auto" w:fill="DDD8C2" w:themeFill="background2" w:themeFillShade="E5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</w:rPr>
        <w:t>detail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5F7EAB" w:rsidRDefault="005F7EAB" w:rsidP="005F7EAB">
      <w:pPr>
        <w:shd w:val="clear" w:color="auto" w:fill="DDD8C2" w:themeFill="background2" w:themeFillShade="E5"/>
        <w:rPr>
          <w:rFonts w:ascii="Consolas" w:eastAsia="Consolas" w:hAnsi="Consolas"/>
          <w:color w:val="000000"/>
          <w:sz w:val="22"/>
        </w:rPr>
      </w:pPr>
    </w:p>
    <w:p w:rsidR="005F7EAB" w:rsidRDefault="005F7EAB" w:rsidP="005F7EAB">
      <w:pPr>
        <w:shd w:val="clear" w:color="auto" w:fill="DDD8C2" w:themeFill="background2" w:themeFillShade="E5"/>
        <w:rPr>
          <w:rFonts w:ascii="Consolas" w:hAnsi="Consolas"/>
          <w:color w:val="000000"/>
          <w:sz w:val="22"/>
        </w:rPr>
      </w:pPr>
      <w:r>
        <w:rPr>
          <w:rFonts w:ascii="Consolas" w:hAnsi="Consolas" w:hint="eastAsia"/>
          <w:color w:val="000000"/>
          <w:sz w:val="22"/>
        </w:rPr>
        <w:t>set/get</w:t>
      </w:r>
      <w:r>
        <w:rPr>
          <w:rFonts w:ascii="Consolas" w:hAnsi="Consolas" w:hint="eastAsia"/>
          <w:color w:val="000000"/>
          <w:sz w:val="22"/>
        </w:rPr>
        <w:t>。。。</w:t>
      </w:r>
    </w:p>
    <w:p w:rsidR="005F7EAB" w:rsidRDefault="005F7EAB" w:rsidP="005F7EAB">
      <w:pPr>
        <w:shd w:val="clear" w:color="auto" w:fill="DDD8C2" w:themeFill="background2" w:themeFillShade="E5"/>
        <w:rPr>
          <w:rFonts w:ascii="Consolas" w:hAnsi="Consolas"/>
          <w:color w:val="000000"/>
        </w:rPr>
      </w:pPr>
      <w:r>
        <w:rPr>
          <w:rFonts w:ascii="Consolas" w:hAnsi="Consolas" w:hint="eastAsia"/>
          <w:color w:val="000000"/>
          <w:sz w:val="22"/>
        </w:rPr>
        <w:t>}</w:t>
      </w:r>
    </w:p>
    <w:p w:rsidR="005F7EAB" w:rsidRPr="0053325C" w:rsidRDefault="005F7EAB" w:rsidP="00957FD3"/>
    <w:p w:rsidR="00174DFD" w:rsidRPr="0053325C" w:rsidRDefault="00174DFD" w:rsidP="00957FD3">
      <w:r w:rsidRPr="0053325C">
        <w:rPr>
          <w:rFonts w:hint="eastAsia"/>
        </w:rPr>
        <w:t>4</w:t>
      </w:r>
      <w:r w:rsidRPr="0053325C">
        <w:t>.</w:t>
      </w:r>
      <w:r w:rsidRPr="0053325C">
        <w:rPr>
          <w:rFonts w:hint="eastAsia"/>
        </w:rPr>
        <w:t xml:space="preserve"> </w:t>
      </w:r>
      <w:r w:rsidRPr="00957FD3">
        <w:rPr>
          <w:rFonts w:hint="eastAsia"/>
          <w:lang w:val="zh-CN"/>
        </w:rPr>
        <w:t>编写</w:t>
      </w:r>
      <w:r w:rsidRPr="0053325C">
        <w:rPr>
          <w:rFonts w:hint="eastAsia"/>
        </w:rPr>
        <w:t>Controller</w:t>
      </w:r>
      <w:r w:rsidRPr="00957FD3">
        <w:rPr>
          <w:rFonts w:hint="eastAsia"/>
          <w:lang w:val="zh-CN"/>
        </w:rPr>
        <w:t>实现商品列表展示</w:t>
      </w:r>
      <w:r w:rsidRPr="0053325C">
        <w:rPr>
          <w:rFonts w:hint="eastAsia"/>
        </w:rPr>
        <w:t>"</w:t>
      </w: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@Controller</w:t>
      </w: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ItemController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{</w:t>
      </w: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ab/>
      </w:r>
      <w:r>
        <w:rPr>
          <w:rFonts w:ascii="Consolas" w:eastAsia="Consolas" w:hAnsi="Consolas" w:hint="eastAsia"/>
          <w:color w:val="3F7F5F"/>
          <w:szCs w:val="21"/>
        </w:rPr>
        <w:t>// @</w:t>
      </w:r>
      <w:proofErr w:type="spellStart"/>
      <w:r>
        <w:rPr>
          <w:rFonts w:ascii="Consolas" w:eastAsia="Consolas" w:hAnsi="Consolas" w:hint="eastAsia"/>
          <w:color w:val="3F7F5F"/>
          <w:szCs w:val="21"/>
        </w:rPr>
        <w:t>RequestMapping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>：里面放的是请求的</w:t>
      </w:r>
      <w:proofErr w:type="spellStart"/>
      <w:r>
        <w:rPr>
          <w:rFonts w:ascii="Consolas" w:eastAsia="Consolas" w:hAnsi="Consolas" w:hint="eastAsia"/>
          <w:color w:val="3F7F5F"/>
          <w:szCs w:val="21"/>
        </w:rPr>
        <w:t>url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>，和用户请求的</w:t>
      </w:r>
      <w:proofErr w:type="spellStart"/>
      <w:r>
        <w:rPr>
          <w:rFonts w:ascii="Consolas" w:eastAsia="Consolas" w:hAnsi="Consolas" w:hint="eastAsia"/>
          <w:color w:val="3F7F5F"/>
          <w:szCs w:val="21"/>
        </w:rPr>
        <w:t>url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>进行匹配</w:t>
      </w: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 action可以写也可以不写</w:t>
      </w: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646464"/>
          <w:szCs w:val="21"/>
        </w:rPr>
        <w:t>@</w:t>
      </w:r>
      <w:proofErr w:type="spellStart"/>
      <w:r>
        <w:rPr>
          <w:rFonts w:ascii="Consolas" w:eastAsia="Consolas" w:hAnsi="Consolas" w:hint="eastAsia"/>
          <w:color w:val="646464"/>
          <w:szCs w:val="21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"/</w:t>
      </w:r>
      <w:proofErr w:type="spellStart"/>
      <w:r>
        <w:rPr>
          <w:rFonts w:ascii="Consolas" w:eastAsia="Consolas" w:hAnsi="Consolas" w:hint="eastAsia"/>
          <w:color w:val="2A00FF"/>
          <w:szCs w:val="21"/>
        </w:rPr>
        <w:t>item</w:t>
      </w:r>
      <w:r>
        <w:rPr>
          <w:rFonts w:ascii="Consolas" w:hAnsi="Consolas" w:hint="eastAsia"/>
          <w:color w:val="2A00FF"/>
          <w:szCs w:val="21"/>
        </w:rPr>
        <w:t>L</w:t>
      </w:r>
      <w:r>
        <w:rPr>
          <w:rFonts w:ascii="Consolas" w:eastAsia="Consolas" w:hAnsi="Consolas" w:hint="eastAsia"/>
          <w:color w:val="2A00FF"/>
          <w:szCs w:val="21"/>
        </w:rPr>
        <w:t>ist.action</w:t>
      </w:r>
      <w:proofErr w:type="spell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queryItemList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() {</w:t>
      </w: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 创建页面需要显示的商品数据</w:t>
      </w: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List&lt;Item&gt; </w:t>
      </w:r>
      <w:r>
        <w:rPr>
          <w:rFonts w:ascii="Consolas" w:eastAsia="Consolas" w:hAnsi="Consolas" w:hint="eastAsia"/>
          <w:color w:val="6A3E3E"/>
          <w:szCs w:val="21"/>
        </w:rPr>
        <w:t>list</w:t>
      </w:r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ArrayList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&gt;(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spellStart"/>
      <w:r>
        <w:rPr>
          <w:rFonts w:ascii="Consolas" w:eastAsia="Consolas" w:hAnsi="Consolas" w:hint="eastAsia"/>
          <w:color w:val="6A3E3E"/>
          <w:szCs w:val="21"/>
        </w:rPr>
        <w:t>list</w:t>
      </w:r>
      <w:r>
        <w:rPr>
          <w:rFonts w:ascii="Consolas" w:eastAsia="Consolas" w:hAnsi="Consolas" w:hint="eastAsia"/>
          <w:color w:val="000000"/>
          <w:szCs w:val="21"/>
        </w:rPr>
        <w:t>.add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Item(1, </w:t>
      </w:r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hAnsi="Consolas" w:hint="eastAsia"/>
          <w:color w:val="2A00FF"/>
          <w:szCs w:val="21"/>
        </w:rPr>
        <w:t>1</w:t>
      </w:r>
      <w:r>
        <w:rPr>
          <w:rFonts w:ascii="Consolas" w:eastAsia="Consolas" w:hAnsi="Consolas" w:hint="eastAsia"/>
          <w:color w:val="2A00FF"/>
          <w:szCs w:val="21"/>
        </w:rPr>
        <w:t>华为 荣耀8"</w:t>
      </w:r>
      <w:r>
        <w:rPr>
          <w:rFonts w:ascii="Consolas" w:eastAsia="Consolas" w:hAnsi="Consolas" w:hint="eastAsia"/>
          <w:color w:val="000000"/>
          <w:szCs w:val="21"/>
        </w:rPr>
        <w:t xml:space="preserve">, 2399,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Date(), </w:t>
      </w:r>
      <w:r>
        <w:rPr>
          <w:rFonts w:ascii="Consolas" w:eastAsia="Consolas" w:hAnsi="Consolas" w:hint="eastAsia"/>
          <w:color w:val="2A00FF"/>
          <w:szCs w:val="21"/>
        </w:rPr>
        <w:t>"质量好！1"</w:t>
      </w:r>
      <w:r>
        <w:rPr>
          <w:rFonts w:ascii="Consolas" w:eastAsia="Consolas" w:hAnsi="Consolas" w:hint="eastAsia"/>
          <w:color w:val="000000"/>
          <w:szCs w:val="21"/>
        </w:rPr>
        <w:t>));</w:t>
      </w: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spellStart"/>
      <w:r>
        <w:rPr>
          <w:rFonts w:ascii="Consolas" w:eastAsia="Consolas" w:hAnsi="Consolas" w:hint="eastAsia"/>
          <w:color w:val="6A3E3E"/>
          <w:szCs w:val="21"/>
        </w:rPr>
        <w:t>list</w:t>
      </w:r>
      <w:r>
        <w:rPr>
          <w:rFonts w:ascii="Consolas" w:eastAsia="Consolas" w:hAnsi="Consolas" w:hint="eastAsia"/>
          <w:color w:val="000000"/>
          <w:szCs w:val="21"/>
        </w:rPr>
        <w:t>.add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Item(2, </w:t>
      </w:r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hAnsi="Consolas" w:hint="eastAsia"/>
          <w:color w:val="2A00FF"/>
          <w:szCs w:val="21"/>
        </w:rPr>
        <w:t>2</w:t>
      </w:r>
      <w:r>
        <w:rPr>
          <w:rFonts w:ascii="Consolas" w:eastAsia="Consolas" w:hAnsi="Consolas" w:hint="eastAsia"/>
          <w:color w:val="2A00FF"/>
          <w:szCs w:val="21"/>
        </w:rPr>
        <w:t>华为 荣耀8"</w:t>
      </w:r>
      <w:r>
        <w:rPr>
          <w:rFonts w:ascii="Consolas" w:eastAsia="Consolas" w:hAnsi="Consolas" w:hint="eastAsia"/>
          <w:color w:val="000000"/>
          <w:szCs w:val="21"/>
        </w:rPr>
        <w:t xml:space="preserve">, 2399,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Date(), </w:t>
      </w:r>
      <w:r>
        <w:rPr>
          <w:rFonts w:ascii="Consolas" w:eastAsia="Consolas" w:hAnsi="Consolas" w:hint="eastAsia"/>
          <w:color w:val="2A00FF"/>
          <w:szCs w:val="21"/>
        </w:rPr>
        <w:t>"质量好！2"</w:t>
      </w:r>
      <w:r>
        <w:rPr>
          <w:rFonts w:ascii="Consolas" w:eastAsia="Consolas" w:hAnsi="Consolas" w:hint="eastAsia"/>
          <w:color w:val="000000"/>
          <w:szCs w:val="21"/>
        </w:rPr>
        <w:t>));</w:t>
      </w: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spellStart"/>
      <w:r>
        <w:rPr>
          <w:rFonts w:ascii="Consolas" w:eastAsia="Consolas" w:hAnsi="Consolas" w:hint="eastAsia"/>
          <w:color w:val="6A3E3E"/>
          <w:szCs w:val="21"/>
        </w:rPr>
        <w:t>list</w:t>
      </w:r>
      <w:r>
        <w:rPr>
          <w:rFonts w:ascii="Consolas" w:eastAsia="Consolas" w:hAnsi="Consolas" w:hint="eastAsia"/>
          <w:color w:val="000000"/>
          <w:szCs w:val="21"/>
        </w:rPr>
        <w:t>.add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Item(3, </w:t>
      </w:r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hAnsi="Consolas" w:hint="eastAsia"/>
          <w:color w:val="2A00FF"/>
          <w:szCs w:val="21"/>
        </w:rPr>
        <w:t>3</w:t>
      </w:r>
      <w:r>
        <w:rPr>
          <w:rFonts w:ascii="Consolas" w:eastAsia="Consolas" w:hAnsi="Consolas" w:hint="eastAsia"/>
          <w:color w:val="2A00FF"/>
          <w:szCs w:val="21"/>
        </w:rPr>
        <w:t>华为 荣耀8"</w:t>
      </w:r>
      <w:r>
        <w:rPr>
          <w:rFonts w:ascii="Consolas" w:eastAsia="Consolas" w:hAnsi="Consolas" w:hint="eastAsia"/>
          <w:color w:val="000000"/>
          <w:szCs w:val="21"/>
        </w:rPr>
        <w:t xml:space="preserve">, 2399,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Date(), </w:t>
      </w:r>
      <w:r>
        <w:rPr>
          <w:rFonts w:ascii="Consolas" w:eastAsia="Consolas" w:hAnsi="Consolas" w:hint="eastAsia"/>
          <w:color w:val="2A00FF"/>
          <w:szCs w:val="21"/>
        </w:rPr>
        <w:t>"质量好！3"</w:t>
      </w:r>
      <w:r>
        <w:rPr>
          <w:rFonts w:ascii="Consolas" w:eastAsia="Consolas" w:hAnsi="Consolas" w:hint="eastAsia"/>
          <w:color w:val="000000"/>
          <w:szCs w:val="21"/>
        </w:rPr>
        <w:t>));</w:t>
      </w: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spellStart"/>
      <w:r>
        <w:rPr>
          <w:rFonts w:ascii="Consolas" w:eastAsia="Consolas" w:hAnsi="Consolas" w:hint="eastAsia"/>
          <w:color w:val="6A3E3E"/>
          <w:szCs w:val="21"/>
        </w:rPr>
        <w:t>list</w:t>
      </w:r>
      <w:r>
        <w:rPr>
          <w:rFonts w:ascii="Consolas" w:eastAsia="Consolas" w:hAnsi="Consolas" w:hint="eastAsia"/>
          <w:color w:val="000000"/>
          <w:szCs w:val="21"/>
        </w:rPr>
        <w:t>.add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Item(4, </w:t>
      </w:r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hAnsi="Consolas" w:hint="eastAsia"/>
          <w:color w:val="2A00FF"/>
          <w:szCs w:val="21"/>
        </w:rPr>
        <w:t>4</w:t>
      </w:r>
      <w:r>
        <w:rPr>
          <w:rFonts w:ascii="Consolas" w:eastAsia="Consolas" w:hAnsi="Consolas" w:hint="eastAsia"/>
          <w:color w:val="2A00FF"/>
          <w:szCs w:val="21"/>
        </w:rPr>
        <w:t>华为 荣耀8"</w:t>
      </w:r>
      <w:r>
        <w:rPr>
          <w:rFonts w:ascii="Consolas" w:eastAsia="Consolas" w:hAnsi="Consolas" w:hint="eastAsia"/>
          <w:color w:val="000000"/>
          <w:szCs w:val="21"/>
        </w:rPr>
        <w:t xml:space="preserve">, 2399,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Date(), </w:t>
      </w:r>
      <w:r>
        <w:rPr>
          <w:rFonts w:ascii="Consolas" w:eastAsia="Consolas" w:hAnsi="Consolas" w:hint="eastAsia"/>
          <w:color w:val="2A00FF"/>
          <w:szCs w:val="21"/>
        </w:rPr>
        <w:t>"质量好！4"</w:t>
      </w:r>
      <w:r>
        <w:rPr>
          <w:rFonts w:ascii="Consolas" w:eastAsia="Consolas" w:hAnsi="Consolas" w:hint="eastAsia"/>
          <w:color w:val="000000"/>
          <w:szCs w:val="21"/>
        </w:rPr>
        <w:t>));</w:t>
      </w: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spellStart"/>
      <w:r>
        <w:rPr>
          <w:rFonts w:ascii="Consolas" w:eastAsia="Consolas" w:hAnsi="Consolas" w:hint="eastAsia"/>
          <w:color w:val="6A3E3E"/>
          <w:szCs w:val="21"/>
        </w:rPr>
        <w:t>list</w:t>
      </w:r>
      <w:r>
        <w:rPr>
          <w:rFonts w:ascii="Consolas" w:eastAsia="Consolas" w:hAnsi="Consolas" w:hint="eastAsia"/>
          <w:color w:val="000000"/>
          <w:szCs w:val="21"/>
        </w:rPr>
        <w:t>.add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Item(5, </w:t>
      </w:r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hAnsi="Consolas" w:hint="eastAsia"/>
          <w:color w:val="2A00FF"/>
          <w:szCs w:val="21"/>
        </w:rPr>
        <w:t>5</w:t>
      </w:r>
      <w:r>
        <w:rPr>
          <w:rFonts w:ascii="Consolas" w:eastAsia="Consolas" w:hAnsi="Consolas" w:hint="eastAsia"/>
          <w:color w:val="2A00FF"/>
          <w:szCs w:val="21"/>
        </w:rPr>
        <w:t>华为 荣耀8"</w:t>
      </w:r>
      <w:r>
        <w:rPr>
          <w:rFonts w:ascii="Consolas" w:eastAsia="Consolas" w:hAnsi="Consolas" w:hint="eastAsia"/>
          <w:color w:val="000000"/>
          <w:szCs w:val="21"/>
        </w:rPr>
        <w:t xml:space="preserve">, 2399,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Date(), </w:t>
      </w:r>
      <w:r>
        <w:rPr>
          <w:rFonts w:ascii="Consolas" w:eastAsia="Consolas" w:hAnsi="Consolas" w:hint="eastAsia"/>
          <w:color w:val="2A00FF"/>
          <w:szCs w:val="21"/>
        </w:rPr>
        <w:t>"质量好！5"</w:t>
      </w:r>
      <w:r>
        <w:rPr>
          <w:rFonts w:ascii="Consolas" w:eastAsia="Consolas" w:hAnsi="Consolas" w:hint="eastAsia"/>
          <w:color w:val="000000"/>
          <w:szCs w:val="21"/>
        </w:rPr>
        <w:t>));</w:t>
      </w: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spellStart"/>
      <w:r>
        <w:rPr>
          <w:rFonts w:ascii="Consolas" w:eastAsia="Consolas" w:hAnsi="Consolas" w:hint="eastAsia"/>
          <w:color w:val="6A3E3E"/>
          <w:szCs w:val="21"/>
        </w:rPr>
        <w:t>list</w:t>
      </w:r>
      <w:r>
        <w:rPr>
          <w:rFonts w:ascii="Consolas" w:eastAsia="Consolas" w:hAnsi="Consolas" w:hint="eastAsia"/>
          <w:color w:val="000000"/>
          <w:szCs w:val="21"/>
        </w:rPr>
        <w:t>.add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Item(6, </w:t>
      </w:r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hAnsi="Consolas" w:hint="eastAsia"/>
          <w:color w:val="2A00FF"/>
          <w:szCs w:val="21"/>
        </w:rPr>
        <w:t>6</w:t>
      </w:r>
      <w:r>
        <w:rPr>
          <w:rFonts w:ascii="Consolas" w:eastAsia="Consolas" w:hAnsi="Consolas" w:hint="eastAsia"/>
          <w:color w:val="2A00FF"/>
          <w:szCs w:val="21"/>
        </w:rPr>
        <w:t>华为 荣耀8"</w:t>
      </w:r>
      <w:r>
        <w:rPr>
          <w:rFonts w:ascii="Consolas" w:eastAsia="Consolas" w:hAnsi="Consolas" w:hint="eastAsia"/>
          <w:color w:val="000000"/>
          <w:szCs w:val="21"/>
        </w:rPr>
        <w:t xml:space="preserve">, 2399,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Date(), </w:t>
      </w:r>
      <w:r>
        <w:rPr>
          <w:rFonts w:ascii="Consolas" w:eastAsia="Consolas" w:hAnsi="Consolas" w:hint="eastAsia"/>
          <w:color w:val="2A00FF"/>
          <w:szCs w:val="21"/>
        </w:rPr>
        <w:t>"质量好！6"</w:t>
      </w:r>
      <w:r>
        <w:rPr>
          <w:rFonts w:ascii="Consolas" w:eastAsia="Consolas" w:hAnsi="Consolas" w:hint="eastAsia"/>
          <w:color w:val="000000"/>
          <w:szCs w:val="21"/>
        </w:rPr>
        <w:t>));</w:t>
      </w: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 创建</w:t>
      </w:r>
      <w:proofErr w:type="spellStart"/>
      <w:r>
        <w:rPr>
          <w:rFonts w:ascii="Consolas" w:eastAsia="Consolas" w:hAnsi="Consolas" w:hint="eastAsia"/>
          <w:color w:val="3F7F5F"/>
          <w:szCs w:val="21"/>
        </w:rPr>
        <w:t>ModelAndView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>，用来存放数据和视图</w:t>
      </w: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Cs w:val="21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 设置数据到模型中</w:t>
      </w: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modelAndView</w:t>
      </w:r>
      <w:r>
        <w:rPr>
          <w:rFonts w:ascii="Consolas" w:eastAsia="Consolas" w:hAnsi="Consolas" w:hint="eastAsia"/>
          <w:color w:val="000000"/>
          <w:szCs w:val="21"/>
        </w:rPr>
        <w:t>.addObject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proofErr w:type="spellStart"/>
      <w:r>
        <w:rPr>
          <w:rFonts w:ascii="Consolas" w:eastAsia="Consolas" w:hAnsi="Consolas"/>
          <w:color w:val="2A00FF"/>
          <w:szCs w:val="21"/>
        </w:rPr>
        <w:t>itemL</w:t>
      </w:r>
      <w:r>
        <w:rPr>
          <w:rFonts w:ascii="Consolas" w:eastAsia="Consolas" w:hAnsi="Consolas" w:hint="eastAsia"/>
          <w:color w:val="2A00FF"/>
          <w:szCs w:val="21"/>
        </w:rPr>
        <w:t>ist</w:t>
      </w:r>
      <w:proofErr w:type="spell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/>
          <w:color w:val="6A3E3E"/>
          <w:szCs w:val="21"/>
        </w:rPr>
        <w:t>l</w:t>
      </w:r>
      <w:r>
        <w:rPr>
          <w:rFonts w:ascii="Consolas" w:eastAsia="Consolas" w:hAnsi="Consolas" w:hint="eastAsia"/>
          <w:color w:val="6A3E3E"/>
          <w:szCs w:val="21"/>
        </w:rPr>
        <w:t>ist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 设置视图</w:t>
      </w:r>
      <w:proofErr w:type="spellStart"/>
      <w:r>
        <w:rPr>
          <w:rFonts w:ascii="Consolas" w:eastAsia="Consolas" w:hAnsi="Consolas" w:hint="eastAsia"/>
          <w:color w:val="3F7F5F"/>
          <w:szCs w:val="21"/>
        </w:rPr>
        <w:t>jsp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>，需要设置视图的物理地址</w:t>
      </w: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modelAndView</w:t>
      </w:r>
      <w:r>
        <w:rPr>
          <w:rFonts w:ascii="Consolas" w:eastAsia="Consolas" w:hAnsi="Consolas" w:hint="eastAsia"/>
          <w:color w:val="000000"/>
          <w:szCs w:val="21"/>
        </w:rPr>
        <w:t>.setViewName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"/WEB-INF/</w:t>
      </w:r>
      <w:proofErr w:type="spellStart"/>
      <w:r>
        <w:rPr>
          <w:rFonts w:ascii="Consolas" w:eastAsia="Consolas" w:hAnsi="Consolas" w:hint="eastAsia"/>
          <w:color w:val="2A00FF"/>
          <w:szCs w:val="21"/>
        </w:rPr>
        <w:t>jsp</w:t>
      </w:r>
      <w:proofErr w:type="spellEnd"/>
      <w:r>
        <w:rPr>
          <w:rFonts w:ascii="Consolas" w:eastAsia="Consolas" w:hAnsi="Consolas" w:hint="eastAsia"/>
          <w:color w:val="2A00FF"/>
          <w:szCs w:val="21"/>
        </w:rPr>
        <w:t>/</w:t>
      </w:r>
      <w:proofErr w:type="spellStart"/>
      <w:r>
        <w:rPr>
          <w:rFonts w:ascii="Consolas" w:eastAsia="Consolas" w:hAnsi="Consolas" w:hint="eastAsia"/>
          <w:color w:val="2A00FF"/>
          <w:szCs w:val="21"/>
        </w:rPr>
        <w:t>itemList.jsp</w:t>
      </w:r>
      <w:proofErr w:type="spell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return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Cs w:val="21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;</w:t>
      </w:r>
    </w:p>
    <w:p w:rsidR="0053325C" w:rsidRDefault="0053325C" w:rsidP="0053325C">
      <w:pPr>
        <w:shd w:val="clear" w:color="auto" w:fill="DDD8C2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53325C" w:rsidRDefault="0053325C" w:rsidP="0053325C">
      <w:pPr>
        <w:shd w:val="clear" w:color="auto" w:fill="DDD8C2" w:themeFill="background2" w:themeFillShade="E5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FD6315" w:rsidRDefault="00FD6315" w:rsidP="00FD6315">
      <w:pPr>
        <w:rPr>
          <w:lang w:val="zh-CN"/>
        </w:rPr>
      </w:pPr>
    </w:p>
    <w:p w:rsidR="00D720B9" w:rsidRDefault="00D720B9" w:rsidP="00FD6315">
      <w:pPr>
        <w:rPr>
          <w:lang w:val="zh-CN"/>
        </w:rPr>
      </w:pPr>
    </w:p>
    <w:p w:rsidR="00D720B9" w:rsidRPr="00FD6315" w:rsidRDefault="00D720B9" w:rsidP="00FD6315">
      <w:pPr>
        <w:rPr>
          <w:lang w:val="zh-CN"/>
        </w:rPr>
      </w:pPr>
    </w:p>
    <w:p w:rsidR="00D720B9" w:rsidRPr="0077237C" w:rsidRDefault="00BA394B" w:rsidP="00D720B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D720B9">
        <w:rPr>
          <w:rFonts w:hint="eastAsia"/>
          <w:lang w:val="zh-CN"/>
        </w:rPr>
        <w:t>2</w:t>
      </w:r>
      <w:r w:rsidR="00D720B9" w:rsidRPr="00D720B9">
        <w:rPr>
          <w:lang w:val="zh-CN"/>
        </w:rPr>
        <w:t xml:space="preserve"> </w:t>
      </w:r>
    </w:p>
    <w:p w:rsidR="00704E28" w:rsidRDefault="00BA394B" w:rsidP="00704E2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4B7200" w:rsidRDefault="009B6D79" w:rsidP="006B756F">
      <w:pPr>
        <w:rPr>
          <w:lang w:val="zh-CN"/>
        </w:rPr>
      </w:pPr>
      <w:r>
        <w:rPr>
          <w:rFonts w:hint="eastAsia"/>
          <w:lang w:val="zh-CN"/>
        </w:rPr>
        <w:t>使用课堂的</w:t>
      </w:r>
      <w:r w:rsidR="006B756F">
        <w:rPr>
          <w:rFonts w:hint="eastAsia"/>
          <w:lang w:val="zh-CN"/>
        </w:rPr>
        <w:t>资料</w:t>
      </w:r>
      <w:r w:rsidR="006B756F" w:rsidRPr="006B756F">
        <w:rPr>
          <w:rFonts w:hint="eastAsia"/>
          <w:lang w:val="zh-CN"/>
        </w:rPr>
        <w:t>实现</w:t>
      </w:r>
      <w:r w:rsidR="006B756F" w:rsidRPr="006B756F">
        <w:rPr>
          <w:rFonts w:hint="eastAsia"/>
          <w:lang w:val="zh-CN"/>
        </w:rPr>
        <w:t>Spring+SpringMVC+MyBatis</w:t>
      </w:r>
      <w:r w:rsidR="006B756F" w:rsidRPr="006B756F">
        <w:rPr>
          <w:rFonts w:hint="eastAsia"/>
          <w:lang w:val="zh-CN"/>
        </w:rPr>
        <w:t>的整合</w:t>
      </w:r>
      <w:r w:rsidR="006B756F">
        <w:rPr>
          <w:rFonts w:hint="eastAsia"/>
          <w:lang w:val="zh-CN"/>
        </w:rPr>
        <w:t>，</w:t>
      </w:r>
    </w:p>
    <w:p w:rsidR="006B756F" w:rsidRDefault="006B756F" w:rsidP="006B756F">
      <w:pPr>
        <w:rPr>
          <w:lang w:val="zh-CN"/>
        </w:rPr>
      </w:pPr>
      <w:r w:rsidRPr="006B756F">
        <w:rPr>
          <w:rFonts w:hint="eastAsia"/>
          <w:lang w:val="zh-CN"/>
        </w:rPr>
        <w:t>要求</w:t>
      </w:r>
      <w:r>
        <w:rPr>
          <w:rFonts w:hint="eastAsia"/>
          <w:lang w:val="zh-CN"/>
        </w:rPr>
        <w:t>：</w:t>
      </w:r>
    </w:p>
    <w:p w:rsidR="008952CE" w:rsidRPr="006B756F" w:rsidRDefault="008952CE" w:rsidP="006B756F">
      <w:pPr>
        <w:rPr>
          <w:lang w:val="zh-CN"/>
        </w:rPr>
      </w:pPr>
      <w:r>
        <w:rPr>
          <w:rFonts w:hint="eastAsia"/>
          <w:lang w:val="zh-CN"/>
        </w:rPr>
        <w:t>1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创建工程，</w:t>
      </w:r>
      <w:r>
        <w:rPr>
          <w:lang w:val="zh-CN"/>
        </w:rPr>
        <w:t>并</w:t>
      </w:r>
      <w:r>
        <w:rPr>
          <w:rFonts w:hint="eastAsia"/>
          <w:lang w:val="zh-CN"/>
        </w:rPr>
        <w:t>加入</w:t>
      </w:r>
      <w:r>
        <w:rPr>
          <w:rFonts w:hint="eastAsia"/>
          <w:lang w:val="zh-CN"/>
        </w:rPr>
        <w:t>jar</w:t>
      </w:r>
      <w:r>
        <w:rPr>
          <w:rFonts w:hint="eastAsia"/>
          <w:lang w:val="zh-CN"/>
        </w:rPr>
        <w:t>包和</w:t>
      </w:r>
      <w:r>
        <w:rPr>
          <w:rFonts w:hint="eastAsia"/>
          <w:lang w:val="zh-CN"/>
        </w:rPr>
        <w:t>jsp</w:t>
      </w:r>
    </w:p>
    <w:p w:rsidR="006B756F" w:rsidRPr="006B756F" w:rsidRDefault="006B756F" w:rsidP="006B756F">
      <w:pPr>
        <w:rPr>
          <w:lang w:val="zh-CN"/>
        </w:rPr>
      </w:pPr>
      <w:r w:rsidRPr="006B756F">
        <w:rPr>
          <w:rFonts w:hint="eastAsia"/>
          <w:lang w:val="zh-CN"/>
        </w:rPr>
        <w:t xml:space="preserve">2. </w:t>
      </w:r>
      <w:r w:rsidRPr="006B756F">
        <w:rPr>
          <w:rFonts w:hint="eastAsia"/>
          <w:lang w:val="zh-CN"/>
        </w:rPr>
        <w:t>编写</w:t>
      </w:r>
      <w:r w:rsidRPr="006B756F">
        <w:rPr>
          <w:rFonts w:hint="eastAsia"/>
          <w:lang w:val="zh-CN"/>
        </w:rPr>
        <w:t>dao</w:t>
      </w:r>
      <w:r w:rsidRPr="006B756F">
        <w:rPr>
          <w:rFonts w:hint="eastAsia"/>
          <w:lang w:val="zh-CN"/>
        </w:rPr>
        <w:t>层的</w:t>
      </w:r>
      <w:r w:rsidRPr="006B756F">
        <w:rPr>
          <w:rFonts w:hint="eastAsia"/>
          <w:lang w:val="zh-CN"/>
        </w:rPr>
        <w:t>SqlMapConfig.xml</w:t>
      </w:r>
      <w:r w:rsidRPr="006B756F">
        <w:rPr>
          <w:rFonts w:hint="eastAsia"/>
          <w:lang w:val="zh-CN"/>
        </w:rPr>
        <w:t>和</w:t>
      </w:r>
      <w:r w:rsidRPr="006B756F">
        <w:rPr>
          <w:rFonts w:hint="eastAsia"/>
          <w:lang w:val="zh-CN"/>
        </w:rPr>
        <w:t>applicationContext-dao.xml</w:t>
      </w:r>
    </w:p>
    <w:p w:rsidR="006B756F" w:rsidRPr="006B756F" w:rsidRDefault="006B756F" w:rsidP="006B756F">
      <w:pPr>
        <w:rPr>
          <w:lang w:val="zh-CN"/>
        </w:rPr>
      </w:pPr>
      <w:r w:rsidRPr="006B756F">
        <w:rPr>
          <w:rFonts w:hint="eastAsia"/>
          <w:lang w:val="zh-CN"/>
        </w:rPr>
        <w:t xml:space="preserve">3. </w:t>
      </w:r>
      <w:r w:rsidRPr="006B756F">
        <w:rPr>
          <w:rFonts w:hint="eastAsia"/>
          <w:lang w:val="zh-CN"/>
        </w:rPr>
        <w:t>编写</w:t>
      </w:r>
      <w:r w:rsidRPr="006B756F">
        <w:rPr>
          <w:rFonts w:hint="eastAsia"/>
          <w:lang w:val="zh-CN"/>
        </w:rPr>
        <w:t>service</w:t>
      </w:r>
      <w:r w:rsidRPr="006B756F">
        <w:rPr>
          <w:rFonts w:hint="eastAsia"/>
          <w:lang w:val="zh-CN"/>
        </w:rPr>
        <w:t>层的</w:t>
      </w:r>
      <w:r w:rsidRPr="006B756F">
        <w:rPr>
          <w:rFonts w:hint="eastAsia"/>
          <w:lang w:val="zh-CN"/>
        </w:rPr>
        <w:t>applicationContext-service.xml</w:t>
      </w:r>
      <w:r w:rsidRPr="006B756F">
        <w:rPr>
          <w:rFonts w:hint="eastAsia"/>
          <w:lang w:val="zh-CN"/>
        </w:rPr>
        <w:t>和</w:t>
      </w:r>
      <w:r w:rsidRPr="006B756F">
        <w:rPr>
          <w:rFonts w:hint="eastAsia"/>
          <w:lang w:val="zh-CN"/>
        </w:rPr>
        <w:t>applicationContext-trans.xml</w:t>
      </w:r>
    </w:p>
    <w:p w:rsidR="006B756F" w:rsidRPr="006B756F" w:rsidRDefault="006B756F" w:rsidP="006B756F">
      <w:pPr>
        <w:rPr>
          <w:lang w:val="zh-CN"/>
        </w:rPr>
      </w:pPr>
      <w:r w:rsidRPr="006B756F">
        <w:rPr>
          <w:rFonts w:hint="eastAsia"/>
          <w:lang w:val="zh-CN"/>
        </w:rPr>
        <w:t xml:space="preserve">4. </w:t>
      </w:r>
      <w:r w:rsidRPr="006B756F">
        <w:rPr>
          <w:rFonts w:hint="eastAsia"/>
          <w:lang w:val="zh-CN"/>
        </w:rPr>
        <w:t>编写</w:t>
      </w:r>
      <w:r w:rsidRPr="006B756F">
        <w:rPr>
          <w:rFonts w:hint="eastAsia"/>
          <w:lang w:val="zh-CN"/>
        </w:rPr>
        <w:t>Controller</w:t>
      </w:r>
      <w:r w:rsidRPr="006B756F">
        <w:rPr>
          <w:rFonts w:hint="eastAsia"/>
          <w:lang w:val="zh-CN"/>
        </w:rPr>
        <w:t>的</w:t>
      </w:r>
      <w:r w:rsidRPr="006B756F">
        <w:rPr>
          <w:rFonts w:hint="eastAsia"/>
          <w:lang w:val="zh-CN"/>
        </w:rPr>
        <w:t>Springmvc.xml</w:t>
      </w:r>
    </w:p>
    <w:p w:rsidR="006B756F" w:rsidRPr="006B756F" w:rsidRDefault="006B756F" w:rsidP="006B756F">
      <w:pPr>
        <w:rPr>
          <w:lang w:val="zh-CN"/>
        </w:rPr>
      </w:pPr>
      <w:r w:rsidRPr="006B756F">
        <w:rPr>
          <w:rFonts w:hint="eastAsia"/>
          <w:lang w:val="zh-CN"/>
        </w:rPr>
        <w:t xml:space="preserve">5. </w:t>
      </w:r>
      <w:r w:rsidRPr="006B756F">
        <w:rPr>
          <w:rFonts w:hint="eastAsia"/>
          <w:lang w:val="zh-CN"/>
        </w:rPr>
        <w:t>编写</w:t>
      </w:r>
      <w:r w:rsidRPr="006B756F">
        <w:rPr>
          <w:rFonts w:hint="eastAsia"/>
          <w:lang w:val="zh-CN"/>
        </w:rPr>
        <w:t>web.xml</w:t>
      </w:r>
    </w:p>
    <w:p w:rsidR="006B756F" w:rsidRPr="006B756F" w:rsidRDefault="006B756F" w:rsidP="006B756F">
      <w:pPr>
        <w:rPr>
          <w:lang w:val="zh-CN"/>
        </w:rPr>
      </w:pPr>
      <w:r w:rsidRPr="006B756F">
        <w:rPr>
          <w:rFonts w:hint="eastAsia"/>
          <w:lang w:val="zh-CN"/>
        </w:rPr>
        <w:lastRenderedPageBreak/>
        <w:t xml:space="preserve">6. </w:t>
      </w:r>
      <w:r w:rsidRPr="006B756F">
        <w:rPr>
          <w:rFonts w:hint="eastAsia"/>
          <w:lang w:val="zh-CN"/>
        </w:rPr>
        <w:t>使用逆向工程生成</w:t>
      </w:r>
      <w:r w:rsidRPr="006B756F">
        <w:rPr>
          <w:rFonts w:hint="eastAsia"/>
          <w:lang w:val="zh-CN"/>
        </w:rPr>
        <w:t>pojo</w:t>
      </w:r>
      <w:r w:rsidRPr="006B756F">
        <w:rPr>
          <w:rFonts w:hint="eastAsia"/>
          <w:lang w:val="zh-CN"/>
        </w:rPr>
        <w:t>和</w:t>
      </w:r>
      <w:r w:rsidRPr="006B756F">
        <w:rPr>
          <w:rFonts w:hint="eastAsia"/>
          <w:lang w:val="zh-CN"/>
        </w:rPr>
        <w:t>Mapper</w:t>
      </w:r>
      <w:r w:rsidRPr="006B756F">
        <w:rPr>
          <w:rFonts w:hint="eastAsia"/>
          <w:lang w:val="zh-CN"/>
        </w:rPr>
        <w:t>代码</w:t>
      </w:r>
    </w:p>
    <w:p w:rsidR="00704E28" w:rsidRPr="00704E28" w:rsidRDefault="006B756F" w:rsidP="006B756F">
      <w:pPr>
        <w:rPr>
          <w:lang w:val="zh-CN"/>
        </w:rPr>
      </w:pPr>
      <w:r w:rsidRPr="006B756F">
        <w:rPr>
          <w:rFonts w:hint="eastAsia"/>
          <w:lang w:val="zh-CN"/>
        </w:rPr>
        <w:t xml:space="preserve">7. </w:t>
      </w:r>
      <w:r w:rsidRPr="006B756F">
        <w:rPr>
          <w:rFonts w:hint="eastAsia"/>
          <w:lang w:val="zh-CN"/>
        </w:rPr>
        <w:t>编写</w:t>
      </w:r>
      <w:r w:rsidRPr="006B756F">
        <w:rPr>
          <w:rFonts w:hint="eastAsia"/>
          <w:lang w:val="zh-CN"/>
        </w:rPr>
        <w:t>service</w:t>
      </w:r>
      <w:r w:rsidRPr="006B756F">
        <w:rPr>
          <w:rFonts w:hint="eastAsia"/>
          <w:lang w:val="zh-CN"/>
        </w:rPr>
        <w:t>和</w:t>
      </w:r>
      <w:r w:rsidRPr="006B756F">
        <w:rPr>
          <w:rFonts w:hint="eastAsia"/>
          <w:lang w:val="zh-CN"/>
        </w:rPr>
        <w:t>Controller</w:t>
      </w:r>
      <w:r w:rsidRPr="006B756F">
        <w:rPr>
          <w:rFonts w:hint="eastAsia"/>
          <w:lang w:val="zh-CN"/>
        </w:rPr>
        <w:t>实现数据库中的商品列表显示</w:t>
      </w:r>
    </w:p>
    <w:p w:rsidR="00704E28" w:rsidRDefault="00BA394B" w:rsidP="00704E28">
      <w:pPr>
        <w:pStyle w:val="3"/>
        <w:rPr>
          <w:lang w:val="zh-CN"/>
        </w:rPr>
      </w:pPr>
      <w:r>
        <w:rPr>
          <w:rFonts w:hint="eastAsia"/>
          <w:lang w:val="zh-CN"/>
        </w:rPr>
        <w:t>操作步骤</w:t>
      </w:r>
      <w:r w:rsidR="00B91A24">
        <w:rPr>
          <w:rFonts w:hint="eastAsia"/>
          <w:lang w:val="zh-CN"/>
        </w:rPr>
        <w:t>答案</w:t>
      </w:r>
    </w:p>
    <w:p w:rsidR="00350006" w:rsidRPr="00350006" w:rsidRDefault="00350006" w:rsidP="00350006">
      <w:pPr>
        <w:pStyle w:val="a8"/>
        <w:numPr>
          <w:ilvl w:val="0"/>
          <w:numId w:val="24"/>
        </w:numPr>
        <w:ind w:firstLineChars="0"/>
        <w:rPr>
          <w:lang w:val="zh-CN"/>
        </w:rPr>
      </w:pPr>
      <w:r w:rsidRPr="00350006">
        <w:rPr>
          <w:rFonts w:hint="eastAsia"/>
          <w:lang w:val="zh-CN"/>
        </w:rPr>
        <w:t>创建工程，</w:t>
      </w:r>
      <w:r w:rsidRPr="00350006">
        <w:rPr>
          <w:lang w:val="zh-CN"/>
        </w:rPr>
        <w:t>并</w:t>
      </w:r>
      <w:r w:rsidRPr="00350006">
        <w:rPr>
          <w:rFonts w:hint="eastAsia"/>
          <w:lang w:val="zh-CN"/>
        </w:rPr>
        <w:t>加入</w:t>
      </w:r>
      <w:r w:rsidRPr="00350006">
        <w:rPr>
          <w:rFonts w:hint="eastAsia"/>
          <w:lang w:val="zh-CN"/>
        </w:rPr>
        <w:t>jar</w:t>
      </w:r>
      <w:r w:rsidRPr="00350006">
        <w:rPr>
          <w:rFonts w:hint="eastAsia"/>
          <w:lang w:val="zh-CN"/>
        </w:rPr>
        <w:t>包和</w:t>
      </w:r>
      <w:r w:rsidRPr="00350006">
        <w:rPr>
          <w:rFonts w:hint="eastAsia"/>
          <w:lang w:val="zh-CN"/>
        </w:rPr>
        <w:t>jsp</w:t>
      </w:r>
    </w:p>
    <w:p w:rsidR="00350006" w:rsidRPr="00350006" w:rsidRDefault="00350006" w:rsidP="00350006">
      <w:pPr>
        <w:rPr>
          <w:lang w:val="zh-CN"/>
        </w:rPr>
      </w:pPr>
    </w:p>
    <w:p w:rsidR="00350006" w:rsidRPr="00350006" w:rsidRDefault="00350006" w:rsidP="00350006">
      <w:pPr>
        <w:pStyle w:val="a8"/>
        <w:numPr>
          <w:ilvl w:val="0"/>
          <w:numId w:val="24"/>
        </w:numPr>
        <w:ind w:firstLineChars="0"/>
        <w:rPr>
          <w:lang w:val="zh-CN"/>
        </w:rPr>
      </w:pPr>
      <w:r w:rsidRPr="00350006">
        <w:rPr>
          <w:rFonts w:hint="eastAsia"/>
          <w:lang w:val="zh-CN"/>
        </w:rPr>
        <w:t>编写</w:t>
      </w:r>
      <w:r w:rsidRPr="00350006">
        <w:rPr>
          <w:rFonts w:hint="eastAsia"/>
          <w:lang w:val="zh-CN"/>
        </w:rPr>
        <w:t>dao</w:t>
      </w:r>
      <w:r w:rsidRPr="00350006">
        <w:rPr>
          <w:rFonts w:hint="eastAsia"/>
          <w:lang w:val="zh-CN"/>
        </w:rPr>
        <w:t>层的</w:t>
      </w:r>
      <w:r w:rsidRPr="00350006">
        <w:rPr>
          <w:rFonts w:hint="eastAsia"/>
          <w:lang w:val="zh-CN"/>
        </w:rPr>
        <w:t>SqlMapConfig.xml</w:t>
      </w:r>
      <w:r w:rsidR="00FD0914">
        <w:rPr>
          <w:rFonts w:hint="eastAsia"/>
          <w:lang w:val="zh-CN"/>
        </w:rPr>
        <w:t>、</w:t>
      </w:r>
      <w:r w:rsidRPr="00350006">
        <w:rPr>
          <w:rFonts w:hint="eastAsia"/>
          <w:lang w:val="zh-CN"/>
        </w:rPr>
        <w:t>applicationContext-dao.xml</w:t>
      </w:r>
      <w:r w:rsidR="00FD0914">
        <w:rPr>
          <w:rFonts w:hint="eastAsia"/>
          <w:lang w:val="zh-CN"/>
        </w:rPr>
        <w:t>和</w:t>
      </w:r>
      <w:r w:rsidR="00FD0914">
        <w:rPr>
          <w:rFonts w:hint="eastAsia"/>
          <w:lang w:val="zh-CN"/>
        </w:rPr>
        <w:t>db.properties</w:t>
      </w:r>
    </w:p>
    <w:p w:rsidR="00FD0914" w:rsidRDefault="00FD0914" w:rsidP="00FD0914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</w:rPr>
        <w:t>&lt;?</w:t>
      </w:r>
      <w:r>
        <w:rPr>
          <w:rFonts w:ascii="Consolas" w:eastAsia="Consolas" w:hAnsi="Consolas" w:hint="eastAsia"/>
          <w:color w:val="3F7F7F"/>
          <w:sz w:val="22"/>
        </w:rPr>
        <w:t>xml</w:t>
      </w:r>
      <w:proofErr w:type="gramEnd"/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version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"1.0"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encoding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"UTF-8"</w:t>
      </w:r>
      <w:r>
        <w:rPr>
          <w:rFonts w:ascii="Consolas" w:eastAsia="Consolas" w:hAnsi="Consolas" w:hint="eastAsia"/>
          <w:color w:val="008080"/>
          <w:sz w:val="22"/>
        </w:rPr>
        <w:t>?&gt;</w:t>
      </w:r>
    </w:p>
    <w:p w:rsidR="00FD0914" w:rsidRDefault="00FD0914" w:rsidP="00FD0914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</w:rPr>
        <w:t>&lt;!</w:t>
      </w:r>
      <w:r>
        <w:rPr>
          <w:rFonts w:ascii="Consolas" w:eastAsia="Consolas" w:hAnsi="Consolas" w:hint="eastAsia"/>
          <w:color w:val="3F7F7F"/>
          <w:sz w:val="22"/>
        </w:rPr>
        <w:t>DOCTYPE</w:t>
      </w:r>
      <w:proofErr w:type="gramEnd"/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</w:rPr>
        <w:t>configuration</w:t>
      </w:r>
    </w:p>
    <w:p w:rsidR="00FD0914" w:rsidRDefault="00FD0914" w:rsidP="00FD0914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808080"/>
          <w:sz w:val="22"/>
        </w:rPr>
        <w:t>PUBLIC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</w:rPr>
        <w:t xml:space="preserve">"-//mybatis.org//DTD </w:t>
      </w:r>
      <w:proofErr w:type="spellStart"/>
      <w:r>
        <w:rPr>
          <w:rFonts w:ascii="Consolas" w:eastAsia="Consolas" w:hAnsi="Consolas" w:hint="eastAsia"/>
          <w:color w:val="008080"/>
          <w:sz w:val="22"/>
        </w:rPr>
        <w:t>Config</w:t>
      </w:r>
      <w:proofErr w:type="spellEnd"/>
      <w:r>
        <w:rPr>
          <w:rFonts w:ascii="Consolas" w:eastAsia="Consolas" w:hAnsi="Consolas" w:hint="eastAsia"/>
          <w:color w:val="008080"/>
          <w:sz w:val="22"/>
        </w:rPr>
        <w:t xml:space="preserve"> 3.0//EN"</w:t>
      </w:r>
    </w:p>
    <w:p w:rsidR="00FD0914" w:rsidRDefault="00FD0914" w:rsidP="00FD0914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>"http://mybatis.org/</w:t>
      </w:r>
      <w:proofErr w:type="spellStart"/>
      <w:r>
        <w:rPr>
          <w:rFonts w:ascii="Consolas" w:eastAsia="Consolas" w:hAnsi="Consolas" w:hint="eastAsia"/>
          <w:color w:val="3F7F5F"/>
          <w:sz w:val="22"/>
        </w:rPr>
        <w:t>dtd</w:t>
      </w:r>
      <w:proofErr w:type="spellEnd"/>
      <w:r>
        <w:rPr>
          <w:rFonts w:ascii="Consolas" w:eastAsia="Consolas" w:hAnsi="Consolas" w:hint="eastAsia"/>
          <w:color w:val="3F7F5F"/>
          <w:sz w:val="22"/>
        </w:rPr>
        <w:t>/mybatis-3-config.dtd"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FD0914" w:rsidRDefault="00FD0914" w:rsidP="00FD0914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8080"/>
          <w:sz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</w:rPr>
        <w:t>configuration</w:t>
      </w:r>
      <w:proofErr w:type="gramEnd"/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FD0914" w:rsidRDefault="00FD0914" w:rsidP="00FD0914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</w:p>
    <w:p w:rsidR="00FD0914" w:rsidRDefault="00FD0914" w:rsidP="00FD0914">
      <w:pPr>
        <w:shd w:val="clear" w:color="auto" w:fill="DDD8C2" w:themeFill="background2" w:themeFillShade="E5"/>
      </w:pP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configuration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50006" w:rsidRPr="00600F77" w:rsidRDefault="00350006" w:rsidP="00350006"/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&lt;?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xml</w:t>
      </w:r>
      <w:proofErr w:type="gramEnd"/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version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"1.0"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encoding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"UTF-8"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?&gt;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beans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xmlns</w:t>
      </w:r>
      <w:proofErr w:type="spell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"http://www.springframework.org/schema/beans"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xmlns:context</w:t>
      </w:r>
      <w:proofErr w:type="spell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"http://www.springframework.org/schema/context"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xmlns:p</w:t>
      </w:r>
      <w:proofErr w:type="spell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"http://www.springframework.org/schema/p"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xmlns:aop</w:t>
      </w:r>
      <w:proofErr w:type="spell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"http://www.springframework.org/schema/aop"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xmlns:tx</w:t>
      </w:r>
      <w:proofErr w:type="spell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"http://www.springframework.org/schema/tx"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xmlns:xsi</w:t>
      </w:r>
      <w:proofErr w:type="spell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"http://www.w3.org/2001/XMLSchema-instance"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xsi:schemaLocation</w:t>
      </w:r>
      <w:proofErr w:type="spell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"http://www.springframework.org/schema/beans http://www.springframework.org/schema/beans/spring-beans-4.0.xsd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ab/>
        <w:t>http://www.springframework.org/schema/context http://www.springframework.org/schema/context/spring-context-4.0.xsd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ab/>
        <w:t>http://www.springframework.org/schema/util http://www.springframework.org/schema/util/spring-util-4.0.xsd"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加载配置文件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context</w:t>
      </w:r>
      <w:proofErr w:type="gram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:property</w:t>
      </w:r>
      <w:proofErr w:type="gramEnd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-placeholder</w:t>
      </w:r>
      <w:proofErr w:type="spellEnd"/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location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classpath:db.properties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数据库连接池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bean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dataSource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class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org.apache.commons.dbcp.BasicDataSource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kern w:val="0"/>
          <w:sz w:val="22"/>
          <w:szCs w:val="28"/>
        </w:rPr>
        <w:tab/>
      </w:r>
      <w:r w:rsidRPr="00132619">
        <w:rPr>
          <w:rFonts w:ascii="Consolas" w:hAnsi="Consolas" w:cs="Consolas"/>
          <w:kern w:val="0"/>
          <w:sz w:val="22"/>
          <w:szCs w:val="28"/>
        </w:rPr>
        <w:tab/>
      </w:r>
      <w:proofErr w:type="gram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destroy-method</w:t>
      </w:r>
      <w:proofErr w:type="gram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"close"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driverClassName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"${</w:t>
      </w:r>
      <w:proofErr w:type="spell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jdbc.driver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}"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url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"${jdbc.url}"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"username"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"${</w:t>
      </w:r>
      <w:proofErr w:type="spell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jdbc.username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}"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"password"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"${</w:t>
      </w:r>
      <w:proofErr w:type="spell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jdbc.password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}"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maxActive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"10"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maxIdle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"5"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bean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配置</w:t>
      </w:r>
      <w:proofErr w:type="spellStart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SqlSessionFactory</w:t>
      </w:r>
      <w:proofErr w:type="spellEnd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bean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class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org.mybatis.spring.SqlSessionFactoryBean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配置数据源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dataSource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ref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dataSource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配置</w:t>
      </w:r>
      <w:proofErr w:type="spellStart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MyBatis</w:t>
      </w:r>
      <w:proofErr w:type="spellEnd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的核心配置文件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configLocation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classpath</w:t>
      </w:r>
      <w:proofErr w:type="gram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:mybatis</w:t>
      </w:r>
      <w:proofErr w:type="spellEnd"/>
      <w:proofErr w:type="gram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/SqlMapConfig.xml"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bean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配置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Mapper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扫描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bean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class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org.mybatis.spring.mapper.MapperScannerConfigurer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配置扫描包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basePackage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="00EE6544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.ssm.mapper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bean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FD0914" w:rsidRPr="00132619" w:rsidRDefault="00132619" w:rsidP="00132619">
      <w:pPr>
        <w:shd w:val="clear" w:color="auto" w:fill="DDD9C3" w:themeFill="background2" w:themeFillShade="E6"/>
        <w:rPr>
          <w:rFonts w:ascii="Consolas" w:eastAsia="Consolas" w:hAnsi="Consolas"/>
          <w:color w:val="008080"/>
          <w:sz w:val="20"/>
        </w:rPr>
      </w:pP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beans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32619" w:rsidRDefault="00132619" w:rsidP="00350006">
      <w:pPr>
        <w:rPr>
          <w:rFonts w:ascii="Consolas" w:eastAsia="Consolas" w:hAnsi="Consolas"/>
          <w:color w:val="008080"/>
          <w:sz w:val="22"/>
        </w:rPr>
      </w:pP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spellStart"/>
      <w:r w:rsidRPr="00132619">
        <w:rPr>
          <w:rFonts w:ascii="Consolas" w:hAnsi="Consolas" w:cs="Consolas"/>
          <w:color w:val="000080"/>
          <w:kern w:val="0"/>
          <w:sz w:val="22"/>
          <w:szCs w:val="28"/>
        </w:rPr>
        <w:t>jdbc.driver</w:t>
      </w:r>
      <w:proofErr w:type="spellEnd"/>
      <w:r w:rsidRPr="00132619">
        <w:rPr>
          <w:rFonts w:ascii="Consolas" w:hAnsi="Consolas" w:cs="Consolas"/>
          <w:color w:val="008000"/>
          <w:kern w:val="0"/>
          <w:sz w:val="22"/>
          <w:szCs w:val="28"/>
        </w:rPr>
        <w:t>=</w:t>
      </w:r>
      <w:proofErr w:type="spellStart"/>
      <w:r w:rsidRPr="00132619">
        <w:rPr>
          <w:rFonts w:ascii="Consolas" w:hAnsi="Consolas" w:cs="Consolas"/>
          <w:color w:val="800000"/>
          <w:kern w:val="0"/>
          <w:sz w:val="22"/>
          <w:szCs w:val="28"/>
        </w:rPr>
        <w:t>com.mysql.jdbc.Driver</w:t>
      </w:r>
      <w:proofErr w:type="spellEnd"/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80"/>
          <w:kern w:val="0"/>
          <w:sz w:val="22"/>
          <w:szCs w:val="28"/>
        </w:rPr>
        <w:t>jdbc.url</w:t>
      </w:r>
      <w:r w:rsidRPr="00132619">
        <w:rPr>
          <w:rFonts w:ascii="Consolas" w:hAnsi="Consolas" w:cs="Consolas"/>
          <w:color w:val="008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color w:val="800000"/>
          <w:kern w:val="0"/>
          <w:sz w:val="22"/>
          <w:szCs w:val="28"/>
        </w:rPr>
        <w:t>jdbc:mysql://localhost:3306/springmvc?characterEncoding=utf-8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spellStart"/>
      <w:r w:rsidRPr="00132619">
        <w:rPr>
          <w:rFonts w:ascii="Consolas" w:hAnsi="Consolas" w:cs="Consolas"/>
          <w:color w:val="000080"/>
          <w:kern w:val="0"/>
          <w:sz w:val="22"/>
          <w:szCs w:val="28"/>
        </w:rPr>
        <w:t>jdbc.username</w:t>
      </w:r>
      <w:proofErr w:type="spellEnd"/>
      <w:r w:rsidRPr="00132619">
        <w:rPr>
          <w:rFonts w:ascii="Consolas" w:hAnsi="Consolas" w:cs="Consolas"/>
          <w:color w:val="008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color w:val="800000"/>
          <w:kern w:val="0"/>
          <w:sz w:val="22"/>
          <w:szCs w:val="28"/>
        </w:rPr>
        <w:t>root</w:t>
      </w:r>
    </w:p>
    <w:p w:rsidR="00132619" w:rsidRPr="00132619" w:rsidRDefault="00132619" w:rsidP="00132619">
      <w:pPr>
        <w:shd w:val="clear" w:color="auto" w:fill="DDD9C3" w:themeFill="background2" w:themeFillShade="E6"/>
        <w:rPr>
          <w:rFonts w:ascii="Consolas" w:eastAsia="Consolas" w:hAnsi="Consolas"/>
          <w:color w:val="008080"/>
          <w:sz w:val="20"/>
        </w:rPr>
      </w:pPr>
      <w:proofErr w:type="spellStart"/>
      <w:r w:rsidRPr="00132619">
        <w:rPr>
          <w:rFonts w:ascii="Consolas" w:hAnsi="Consolas" w:cs="Consolas"/>
          <w:color w:val="000080"/>
          <w:kern w:val="0"/>
          <w:sz w:val="22"/>
          <w:szCs w:val="28"/>
        </w:rPr>
        <w:t>jdbc.password</w:t>
      </w:r>
      <w:proofErr w:type="spellEnd"/>
      <w:r w:rsidRPr="00132619">
        <w:rPr>
          <w:rFonts w:ascii="Consolas" w:hAnsi="Consolas" w:cs="Consolas"/>
          <w:color w:val="008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color w:val="800000"/>
          <w:kern w:val="0"/>
          <w:sz w:val="22"/>
          <w:szCs w:val="28"/>
        </w:rPr>
        <w:t>root</w:t>
      </w:r>
    </w:p>
    <w:p w:rsidR="00132619" w:rsidRPr="00FD0914" w:rsidRDefault="00132619" w:rsidP="00350006"/>
    <w:p w:rsidR="00047372" w:rsidRPr="00132619" w:rsidRDefault="00350006" w:rsidP="00047372">
      <w:pPr>
        <w:pStyle w:val="a8"/>
        <w:numPr>
          <w:ilvl w:val="0"/>
          <w:numId w:val="24"/>
        </w:numPr>
        <w:ind w:firstLineChars="0"/>
        <w:rPr>
          <w:lang w:val="zh-CN"/>
        </w:rPr>
      </w:pPr>
      <w:r w:rsidRPr="00047372">
        <w:rPr>
          <w:rFonts w:hint="eastAsia"/>
          <w:lang w:val="zh-CN"/>
        </w:rPr>
        <w:t>编写</w:t>
      </w:r>
      <w:r w:rsidRPr="00047372">
        <w:rPr>
          <w:rFonts w:hint="eastAsia"/>
          <w:lang w:val="zh-CN"/>
        </w:rPr>
        <w:t>service</w:t>
      </w:r>
      <w:r w:rsidRPr="00047372">
        <w:rPr>
          <w:rFonts w:hint="eastAsia"/>
          <w:lang w:val="zh-CN"/>
        </w:rPr>
        <w:t>层的</w:t>
      </w:r>
      <w:r w:rsidRPr="00047372">
        <w:rPr>
          <w:rFonts w:hint="eastAsia"/>
          <w:lang w:val="zh-CN"/>
        </w:rPr>
        <w:t>applicationContext-service.xml</w:t>
      </w:r>
      <w:r w:rsidRPr="00047372">
        <w:rPr>
          <w:rFonts w:hint="eastAsia"/>
          <w:lang w:val="zh-CN"/>
        </w:rPr>
        <w:t>和</w:t>
      </w:r>
      <w:r w:rsidRPr="00047372">
        <w:rPr>
          <w:rFonts w:hint="eastAsia"/>
          <w:lang w:val="zh-CN"/>
        </w:rPr>
        <w:t>applicationContext-trans.xml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&lt;?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xml</w:t>
      </w:r>
      <w:proofErr w:type="gramEnd"/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version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"1.0"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encoding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"UTF-8"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?&gt;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beans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xmlns</w:t>
      </w:r>
      <w:proofErr w:type="spell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"http://www.springframework.org/schema/beans"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xmlns:context</w:t>
      </w:r>
      <w:proofErr w:type="spell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"http://www.springframework.org/schema/context"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xmlns:p</w:t>
      </w:r>
      <w:proofErr w:type="spell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"http://www.springframework.org/schema/p"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xmlns:aop</w:t>
      </w:r>
      <w:proofErr w:type="spell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"http://www.springframework.org/schema/aop"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xmlns:tx</w:t>
      </w:r>
      <w:proofErr w:type="spell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"http://www.springframework.org/schema/tx"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xmlns:xsi</w:t>
      </w:r>
      <w:proofErr w:type="spell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"http://www.w3.org/2001/XMLSchema-instance"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xsi:schemaLocation</w:t>
      </w:r>
      <w:proofErr w:type="spell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"http://www.springframework.org/schema/beans http://www.springframework.org/schema/beans/spring-beans-4.0.xsd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ab/>
        <w:t>http://www.springframework.org/schema/context http://www.springframework.org/schema/context/spring-context-4.0.xsd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ab/>
        <w:t xml:space="preserve">http://www.springframework.org/schema/aop 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lastRenderedPageBreak/>
        <w:t>http://www.springframework.org/schema/aop/spring-aop-4.0.xsd http://www.springframework.org/schema/tx http://www.springframework.org/schema/tx/spring-tx-4.0.xsd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ab/>
        <w:t>http://www.springframework.org/schema/util http://www.springframework.org/schema/util/spring-util-4.0.xsd"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配置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service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扫描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context</w:t>
      </w:r>
      <w:proofErr w:type="gram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:component</w:t>
      </w:r>
      <w:proofErr w:type="gramEnd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-scan</w:t>
      </w:r>
      <w:proofErr w:type="spellEnd"/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base-package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="00EE6544" w:rsidRPr="00EE6544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 xml:space="preserve"> </w:t>
      </w:r>
      <w:proofErr w:type="spellStart"/>
      <w:r w:rsidR="00EE6544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.ssm.service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32619" w:rsidRPr="00132619" w:rsidRDefault="00132619" w:rsidP="00132619">
      <w:pPr>
        <w:shd w:val="clear" w:color="auto" w:fill="DDD9C3" w:themeFill="background2" w:themeFillShade="E6"/>
        <w:rPr>
          <w:rFonts w:ascii="Consolas" w:eastAsiaTheme="minorEastAsia" w:hAnsi="Consolas"/>
          <w:color w:val="008080"/>
          <w:sz w:val="20"/>
        </w:rPr>
      </w:pP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beans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32619" w:rsidRPr="00132619" w:rsidRDefault="00132619" w:rsidP="00047372">
      <w:pPr>
        <w:rPr>
          <w:rFonts w:ascii="Consolas" w:eastAsiaTheme="minorEastAsia" w:hAnsi="Consolas"/>
          <w:color w:val="008080"/>
          <w:sz w:val="22"/>
        </w:rPr>
      </w:pP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&lt;?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xml</w:t>
      </w:r>
      <w:proofErr w:type="gramEnd"/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version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"1.0"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encoding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"UTF-8"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?&gt;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beans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xmlns</w:t>
      </w:r>
      <w:proofErr w:type="spell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"http://www.springframework.org/schema/beans"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xmlns:context</w:t>
      </w:r>
      <w:proofErr w:type="spell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"http://www.springframework.org/schema/context"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xmlns:p</w:t>
      </w:r>
      <w:proofErr w:type="spell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"http://www.springframework.org/schema/p"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xmlns:aop</w:t>
      </w:r>
      <w:proofErr w:type="spell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"http://www.springframework.org/schema/aop"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xmlns:tx</w:t>
      </w:r>
      <w:proofErr w:type="spell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"http://www.springframework.org/schema/tx"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xmlns:xsi</w:t>
      </w:r>
      <w:proofErr w:type="spell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"http://www.w3.org/2001/XMLSchema-instance"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xsi:schemaLocation</w:t>
      </w:r>
      <w:proofErr w:type="spell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"http://www.springframework.org/schema/beans http://www.springframework.org/schema/beans/spring-beans-4.0.xsd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ab/>
        <w:t>http://www.springframework.org/schema/context http://www.springframework.org/schema/context/spring-context-4.0.xsd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ab/>
        <w:t>http://www.springframework.org/schema/util http://www.springframework.org/schema/util/spring-util-4.0.xsd"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事务管理器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bean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transactionManager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kern w:val="0"/>
          <w:sz w:val="22"/>
          <w:szCs w:val="28"/>
        </w:rPr>
        <w:tab/>
      </w:r>
      <w:r w:rsidRPr="00132619">
        <w:rPr>
          <w:rFonts w:ascii="Consolas" w:hAnsi="Consolas" w:cs="Consolas"/>
          <w:kern w:val="0"/>
          <w:sz w:val="22"/>
          <w:szCs w:val="28"/>
        </w:rPr>
        <w:tab/>
      </w:r>
      <w:proofErr w:type="gram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class</w:t>
      </w:r>
      <w:proofErr w:type="gram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"org.springframework.jdbc.datasource.DataSourceTransactionManager"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数据源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dataSource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ref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dataSource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bean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通知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tx</w:t>
      </w:r>
      <w:proofErr w:type="gram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:advice</w:t>
      </w:r>
      <w:proofErr w:type="spellEnd"/>
      <w:proofErr w:type="gramEnd"/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txAdvice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transaction-manager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transactionManager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proofErr w:type="gram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tx:</w:t>
      </w:r>
      <w:proofErr w:type="gramEnd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attributes</w:t>
      </w:r>
      <w:proofErr w:type="spellEnd"/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传播行为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tx</w:t>
      </w:r>
      <w:proofErr w:type="gram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:method</w:t>
      </w:r>
      <w:proofErr w:type="spellEnd"/>
      <w:proofErr w:type="gramEnd"/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"save*"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propagation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"REQUIRED"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tx</w:t>
      </w:r>
      <w:proofErr w:type="gram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:method</w:t>
      </w:r>
      <w:proofErr w:type="spellEnd"/>
      <w:proofErr w:type="gramEnd"/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"insert*"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propagation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"REQUIRED"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tx</w:t>
      </w:r>
      <w:proofErr w:type="gram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:method</w:t>
      </w:r>
      <w:proofErr w:type="spellEnd"/>
      <w:proofErr w:type="gramEnd"/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"delete*"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propagation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"REQUIRED"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tx</w:t>
      </w:r>
      <w:proofErr w:type="gram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:method</w:t>
      </w:r>
      <w:proofErr w:type="spellEnd"/>
      <w:proofErr w:type="gramEnd"/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"update*"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propagation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"REQUIRED"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tx</w:t>
      </w:r>
      <w:proofErr w:type="gram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:method</w:t>
      </w:r>
      <w:proofErr w:type="spellEnd"/>
      <w:proofErr w:type="gramEnd"/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"find*"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propagation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"SUPPORTS"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read-only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"true"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tx</w:t>
      </w:r>
      <w:proofErr w:type="gram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:method</w:t>
      </w:r>
      <w:proofErr w:type="spellEnd"/>
      <w:proofErr w:type="gramEnd"/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"get*"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propagation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"SUPPORTS"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read-only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"true"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tx</w:t>
      </w:r>
      <w:proofErr w:type="gram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:method</w:t>
      </w:r>
      <w:proofErr w:type="spellEnd"/>
      <w:proofErr w:type="gramEnd"/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"query*"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propagation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"SUPPORTS"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read-only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"true"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tx</w:t>
      </w:r>
      <w:proofErr w:type="gram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:attributes</w:t>
      </w:r>
      <w:proofErr w:type="spellEnd"/>
      <w:proofErr w:type="gramEnd"/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tx</w:t>
      </w:r>
      <w:proofErr w:type="gram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:advice</w:t>
      </w:r>
      <w:proofErr w:type="spellEnd"/>
      <w:proofErr w:type="gramEnd"/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>切面</w:t>
      </w:r>
      <w:r w:rsidRPr="00132619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proofErr w:type="gram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aop:</w:t>
      </w:r>
      <w:proofErr w:type="gramEnd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config</w:t>
      </w:r>
      <w:proofErr w:type="spellEnd"/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aop</w:t>
      </w:r>
      <w:proofErr w:type="gram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:advisor</w:t>
      </w:r>
      <w:proofErr w:type="spellEnd"/>
      <w:proofErr w:type="gramEnd"/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advice-ref</w:t>
      </w: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txAdvice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kern w:val="0"/>
          <w:sz w:val="22"/>
          <w:szCs w:val="28"/>
        </w:rPr>
        <w:tab/>
      </w:r>
      <w:r w:rsidRPr="00132619">
        <w:rPr>
          <w:rFonts w:ascii="Consolas" w:hAnsi="Consolas" w:cs="Consolas"/>
          <w:kern w:val="0"/>
          <w:sz w:val="22"/>
          <w:szCs w:val="28"/>
        </w:rPr>
        <w:tab/>
      </w:r>
      <w:r w:rsidRPr="00132619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proofErr w:type="gramStart"/>
      <w:r w:rsidRPr="00132619">
        <w:rPr>
          <w:rFonts w:ascii="Consolas" w:hAnsi="Consolas" w:cs="Consolas"/>
          <w:color w:val="7F007F"/>
          <w:kern w:val="0"/>
          <w:sz w:val="22"/>
          <w:szCs w:val="28"/>
        </w:rPr>
        <w:t>pointcut</w:t>
      </w:r>
      <w:proofErr w:type="spellEnd"/>
      <w:proofErr w:type="gramEnd"/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"execution(*</w:t>
      </w:r>
      <w:proofErr w:type="spellStart"/>
      <w:r w:rsidR="00EE6544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.ssm.service</w:t>
      </w:r>
      <w:proofErr w:type="spellEnd"/>
      <w:r w:rsidRPr="0013261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.*.*(..))"</w:t>
      </w:r>
      <w:r w:rsidRPr="0013261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3261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aop</w:t>
      </w:r>
      <w:proofErr w:type="gramStart"/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:config</w:t>
      </w:r>
      <w:proofErr w:type="spellEnd"/>
      <w:proofErr w:type="gramEnd"/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32619" w:rsidRPr="00132619" w:rsidRDefault="00132619" w:rsidP="0013261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32619" w:rsidRPr="00132619" w:rsidRDefault="00132619" w:rsidP="00132619">
      <w:pPr>
        <w:shd w:val="clear" w:color="auto" w:fill="DDD9C3" w:themeFill="background2" w:themeFillShade="E6"/>
        <w:rPr>
          <w:rFonts w:ascii="Consolas" w:eastAsia="Consolas" w:hAnsi="Consolas"/>
          <w:color w:val="008080"/>
          <w:sz w:val="20"/>
        </w:rPr>
      </w:pP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132619">
        <w:rPr>
          <w:rFonts w:ascii="Consolas" w:hAnsi="Consolas" w:cs="Consolas"/>
          <w:color w:val="3F7F7F"/>
          <w:kern w:val="0"/>
          <w:sz w:val="22"/>
          <w:szCs w:val="28"/>
        </w:rPr>
        <w:t>beans</w:t>
      </w:r>
      <w:r w:rsidRPr="00132619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32619" w:rsidRPr="00047372" w:rsidRDefault="00132619" w:rsidP="00047372">
      <w:pPr>
        <w:rPr>
          <w:lang w:val="zh-CN"/>
        </w:rPr>
      </w:pPr>
    </w:p>
    <w:p w:rsidR="00132619" w:rsidRPr="00920D7A" w:rsidRDefault="00350006" w:rsidP="00132619">
      <w:pPr>
        <w:pStyle w:val="a8"/>
        <w:numPr>
          <w:ilvl w:val="0"/>
          <w:numId w:val="24"/>
        </w:numPr>
        <w:ind w:firstLineChars="0"/>
        <w:rPr>
          <w:lang w:val="zh-CN"/>
        </w:rPr>
      </w:pPr>
      <w:r w:rsidRPr="00132619">
        <w:rPr>
          <w:rFonts w:hint="eastAsia"/>
          <w:lang w:val="zh-CN"/>
        </w:rPr>
        <w:t>编写</w:t>
      </w:r>
      <w:r w:rsidRPr="00132619">
        <w:rPr>
          <w:rFonts w:hint="eastAsia"/>
          <w:lang w:val="zh-CN"/>
        </w:rPr>
        <w:t>Springmvc.xml</w:t>
      </w:r>
    </w:p>
    <w:p w:rsidR="00920D7A" w:rsidRPr="00920D7A" w:rsidRDefault="00920D7A" w:rsidP="00920D7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920D7A">
        <w:rPr>
          <w:rFonts w:ascii="Consolas" w:hAnsi="Consolas" w:cs="Consolas"/>
          <w:color w:val="008080"/>
          <w:kern w:val="0"/>
          <w:sz w:val="22"/>
          <w:szCs w:val="28"/>
        </w:rPr>
        <w:t>&lt;?</w:t>
      </w:r>
      <w:r w:rsidRPr="00920D7A">
        <w:rPr>
          <w:rFonts w:ascii="Consolas" w:hAnsi="Consolas" w:cs="Consolas"/>
          <w:color w:val="3F7F7F"/>
          <w:kern w:val="0"/>
          <w:sz w:val="22"/>
          <w:szCs w:val="28"/>
        </w:rPr>
        <w:t>xml</w:t>
      </w:r>
      <w:proofErr w:type="gramEnd"/>
      <w:r w:rsidRPr="00920D7A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920D7A">
        <w:rPr>
          <w:rFonts w:ascii="Consolas" w:hAnsi="Consolas" w:cs="Consolas"/>
          <w:color w:val="7F007F"/>
          <w:kern w:val="0"/>
          <w:sz w:val="22"/>
          <w:szCs w:val="28"/>
        </w:rPr>
        <w:t>version</w:t>
      </w:r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920D7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"1.0"</w:t>
      </w:r>
      <w:r w:rsidRPr="00920D7A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920D7A">
        <w:rPr>
          <w:rFonts w:ascii="Consolas" w:hAnsi="Consolas" w:cs="Consolas"/>
          <w:color w:val="7F007F"/>
          <w:kern w:val="0"/>
          <w:sz w:val="22"/>
          <w:szCs w:val="28"/>
        </w:rPr>
        <w:t>encoding</w:t>
      </w:r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920D7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"UTF-8"</w:t>
      </w:r>
      <w:r w:rsidRPr="00920D7A">
        <w:rPr>
          <w:rFonts w:ascii="Consolas" w:hAnsi="Consolas" w:cs="Consolas"/>
          <w:color w:val="008080"/>
          <w:kern w:val="0"/>
          <w:sz w:val="22"/>
          <w:szCs w:val="28"/>
        </w:rPr>
        <w:t>?&gt;</w:t>
      </w:r>
    </w:p>
    <w:p w:rsidR="00920D7A" w:rsidRPr="00920D7A" w:rsidRDefault="00920D7A" w:rsidP="00920D7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20D7A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920D7A">
        <w:rPr>
          <w:rFonts w:ascii="Consolas" w:hAnsi="Consolas" w:cs="Consolas"/>
          <w:color w:val="3F7F7F"/>
          <w:kern w:val="0"/>
          <w:sz w:val="22"/>
          <w:szCs w:val="28"/>
        </w:rPr>
        <w:t>beans</w:t>
      </w:r>
      <w:r w:rsidRPr="00920D7A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920D7A">
        <w:rPr>
          <w:rFonts w:ascii="Consolas" w:hAnsi="Consolas" w:cs="Consolas"/>
          <w:color w:val="7F007F"/>
          <w:kern w:val="0"/>
          <w:sz w:val="22"/>
          <w:szCs w:val="28"/>
        </w:rPr>
        <w:t>xmlns</w:t>
      </w:r>
      <w:proofErr w:type="spellEnd"/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920D7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"http://www.springframework.org/schema/beans"</w:t>
      </w:r>
    </w:p>
    <w:p w:rsidR="00920D7A" w:rsidRPr="00920D7A" w:rsidRDefault="00920D7A" w:rsidP="00920D7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20D7A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r w:rsidRPr="00920D7A">
        <w:rPr>
          <w:rFonts w:ascii="Consolas" w:hAnsi="Consolas" w:cs="Consolas"/>
          <w:color w:val="7F007F"/>
          <w:kern w:val="0"/>
          <w:sz w:val="22"/>
          <w:szCs w:val="28"/>
        </w:rPr>
        <w:t>xmlns:xsi</w:t>
      </w:r>
      <w:proofErr w:type="spellEnd"/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920D7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"http://www.w3.org/2001/XMLSchema-instance"</w:t>
      </w:r>
      <w:r w:rsidRPr="00920D7A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920D7A">
        <w:rPr>
          <w:rFonts w:ascii="Consolas" w:hAnsi="Consolas" w:cs="Consolas"/>
          <w:color w:val="7F007F"/>
          <w:kern w:val="0"/>
          <w:sz w:val="22"/>
          <w:szCs w:val="28"/>
        </w:rPr>
        <w:t>xmlns:p</w:t>
      </w:r>
      <w:proofErr w:type="spellEnd"/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920D7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"http://www.springframework.org/schema/p"</w:t>
      </w:r>
    </w:p>
    <w:p w:rsidR="00920D7A" w:rsidRPr="00920D7A" w:rsidRDefault="00920D7A" w:rsidP="00920D7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20D7A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r w:rsidRPr="00920D7A">
        <w:rPr>
          <w:rFonts w:ascii="Consolas" w:hAnsi="Consolas" w:cs="Consolas"/>
          <w:color w:val="7F007F"/>
          <w:kern w:val="0"/>
          <w:sz w:val="22"/>
          <w:szCs w:val="28"/>
        </w:rPr>
        <w:t>xmlns:context</w:t>
      </w:r>
      <w:proofErr w:type="spellEnd"/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920D7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"http://www.springframework.org/schema/context"</w:t>
      </w:r>
    </w:p>
    <w:p w:rsidR="00920D7A" w:rsidRPr="00920D7A" w:rsidRDefault="00920D7A" w:rsidP="00920D7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20D7A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r w:rsidRPr="00920D7A">
        <w:rPr>
          <w:rFonts w:ascii="Consolas" w:hAnsi="Consolas" w:cs="Consolas"/>
          <w:color w:val="7F007F"/>
          <w:kern w:val="0"/>
          <w:sz w:val="22"/>
          <w:szCs w:val="28"/>
        </w:rPr>
        <w:t>xmlns:mvc</w:t>
      </w:r>
      <w:proofErr w:type="spellEnd"/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920D7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"http://www.springframework.org/schema/mvc"</w:t>
      </w:r>
    </w:p>
    <w:p w:rsidR="00920D7A" w:rsidRPr="00920D7A" w:rsidRDefault="00920D7A" w:rsidP="00920D7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20D7A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r w:rsidRPr="00920D7A">
        <w:rPr>
          <w:rFonts w:ascii="Consolas" w:hAnsi="Consolas" w:cs="Consolas"/>
          <w:color w:val="7F007F"/>
          <w:kern w:val="0"/>
          <w:sz w:val="22"/>
          <w:szCs w:val="28"/>
        </w:rPr>
        <w:t>xsi:schemaLocation</w:t>
      </w:r>
      <w:proofErr w:type="spellEnd"/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920D7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"http://www.springframework.org/schema/beans http://www.springframework.org/schema/beans/spring-beans-4.0.xsd</w:t>
      </w:r>
    </w:p>
    <w:p w:rsidR="00920D7A" w:rsidRPr="00920D7A" w:rsidRDefault="00920D7A" w:rsidP="00920D7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20D7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 xml:space="preserve">        http://www.springframework.org/schema/mvc http://www.springframework.org/schema/mvc/spring-mvc-4.0.xsd</w:t>
      </w:r>
    </w:p>
    <w:p w:rsidR="00920D7A" w:rsidRPr="00920D7A" w:rsidRDefault="00920D7A" w:rsidP="00920D7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20D7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 xml:space="preserve">        http://www.springframework.org/schema/context http://www.springframework.org/schema/context/spring-context-4.0.xsd"</w:t>
      </w:r>
      <w:r w:rsidRPr="00920D7A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920D7A" w:rsidRPr="00920D7A" w:rsidRDefault="00920D7A" w:rsidP="00920D7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920D7A" w:rsidRPr="00920D7A" w:rsidRDefault="00920D7A" w:rsidP="00920D7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920D7A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920D7A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920D7A">
        <w:rPr>
          <w:rFonts w:ascii="Consolas" w:hAnsi="Consolas" w:cs="Consolas"/>
          <w:color w:val="3F5FBF"/>
          <w:kern w:val="0"/>
          <w:sz w:val="22"/>
          <w:szCs w:val="28"/>
        </w:rPr>
        <w:t>配置</w:t>
      </w:r>
      <w:r w:rsidRPr="00920D7A">
        <w:rPr>
          <w:rFonts w:ascii="Consolas" w:hAnsi="Consolas" w:cs="Consolas"/>
          <w:color w:val="3F5FBF"/>
          <w:kern w:val="0"/>
          <w:sz w:val="22"/>
          <w:szCs w:val="28"/>
        </w:rPr>
        <w:t>Controller</w:t>
      </w:r>
      <w:r w:rsidRPr="00920D7A">
        <w:rPr>
          <w:rFonts w:ascii="Consolas" w:hAnsi="Consolas" w:cs="Consolas"/>
          <w:color w:val="3F5FBF"/>
          <w:kern w:val="0"/>
          <w:sz w:val="22"/>
          <w:szCs w:val="28"/>
        </w:rPr>
        <w:t>扫描</w:t>
      </w:r>
      <w:r w:rsidRPr="00920D7A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920D7A" w:rsidRPr="00920D7A" w:rsidRDefault="00920D7A" w:rsidP="00920D7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20D7A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920D7A">
        <w:rPr>
          <w:rFonts w:ascii="Consolas" w:hAnsi="Consolas" w:cs="Consolas"/>
          <w:color w:val="3F7F7F"/>
          <w:kern w:val="0"/>
          <w:sz w:val="22"/>
          <w:szCs w:val="28"/>
        </w:rPr>
        <w:t>context</w:t>
      </w:r>
      <w:proofErr w:type="gramStart"/>
      <w:r w:rsidRPr="00920D7A">
        <w:rPr>
          <w:rFonts w:ascii="Consolas" w:hAnsi="Consolas" w:cs="Consolas"/>
          <w:color w:val="3F7F7F"/>
          <w:kern w:val="0"/>
          <w:sz w:val="22"/>
          <w:szCs w:val="28"/>
        </w:rPr>
        <w:t>:component</w:t>
      </w:r>
      <w:proofErr w:type="gramEnd"/>
      <w:r w:rsidRPr="00920D7A">
        <w:rPr>
          <w:rFonts w:ascii="Consolas" w:hAnsi="Consolas" w:cs="Consolas"/>
          <w:color w:val="3F7F7F"/>
          <w:kern w:val="0"/>
          <w:sz w:val="22"/>
          <w:szCs w:val="28"/>
        </w:rPr>
        <w:t>-scan</w:t>
      </w:r>
      <w:proofErr w:type="spellEnd"/>
      <w:r w:rsidRPr="00920D7A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920D7A">
        <w:rPr>
          <w:rFonts w:ascii="Consolas" w:hAnsi="Consolas" w:cs="Consolas"/>
          <w:color w:val="7F007F"/>
          <w:kern w:val="0"/>
          <w:sz w:val="22"/>
          <w:szCs w:val="28"/>
        </w:rPr>
        <w:t>base-package</w:t>
      </w:r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920D7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="00EE6544" w:rsidRPr="00EE6544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 xml:space="preserve"> </w:t>
      </w:r>
      <w:proofErr w:type="spellStart"/>
      <w:r w:rsidR="00EE6544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920D7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.ssm.controller</w:t>
      </w:r>
      <w:proofErr w:type="spellEnd"/>
      <w:r w:rsidRPr="00920D7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920D7A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920D7A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920D7A" w:rsidRPr="00920D7A" w:rsidRDefault="00920D7A" w:rsidP="00920D7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920D7A" w:rsidRPr="00920D7A" w:rsidRDefault="00920D7A" w:rsidP="00920D7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920D7A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920D7A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920D7A">
        <w:rPr>
          <w:rFonts w:ascii="Consolas" w:hAnsi="Consolas" w:cs="Consolas"/>
          <w:color w:val="3F5FBF"/>
          <w:kern w:val="0"/>
          <w:sz w:val="22"/>
          <w:szCs w:val="28"/>
        </w:rPr>
        <w:t>配置注解驱动</w:t>
      </w:r>
      <w:r w:rsidRPr="00920D7A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920D7A">
        <w:rPr>
          <w:rFonts w:ascii="Consolas" w:hAnsi="Consolas" w:cs="Consolas"/>
          <w:color w:val="3F5FBF"/>
          <w:kern w:val="0"/>
          <w:sz w:val="22"/>
          <w:szCs w:val="28"/>
        </w:rPr>
        <w:t>处理器映射器和处理器适配器</w:t>
      </w:r>
      <w:r w:rsidRPr="00920D7A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920D7A" w:rsidRPr="00920D7A" w:rsidRDefault="00920D7A" w:rsidP="00920D7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20D7A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920D7A">
        <w:rPr>
          <w:rFonts w:ascii="Consolas" w:hAnsi="Consolas" w:cs="Consolas"/>
          <w:color w:val="3F7F7F"/>
          <w:kern w:val="0"/>
          <w:sz w:val="22"/>
          <w:szCs w:val="28"/>
        </w:rPr>
        <w:t>mvc</w:t>
      </w:r>
      <w:proofErr w:type="gramStart"/>
      <w:r w:rsidRPr="00920D7A">
        <w:rPr>
          <w:rFonts w:ascii="Consolas" w:hAnsi="Consolas" w:cs="Consolas"/>
          <w:color w:val="3F7F7F"/>
          <w:kern w:val="0"/>
          <w:sz w:val="22"/>
          <w:szCs w:val="28"/>
        </w:rPr>
        <w:t>:annotation</w:t>
      </w:r>
      <w:proofErr w:type="gramEnd"/>
      <w:r w:rsidRPr="00920D7A">
        <w:rPr>
          <w:rFonts w:ascii="Consolas" w:hAnsi="Consolas" w:cs="Consolas"/>
          <w:color w:val="3F7F7F"/>
          <w:kern w:val="0"/>
          <w:sz w:val="22"/>
          <w:szCs w:val="28"/>
        </w:rPr>
        <w:t>-driven</w:t>
      </w:r>
      <w:proofErr w:type="spellEnd"/>
      <w:r w:rsidRPr="00920D7A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920D7A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920D7A" w:rsidRPr="00920D7A" w:rsidRDefault="00920D7A" w:rsidP="00920D7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920D7A" w:rsidRPr="00920D7A" w:rsidRDefault="00920D7A" w:rsidP="00920D7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20D7A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920D7A">
        <w:rPr>
          <w:rFonts w:ascii="Consolas" w:hAnsi="Consolas" w:cs="Consolas"/>
          <w:color w:val="3F7F7F"/>
          <w:kern w:val="0"/>
          <w:sz w:val="22"/>
          <w:szCs w:val="28"/>
        </w:rPr>
        <w:t>bean</w:t>
      </w:r>
    </w:p>
    <w:p w:rsidR="00920D7A" w:rsidRPr="00920D7A" w:rsidRDefault="00920D7A" w:rsidP="00920D7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20D7A">
        <w:rPr>
          <w:rFonts w:ascii="Consolas" w:hAnsi="Consolas" w:cs="Consolas"/>
          <w:kern w:val="0"/>
          <w:sz w:val="22"/>
          <w:szCs w:val="28"/>
        </w:rPr>
        <w:tab/>
      </w:r>
      <w:proofErr w:type="gramStart"/>
      <w:r w:rsidRPr="00920D7A">
        <w:rPr>
          <w:rFonts w:ascii="Consolas" w:hAnsi="Consolas" w:cs="Consolas"/>
          <w:color w:val="7F007F"/>
          <w:kern w:val="0"/>
          <w:sz w:val="22"/>
          <w:szCs w:val="28"/>
        </w:rPr>
        <w:t>class</w:t>
      </w:r>
      <w:proofErr w:type="gramEnd"/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920D7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"org.springframework.web.servlet.view.InternalResourceViewResolver"</w:t>
      </w:r>
      <w:r w:rsidRPr="00920D7A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920D7A" w:rsidRPr="00920D7A" w:rsidRDefault="00920D7A" w:rsidP="00920D7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920D7A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920D7A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920D7A">
        <w:rPr>
          <w:rFonts w:ascii="Consolas" w:hAnsi="Consolas" w:cs="Consolas"/>
          <w:color w:val="3F5FBF"/>
          <w:kern w:val="0"/>
          <w:sz w:val="22"/>
          <w:szCs w:val="28"/>
        </w:rPr>
        <w:t>配置前缀</w:t>
      </w:r>
      <w:r w:rsidRPr="00920D7A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920D7A" w:rsidRPr="00920D7A" w:rsidRDefault="00920D7A" w:rsidP="00920D7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20D7A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920D7A"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 w:rsidRPr="00920D7A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920D7A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920D7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"prefix"</w:t>
      </w:r>
      <w:r w:rsidRPr="00920D7A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920D7A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920D7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"/WEB-INF/</w:t>
      </w:r>
      <w:proofErr w:type="spellStart"/>
      <w:r w:rsidRPr="00920D7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jsp</w:t>
      </w:r>
      <w:proofErr w:type="spellEnd"/>
      <w:r w:rsidRPr="00920D7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/"</w:t>
      </w:r>
      <w:r w:rsidRPr="00920D7A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920D7A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920D7A" w:rsidRPr="00920D7A" w:rsidRDefault="00920D7A" w:rsidP="00920D7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920D7A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920D7A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920D7A">
        <w:rPr>
          <w:rFonts w:ascii="Consolas" w:hAnsi="Consolas" w:cs="Consolas"/>
          <w:color w:val="3F5FBF"/>
          <w:kern w:val="0"/>
          <w:sz w:val="22"/>
          <w:szCs w:val="28"/>
        </w:rPr>
        <w:t>配置后缀</w:t>
      </w:r>
      <w:r w:rsidRPr="00920D7A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920D7A" w:rsidRPr="00920D7A" w:rsidRDefault="00920D7A" w:rsidP="00920D7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20D7A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920D7A"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 w:rsidRPr="00920D7A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920D7A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920D7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"suffix"</w:t>
      </w:r>
      <w:r w:rsidRPr="00920D7A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920D7A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920D7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".</w:t>
      </w:r>
      <w:proofErr w:type="spellStart"/>
      <w:r w:rsidRPr="00920D7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jsp</w:t>
      </w:r>
      <w:proofErr w:type="spellEnd"/>
      <w:r w:rsidRPr="00920D7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920D7A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920D7A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920D7A" w:rsidRPr="00920D7A" w:rsidRDefault="00920D7A" w:rsidP="00920D7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20D7A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20D7A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920D7A">
        <w:rPr>
          <w:rFonts w:ascii="Consolas" w:hAnsi="Consolas" w:cs="Consolas"/>
          <w:color w:val="3F7F7F"/>
          <w:kern w:val="0"/>
          <w:sz w:val="22"/>
          <w:szCs w:val="28"/>
        </w:rPr>
        <w:t>bean</w:t>
      </w:r>
      <w:r w:rsidRPr="00920D7A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920D7A" w:rsidRPr="00920D7A" w:rsidRDefault="00920D7A" w:rsidP="00920D7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920D7A" w:rsidRPr="00920D7A" w:rsidRDefault="00920D7A" w:rsidP="00920D7A">
      <w:pPr>
        <w:shd w:val="clear" w:color="auto" w:fill="DDD9C3" w:themeFill="background2" w:themeFillShade="E6"/>
        <w:rPr>
          <w:sz w:val="18"/>
          <w:lang w:val="zh-CN"/>
        </w:rPr>
      </w:pPr>
      <w:r w:rsidRPr="00920D7A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920D7A">
        <w:rPr>
          <w:rFonts w:ascii="Consolas" w:hAnsi="Consolas" w:cs="Consolas"/>
          <w:color w:val="3F7F7F"/>
          <w:kern w:val="0"/>
          <w:sz w:val="22"/>
          <w:szCs w:val="28"/>
        </w:rPr>
        <w:t>beans</w:t>
      </w:r>
      <w:r w:rsidRPr="00920D7A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32619" w:rsidRPr="00132619" w:rsidRDefault="00132619" w:rsidP="00132619">
      <w:pPr>
        <w:rPr>
          <w:lang w:val="zh-CN"/>
        </w:rPr>
      </w:pPr>
    </w:p>
    <w:p w:rsidR="00850A61" w:rsidRPr="00850A61" w:rsidRDefault="00350006" w:rsidP="00850A61">
      <w:pPr>
        <w:pStyle w:val="a8"/>
        <w:numPr>
          <w:ilvl w:val="0"/>
          <w:numId w:val="24"/>
        </w:numPr>
        <w:ind w:firstLineChars="0"/>
        <w:rPr>
          <w:lang w:val="zh-CN"/>
        </w:rPr>
      </w:pPr>
      <w:r w:rsidRPr="00850A61">
        <w:rPr>
          <w:rFonts w:hint="eastAsia"/>
          <w:lang w:val="zh-CN"/>
        </w:rPr>
        <w:t>编写</w:t>
      </w:r>
      <w:r w:rsidRPr="00850A61">
        <w:rPr>
          <w:rFonts w:hint="eastAsia"/>
          <w:lang w:val="zh-CN"/>
        </w:rPr>
        <w:t>web.xml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&lt;?</w:t>
      </w:r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xml</w:t>
      </w:r>
      <w:proofErr w:type="gramEnd"/>
      <w:r w:rsidRPr="00850A61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850A61">
        <w:rPr>
          <w:rFonts w:ascii="Consolas" w:hAnsi="Consolas" w:cs="Consolas"/>
          <w:color w:val="7F007F"/>
          <w:kern w:val="0"/>
          <w:sz w:val="22"/>
          <w:szCs w:val="28"/>
        </w:rPr>
        <w:t>version</w:t>
      </w: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50A61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"1.0"</w:t>
      </w:r>
      <w:r w:rsidRPr="00850A61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850A61">
        <w:rPr>
          <w:rFonts w:ascii="Consolas" w:hAnsi="Consolas" w:cs="Consolas"/>
          <w:color w:val="7F007F"/>
          <w:kern w:val="0"/>
          <w:sz w:val="22"/>
          <w:szCs w:val="28"/>
        </w:rPr>
        <w:t>encoding</w:t>
      </w: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50A61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"UTF-8"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?&gt;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web-app</w:t>
      </w:r>
      <w:r w:rsidRPr="00850A61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850A61">
        <w:rPr>
          <w:rFonts w:ascii="Consolas" w:hAnsi="Consolas" w:cs="Consolas"/>
          <w:color w:val="7F007F"/>
          <w:kern w:val="0"/>
          <w:sz w:val="22"/>
          <w:szCs w:val="28"/>
        </w:rPr>
        <w:t>xmlns:xsi</w:t>
      </w:r>
      <w:proofErr w:type="spellEnd"/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50A61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"http://www.w3.org/2001/XMLSchema-instance"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r w:rsidRPr="00850A61">
        <w:rPr>
          <w:rFonts w:ascii="Consolas" w:hAnsi="Consolas" w:cs="Consolas"/>
          <w:color w:val="7F007F"/>
          <w:kern w:val="0"/>
          <w:sz w:val="22"/>
          <w:szCs w:val="28"/>
        </w:rPr>
        <w:t>xmlns</w:t>
      </w:r>
      <w:proofErr w:type="spellEnd"/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50A61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"http://java.sun.com/xml/ns/</w:t>
      </w:r>
      <w:proofErr w:type="spellStart"/>
      <w:r w:rsidRPr="00850A61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javaee</w:t>
      </w:r>
      <w:proofErr w:type="spellEnd"/>
      <w:r w:rsidRPr="00850A61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r w:rsidRPr="00850A61">
        <w:rPr>
          <w:rFonts w:ascii="Consolas" w:hAnsi="Consolas" w:cs="Consolas"/>
          <w:color w:val="7F007F"/>
          <w:kern w:val="0"/>
          <w:sz w:val="22"/>
          <w:szCs w:val="28"/>
        </w:rPr>
        <w:t>xsi:schemaLocation</w:t>
      </w:r>
      <w:proofErr w:type="spellEnd"/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50A61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"http://java.sun.com/xml/ns/</w:t>
      </w:r>
      <w:proofErr w:type="spellStart"/>
      <w:r w:rsidRPr="00850A61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javaee</w:t>
      </w:r>
      <w:proofErr w:type="spellEnd"/>
      <w:r w:rsidRPr="00850A61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 xml:space="preserve"> http://java.sun.com/xml/ns/javaee/web-app_2_5.xsd"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kern w:val="0"/>
          <w:sz w:val="22"/>
          <w:szCs w:val="28"/>
        </w:rPr>
        <w:tab/>
      </w:r>
      <w:proofErr w:type="gramStart"/>
      <w:r w:rsidRPr="00850A61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proofErr w:type="gramEnd"/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50A61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850A61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WebApp_ID</w:t>
      </w:r>
      <w:proofErr w:type="spellEnd"/>
      <w:r w:rsidRPr="00850A61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850A61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850A61">
        <w:rPr>
          <w:rFonts w:ascii="Consolas" w:hAnsi="Consolas" w:cs="Consolas"/>
          <w:color w:val="7F007F"/>
          <w:kern w:val="0"/>
          <w:sz w:val="22"/>
          <w:szCs w:val="28"/>
        </w:rPr>
        <w:t>version</w:t>
      </w: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50A61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"2.5"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display-name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proofErr w:type="spellStart"/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>springmvc</w:t>
      </w:r>
      <w:proofErr w:type="spellEnd"/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>-web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display-name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gramStart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welcome-file-list</w:t>
      </w:r>
      <w:proofErr w:type="gramEnd"/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welcome-file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proofErr w:type="spellStart"/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>index.jsp</w:t>
      </w:r>
      <w:proofErr w:type="spellEnd"/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welcome-file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welcome-file-list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>配置</w:t>
      </w:r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>spring --&gt;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gramStart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context-</w:t>
      </w:r>
      <w:proofErr w:type="spellStart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param</w:t>
      </w:r>
      <w:proofErr w:type="spellEnd"/>
      <w:proofErr w:type="gramEnd"/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param</w:t>
      </w:r>
      <w:proofErr w:type="spellEnd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-name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proofErr w:type="spellStart"/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>contextConfigLocation</w:t>
      </w:r>
      <w:proofErr w:type="spellEnd"/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param</w:t>
      </w:r>
      <w:proofErr w:type="spellEnd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-name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param-value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>classpath:spring/applicationContext-*.xml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param-value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context-</w:t>
      </w:r>
      <w:proofErr w:type="spellStart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param</w:t>
      </w:r>
      <w:proofErr w:type="spellEnd"/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>配置</w:t>
      </w:r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>spring</w:t>
      </w:r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>监听器</w:t>
      </w:r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gramStart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listener</w:t>
      </w:r>
      <w:proofErr w:type="gramEnd"/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listener-class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>org.springframework.web.context.ContextLoaderListener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listener-class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listener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>配置</w:t>
      </w:r>
      <w:proofErr w:type="spellStart"/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>springMVC</w:t>
      </w:r>
      <w:proofErr w:type="spellEnd"/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>前端控制器</w:t>
      </w:r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gramStart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servlet</w:t>
      </w:r>
      <w:proofErr w:type="gramEnd"/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servlet-name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proofErr w:type="spellStart"/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>springmvc</w:t>
      </w:r>
      <w:proofErr w:type="spellEnd"/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>-web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servlet-name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servlet-class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>org.springframework.web.servlet.DispatcherServlet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servlet-class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>配置</w:t>
      </w:r>
      <w:proofErr w:type="spellStart"/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>springMVC</w:t>
      </w:r>
      <w:proofErr w:type="spellEnd"/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>的核心配置文件</w:t>
      </w:r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proofErr w:type="gramStart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init-param</w:t>
      </w:r>
      <w:proofErr w:type="spellEnd"/>
      <w:proofErr w:type="gramEnd"/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param</w:t>
      </w:r>
      <w:proofErr w:type="spellEnd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-name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proofErr w:type="spellStart"/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>contextConfigLocation</w:t>
      </w:r>
      <w:proofErr w:type="spellEnd"/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param</w:t>
      </w:r>
      <w:proofErr w:type="spellEnd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-name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param</w:t>
      </w:r>
      <w:proofErr w:type="spellEnd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-value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proofErr w:type="spellStart"/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>classpath:spring</w:t>
      </w:r>
      <w:proofErr w:type="spellEnd"/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>/springmvc.xml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param</w:t>
      </w:r>
      <w:proofErr w:type="spellEnd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-value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init-param</w:t>
      </w:r>
      <w:proofErr w:type="spellEnd"/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servlet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gramStart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servlet-mapping</w:t>
      </w:r>
      <w:proofErr w:type="gramEnd"/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servlet-name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proofErr w:type="spellStart"/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>springmvc</w:t>
      </w:r>
      <w:proofErr w:type="spellEnd"/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>-web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servlet-name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>所有以</w:t>
      </w:r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>action</w:t>
      </w:r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>结尾的请求进入</w:t>
      </w:r>
      <w:proofErr w:type="spellStart"/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>springMVC</w:t>
      </w:r>
      <w:proofErr w:type="spellEnd"/>
      <w:r w:rsidRPr="00850A61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url</w:t>
      </w:r>
      <w:proofErr w:type="spellEnd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-pattern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>*.action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url</w:t>
      </w:r>
      <w:proofErr w:type="spellEnd"/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-pattern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50A6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servlet-mapping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shd w:val="clear" w:color="auto" w:fill="DDD9C3" w:themeFill="background2" w:themeFillShade="E6"/>
        <w:rPr>
          <w:sz w:val="18"/>
          <w:lang w:val="zh-CN"/>
        </w:rPr>
      </w:pP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850A61">
        <w:rPr>
          <w:rFonts w:ascii="Consolas" w:hAnsi="Consolas" w:cs="Consolas"/>
          <w:color w:val="3F7F7F"/>
          <w:kern w:val="0"/>
          <w:sz w:val="22"/>
          <w:szCs w:val="28"/>
        </w:rPr>
        <w:t>web-app</w:t>
      </w:r>
      <w:r w:rsidRPr="00850A61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50A61" w:rsidRPr="00850A61" w:rsidRDefault="00850A61" w:rsidP="00850A61">
      <w:pPr>
        <w:rPr>
          <w:lang w:val="zh-CN"/>
        </w:rPr>
      </w:pPr>
    </w:p>
    <w:p w:rsidR="00350006" w:rsidRPr="00850A61" w:rsidRDefault="00350006" w:rsidP="00850A61">
      <w:pPr>
        <w:pStyle w:val="a8"/>
        <w:numPr>
          <w:ilvl w:val="0"/>
          <w:numId w:val="24"/>
        </w:numPr>
        <w:ind w:firstLineChars="0"/>
        <w:rPr>
          <w:lang w:val="zh-CN"/>
        </w:rPr>
      </w:pPr>
      <w:r w:rsidRPr="00850A61">
        <w:rPr>
          <w:rFonts w:hint="eastAsia"/>
          <w:lang w:val="zh-CN"/>
        </w:rPr>
        <w:t>使用逆向工程生成</w:t>
      </w:r>
      <w:r w:rsidRPr="00850A61">
        <w:rPr>
          <w:rFonts w:hint="eastAsia"/>
          <w:lang w:val="zh-CN"/>
        </w:rPr>
        <w:t>pojo</w:t>
      </w:r>
      <w:r w:rsidRPr="00850A61">
        <w:rPr>
          <w:rFonts w:hint="eastAsia"/>
          <w:lang w:val="zh-CN"/>
        </w:rPr>
        <w:t>和</w:t>
      </w:r>
      <w:r w:rsidRPr="00850A61">
        <w:rPr>
          <w:rFonts w:hint="eastAsia"/>
          <w:lang w:val="zh-CN"/>
        </w:rPr>
        <w:t>Mapper</w:t>
      </w:r>
      <w:r w:rsidRPr="00850A61">
        <w:rPr>
          <w:rFonts w:hint="eastAsia"/>
          <w:lang w:val="zh-CN"/>
        </w:rPr>
        <w:t>代码</w:t>
      </w:r>
    </w:p>
    <w:p w:rsidR="00850A61" w:rsidRPr="00850A61" w:rsidRDefault="00850A61" w:rsidP="00850A61">
      <w:pPr>
        <w:rPr>
          <w:lang w:val="zh-CN"/>
        </w:rPr>
      </w:pPr>
    </w:p>
    <w:p w:rsidR="00704E28" w:rsidRPr="00704E28" w:rsidRDefault="00350006" w:rsidP="00704E28">
      <w:pPr>
        <w:rPr>
          <w:lang w:val="zh-CN"/>
        </w:rPr>
      </w:pPr>
      <w:r w:rsidRPr="006B756F">
        <w:rPr>
          <w:rFonts w:hint="eastAsia"/>
          <w:lang w:val="zh-CN"/>
        </w:rPr>
        <w:t xml:space="preserve">7. </w:t>
      </w:r>
      <w:r w:rsidRPr="006B756F">
        <w:rPr>
          <w:rFonts w:hint="eastAsia"/>
          <w:lang w:val="zh-CN"/>
        </w:rPr>
        <w:t>编写</w:t>
      </w:r>
      <w:r w:rsidRPr="006B756F">
        <w:rPr>
          <w:rFonts w:hint="eastAsia"/>
          <w:lang w:val="zh-CN"/>
        </w:rPr>
        <w:t>service</w:t>
      </w:r>
      <w:r w:rsidRPr="006B756F">
        <w:rPr>
          <w:rFonts w:hint="eastAsia"/>
          <w:lang w:val="zh-CN"/>
        </w:rPr>
        <w:t>和</w:t>
      </w:r>
      <w:r w:rsidRPr="006B756F">
        <w:rPr>
          <w:rFonts w:hint="eastAsia"/>
          <w:lang w:val="zh-CN"/>
        </w:rPr>
        <w:t>Controller</w:t>
      </w:r>
      <w:r w:rsidRPr="006B756F">
        <w:rPr>
          <w:rFonts w:hint="eastAsia"/>
          <w:lang w:val="zh-CN"/>
        </w:rPr>
        <w:t>实现数据库中的商品列表显示</w:t>
      </w:r>
    </w:p>
    <w:p w:rsidR="00373AEE" w:rsidRPr="00373AEE" w:rsidRDefault="00373AEE" w:rsidP="00373A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373AEE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373AEE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73AEE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373AEE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73AEE">
        <w:rPr>
          <w:rFonts w:ascii="Consolas" w:hAnsi="Consolas" w:cs="Consolas"/>
          <w:color w:val="000000"/>
          <w:kern w:val="0"/>
          <w:sz w:val="22"/>
          <w:szCs w:val="28"/>
        </w:rPr>
        <w:t>ItemService</w:t>
      </w:r>
      <w:proofErr w:type="spellEnd"/>
      <w:r w:rsidRPr="00373AEE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373AEE" w:rsidRPr="00373AEE" w:rsidRDefault="00373AEE" w:rsidP="00373A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73AEE" w:rsidRPr="00373AEE" w:rsidRDefault="00373AEE" w:rsidP="00373A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73A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73AEE">
        <w:rPr>
          <w:rFonts w:ascii="Consolas" w:hAnsi="Consolas" w:cs="Consolas"/>
          <w:color w:val="3F5FBF"/>
          <w:kern w:val="0"/>
          <w:sz w:val="22"/>
          <w:szCs w:val="28"/>
        </w:rPr>
        <w:t>/**</w:t>
      </w:r>
    </w:p>
    <w:p w:rsidR="00373AEE" w:rsidRPr="00373AEE" w:rsidRDefault="00373AEE" w:rsidP="00373A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73AEE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373AEE">
        <w:rPr>
          <w:rFonts w:ascii="Consolas" w:hAnsi="Consolas" w:cs="Consolas"/>
          <w:color w:val="3F5FBF"/>
          <w:kern w:val="0"/>
          <w:sz w:val="22"/>
          <w:szCs w:val="28"/>
        </w:rPr>
        <w:t>查询所有的商品数据</w:t>
      </w:r>
    </w:p>
    <w:p w:rsidR="00373AEE" w:rsidRPr="00373AEE" w:rsidRDefault="00373AEE" w:rsidP="00373A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73AEE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373AEE" w:rsidRPr="00373AEE" w:rsidRDefault="00373AEE" w:rsidP="00373A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73AEE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373AEE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373AEE" w:rsidRPr="00373AEE" w:rsidRDefault="00373AEE" w:rsidP="00373A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73AEE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373AEE" w:rsidRPr="00373AEE" w:rsidRDefault="00373AEE" w:rsidP="00990C5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73A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73AEE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373AEE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List&lt;Item&gt; </w:t>
      </w:r>
      <w:proofErr w:type="spellStart"/>
      <w:r w:rsidRPr="00373AEE">
        <w:rPr>
          <w:rFonts w:ascii="Consolas" w:hAnsi="Consolas" w:cs="Consolas"/>
          <w:color w:val="000000"/>
          <w:kern w:val="0"/>
          <w:sz w:val="22"/>
          <w:szCs w:val="28"/>
        </w:rPr>
        <w:t>queryItemList</w:t>
      </w:r>
      <w:proofErr w:type="spellEnd"/>
      <w:r w:rsidRPr="00373AEE">
        <w:rPr>
          <w:rFonts w:ascii="Consolas" w:hAnsi="Consolas" w:cs="Consolas"/>
          <w:color w:val="000000"/>
          <w:kern w:val="0"/>
          <w:sz w:val="22"/>
          <w:szCs w:val="28"/>
        </w:rPr>
        <w:t>();</w:t>
      </w:r>
    </w:p>
    <w:p w:rsidR="00373AEE" w:rsidRPr="00373AEE" w:rsidRDefault="00373AEE" w:rsidP="00373A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BA394B" w:rsidRPr="00A810AE" w:rsidRDefault="00373AEE" w:rsidP="00373AEE">
      <w:pPr>
        <w:shd w:val="clear" w:color="auto" w:fill="DDD9C3" w:themeFill="background2" w:themeFillShade="E6"/>
        <w:rPr>
          <w:sz w:val="18"/>
        </w:rPr>
      </w:pPr>
      <w:r w:rsidRPr="00373AEE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373AEE" w:rsidRDefault="00373AEE" w:rsidP="00BA394B"/>
    <w:p w:rsidR="00A810AE" w:rsidRPr="00A810AE" w:rsidRDefault="00A810AE" w:rsidP="00A810A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810AE">
        <w:rPr>
          <w:rFonts w:ascii="Consolas" w:hAnsi="Consolas" w:cs="Consolas"/>
          <w:color w:val="646464"/>
          <w:kern w:val="0"/>
          <w:sz w:val="22"/>
          <w:szCs w:val="28"/>
        </w:rPr>
        <w:t>@Service</w:t>
      </w:r>
    </w:p>
    <w:p w:rsidR="00A810AE" w:rsidRPr="00A810AE" w:rsidRDefault="00A810AE" w:rsidP="00A810A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A810AE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810AE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>ItemServiceImpl</w:t>
      </w:r>
      <w:proofErr w:type="spellEnd"/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810AE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implements</w:t>
      </w:r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>ItemService</w:t>
      </w:r>
      <w:proofErr w:type="spellEnd"/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A810AE" w:rsidRPr="00A810AE" w:rsidRDefault="00A810AE" w:rsidP="00A810A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810AE" w:rsidRPr="00A810AE" w:rsidRDefault="00A810AE" w:rsidP="00A810A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810AE">
        <w:rPr>
          <w:rFonts w:ascii="Consolas" w:hAnsi="Consolas" w:cs="Consolas"/>
          <w:color w:val="646464"/>
          <w:kern w:val="0"/>
          <w:sz w:val="22"/>
          <w:szCs w:val="28"/>
        </w:rPr>
        <w:t>@</w:t>
      </w:r>
      <w:proofErr w:type="spellStart"/>
      <w:r w:rsidRPr="00A810AE">
        <w:rPr>
          <w:rFonts w:ascii="Consolas" w:hAnsi="Consolas" w:cs="Consolas"/>
          <w:color w:val="646464"/>
          <w:kern w:val="0"/>
          <w:sz w:val="22"/>
          <w:szCs w:val="28"/>
        </w:rPr>
        <w:t>Autowired</w:t>
      </w:r>
      <w:proofErr w:type="spellEnd"/>
    </w:p>
    <w:p w:rsidR="00A810AE" w:rsidRPr="00A810AE" w:rsidRDefault="00A810AE" w:rsidP="00A810A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810AE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>ItemMapper</w:t>
      </w:r>
      <w:proofErr w:type="spellEnd"/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810AE">
        <w:rPr>
          <w:rFonts w:ascii="Consolas" w:hAnsi="Consolas" w:cs="Consolas"/>
          <w:color w:val="0000C0"/>
          <w:kern w:val="0"/>
          <w:sz w:val="22"/>
          <w:szCs w:val="28"/>
        </w:rPr>
        <w:t>itemMapper</w:t>
      </w:r>
      <w:proofErr w:type="spellEnd"/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A810AE" w:rsidRPr="00A810AE" w:rsidRDefault="00A810AE" w:rsidP="00A810A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810AE" w:rsidRPr="00A810AE" w:rsidRDefault="00A810AE" w:rsidP="00A810A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810AE">
        <w:rPr>
          <w:rFonts w:ascii="Consolas" w:hAnsi="Consolas" w:cs="Consolas"/>
          <w:color w:val="646464"/>
          <w:kern w:val="0"/>
          <w:sz w:val="22"/>
          <w:szCs w:val="28"/>
        </w:rPr>
        <w:t>@Override</w:t>
      </w:r>
    </w:p>
    <w:p w:rsidR="00A810AE" w:rsidRPr="00A810AE" w:rsidRDefault="00A810AE" w:rsidP="00A810A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810AE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List&lt;Item&gt; </w:t>
      </w:r>
      <w:proofErr w:type="spellStart"/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>queryItemList</w:t>
      </w:r>
      <w:proofErr w:type="spellEnd"/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A810AE" w:rsidRPr="00A810AE" w:rsidRDefault="00A810AE" w:rsidP="00A810A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List&lt;Item&gt; </w:t>
      </w:r>
      <w:r w:rsidRPr="00A810AE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A810AE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A810AE">
        <w:rPr>
          <w:rFonts w:ascii="Consolas" w:hAnsi="Consolas" w:cs="Consolas"/>
          <w:color w:val="0000C0"/>
          <w:kern w:val="0"/>
          <w:sz w:val="22"/>
          <w:szCs w:val="28"/>
        </w:rPr>
        <w:t>itemMapper</w:t>
      </w:r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>.selectByExample</w:t>
      </w:r>
      <w:proofErr w:type="spellEnd"/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810AE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null</w:t>
      </w:r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810AE" w:rsidRPr="00A810AE" w:rsidRDefault="00A810AE" w:rsidP="00A810A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810AE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810AE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>;</w:t>
      </w:r>
      <w:r w:rsidRPr="00A810AE">
        <w:rPr>
          <w:rFonts w:ascii="Consolas" w:hAnsi="Consolas" w:cs="Consolas"/>
          <w:kern w:val="0"/>
          <w:sz w:val="22"/>
          <w:szCs w:val="28"/>
        </w:rPr>
        <w:t xml:space="preserve"> </w:t>
      </w:r>
    </w:p>
    <w:p w:rsidR="00A810AE" w:rsidRPr="00B67D72" w:rsidRDefault="00A810AE" w:rsidP="00A810AE">
      <w:pPr>
        <w:shd w:val="clear" w:color="auto" w:fill="DDD9C3" w:themeFill="background2" w:themeFillShade="E6"/>
        <w:rPr>
          <w:sz w:val="18"/>
        </w:rPr>
      </w:pPr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A810AE" w:rsidRPr="00B67D72" w:rsidRDefault="00A810AE" w:rsidP="00A810AE">
      <w:pPr>
        <w:shd w:val="clear" w:color="auto" w:fill="DDD9C3" w:themeFill="background2" w:themeFillShade="E6"/>
        <w:rPr>
          <w:sz w:val="18"/>
        </w:rPr>
      </w:pPr>
      <w:r w:rsidRPr="00A810AE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A810AE" w:rsidRDefault="00A810AE" w:rsidP="00BA394B"/>
    <w:p w:rsidR="00B67D72" w:rsidRPr="00B67D72" w:rsidRDefault="00B67D72" w:rsidP="00B67D7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67D72">
        <w:rPr>
          <w:rFonts w:ascii="Consolas" w:hAnsi="Consolas" w:cs="Consolas"/>
          <w:color w:val="646464"/>
          <w:kern w:val="0"/>
          <w:sz w:val="22"/>
          <w:szCs w:val="28"/>
        </w:rPr>
        <w:t>@Controller</w:t>
      </w:r>
    </w:p>
    <w:p w:rsidR="00B67D72" w:rsidRPr="00B67D72" w:rsidRDefault="00B67D72" w:rsidP="00B67D7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B67D7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67D7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ItemController</w:t>
      </w:r>
      <w:proofErr w:type="spellEnd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B67D72" w:rsidRPr="00B67D72" w:rsidRDefault="00B67D72" w:rsidP="00B67D7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B67D72" w:rsidRPr="00B67D72" w:rsidRDefault="00B67D72" w:rsidP="00B67D7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67D72">
        <w:rPr>
          <w:rFonts w:ascii="Consolas" w:hAnsi="Consolas" w:cs="Consolas"/>
          <w:color w:val="646464"/>
          <w:kern w:val="0"/>
          <w:sz w:val="22"/>
          <w:szCs w:val="28"/>
        </w:rPr>
        <w:t>@</w:t>
      </w:r>
      <w:proofErr w:type="spellStart"/>
      <w:r w:rsidRPr="00B67D72">
        <w:rPr>
          <w:rFonts w:ascii="Consolas" w:hAnsi="Consolas" w:cs="Consolas"/>
          <w:color w:val="646464"/>
          <w:kern w:val="0"/>
          <w:sz w:val="22"/>
          <w:szCs w:val="28"/>
        </w:rPr>
        <w:t>Autowired</w:t>
      </w:r>
      <w:proofErr w:type="spellEnd"/>
    </w:p>
    <w:p w:rsidR="00B67D72" w:rsidRPr="00B67D72" w:rsidRDefault="00B67D72" w:rsidP="00B67D7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B67D7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ItemService</w:t>
      </w:r>
      <w:proofErr w:type="spellEnd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B67D72">
        <w:rPr>
          <w:rFonts w:ascii="Consolas" w:hAnsi="Consolas" w:cs="Consolas"/>
          <w:color w:val="0000C0"/>
          <w:kern w:val="0"/>
          <w:sz w:val="22"/>
          <w:szCs w:val="28"/>
        </w:rPr>
        <w:t>itemService</w:t>
      </w:r>
      <w:proofErr w:type="spellEnd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B67D72" w:rsidRPr="00B67D72" w:rsidRDefault="00B67D72" w:rsidP="00B67D7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B67D72" w:rsidRPr="00B67D72" w:rsidRDefault="00B67D72" w:rsidP="00B67D7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B67D72">
        <w:rPr>
          <w:rFonts w:ascii="Consolas" w:hAnsi="Consolas" w:cs="Consolas"/>
          <w:color w:val="646464"/>
          <w:kern w:val="0"/>
          <w:sz w:val="22"/>
          <w:szCs w:val="28"/>
        </w:rPr>
        <w:t>@</w:t>
      </w:r>
      <w:proofErr w:type="spellStart"/>
      <w:r w:rsidRPr="00B67D72">
        <w:rPr>
          <w:rFonts w:ascii="Consolas" w:hAnsi="Consolas" w:cs="Consolas"/>
          <w:color w:val="646464"/>
          <w:kern w:val="0"/>
          <w:sz w:val="22"/>
          <w:szCs w:val="28"/>
        </w:rPr>
        <w:t>RequestMapping</w:t>
      </w:r>
      <w:proofErr w:type="spellEnd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B67D72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spellStart"/>
      <w:r w:rsidRPr="00B67D72">
        <w:rPr>
          <w:rFonts w:ascii="Consolas" w:hAnsi="Consolas" w:cs="Consolas"/>
          <w:color w:val="2A00FF"/>
          <w:kern w:val="0"/>
          <w:sz w:val="22"/>
          <w:szCs w:val="28"/>
        </w:rPr>
        <w:t>itemList</w:t>
      </w:r>
      <w:proofErr w:type="spellEnd"/>
      <w:r w:rsidRPr="00B67D72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)</w:t>
      </w:r>
    </w:p>
    <w:p w:rsidR="00B67D72" w:rsidRPr="00B67D72" w:rsidRDefault="00B67D72" w:rsidP="00B67D7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proofErr w:type="gramStart"/>
      <w:r w:rsidRPr="00B67D7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ModelAndView</w:t>
      </w:r>
      <w:proofErr w:type="spellEnd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queryItemList</w:t>
      </w:r>
      <w:proofErr w:type="spellEnd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B67D72" w:rsidRPr="00B67D72" w:rsidRDefault="00B67D72" w:rsidP="00B67D7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67D72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B67D72">
        <w:rPr>
          <w:rFonts w:ascii="Consolas" w:hAnsi="Consolas" w:cs="Consolas"/>
          <w:color w:val="3F7F5F"/>
          <w:kern w:val="0"/>
          <w:sz w:val="22"/>
          <w:szCs w:val="28"/>
        </w:rPr>
        <w:t>使用</w:t>
      </w:r>
      <w:r w:rsidRPr="00B67D72">
        <w:rPr>
          <w:rFonts w:ascii="Consolas" w:hAnsi="Consolas" w:cs="Consolas"/>
          <w:color w:val="3F7F5F"/>
          <w:kern w:val="0"/>
          <w:sz w:val="22"/>
          <w:szCs w:val="28"/>
        </w:rPr>
        <w:t>service</w:t>
      </w:r>
      <w:r w:rsidRPr="00B67D72">
        <w:rPr>
          <w:rFonts w:ascii="Consolas" w:hAnsi="Consolas" w:cs="Consolas"/>
          <w:color w:val="3F7F5F"/>
          <w:kern w:val="0"/>
          <w:sz w:val="22"/>
          <w:szCs w:val="28"/>
        </w:rPr>
        <w:t>查询商品数据</w:t>
      </w:r>
    </w:p>
    <w:p w:rsidR="00B67D72" w:rsidRPr="00B67D72" w:rsidRDefault="00B67D72" w:rsidP="00B67D7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List&lt;Item&gt; </w:t>
      </w:r>
      <w:proofErr w:type="spellStart"/>
      <w:r w:rsidRPr="00B67D72">
        <w:rPr>
          <w:rFonts w:ascii="Consolas" w:hAnsi="Consolas" w:cs="Consolas"/>
          <w:color w:val="6A3E3E"/>
          <w:kern w:val="0"/>
          <w:sz w:val="22"/>
          <w:szCs w:val="28"/>
        </w:rPr>
        <w:t>itemList</w:t>
      </w:r>
      <w:proofErr w:type="spellEnd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B67D7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B67D72">
        <w:rPr>
          <w:rFonts w:ascii="Consolas" w:hAnsi="Consolas" w:cs="Consolas"/>
          <w:color w:val="0000C0"/>
          <w:kern w:val="0"/>
          <w:sz w:val="22"/>
          <w:szCs w:val="28"/>
        </w:rPr>
        <w:t>itemService</w:t>
      </w: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.queryItemList</w:t>
      </w:r>
      <w:proofErr w:type="spellEnd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B67D72" w:rsidRPr="00B67D72" w:rsidRDefault="00B67D72" w:rsidP="00B67D7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B67D72" w:rsidRPr="00B67D72" w:rsidRDefault="00B67D72" w:rsidP="00B67D7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67D72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B67D72">
        <w:rPr>
          <w:rFonts w:ascii="Consolas" w:hAnsi="Consolas" w:cs="Consolas"/>
          <w:color w:val="3F7F5F"/>
          <w:kern w:val="0"/>
          <w:sz w:val="22"/>
          <w:szCs w:val="28"/>
        </w:rPr>
        <w:t>创建</w:t>
      </w:r>
      <w:proofErr w:type="spellStart"/>
      <w:r w:rsidRPr="00B67D72">
        <w:rPr>
          <w:rFonts w:ascii="Consolas" w:hAnsi="Consolas" w:cs="Consolas"/>
          <w:color w:val="3F7F5F"/>
          <w:kern w:val="0"/>
          <w:sz w:val="22"/>
          <w:szCs w:val="28"/>
        </w:rPr>
        <w:t>ModelAndView</w:t>
      </w:r>
      <w:proofErr w:type="spellEnd"/>
    </w:p>
    <w:p w:rsidR="00B67D72" w:rsidRPr="00B67D72" w:rsidRDefault="00B67D72" w:rsidP="00B67D7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ModelAndView</w:t>
      </w:r>
      <w:proofErr w:type="spellEnd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B67D72">
        <w:rPr>
          <w:rFonts w:ascii="Consolas" w:hAnsi="Consolas" w:cs="Consolas"/>
          <w:color w:val="6A3E3E"/>
          <w:kern w:val="0"/>
          <w:sz w:val="22"/>
          <w:szCs w:val="28"/>
        </w:rPr>
        <w:t>modelAndView</w:t>
      </w:r>
      <w:proofErr w:type="spellEnd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B67D7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ModelAndView</w:t>
      </w:r>
      <w:proofErr w:type="spellEnd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B67D72" w:rsidRPr="00B67D72" w:rsidRDefault="00B67D72" w:rsidP="00B67D7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67D72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B67D72">
        <w:rPr>
          <w:rFonts w:ascii="Consolas" w:hAnsi="Consolas" w:cs="Consolas"/>
          <w:color w:val="3F7F5F"/>
          <w:kern w:val="0"/>
          <w:sz w:val="22"/>
          <w:szCs w:val="28"/>
        </w:rPr>
        <w:t>设置数据到</w:t>
      </w:r>
      <w:proofErr w:type="spellStart"/>
      <w:r w:rsidRPr="00B67D72">
        <w:rPr>
          <w:rFonts w:ascii="Consolas" w:hAnsi="Consolas" w:cs="Consolas"/>
          <w:color w:val="3F7F5F"/>
          <w:kern w:val="0"/>
          <w:sz w:val="22"/>
          <w:szCs w:val="28"/>
        </w:rPr>
        <w:t>ModelAndView</w:t>
      </w:r>
      <w:proofErr w:type="spellEnd"/>
      <w:r w:rsidRPr="00B67D72">
        <w:rPr>
          <w:rFonts w:ascii="Consolas" w:hAnsi="Consolas" w:cs="Consolas"/>
          <w:color w:val="3F7F5F"/>
          <w:kern w:val="0"/>
          <w:sz w:val="22"/>
          <w:szCs w:val="28"/>
        </w:rPr>
        <w:t>中</w:t>
      </w:r>
    </w:p>
    <w:p w:rsidR="00B67D72" w:rsidRPr="00B67D72" w:rsidRDefault="00B67D72" w:rsidP="00B67D7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B67D72">
        <w:rPr>
          <w:rFonts w:ascii="Consolas" w:hAnsi="Consolas" w:cs="Consolas"/>
          <w:color w:val="6A3E3E"/>
          <w:kern w:val="0"/>
          <w:sz w:val="22"/>
          <w:szCs w:val="28"/>
        </w:rPr>
        <w:t>modelAndView</w:t>
      </w: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.addObject</w:t>
      </w:r>
      <w:proofErr w:type="spellEnd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B67D72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spellStart"/>
      <w:r w:rsidRPr="00B67D72">
        <w:rPr>
          <w:rFonts w:ascii="Consolas" w:hAnsi="Consolas" w:cs="Consolas"/>
          <w:color w:val="2A00FF"/>
          <w:kern w:val="0"/>
          <w:sz w:val="22"/>
          <w:szCs w:val="28"/>
        </w:rPr>
        <w:t>itemList</w:t>
      </w:r>
      <w:proofErr w:type="spellEnd"/>
      <w:r w:rsidRPr="00B67D72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proofErr w:type="spellStart"/>
      <w:r w:rsidRPr="00B67D72">
        <w:rPr>
          <w:rFonts w:ascii="Consolas" w:hAnsi="Consolas" w:cs="Consolas"/>
          <w:color w:val="6A3E3E"/>
          <w:kern w:val="0"/>
          <w:sz w:val="22"/>
          <w:szCs w:val="28"/>
        </w:rPr>
        <w:t>itemList</w:t>
      </w:r>
      <w:proofErr w:type="spellEnd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B67D72" w:rsidRPr="00B67D72" w:rsidRDefault="00B67D72" w:rsidP="00B67D7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67D72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B67D72">
        <w:rPr>
          <w:rFonts w:ascii="Consolas" w:hAnsi="Consolas" w:cs="Consolas"/>
          <w:color w:val="3F7F5F"/>
          <w:kern w:val="0"/>
          <w:sz w:val="22"/>
          <w:szCs w:val="28"/>
        </w:rPr>
        <w:t>设置逻辑视图</w:t>
      </w:r>
    </w:p>
    <w:p w:rsidR="00B67D72" w:rsidRPr="00B67D72" w:rsidRDefault="00B67D72" w:rsidP="00B67D7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B67D72">
        <w:rPr>
          <w:rFonts w:ascii="Consolas" w:hAnsi="Consolas" w:cs="Consolas"/>
          <w:color w:val="6A3E3E"/>
          <w:kern w:val="0"/>
          <w:sz w:val="22"/>
          <w:szCs w:val="28"/>
        </w:rPr>
        <w:t>modelAndView</w:t>
      </w: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.setViewName</w:t>
      </w:r>
      <w:proofErr w:type="spellEnd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B67D72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spellStart"/>
      <w:r w:rsidRPr="00B67D72">
        <w:rPr>
          <w:rFonts w:ascii="Consolas" w:hAnsi="Consolas" w:cs="Consolas"/>
          <w:color w:val="2A00FF"/>
          <w:kern w:val="0"/>
          <w:sz w:val="22"/>
          <w:szCs w:val="28"/>
        </w:rPr>
        <w:t>itemList</w:t>
      </w:r>
      <w:proofErr w:type="spellEnd"/>
      <w:r w:rsidRPr="00B67D72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B67D72" w:rsidRPr="00B67D72" w:rsidRDefault="00B67D72" w:rsidP="00B67D7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B67D72" w:rsidRPr="00B67D72" w:rsidRDefault="00B67D72" w:rsidP="00B67D7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B67D7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B67D72">
        <w:rPr>
          <w:rFonts w:ascii="Consolas" w:hAnsi="Consolas" w:cs="Consolas"/>
          <w:color w:val="6A3E3E"/>
          <w:kern w:val="0"/>
          <w:sz w:val="22"/>
          <w:szCs w:val="28"/>
        </w:rPr>
        <w:t>modelAndView</w:t>
      </w:r>
      <w:proofErr w:type="spellEnd"/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A810AE" w:rsidRDefault="00B67D72" w:rsidP="00B67D72">
      <w:pPr>
        <w:shd w:val="clear" w:color="auto" w:fill="DDD9C3" w:themeFill="background2" w:themeFillShade="E6"/>
        <w:rPr>
          <w:rFonts w:ascii="Consolas" w:hAnsi="Consolas" w:cs="Consolas"/>
          <w:color w:val="000000"/>
          <w:kern w:val="0"/>
          <w:sz w:val="22"/>
          <w:szCs w:val="28"/>
        </w:rPr>
      </w:pP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B67D72" w:rsidRPr="00B67D72" w:rsidRDefault="00B67D72" w:rsidP="00B67D72">
      <w:pPr>
        <w:shd w:val="clear" w:color="auto" w:fill="DDD9C3" w:themeFill="background2" w:themeFillShade="E6"/>
        <w:rPr>
          <w:sz w:val="18"/>
        </w:rPr>
      </w:pPr>
      <w:r w:rsidRPr="00B67D72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A810AE" w:rsidRPr="00A810AE" w:rsidRDefault="00A810AE" w:rsidP="00BA394B"/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483119">
        <w:rPr>
          <w:rFonts w:hint="eastAsia"/>
          <w:lang w:val="zh-CN"/>
        </w:rPr>
        <w:t>2</w:t>
      </w:r>
    </w:p>
    <w:p w:rsidR="00AA6DBE" w:rsidRPr="0077237C" w:rsidRDefault="0077237C" w:rsidP="00AA6DB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 w:rsidR="00AA6DBE" w:rsidRPr="00AA6DBE">
        <w:rPr>
          <w:lang w:val="zh-CN"/>
        </w:rPr>
        <w:t xml:space="preserve"> </w:t>
      </w:r>
    </w:p>
    <w:p w:rsidR="00AA6DBE" w:rsidRDefault="00AA6DBE" w:rsidP="00AA6DB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93CE0" w:rsidRDefault="00B93CE0" w:rsidP="00B93CE0">
      <w:r>
        <w:rPr>
          <w:rFonts w:hint="eastAsia"/>
        </w:rPr>
        <w:t>在关卡</w:t>
      </w:r>
      <w:r>
        <w:rPr>
          <w:rFonts w:hint="eastAsia"/>
        </w:rPr>
        <w:t>1</w:t>
      </w:r>
      <w:r>
        <w:rPr>
          <w:rFonts w:hint="eastAsia"/>
        </w:rPr>
        <w:t>的基础上实现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的参数的接受</w:t>
      </w:r>
    </w:p>
    <w:p w:rsidR="00B93CE0" w:rsidRDefault="00B93CE0" w:rsidP="00B93CE0">
      <w:r>
        <w:rPr>
          <w:rFonts w:hint="eastAsia"/>
        </w:rPr>
        <w:t>要求</w:t>
      </w:r>
    </w:p>
    <w:p w:rsidR="00B93CE0" w:rsidRDefault="00B93CE0" w:rsidP="00B93CE0">
      <w:r>
        <w:rPr>
          <w:rFonts w:hint="eastAsia"/>
        </w:rPr>
        <w:t xml:space="preserve">1. </w:t>
      </w:r>
      <w:r>
        <w:rPr>
          <w:rFonts w:hint="eastAsia"/>
        </w:rPr>
        <w:t>获取</w:t>
      </w:r>
      <w:r>
        <w:rPr>
          <w:rFonts w:hint="eastAsia"/>
        </w:rPr>
        <w:t>Request</w:t>
      </w:r>
      <w:r>
        <w:rPr>
          <w:rFonts w:hint="eastAsia"/>
        </w:rPr>
        <w:t>，从</w:t>
      </w:r>
      <w:r>
        <w:rPr>
          <w:rFonts w:hint="eastAsia"/>
        </w:rPr>
        <w:t>Request</w:t>
      </w:r>
      <w:r>
        <w:rPr>
          <w:rFonts w:hint="eastAsia"/>
        </w:rPr>
        <w:t>中获取请求参数，实现商品</w:t>
      </w:r>
      <w:r>
        <w:rPr>
          <w:rFonts w:hint="eastAsia"/>
        </w:rPr>
        <w:t>id</w:t>
      </w:r>
      <w:r>
        <w:rPr>
          <w:rFonts w:hint="eastAsia"/>
        </w:rPr>
        <w:t>的接收</w:t>
      </w:r>
    </w:p>
    <w:p w:rsidR="00B93CE0" w:rsidRDefault="00B93CE0" w:rsidP="00B93CE0"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Model</w:t>
      </w:r>
      <w:r>
        <w:rPr>
          <w:rFonts w:hint="eastAsia"/>
        </w:rPr>
        <w:t>和返回</w:t>
      </w:r>
      <w:r>
        <w:rPr>
          <w:rFonts w:hint="eastAsia"/>
        </w:rPr>
        <w:t>String</w:t>
      </w:r>
      <w:r>
        <w:rPr>
          <w:rFonts w:hint="eastAsia"/>
        </w:rPr>
        <w:t>类型的方式向页面传递数据，实现商品编辑页面的数据回显</w:t>
      </w:r>
    </w:p>
    <w:p w:rsidR="00B93CE0" w:rsidRDefault="00B93CE0" w:rsidP="00B93CE0">
      <w:r>
        <w:rPr>
          <w:rFonts w:hint="eastAsia"/>
        </w:rPr>
        <w:t xml:space="preserve">3. </w:t>
      </w:r>
      <w:r>
        <w:rPr>
          <w:rFonts w:hint="eastAsia"/>
        </w:rPr>
        <w:t>使用直接声明形参的方式接收参数，并实现请求参数名是</w:t>
      </w:r>
      <w:r>
        <w:rPr>
          <w:rFonts w:hint="eastAsia"/>
        </w:rPr>
        <w:t>id</w:t>
      </w:r>
      <w:r>
        <w:rPr>
          <w:rFonts w:hint="eastAsia"/>
        </w:rPr>
        <w:t>，使用方法的形参名</w:t>
      </w:r>
      <w:proofErr w:type="spellStart"/>
      <w:r>
        <w:rPr>
          <w:rFonts w:hint="eastAsia"/>
        </w:rPr>
        <w:t>itemId</w:t>
      </w:r>
      <w:proofErr w:type="spellEnd"/>
      <w:r>
        <w:rPr>
          <w:rFonts w:hint="eastAsia"/>
        </w:rPr>
        <w:t>接收</w:t>
      </w:r>
    </w:p>
    <w:p w:rsidR="00B93CE0" w:rsidRDefault="00B93CE0" w:rsidP="00B93CE0">
      <w:r>
        <w:rPr>
          <w:rFonts w:hint="eastAsia"/>
        </w:rPr>
        <w:t xml:space="preserve">4.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接受请求的商品数据，实现商品的修改</w:t>
      </w:r>
    </w:p>
    <w:p w:rsidR="00B93CE0" w:rsidRDefault="00B93CE0" w:rsidP="00B93CE0">
      <w:r>
        <w:rPr>
          <w:rFonts w:hint="eastAsia"/>
        </w:rPr>
        <w:t xml:space="preserve">5. </w:t>
      </w:r>
      <w:r>
        <w:rPr>
          <w:rFonts w:hint="eastAsia"/>
        </w:rPr>
        <w:t>解决</w:t>
      </w:r>
      <w:r>
        <w:rPr>
          <w:rFonts w:hint="eastAsia"/>
        </w:rPr>
        <w:t>post</w:t>
      </w:r>
      <w:r>
        <w:rPr>
          <w:rFonts w:hint="eastAsia"/>
        </w:rPr>
        <w:t>请求的乱码问题</w:t>
      </w:r>
    </w:p>
    <w:p w:rsidR="00B93CE0" w:rsidRDefault="00B93CE0" w:rsidP="00B93CE0">
      <w:r>
        <w:rPr>
          <w:rFonts w:hint="eastAsia"/>
        </w:rPr>
        <w:t xml:space="preserve">6. </w:t>
      </w:r>
      <w:r>
        <w:rPr>
          <w:rFonts w:hint="eastAsia"/>
        </w:rPr>
        <w:t>创建包装</w:t>
      </w:r>
      <w:r w:rsidR="00123140">
        <w:rPr>
          <w:rFonts w:hint="eastAsia"/>
        </w:rPr>
        <w:t>类</w:t>
      </w:r>
      <w:r>
        <w:rPr>
          <w:rFonts w:hint="eastAsia"/>
        </w:rPr>
        <w:t>，包含了商品属性，用包装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接受查询条件</w:t>
      </w:r>
    </w:p>
    <w:p w:rsidR="00AA6DBE" w:rsidRPr="002E215A" w:rsidRDefault="00B93CE0" w:rsidP="00B93CE0">
      <w:r>
        <w:rPr>
          <w:rFonts w:hint="eastAsia"/>
        </w:rPr>
        <w:t>7.</w:t>
      </w:r>
      <w:r w:rsidR="00123140">
        <w:rPr>
          <w:rFonts w:hint="eastAsia"/>
        </w:rPr>
        <w:t xml:space="preserve"> </w:t>
      </w:r>
      <w:r>
        <w:rPr>
          <w:rFonts w:hint="eastAsia"/>
        </w:rPr>
        <w:t>实现接收时间类型的数据，完成商品的生产日期修改</w:t>
      </w:r>
    </w:p>
    <w:p w:rsidR="00AA6DBE" w:rsidRPr="00704E28" w:rsidRDefault="00AA6DBE" w:rsidP="00AA6DBE">
      <w:pPr>
        <w:rPr>
          <w:lang w:val="zh-CN"/>
        </w:rPr>
      </w:pPr>
    </w:p>
    <w:p w:rsidR="00AA6DBE" w:rsidRDefault="00AA6DBE" w:rsidP="00AA6DBE">
      <w:pPr>
        <w:pStyle w:val="3"/>
        <w:rPr>
          <w:lang w:val="zh-CN"/>
        </w:rPr>
      </w:pPr>
      <w:r>
        <w:rPr>
          <w:rFonts w:hint="eastAsia"/>
          <w:lang w:val="zh-CN"/>
        </w:rPr>
        <w:t>操作步骤</w:t>
      </w:r>
      <w:r w:rsidR="001D4347">
        <w:rPr>
          <w:rFonts w:hint="eastAsia"/>
          <w:lang w:val="zh-CN"/>
        </w:rPr>
        <w:t>答案</w:t>
      </w:r>
    </w:p>
    <w:p w:rsidR="0057256F" w:rsidRDefault="00266F69" w:rsidP="00266F69">
      <w:r>
        <w:rPr>
          <w:rFonts w:hint="eastAsia"/>
        </w:rPr>
        <w:t>1</w:t>
      </w:r>
      <w:r>
        <w:t xml:space="preserve">. </w:t>
      </w:r>
      <w:r w:rsidR="0057256F">
        <w:rPr>
          <w:rFonts w:hint="eastAsia"/>
        </w:rPr>
        <w:t>获取</w:t>
      </w:r>
      <w:r w:rsidR="0057256F">
        <w:rPr>
          <w:rFonts w:hint="eastAsia"/>
        </w:rPr>
        <w:t>Request</w:t>
      </w:r>
      <w:r w:rsidR="0057256F">
        <w:rPr>
          <w:rFonts w:hint="eastAsia"/>
        </w:rPr>
        <w:t>，从</w:t>
      </w:r>
      <w:r w:rsidR="0057256F">
        <w:rPr>
          <w:rFonts w:hint="eastAsia"/>
        </w:rPr>
        <w:t>Request</w:t>
      </w:r>
      <w:r w:rsidR="0057256F">
        <w:rPr>
          <w:rFonts w:hint="eastAsia"/>
        </w:rPr>
        <w:t>中获取请求参数，实现商品</w:t>
      </w:r>
      <w:r w:rsidR="0057256F">
        <w:rPr>
          <w:rFonts w:hint="eastAsia"/>
        </w:rPr>
        <w:t>id</w:t>
      </w:r>
      <w:r w:rsidR="0057256F">
        <w:rPr>
          <w:rFonts w:hint="eastAsia"/>
        </w:rPr>
        <w:t>的接收</w:t>
      </w:r>
    </w:p>
    <w:p w:rsidR="009417B2" w:rsidRDefault="009417B2" w:rsidP="009417B2"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Model</w:t>
      </w:r>
      <w:r>
        <w:rPr>
          <w:rFonts w:hint="eastAsia"/>
        </w:rPr>
        <w:t>和返回</w:t>
      </w:r>
      <w:r>
        <w:rPr>
          <w:rFonts w:hint="eastAsia"/>
        </w:rPr>
        <w:t>String</w:t>
      </w:r>
      <w:r>
        <w:rPr>
          <w:rFonts w:hint="eastAsia"/>
        </w:rPr>
        <w:t>类型的方式向页面传递数据，实现商品编辑页面的数据回显</w:t>
      </w:r>
    </w:p>
    <w:p w:rsidR="0057256F" w:rsidRDefault="0057256F" w:rsidP="0057256F">
      <w:r>
        <w:rPr>
          <w:rFonts w:hint="eastAsia"/>
        </w:rPr>
        <w:t>编写</w:t>
      </w:r>
      <w:r>
        <w:rPr>
          <w:rFonts w:hint="eastAsia"/>
        </w:rPr>
        <w:t>Controller</w:t>
      </w:r>
    </w:p>
    <w:p w:rsidR="00D83211" w:rsidRPr="00D83211" w:rsidRDefault="00D83211" w:rsidP="00D8321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D8321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lastRenderedPageBreak/>
        <w:t>public</w:t>
      </w:r>
      <w:proofErr w:type="gramEnd"/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proofErr w:type="spellStart"/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>queryItemById</w:t>
      </w:r>
      <w:proofErr w:type="spellEnd"/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 xml:space="preserve">(Model </w:t>
      </w:r>
      <w:r w:rsidRPr="00D83211">
        <w:rPr>
          <w:rFonts w:ascii="Consolas" w:hAnsi="Consolas" w:cs="Consolas"/>
          <w:color w:val="6A3E3E"/>
          <w:kern w:val="0"/>
          <w:sz w:val="22"/>
          <w:szCs w:val="28"/>
        </w:rPr>
        <w:t>model</w:t>
      </w:r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proofErr w:type="spellStart"/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>HttpServletRequest</w:t>
      </w:r>
      <w:proofErr w:type="spellEnd"/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83211">
        <w:rPr>
          <w:rFonts w:ascii="Consolas" w:hAnsi="Consolas" w:cs="Consolas"/>
          <w:color w:val="6A3E3E"/>
          <w:kern w:val="0"/>
          <w:sz w:val="22"/>
          <w:szCs w:val="28"/>
        </w:rPr>
        <w:t>request</w:t>
      </w:r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D83211" w:rsidRPr="00D83211" w:rsidRDefault="00D83211" w:rsidP="00D8321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83211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83211">
        <w:rPr>
          <w:rFonts w:ascii="Consolas" w:hAnsi="Consolas" w:cs="Consolas"/>
          <w:color w:val="3F7F5F"/>
          <w:kern w:val="0"/>
          <w:sz w:val="22"/>
          <w:szCs w:val="28"/>
        </w:rPr>
        <w:t>从</w:t>
      </w:r>
      <w:r w:rsidRPr="00D83211">
        <w:rPr>
          <w:rFonts w:ascii="Consolas" w:hAnsi="Consolas" w:cs="Consolas"/>
          <w:color w:val="3F7F5F"/>
          <w:kern w:val="0"/>
          <w:sz w:val="22"/>
          <w:szCs w:val="28"/>
        </w:rPr>
        <w:t>request</w:t>
      </w:r>
      <w:r w:rsidRPr="00D83211">
        <w:rPr>
          <w:rFonts w:ascii="Consolas" w:hAnsi="Consolas" w:cs="Consolas"/>
          <w:color w:val="3F7F5F"/>
          <w:kern w:val="0"/>
          <w:sz w:val="22"/>
          <w:szCs w:val="28"/>
        </w:rPr>
        <w:t>中获取</w:t>
      </w:r>
      <w:r w:rsidRPr="00D83211">
        <w:rPr>
          <w:rFonts w:ascii="Consolas" w:hAnsi="Consolas" w:cs="Consolas"/>
          <w:color w:val="3F7F5F"/>
          <w:kern w:val="0"/>
          <w:sz w:val="22"/>
          <w:szCs w:val="28"/>
        </w:rPr>
        <w:t>id</w:t>
      </w:r>
    </w:p>
    <w:p w:rsidR="00D83211" w:rsidRPr="00D83211" w:rsidRDefault="00D83211" w:rsidP="00D8321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String </w:t>
      </w:r>
      <w:proofErr w:type="spellStart"/>
      <w:r w:rsidRPr="00D83211">
        <w:rPr>
          <w:rFonts w:ascii="Consolas" w:hAnsi="Consolas" w:cs="Consolas"/>
          <w:color w:val="6A3E3E"/>
          <w:kern w:val="0"/>
          <w:sz w:val="22"/>
          <w:szCs w:val="28"/>
        </w:rPr>
        <w:t>sid</w:t>
      </w:r>
      <w:proofErr w:type="spellEnd"/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83211">
        <w:rPr>
          <w:rFonts w:ascii="Consolas" w:hAnsi="Consolas" w:cs="Consolas"/>
          <w:color w:val="6A3E3E"/>
          <w:kern w:val="0"/>
          <w:sz w:val="22"/>
          <w:szCs w:val="28"/>
        </w:rPr>
        <w:t>request</w:t>
      </w:r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>.getParameter</w:t>
      </w:r>
      <w:proofErr w:type="spellEnd"/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83211">
        <w:rPr>
          <w:rFonts w:ascii="Consolas" w:hAnsi="Consolas" w:cs="Consolas"/>
          <w:color w:val="2A00FF"/>
          <w:kern w:val="0"/>
          <w:sz w:val="22"/>
          <w:szCs w:val="28"/>
        </w:rPr>
        <w:t>"id"</w:t>
      </w:r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83211" w:rsidRPr="00D83211" w:rsidRDefault="00D83211" w:rsidP="00D8321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8321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proofErr w:type="gramEnd"/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83211">
        <w:rPr>
          <w:rFonts w:ascii="Consolas" w:hAnsi="Consolas" w:cs="Consolas"/>
          <w:color w:val="6A3E3E"/>
          <w:kern w:val="0"/>
          <w:sz w:val="22"/>
          <w:szCs w:val="28"/>
        </w:rPr>
        <w:t>id</w:t>
      </w:r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>Integer.</w:t>
      </w:r>
      <w:r w:rsidRPr="00D83211"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parseInt</w:t>
      </w:r>
      <w:proofErr w:type="spellEnd"/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D83211">
        <w:rPr>
          <w:rFonts w:ascii="Consolas" w:hAnsi="Consolas" w:cs="Consolas"/>
          <w:color w:val="6A3E3E"/>
          <w:kern w:val="0"/>
          <w:sz w:val="22"/>
          <w:szCs w:val="28"/>
        </w:rPr>
        <w:t>sid</w:t>
      </w:r>
      <w:proofErr w:type="spellEnd"/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83211" w:rsidRPr="00D83211" w:rsidRDefault="00D83211" w:rsidP="00D8321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83211" w:rsidRPr="00D83211" w:rsidRDefault="00D83211" w:rsidP="00D8321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Item </w:t>
      </w:r>
      <w:proofErr w:type="spellStart"/>
      <w:r w:rsidRPr="00D83211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proofErr w:type="spellEnd"/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8321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D83211">
        <w:rPr>
          <w:rFonts w:ascii="Consolas" w:hAnsi="Consolas" w:cs="Consolas"/>
          <w:color w:val="0000C0"/>
          <w:kern w:val="0"/>
          <w:sz w:val="22"/>
          <w:szCs w:val="28"/>
        </w:rPr>
        <w:t>itemService</w:t>
      </w:r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>.queryItemById</w:t>
      </w:r>
      <w:proofErr w:type="spellEnd"/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83211">
        <w:rPr>
          <w:rFonts w:ascii="Consolas" w:hAnsi="Consolas" w:cs="Consolas"/>
          <w:color w:val="6A3E3E"/>
          <w:kern w:val="0"/>
          <w:sz w:val="22"/>
          <w:szCs w:val="28"/>
        </w:rPr>
        <w:t>id</w:t>
      </w:r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83211" w:rsidRPr="00D83211" w:rsidRDefault="00D83211" w:rsidP="00D8321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83211">
        <w:rPr>
          <w:rFonts w:ascii="Consolas" w:hAnsi="Consolas" w:cs="Consolas"/>
          <w:color w:val="6A3E3E"/>
          <w:kern w:val="0"/>
          <w:sz w:val="22"/>
          <w:szCs w:val="28"/>
        </w:rPr>
        <w:t>model</w:t>
      </w:r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>.addAttribute</w:t>
      </w:r>
      <w:proofErr w:type="spellEnd"/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83211">
        <w:rPr>
          <w:rFonts w:ascii="Consolas" w:hAnsi="Consolas" w:cs="Consolas"/>
          <w:color w:val="2A00FF"/>
          <w:kern w:val="0"/>
          <w:sz w:val="22"/>
          <w:szCs w:val="28"/>
        </w:rPr>
        <w:t>"item"</w:t>
      </w:r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 w:rsidRPr="00D83211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83211" w:rsidRPr="00D83211" w:rsidRDefault="00D83211" w:rsidP="00D8321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83211" w:rsidRPr="00D83211" w:rsidRDefault="00D83211" w:rsidP="00D8321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8321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83211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spellStart"/>
      <w:r w:rsidRPr="00D83211">
        <w:rPr>
          <w:rFonts w:ascii="Consolas" w:hAnsi="Consolas" w:cs="Consolas"/>
          <w:color w:val="2A00FF"/>
          <w:kern w:val="0"/>
          <w:sz w:val="22"/>
          <w:szCs w:val="28"/>
        </w:rPr>
        <w:t>itemEdit</w:t>
      </w:r>
      <w:proofErr w:type="spellEnd"/>
      <w:r w:rsidRPr="00D83211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7256F" w:rsidRPr="00D83211" w:rsidRDefault="00D83211" w:rsidP="00D83211">
      <w:pPr>
        <w:shd w:val="clear" w:color="auto" w:fill="DDD9C3" w:themeFill="background2" w:themeFillShade="E6"/>
        <w:rPr>
          <w:sz w:val="18"/>
        </w:rPr>
      </w:pPr>
      <w:r w:rsidRPr="00D83211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D83211" w:rsidRDefault="00D83211" w:rsidP="0057256F"/>
    <w:p w:rsidR="0057256F" w:rsidRDefault="0057256F" w:rsidP="0057256F">
      <w:r>
        <w:rPr>
          <w:rFonts w:hint="eastAsia"/>
        </w:rPr>
        <w:t>编写</w:t>
      </w:r>
      <w:r>
        <w:rPr>
          <w:rFonts w:hint="eastAsia"/>
        </w:rPr>
        <w:t>Service</w:t>
      </w: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A31A3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31A3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ItemService</w:t>
      </w:r>
      <w:proofErr w:type="spellEnd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1A31">
        <w:rPr>
          <w:rFonts w:ascii="Consolas" w:hAnsi="Consolas" w:cs="Consolas"/>
          <w:color w:val="3F5FBF"/>
          <w:kern w:val="0"/>
          <w:sz w:val="22"/>
          <w:szCs w:val="28"/>
        </w:rPr>
        <w:t>/**</w:t>
      </w: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1A31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A31A31">
        <w:rPr>
          <w:rFonts w:ascii="Consolas" w:hAnsi="Consolas" w:cs="Consolas"/>
          <w:color w:val="3F5FBF"/>
          <w:kern w:val="0"/>
          <w:sz w:val="22"/>
          <w:szCs w:val="28"/>
        </w:rPr>
        <w:t>查询所有的商品数据</w:t>
      </w: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1A31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A31A31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1A31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31A3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List&lt;Item&gt; </w:t>
      </w:r>
      <w:proofErr w:type="spellStart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queryItemList</w:t>
      </w:r>
      <w:proofErr w:type="spellEnd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();</w:t>
      </w: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1A31">
        <w:rPr>
          <w:rFonts w:ascii="Consolas" w:hAnsi="Consolas" w:cs="Consolas"/>
          <w:color w:val="3F5FBF"/>
          <w:kern w:val="0"/>
          <w:sz w:val="22"/>
          <w:szCs w:val="28"/>
        </w:rPr>
        <w:t>/**</w:t>
      </w: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1A31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A31A31">
        <w:rPr>
          <w:rFonts w:ascii="Consolas" w:hAnsi="Consolas" w:cs="Consolas"/>
          <w:color w:val="3F5FBF"/>
          <w:kern w:val="0"/>
          <w:sz w:val="22"/>
          <w:szCs w:val="28"/>
        </w:rPr>
        <w:t>根据商品</w:t>
      </w:r>
      <w:r w:rsidRPr="00A31A31">
        <w:rPr>
          <w:rFonts w:ascii="Consolas" w:hAnsi="Consolas" w:cs="Consolas"/>
          <w:color w:val="3F5FBF"/>
          <w:kern w:val="0"/>
          <w:sz w:val="22"/>
          <w:szCs w:val="28"/>
        </w:rPr>
        <w:t>id</w:t>
      </w:r>
      <w:r w:rsidRPr="00A31A31">
        <w:rPr>
          <w:rFonts w:ascii="Consolas" w:hAnsi="Consolas" w:cs="Consolas"/>
          <w:color w:val="3F5FBF"/>
          <w:kern w:val="0"/>
          <w:sz w:val="22"/>
          <w:szCs w:val="28"/>
        </w:rPr>
        <w:t>查询商品</w:t>
      </w: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1A31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A31A31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</w:t>
      </w:r>
      <w:proofErr w:type="spellStart"/>
      <w:r w:rsidRPr="00A31A31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param</w:t>
      </w:r>
      <w:proofErr w:type="spellEnd"/>
      <w:r w:rsidRPr="00A31A31">
        <w:rPr>
          <w:rFonts w:ascii="Consolas" w:hAnsi="Consolas" w:cs="Consolas"/>
          <w:color w:val="3F5FBF"/>
          <w:kern w:val="0"/>
          <w:sz w:val="22"/>
          <w:szCs w:val="28"/>
        </w:rPr>
        <w:t xml:space="preserve"> id</w:t>
      </w: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1A31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A31A31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1A31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A31A31" w:rsidRDefault="00A31A31" w:rsidP="00A31A31">
      <w:pPr>
        <w:shd w:val="clear" w:color="auto" w:fill="DDD9C3" w:themeFill="background2" w:themeFillShade="E6"/>
        <w:rPr>
          <w:rFonts w:ascii="Consolas" w:hAnsi="Consolas" w:cs="Consolas"/>
          <w:color w:val="000000"/>
          <w:kern w:val="0"/>
          <w:sz w:val="22"/>
          <w:szCs w:val="28"/>
        </w:rPr>
      </w:pP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31A3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 xml:space="preserve"> Item </w:t>
      </w:r>
      <w:proofErr w:type="spellStart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queryItemById</w:t>
      </w:r>
      <w:proofErr w:type="spellEnd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A31A3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31A31">
        <w:rPr>
          <w:rFonts w:ascii="Consolas" w:hAnsi="Consolas" w:cs="Consolas"/>
          <w:color w:val="6A3E3E"/>
          <w:kern w:val="0"/>
          <w:sz w:val="22"/>
          <w:szCs w:val="28"/>
        </w:rPr>
        <w:t>id</w:t>
      </w: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31A31" w:rsidRPr="00A31A31" w:rsidRDefault="00A31A31" w:rsidP="00A31A31">
      <w:pPr>
        <w:shd w:val="clear" w:color="auto" w:fill="DDD9C3" w:themeFill="background2" w:themeFillShade="E6"/>
        <w:rPr>
          <w:sz w:val="18"/>
        </w:rPr>
      </w:pPr>
      <w:r w:rsidRPr="0057256F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A31A31" w:rsidRDefault="00A31A31" w:rsidP="0057256F"/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1A31">
        <w:rPr>
          <w:rFonts w:ascii="Consolas" w:hAnsi="Consolas" w:cs="Consolas"/>
          <w:color w:val="646464"/>
          <w:kern w:val="0"/>
          <w:sz w:val="22"/>
          <w:szCs w:val="28"/>
        </w:rPr>
        <w:t>@Service</w:t>
      </w: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A31A3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31A3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ItemServiceImpl</w:t>
      </w:r>
      <w:proofErr w:type="spellEnd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31A3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implements</w:t>
      </w: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ItemService</w:t>
      </w:r>
      <w:proofErr w:type="spellEnd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1A31">
        <w:rPr>
          <w:rFonts w:ascii="Consolas" w:hAnsi="Consolas" w:cs="Consolas"/>
          <w:color w:val="646464"/>
          <w:kern w:val="0"/>
          <w:sz w:val="22"/>
          <w:szCs w:val="28"/>
        </w:rPr>
        <w:t>@</w:t>
      </w:r>
      <w:proofErr w:type="spellStart"/>
      <w:r w:rsidRPr="00A31A31">
        <w:rPr>
          <w:rFonts w:ascii="Consolas" w:hAnsi="Consolas" w:cs="Consolas"/>
          <w:color w:val="646464"/>
          <w:kern w:val="0"/>
          <w:sz w:val="22"/>
          <w:szCs w:val="28"/>
        </w:rPr>
        <w:t>Autowired</w:t>
      </w:r>
      <w:proofErr w:type="spellEnd"/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31A3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ItemMapper</w:t>
      </w:r>
      <w:proofErr w:type="spellEnd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31A31">
        <w:rPr>
          <w:rFonts w:ascii="Consolas" w:hAnsi="Consolas" w:cs="Consolas"/>
          <w:color w:val="0000C0"/>
          <w:kern w:val="0"/>
          <w:sz w:val="22"/>
          <w:szCs w:val="28"/>
        </w:rPr>
        <w:t>itemMapper</w:t>
      </w:r>
      <w:proofErr w:type="spellEnd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1A31">
        <w:rPr>
          <w:rFonts w:ascii="Consolas" w:hAnsi="Consolas" w:cs="Consolas"/>
          <w:color w:val="646464"/>
          <w:kern w:val="0"/>
          <w:sz w:val="22"/>
          <w:szCs w:val="28"/>
        </w:rPr>
        <w:t>@Override</w:t>
      </w: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31A3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List&lt;Item&gt; </w:t>
      </w:r>
      <w:proofErr w:type="spellStart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queryItemList</w:t>
      </w:r>
      <w:proofErr w:type="spellEnd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List&lt;Item&gt; </w:t>
      </w:r>
      <w:r w:rsidRPr="00A31A31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A31A3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A31A31">
        <w:rPr>
          <w:rFonts w:ascii="Consolas" w:hAnsi="Consolas" w:cs="Consolas"/>
          <w:color w:val="0000C0"/>
          <w:kern w:val="0"/>
          <w:sz w:val="22"/>
          <w:szCs w:val="28"/>
        </w:rPr>
        <w:t>itemMapper</w:t>
      </w: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.selectByExample</w:t>
      </w:r>
      <w:proofErr w:type="spellEnd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31A3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null</w:t>
      </w: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31A3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31A31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1A31">
        <w:rPr>
          <w:rFonts w:ascii="Consolas" w:hAnsi="Consolas" w:cs="Consolas"/>
          <w:color w:val="646464"/>
          <w:kern w:val="0"/>
          <w:sz w:val="22"/>
          <w:szCs w:val="28"/>
        </w:rPr>
        <w:t>@Override</w:t>
      </w: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31A3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 xml:space="preserve"> Item </w:t>
      </w:r>
      <w:proofErr w:type="spellStart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queryItemById</w:t>
      </w:r>
      <w:proofErr w:type="spellEnd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A31A3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31A31">
        <w:rPr>
          <w:rFonts w:ascii="Consolas" w:hAnsi="Consolas" w:cs="Consolas"/>
          <w:color w:val="6A3E3E"/>
          <w:kern w:val="0"/>
          <w:sz w:val="22"/>
          <w:szCs w:val="28"/>
        </w:rPr>
        <w:t>id</w:t>
      </w: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Item </w:t>
      </w:r>
      <w:proofErr w:type="spellStart"/>
      <w:r w:rsidRPr="00A31A31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proofErr w:type="spellEnd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A31A3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A31A31">
        <w:rPr>
          <w:rFonts w:ascii="Consolas" w:hAnsi="Consolas" w:cs="Consolas"/>
          <w:color w:val="0000C0"/>
          <w:kern w:val="0"/>
          <w:sz w:val="22"/>
          <w:szCs w:val="28"/>
        </w:rPr>
        <w:t>itemMapper</w:t>
      </w: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.selectByPrimaryKey</w:t>
      </w:r>
      <w:proofErr w:type="spellEnd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31A31">
        <w:rPr>
          <w:rFonts w:ascii="Consolas" w:hAnsi="Consolas" w:cs="Consolas"/>
          <w:color w:val="6A3E3E"/>
          <w:kern w:val="0"/>
          <w:sz w:val="22"/>
          <w:szCs w:val="28"/>
        </w:rPr>
        <w:t>id</w:t>
      </w: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31A31" w:rsidRPr="00A31A31" w:rsidRDefault="00A31A31" w:rsidP="00A31A3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31A3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31A31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A31A31" w:rsidRPr="00A31A31" w:rsidRDefault="00A31A31" w:rsidP="00A31A31">
      <w:pPr>
        <w:shd w:val="clear" w:color="auto" w:fill="DDD9C3" w:themeFill="background2" w:themeFillShade="E6"/>
        <w:rPr>
          <w:sz w:val="18"/>
        </w:rPr>
      </w:pP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  <w:t>}</w:t>
      </w:r>
    </w:p>
    <w:p w:rsidR="00A31A31" w:rsidRPr="009417B2" w:rsidRDefault="00A31A31" w:rsidP="009417B2">
      <w:pPr>
        <w:shd w:val="clear" w:color="auto" w:fill="DDD9C3" w:themeFill="background2" w:themeFillShade="E6"/>
        <w:rPr>
          <w:sz w:val="18"/>
        </w:rPr>
      </w:pPr>
      <w:r w:rsidRPr="00A31A31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A31A31" w:rsidRPr="00A31A31" w:rsidRDefault="00A31A31" w:rsidP="0057256F"/>
    <w:p w:rsidR="0057256F" w:rsidRDefault="0057256F" w:rsidP="0057256F">
      <w:r>
        <w:rPr>
          <w:rFonts w:hint="eastAsia"/>
        </w:rPr>
        <w:t xml:space="preserve">3. </w:t>
      </w:r>
      <w:r>
        <w:rPr>
          <w:rFonts w:hint="eastAsia"/>
        </w:rPr>
        <w:t>使用直接声明形参的方式接收参数，并实现请求参数名是</w:t>
      </w:r>
      <w:r>
        <w:rPr>
          <w:rFonts w:hint="eastAsia"/>
        </w:rPr>
        <w:t>id</w:t>
      </w:r>
      <w:r>
        <w:rPr>
          <w:rFonts w:hint="eastAsia"/>
        </w:rPr>
        <w:t>，使用方法的形参名</w:t>
      </w:r>
      <w:proofErr w:type="spellStart"/>
      <w:r>
        <w:rPr>
          <w:rFonts w:hint="eastAsia"/>
        </w:rPr>
        <w:t>itemId</w:t>
      </w:r>
      <w:proofErr w:type="spellEnd"/>
      <w:r>
        <w:rPr>
          <w:rFonts w:hint="eastAsia"/>
        </w:rPr>
        <w:t>接收</w:t>
      </w:r>
    </w:p>
    <w:p w:rsidR="005D7D29" w:rsidRPr="005D7D29" w:rsidRDefault="005D7D29" w:rsidP="005D7D2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5D7D2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proofErr w:type="spellStart"/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>queryItemById</w:t>
      </w:r>
      <w:proofErr w:type="spellEnd"/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 xml:space="preserve">(Model </w:t>
      </w:r>
      <w:r w:rsidRPr="005D7D29">
        <w:rPr>
          <w:rFonts w:ascii="Consolas" w:hAnsi="Consolas" w:cs="Consolas"/>
          <w:color w:val="6A3E3E"/>
          <w:kern w:val="0"/>
          <w:sz w:val="22"/>
          <w:szCs w:val="28"/>
        </w:rPr>
        <w:t>model</w:t>
      </w:r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proofErr w:type="spellStart"/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>HttpServletRequest</w:t>
      </w:r>
      <w:proofErr w:type="spellEnd"/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5D7D29">
        <w:rPr>
          <w:rFonts w:ascii="Consolas" w:hAnsi="Consolas" w:cs="Consolas"/>
          <w:color w:val="6A3E3E"/>
          <w:kern w:val="0"/>
          <w:sz w:val="22"/>
          <w:szCs w:val="28"/>
        </w:rPr>
        <w:t>request</w:t>
      </w:r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 w:rsidRPr="005D7D29">
        <w:rPr>
          <w:rFonts w:ascii="Consolas" w:hAnsi="Consolas" w:cs="Consolas"/>
          <w:color w:val="646464"/>
          <w:kern w:val="0"/>
          <w:sz w:val="22"/>
          <w:szCs w:val="28"/>
        </w:rPr>
        <w:t>@</w:t>
      </w:r>
      <w:proofErr w:type="spellStart"/>
      <w:r w:rsidRPr="005D7D29">
        <w:rPr>
          <w:rFonts w:ascii="Consolas" w:hAnsi="Consolas" w:cs="Consolas"/>
          <w:color w:val="646464"/>
          <w:kern w:val="0"/>
          <w:sz w:val="22"/>
          <w:szCs w:val="28"/>
        </w:rPr>
        <w:t>RequestParam</w:t>
      </w:r>
      <w:proofErr w:type="spellEnd"/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5D7D29">
        <w:rPr>
          <w:rFonts w:ascii="Consolas" w:hAnsi="Consolas" w:cs="Consolas"/>
          <w:color w:val="2A00FF"/>
          <w:kern w:val="0"/>
          <w:sz w:val="22"/>
          <w:szCs w:val="28"/>
        </w:rPr>
        <w:t>"id"</w:t>
      </w:r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 xml:space="preserve">) Integer </w:t>
      </w:r>
      <w:proofErr w:type="spellStart"/>
      <w:r w:rsidRPr="005D7D29">
        <w:rPr>
          <w:rFonts w:ascii="Consolas" w:hAnsi="Consolas" w:cs="Consolas"/>
          <w:color w:val="6A3E3E"/>
          <w:kern w:val="0"/>
          <w:sz w:val="22"/>
          <w:szCs w:val="28"/>
        </w:rPr>
        <w:t>itemId</w:t>
      </w:r>
      <w:proofErr w:type="spellEnd"/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5D7D29" w:rsidRPr="005D7D29" w:rsidRDefault="005D7D29" w:rsidP="005D7D2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D7D29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5D7D29">
        <w:rPr>
          <w:rFonts w:ascii="Consolas" w:hAnsi="Consolas" w:cs="Consolas"/>
          <w:color w:val="3F7F5F"/>
          <w:kern w:val="0"/>
          <w:sz w:val="22"/>
          <w:szCs w:val="28"/>
        </w:rPr>
        <w:t>从</w:t>
      </w:r>
      <w:r w:rsidRPr="005D7D29">
        <w:rPr>
          <w:rFonts w:ascii="Consolas" w:hAnsi="Consolas" w:cs="Consolas"/>
          <w:color w:val="3F7F5F"/>
          <w:kern w:val="0"/>
          <w:sz w:val="22"/>
          <w:szCs w:val="28"/>
        </w:rPr>
        <w:t>request</w:t>
      </w:r>
      <w:r w:rsidRPr="005D7D29">
        <w:rPr>
          <w:rFonts w:ascii="Consolas" w:hAnsi="Consolas" w:cs="Consolas"/>
          <w:color w:val="3F7F5F"/>
          <w:kern w:val="0"/>
          <w:sz w:val="22"/>
          <w:szCs w:val="28"/>
        </w:rPr>
        <w:t>中获取</w:t>
      </w:r>
      <w:r w:rsidRPr="005D7D29">
        <w:rPr>
          <w:rFonts w:ascii="Consolas" w:hAnsi="Consolas" w:cs="Consolas"/>
          <w:color w:val="3F7F5F"/>
          <w:kern w:val="0"/>
          <w:sz w:val="22"/>
          <w:szCs w:val="28"/>
        </w:rPr>
        <w:t>id</w:t>
      </w:r>
    </w:p>
    <w:p w:rsidR="005D7D29" w:rsidRPr="005D7D29" w:rsidRDefault="005D7D29" w:rsidP="005D7D2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String </w:t>
      </w:r>
      <w:proofErr w:type="spellStart"/>
      <w:r w:rsidRPr="005D7D29">
        <w:rPr>
          <w:rFonts w:ascii="Consolas" w:hAnsi="Consolas" w:cs="Consolas"/>
          <w:color w:val="6A3E3E"/>
          <w:kern w:val="0"/>
          <w:sz w:val="22"/>
          <w:szCs w:val="28"/>
        </w:rPr>
        <w:t>sid</w:t>
      </w:r>
      <w:proofErr w:type="spellEnd"/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5D7D29">
        <w:rPr>
          <w:rFonts w:ascii="Consolas" w:hAnsi="Consolas" w:cs="Consolas"/>
          <w:color w:val="6A3E3E"/>
          <w:kern w:val="0"/>
          <w:sz w:val="22"/>
          <w:szCs w:val="28"/>
        </w:rPr>
        <w:t>request</w:t>
      </w:r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>.getParameter</w:t>
      </w:r>
      <w:proofErr w:type="spellEnd"/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5D7D29">
        <w:rPr>
          <w:rFonts w:ascii="Consolas" w:hAnsi="Consolas" w:cs="Consolas"/>
          <w:color w:val="2A00FF"/>
          <w:kern w:val="0"/>
          <w:sz w:val="22"/>
          <w:szCs w:val="28"/>
        </w:rPr>
        <w:t>"id"</w:t>
      </w:r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5D7D29" w:rsidRPr="005D7D29" w:rsidRDefault="005D7D29" w:rsidP="005D7D2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5D7D2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proofErr w:type="gramEnd"/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5D7D29">
        <w:rPr>
          <w:rFonts w:ascii="Consolas" w:hAnsi="Consolas" w:cs="Consolas"/>
          <w:color w:val="6A3E3E"/>
          <w:kern w:val="0"/>
          <w:sz w:val="22"/>
          <w:szCs w:val="28"/>
        </w:rPr>
        <w:t>id</w:t>
      </w:r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>Integer.</w:t>
      </w:r>
      <w:r w:rsidRPr="005D7D29"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parseInt</w:t>
      </w:r>
      <w:proofErr w:type="spellEnd"/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5D7D29">
        <w:rPr>
          <w:rFonts w:ascii="Consolas" w:hAnsi="Consolas" w:cs="Consolas"/>
          <w:color w:val="6A3E3E"/>
          <w:kern w:val="0"/>
          <w:sz w:val="22"/>
          <w:szCs w:val="28"/>
        </w:rPr>
        <w:t>sid</w:t>
      </w:r>
      <w:proofErr w:type="spellEnd"/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5D7D29" w:rsidRPr="005D7D29" w:rsidRDefault="005D7D29" w:rsidP="005D7D2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D7D29" w:rsidRPr="005D7D29" w:rsidRDefault="005D7D29" w:rsidP="005D7D2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Item </w:t>
      </w:r>
      <w:proofErr w:type="spellStart"/>
      <w:r w:rsidRPr="005D7D29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proofErr w:type="spellEnd"/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5D7D2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5D7D29">
        <w:rPr>
          <w:rFonts w:ascii="Consolas" w:hAnsi="Consolas" w:cs="Consolas"/>
          <w:color w:val="0000C0"/>
          <w:kern w:val="0"/>
          <w:sz w:val="22"/>
          <w:szCs w:val="28"/>
        </w:rPr>
        <w:t>itemService</w:t>
      </w:r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>.queryItemById</w:t>
      </w:r>
      <w:proofErr w:type="spellEnd"/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5D7D29">
        <w:rPr>
          <w:rFonts w:ascii="Consolas" w:hAnsi="Consolas" w:cs="Consolas"/>
          <w:color w:val="6A3E3E"/>
          <w:kern w:val="0"/>
          <w:sz w:val="22"/>
          <w:szCs w:val="28"/>
        </w:rPr>
        <w:t>itemId</w:t>
      </w:r>
      <w:proofErr w:type="spellEnd"/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5D7D29" w:rsidRPr="005D7D29" w:rsidRDefault="005D7D29" w:rsidP="005D7D2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5D7D29">
        <w:rPr>
          <w:rFonts w:ascii="Consolas" w:hAnsi="Consolas" w:cs="Consolas"/>
          <w:color w:val="6A3E3E"/>
          <w:kern w:val="0"/>
          <w:sz w:val="22"/>
          <w:szCs w:val="28"/>
        </w:rPr>
        <w:t>model</w:t>
      </w:r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>.addAttribute</w:t>
      </w:r>
      <w:proofErr w:type="spellEnd"/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5D7D29">
        <w:rPr>
          <w:rFonts w:ascii="Consolas" w:hAnsi="Consolas" w:cs="Consolas"/>
          <w:color w:val="2A00FF"/>
          <w:kern w:val="0"/>
          <w:sz w:val="22"/>
          <w:szCs w:val="28"/>
        </w:rPr>
        <w:t>"item"</w:t>
      </w:r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 w:rsidRPr="005D7D29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5D7D29" w:rsidRPr="005D7D29" w:rsidRDefault="005D7D29" w:rsidP="005D7D2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D7D29" w:rsidRPr="005D7D29" w:rsidRDefault="005D7D29" w:rsidP="005D7D2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D7D2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5D7D29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spellStart"/>
      <w:r w:rsidRPr="005D7D29">
        <w:rPr>
          <w:rFonts w:ascii="Consolas" w:hAnsi="Consolas" w:cs="Consolas"/>
          <w:color w:val="2A00FF"/>
          <w:kern w:val="0"/>
          <w:sz w:val="22"/>
          <w:szCs w:val="28"/>
        </w:rPr>
        <w:t>itemEdit</w:t>
      </w:r>
      <w:proofErr w:type="spellEnd"/>
      <w:r w:rsidRPr="005D7D29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D7D29" w:rsidRPr="005D7D29" w:rsidRDefault="005D7D29" w:rsidP="005D7D29">
      <w:pPr>
        <w:shd w:val="clear" w:color="auto" w:fill="DDD9C3" w:themeFill="background2" w:themeFillShade="E6"/>
        <w:rPr>
          <w:sz w:val="18"/>
        </w:rPr>
      </w:pPr>
      <w:r w:rsidRPr="005D7D29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5D7D29" w:rsidRDefault="005D7D29" w:rsidP="0057256F"/>
    <w:p w:rsidR="0057256F" w:rsidRDefault="0057256F" w:rsidP="0057256F">
      <w:r>
        <w:rPr>
          <w:rFonts w:hint="eastAsia"/>
        </w:rPr>
        <w:t xml:space="preserve">4.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接受请求的商品数据，实现商品的修改</w:t>
      </w:r>
    </w:p>
    <w:p w:rsidR="000D42DA" w:rsidRDefault="000D42DA" w:rsidP="0057256F">
      <w:r>
        <w:rPr>
          <w:rFonts w:hint="eastAsia"/>
        </w:rPr>
        <w:t>编写</w:t>
      </w:r>
      <w:r>
        <w:rPr>
          <w:rFonts w:hint="eastAsia"/>
        </w:rPr>
        <w:t>Controller</w:t>
      </w:r>
    </w:p>
    <w:p w:rsidR="000D42DA" w:rsidRPr="000D42DA" w:rsidRDefault="000D42DA" w:rsidP="000D42D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0D42DA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0D42DA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0D42DA">
        <w:rPr>
          <w:rFonts w:ascii="Consolas" w:hAnsi="Consolas" w:cs="Consolas"/>
          <w:color w:val="3F7F5F"/>
          <w:kern w:val="0"/>
          <w:sz w:val="22"/>
          <w:szCs w:val="28"/>
        </w:rPr>
        <w:t>使用</w:t>
      </w:r>
      <w:proofErr w:type="spellStart"/>
      <w:r w:rsidRPr="000D42DA">
        <w:rPr>
          <w:rFonts w:ascii="Consolas" w:hAnsi="Consolas" w:cs="Consolas"/>
          <w:color w:val="3F7F5F"/>
          <w:kern w:val="0"/>
          <w:sz w:val="22"/>
          <w:szCs w:val="28"/>
        </w:rPr>
        <w:t>pojo</w:t>
      </w:r>
      <w:proofErr w:type="spellEnd"/>
      <w:r w:rsidRPr="000D42DA">
        <w:rPr>
          <w:rFonts w:ascii="Consolas" w:hAnsi="Consolas" w:cs="Consolas"/>
          <w:color w:val="3F7F5F"/>
          <w:kern w:val="0"/>
          <w:sz w:val="22"/>
          <w:szCs w:val="28"/>
        </w:rPr>
        <w:t>接受请求的商品数据，实现商品的修改</w:t>
      </w:r>
    </w:p>
    <w:p w:rsidR="000D42DA" w:rsidRPr="000D42DA" w:rsidRDefault="000D42DA" w:rsidP="000D42D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0D42DA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0D42DA">
        <w:rPr>
          <w:rFonts w:ascii="Consolas" w:hAnsi="Consolas" w:cs="Consolas"/>
          <w:color w:val="646464"/>
          <w:kern w:val="0"/>
          <w:sz w:val="22"/>
          <w:szCs w:val="28"/>
        </w:rPr>
        <w:t>@</w:t>
      </w:r>
      <w:proofErr w:type="spellStart"/>
      <w:r w:rsidRPr="000D42DA">
        <w:rPr>
          <w:rFonts w:ascii="Consolas" w:hAnsi="Consolas" w:cs="Consolas"/>
          <w:color w:val="646464"/>
          <w:kern w:val="0"/>
          <w:sz w:val="22"/>
          <w:szCs w:val="28"/>
        </w:rPr>
        <w:t>RequestMapping</w:t>
      </w:r>
      <w:proofErr w:type="spellEnd"/>
      <w:r w:rsidRPr="000D42DA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0D42DA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spellStart"/>
      <w:r w:rsidRPr="000D42DA">
        <w:rPr>
          <w:rFonts w:ascii="Consolas" w:hAnsi="Consolas" w:cs="Consolas"/>
          <w:color w:val="2A00FF"/>
          <w:kern w:val="0"/>
          <w:sz w:val="22"/>
          <w:szCs w:val="28"/>
        </w:rPr>
        <w:t>updateItem</w:t>
      </w:r>
      <w:proofErr w:type="spellEnd"/>
      <w:r w:rsidRPr="000D42DA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0D42DA">
        <w:rPr>
          <w:rFonts w:ascii="Consolas" w:hAnsi="Consolas" w:cs="Consolas"/>
          <w:color w:val="000000"/>
          <w:kern w:val="0"/>
          <w:sz w:val="22"/>
          <w:szCs w:val="28"/>
        </w:rPr>
        <w:t>)</w:t>
      </w:r>
    </w:p>
    <w:p w:rsidR="000D42DA" w:rsidRPr="000D42DA" w:rsidRDefault="000D42DA" w:rsidP="000D42D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0D42DA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0D42D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0D42DA"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proofErr w:type="spellStart"/>
      <w:r w:rsidRPr="000D42DA">
        <w:rPr>
          <w:rFonts w:ascii="Consolas" w:hAnsi="Consolas" w:cs="Consolas"/>
          <w:color w:val="000000"/>
          <w:kern w:val="0"/>
          <w:sz w:val="22"/>
          <w:szCs w:val="28"/>
        </w:rPr>
        <w:t>updateItem</w:t>
      </w:r>
      <w:proofErr w:type="spellEnd"/>
      <w:r w:rsidRPr="000D42DA">
        <w:rPr>
          <w:rFonts w:ascii="Consolas" w:hAnsi="Consolas" w:cs="Consolas"/>
          <w:color w:val="000000"/>
          <w:kern w:val="0"/>
          <w:sz w:val="22"/>
          <w:szCs w:val="28"/>
        </w:rPr>
        <w:t xml:space="preserve">(Item </w:t>
      </w:r>
      <w:r w:rsidRPr="000D42DA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r w:rsidRPr="000D42DA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0D42DA" w:rsidRPr="000D42DA" w:rsidRDefault="000D42DA" w:rsidP="000D42D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0D42DA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0D42DA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0D42D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0D42DA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0D42DA">
        <w:rPr>
          <w:rFonts w:ascii="Consolas" w:hAnsi="Consolas" w:cs="Consolas"/>
          <w:color w:val="0000C0"/>
          <w:kern w:val="0"/>
          <w:sz w:val="22"/>
          <w:szCs w:val="28"/>
        </w:rPr>
        <w:t>itemService</w:t>
      </w:r>
      <w:r w:rsidRPr="000D42DA">
        <w:rPr>
          <w:rFonts w:ascii="Consolas" w:hAnsi="Consolas" w:cs="Consolas"/>
          <w:color w:val="000000"/>
          <w:kern w:val="0"/>
          <w:sz w:val="22"/>
          <w:szCs w:val="28"/>
        </w:rPr>
        <w:t>.updateItem</w:t>
      </w:r>
      <w:proofErr w:type="spellEnd"/>
      <w:r w:rsidRPr="000D42DA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0D42DA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r w:rsidRPr="000D42DA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0D42DA" w:rsidRPr="000D42DA" w:rsidRDefault="000D42DA" w:rsidP="000D42D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0D42DA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0D42DA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0D42D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0D42D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0D42DA">
        <w:rPr>
          <w:rFonts w:ascii="Consolas" w:hAnsi="Consolas" w:cs="Consolas"/>
          <w:color w:val="2A00FF"/>
          <w:kern w:val="0"/>
          <w:sz w:val="22"/>
          <w:szCs w:val="28"/>
        </w:rPr>
        <w:t>"success"</w:t>
      </w:r>
      <w:r w:rsidRPr="000D42DA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0D42DA" w:rsidRPr="000D42DA" w:rsidRDefault="000D42DA" w:rsidP="000D42DA">
      <w:pPr>
        <w:shd w:val="clear" w:color="auto" w:fill="DDD9C3" w:themeFill="background2" w:themeFillShade="E6"/>
        <w:rPr>
          <w:sz w:val="18"/>
        </w:rPr>
      </w:pPr>
      <w:r w:rsidRPr="000D42DA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0D42DA" w:rsidRDefault="000D42DA" w:rsidP="0057256F"/>
    <w:p w:rsidR="000D42DA" w:rsidRDefault="00EE51DD" w:rsidP="0057256F">
      <w:r>
        <w:rPr>
          <w:rFonts w:hint="eastAsia"/>
        </w:rPr>
        <w:t>编写</w:t>
      </w:r>
      <w:r>
        <w:rPr>
          <w:rFonts w:hint="eastAsia"/>
        </w:rPr>
        <w:t>Service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EE51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EE51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ItemService</w:t>
      </w:r>
      <w:proofErr w:type="spell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EE51DD">
        <w:rPr>
          <w:rFonts w:ascii="Consolas" w:hAnsi="Consolas" w:cs="Consolas"/>
          <w:color w:val="3F5FBF"/>
          <w:kern w:val="0"/>
          <w:sz w:val="22"/>
          <w:szCs w:val="28"/>
        </w:rPr>
        <w:t>/**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EE51DD">
        <w:rPr>
          <w:rFonts w:ascii="Consolas" w:hAnsi="Consolas" w:cs="Consolas"/>
          <w:color w:val="3F5FBF"/>
          <w:kern w:val="0"/>
          <w:sz w:val="22"/>
          <w:szCs w:val="28"/>
        </w:rPr>
        <w:t>查询所有的商品数据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EE51DD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EE51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List&lt;Item&gt; </w:t>
      </w:r>
      <w:proofErr w:type="spellStart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queryItemList</w:t>
      </w:r>
      <w:proofErr w:type="spell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();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EE51DD">
        <w:rPr>
          <w:rFonts w:ascii="Consolas" w:hAnsi="Consolas" w:cs="Consolas"/>
          <w:color w:val="3F5FBF"/>
          <w:kern w:val="0"/>
          <w:sz w:val="22"/>
          <w:szCs w:val="28"/>
        </w:rPr>
        <w:t>/**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EE51DD">
        <w:rPr>
          <w:rFonts w:ascii="Consolas" w:hAnsi="Consolas" w:cs="Consolas"/>
          <w:color w:val="3F5FBF"/>
          <w:kern w:val="0"/>
          <w:sz w:val="22"/>
          <w:szCs w:val="28"/>
        </w:rPr>
        <w:t>根据商品</w:t>
      </w:r>
      <w:r w:rsidRPr="00EE51DD">
        <w:rPr>
          <w:rFonts w:ascii="Consolas" w:hAnsi="Consolas" w:cs="Consolas"/>
          <w:color w:val="3F5FBF"/>
          <w:kern w:val="0"/>
          <w:sz w:val="22"/>
          <w:szCs w:val="28"/>
        </w:rPr>
        <w:t>id</w:t>
      </w:r>
      <w:r w:rsidRPr="00EE51DD">
        <w:rPr>
          <w:rFonts w:ascii="Consolas" w:hAnsi="Consolas" w:cs="Consolas"/>
          <w:color w:val="3F5FBF"/>
          <w:kern w:val="0"/>
          <w:sz w:val="22"/>
          <w:szCs w:val="28"/>
        </w:rPr>
        <w:t>查询商品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EE51DD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</w:t>
      </w:r>
      <w:proofErr w:type="spellStart"/>
      <w:r w:rsidRPr="00EE51DD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param</w:t>
      </w:r>
      <w:proofErr w:type="spellEnd"/>
      <w:r w:rsidRPr="00EE51DD">
        <w:rPr>
          <w:rFonts w:ascii="Consolas" w:hAnsi="Consolas" w:cs="Consolas"/>
          <w:color w:val="3F5FBF"/>
          <w:kern w:val="0"/>
          <w:sz w:val="22"/>
          <w:szCs w:val="28"/>
        </w:rPr>
        <w:t xml:space="preserve"> id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EE51DD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proofErr w:type="gramStart"/>
      <w:r w:rsidRPr="00EE51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Item </w:t>
      </w:r>
      <w:proofErr w:type="spellStart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queryItemById</w:t>
      </w:r>
      <w:proofErr w:type="spell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EE51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EE51DD">
        <w:rPr>
          <w:rFonts w:ascii="Consolas" w:hAnsi="Consolas" w:cs="Consolas"/>
          <w:color w:val="6A3E3E"/>
          <w:kern w:val="0"/>
          <w:sz w:val="22"/>
          <w:szCs w:val="28"/>
        </w:rPr>
        <w:t>id</w:t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EE51DD">
        <w:rPr>
          <w:rFonts w:ascii="Consolas" w:hAnsi="Consolas" w:cs="Consolas"/>
          <w:color w:val="3F5FBF"/>
          <w:kern w:val="0"/>
          <w:sz w:val="22"/>
          <w:szCs w:val="28"/>
        </w:rPr>
        <w:t>/**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EE51DD">
        <w:rPr>
          <w:rFonts w:ascii="Consolas" w:hAnsi="Consolas" w:cs="Consolas"/>
          <w:color w:val="3F5FBF"/>
          <w:kern w:val="0"/>
          <w:sz w:val="22"/>
          <w:szCs w:val="28"/>
        </w:rPr>
        <w:t>更新商品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EE51DD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</w:t>
      </w:r>
      <w:proofErr w:type="spellStart"/>
      <w:r w:rsidRPr="00EE51DD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param</w:t>
      </w:r>
      <w:proofErr w:type="spellEnd"/>
      <w:r w:rsidRPr="00EE51DD">
        <w:rPr>
          <w:rFonts w:ascii="Consolas" w:hAnsi="Consolas" w:cs="Consolas"/>
          <w:color w:val="3F5FBF"/>
          <w:kern w:val="0"/>
          <w:sz w:val="22"/>
          <w:szCs w:val="28"/>
        </w:rPr>
        <w:t xml:space="preserve"> item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EE51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EE51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updateItem</w:t>
      </w:r>
      <w:proofErr w:type="spell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(Item </w:t>
      </w:r>
      <w:r w:rsidRPr="00EE51DD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E51DD" w:rsidRPr="00EE51DD" w:rsidRDefault="00EE51DD" w:rsidP="00EE51DD">
      <w:pPr>
        <w:shd w:val="clear" w:color="auto" w:fill="DDD9C3" w:themeFill="background2" w:themeFillShade="E6"/>
        <w:rPr>
          <w:sz w:val="1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EE51DD" w:rsidRDefault="00EE51DD" w:rsidP="0057256F"/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646464"/>
          <w:kern w:val="0"/>
          <w:sz w:val="22"/>
          <w:szCs w:val="28"/>
        </w:rPr>
        <w:t>@Service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EE51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EE51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ItemServiceImpl</w:t>
      </w:r>
      <w:proofErr w:type="spell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EE51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implements</w:t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ItemService</w:t>
      </w:r>
      <w:proofErr w:type="spell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EE51DD">
        <w:rPr>
          <w:rFonts w:ascii="Consolas" w:hAnsi="Consolas" w:cs="Consolas"/>
          <w:color w:val="646464"/>
          <w:kern w:val="0"/>
          <w:sz w:val="22"/>
          <w:szCs w:val="28"/>
        </w:rPr>
        <w:t>@</w:t>
      </w:r>
      <w:proofErr w:type="spellStart"/>
      <w:r w:rsidRPr="00EE51DD">
        <w:rPr>
          <w:rFonts w:ascii="Consolas" w:hAnsi="Consolas" w:cs="Consolas"/>
          <w:color w:val="646464"/>
          <w:kern w:val="0"/>
          <w:sz w:val="22"/>
          <w:szCs w:val="28"/>
        </w:rPr>
        <w:t>Autowired</w:t>
      </w:r>
      <w:proofErr w:type="spellEnd"/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EE51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ItemMapper</w:t>
      </w:r>
      <w:proofErr w:type="spell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EE51DD">
        <w:rPr>
          <w:rFonts w:ascii="Consolas" w:hAnsi="Consolas" w:cs="Consolas"/>
          <w:color w:val="0000C0"/>
          <w:kern w:val="0"/>
          <w:sz w:val="22"/>
          <w:szCs w:val="28"/>
        </w:rPr>
        <w:t>itemMapper</w:t>
      </w:r>
      <w:proofErr w:type="spell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EE51DD">
        <w:rPr>
          <w:rFonts w:ascii="Consolas" w:hAnsi="Consolas" w:cs="Consolas"/>
          <w:color w:val="646464"/>
          <w:kern w:val="0"/>
          <w:sz w:val="22"/>
          <w:szCs w:val="28"/>
        </w:rPr>
        <w:t>@Override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EE51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List&lt;Item&gt; </w:t>
      </w:r>
      <w:proofErr w:type="spellStart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queryItemList</w:t>
      </w:r>
      <w:proofErr w:type="spell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List&lt;Item&gt; </w:t>
      </w:r>
      <w:r w:rsidRPr="00EE51DD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EE51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EE51DD">
        <w:rPr>
          <w:rFonts w:ascii="Consolas" w:hAnsi="Consolas" w:cs="Consolas"/>
          <w:color w:val="0000C0"/>
          <w:kern w:val="0"/>
          <w:sz w:val="22"/>
          <w:szCs w:val="28"/>
        </w:rPr>
        <w:t>itemMapper</w:t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.selectByExample</w:t>
      </w:r>
      <w:proofErr w:type="spell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EE51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null</w:t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EE51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EE51DD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EE51DD">
        <w:rPr>
          <w:rFonts w:ascii="Consolas" w:hAnsi="Consolas" w:cs="Consolas"/>
          <w:color w:val="646464"/>
          <w:kern w:val="0"/>
          <w:sz w:val="22"/>
          <w:szCs w:val="28"/>
        </w:rPr>
        <w:t>@Override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EE51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Item </w:t>
      </w:r>
      <w:proofErr w:type="spellStart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queryItemById</w:t>
      </w:r>
      <w:proofErr w:type="spell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EE51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EE51DD">
        <w:rPr>
          <w:rFonts w:ascii="Consolas" w:hAnsi="Consolas" w:cs="Consolas"/>
          <w:color w:val="6A3E3E"/>
          <w:kern w:val="0"/>
          <w:sz w:val="22"/>
          <w:szCs w:val="28"/>
        </w:rPr>
        <w:t>id</w:t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Item </w:t>
      </w:r>
      <w:proofErr w:type="spellStart"/>
      <w:r w:rsidRPr="00EE51DD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proofErr w:type="spell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EE51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EE51DD">
        <w:rPr>
          <w:rFonts w:ascii="Consolas" w:hAnsi="Consolas" w:cs="Consolas"/>
          <w:color w:val="0000C0"/>
          <w:kern w:val="0"/>
          <w:sz w:val="22"/>
          <w:szCs w:val="28"/>
        </w:rPr>
        <w:t>itemMapper</w:t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.selectByPrimaryKey</w:t>
      </w:r>
      <w:proofErr w:type="spell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EE51DD">
        <w:rPr>
          <w:rFonts w:ascii="Consolas" w:hAnsi="Consolas" w:cs="Consolas"/>
          <w:color w:val="6A3E3E"/>
          <w:kern w:val="0"/>
          <w:sz w:val="22"/>
          <w:szCs w:val="28"/>
        </w:rPr>
        <w:t>id</w:t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EE51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EE51DD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EE51DD">
        <w:rPr>
          <w:rFonts w:ascii="Consolas" w:hAnsi="Consolas" w:cs="Consolas"/>
          <w:color w:val="646464"/>
          <w:kern w:val="0"/>
          <w:sz w:val="22"/>
          <w:szCs w:val="28"/>
        </w:rPr>
        <w:t>@Override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EE51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EE51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updateItem</w:t>
      </w:r>
      <w:proofErr w:type="spell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 xml:space="preserve">(Item </w:t>
      </w:r>
      <w:r w:rsidRPr="00EE51DD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EE51D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EE51DD">
        <w:rPr>
          <w:rFonts w:ascii="Consolas" w:hAnsi="Consolas" w:cs="Consolas"/>
          <w:color w:val="0000C0"/>
          <w:kern w:val="0"/>
          <w:sz w:val="22"/>
          <w:szCs w:val="28"/>
        </w:rPr>
        <w:t>itemMapper</w:t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.updateByPrimaryKeySelective</w:t>
      </w:r>
      <w:proofErr w:type="spellEnd"/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EE51DD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EE51DD" w:rsidRPr="00EE51DD" w:rsidRDefault="00EE51DD" w:rsidP="00EE51DD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E51DD" w:rsidRPr="00EE51DD" w:rsidRDefault="00EE51DD" w:rsidP="00EE51DD">
      <w:pPr>
        <w:shd w:val="clear" w:color="auto" w:fill="DDD9C3" w:themeFill="background2" w:themeFillShade="E6"/>
        <w:rPr>
          <w:sz w:val="18"/>
        </w:rPr>
      </w:pPr>
      <w:r w:rsidRPr="00EE51DD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EE51DD" w:rsidRDefault="00EE51DD" w:rsidP="0057256F"/>
    <w:p w:rsidR="0057256F" w:rsidRDefault="0057256F" w:rsidP="0057256F">
      <w:r>
        <w:rPr>
          <w:rFonts w:hint="eastAsia"/>
        </w:rPr>
        <w:t xml:space="preserve">5. </w:t>
      </w:r>
      <w:r>
        <w:rPr>
          <w:rFonts w:hint="eastAsia"/>
        </w:rPr>
        <w:t>解决</w:t>
      </w:r>
      <w:r>
        <w:rPr>
          <w:rFonts w:hint="eastAsia"/>
        </w:rPr>
        <w:t>post</w:t>
      </w:r>
      <w:r>
        <w:rPr>
          <w:rFonts w:hint="eastAsia"/>
        </w:rPr>
        <w:t>请求的乱码问题</w:t>
      </w:r>
    </w:p>
    <w:p w:rsidR="0038697A" w:rsidRDefault="0038697A" w:rsidP="0057256F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添加如下配置：</w:t>
      </w:r>
    </w:p>
    <w:p w:rsidR="0038697A" w:rsidRDefault="0038697A" w:rsidP="0038697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</w:rPr>
        <w:t xml:space="preserve"> 解决post乱码问题 --&gt;</w:t>
      </w:r>
    </w:p>
    <w:p w:rsidR="0038697A" w:rsidRDefault="0038697A" w:rsidP="0038697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</w:rPr>
        <w:t>filter</w:t>
      </w:r>
      <w:proofErr w:type="gramEnd"/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8697A" w:rsidRDefault="0038697A" w:rsidP="0038697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filter-name</w:t>
      </w:r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>encoding</w:t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filter-name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8697A" w:rsidRDefault="0038697A" w:rsidP="0038697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filter-class</w:t>
      </w:r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>org.springframework.web.filter.CharacterEncodingFil</w:t>
      </w:r>
      <w:r>
        <w:rPr>
          <w:rFonts w:ascii="Consolas" w:eastAsia="Consolas" w:hAnsi="Consolas" w:hint="eastAsia"/>
          <w:color w:val="000000"/>
          <w:sz w:val="22"/>
        </w:rPr>
        <w:lastRenderedPageBreak/>
        <w:t>ter</w:t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filter-class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8697A" w:rsidRDefault="0038697A" w:rsidP="0038697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</w:rPr>
        <w:t xml:space="preserve"> 设置编码参是UTF8 --&gt;</w:t>
      </w:r>
    </w:p>
    <w:p w:rsidR="0038697A" w:rsidRDefault="0038697A" w:rsidP="0038697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</w:rPr>
        <w:t>init-param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8697A" w:rsidRDefault="0038697A" w:rsidP="0038697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</w:rPr>
        <w:t>param</w:t>
      </w:r>
      <w:proofErr w:type="spellEnd"/>
      <w:r>
        <w:rPr>
          <w:rFonts w:ascii="Consolas" w:eastAsia="Consolas" w:hAnsi="Consolas" w:hint="eastAsia"/>
          <w:color w:val="3F7F7F"/>
          <w:sz w:val="22"/>
        </w:rPr>
        <w:t>-name</w:t>
      </w:r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>encoding</w:t>
      </w:r>
      <w:r>
        <w:rPr>
          <w:rFonts w:ascii="Consolas" w:eastAsia="Consolas" w:hAnsi="Consolas" w:hint="eastAsia"/>
          <w:color w:val="008080"/>
          <w:sz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</w:rPr>
        <w:t>param</w:t>
      </w:r>
      <w:proofErr w:type="spellEnd"/>
      <w:r>
        <w:rPr>
          <w:rFonts w:ascii="Consolas" w:eastAsia="Consolas" w:hAnsi="Consolas" w:hint="eastAsia"/>
          <w:color w:val="3F7F7F"/>
          <w:sz w:val="22"/>
        </w:rPr>
        <w:t>-name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8697A" w:rsidRDefault="0038697A" w:rsidP="0038697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</w:rPr>
        <w:t>param</w:t>
      </w:r>
      <w:proofErr w:type="spellEnd"/>
      <w:r>
        <w:rPr>
          <w:rFonts w:ascii="Consolas" w:eastAsia="Consolas" w:hAnsi="Consolas" w:hint="eastAsia"/>
          <w:color w:val="3F7F7F"/>
          <w:sz w:val="22"/>
        </w:rPr>
        <w:t>-value</w:t>
      </w:r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>UTF-8</w:t>
      </w:r>
      <w:r>
        <w:rPr>
          <w:rFonts w:ascii="Consolas" w:eastAsia="Consolas" w:hAnsi="Consolas" w:hint="eastAsia"/>
          <w:color w:val="008080"/>
          <w:sz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</w:rPr>
        <w:t>param</w:t>
      </w:r>
      <w:proofErr w:type="spellEnd"/>
      <w:r>
        <w:rPr>
          <w:rFonts w:ascii="Consolas" w:eastAsia="Consolas" w:hAnsi="Consolas" w:hint="eastAsia"/>
          <w:color w:val="3F7F7F"/>
          <w:sz w:val="22"/>
        </w:rPr>
        <w:t>-value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8697A" w:rsidRDefault="0038697A" w:rsidP="0038697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</w:rPr>
        <w:t>init-param</w:t>
      </w:r>
      <w:proofErr w:type="spellEnd"/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8697A" w:rsidRDefault="0038697A" w:rsidP="0038697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filter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8697A" w:rsidRDefault="0038697A" w:rsidP="0038697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</w:rPr>
        <w:t>filter-mapping</w:t>
      </w:r>
      <w:proofErr w:type="gramEnd"/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8697A" w:rsidRDefault="0038697A" w:rsidP="0038697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filter-name</w:t>
      </w:r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>encoding</w:t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filter-name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8697A" w:rsidRDefault="0038697A" w:rsidP="0038697A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2"/>
        </w:rPr>
        <w:t>-pattern</w:t>
      </w:r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>/*</w:t>
      </w:r>
      <w:r>
        <w:rPr>
          <w:rFonts w:ascii="Consolas" w:eastAsia="Consolas" w:hAnsi="Consolas" w:hint="eastAsia"/>
          <w:color w:val="008080"/>
          <w:sz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2"/>
        </w:rPr>
        <w:t>-pattern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8697A" w:rsidRDefault="0038697A" w:rsidP="0038697A">
      <w:pPr>
        <w:shd w:val="clear" w:color="auto" w:fill="DDD8C2" w:themeFill="background2" w:themeFillShade="E5"/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filter-mapping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38697A" w:rsidRDefault="0038697A" w:rsidP="0057256F"/>
    <w:p w:rsidR="0057256F" w:rsidRDefault="001C6853" w:rsidP="001C6853">
      <w:r>
        <w:rPr>
          <w:rFonts w:hint="eastAsia"/>
        </w:rPr>
        <w:t>6</w:t>
      </w:r>
      <w:r>
        <w:t xml:space="preserve">. </w:t>
      </w:r>
      <w:r w:rsidR="0057256F">
        <w:rPr>
          <w:rFonts w:hint="eastAsia"/>
        </w:rPr>
        <w:t>创建包装类，包含了商品属性，用包装</w:t>
      </w:r>
      <w:proofErr w:type="spellStart"/>
      <w:r w:rsidR="0057256F">
        <w:rPr>
          <w:rFonts w:hint="eastAsia"/>
        </w:rPr>
        <w:t>pojo</w:t>
      </w:r>
      <w:proofErr w:type="spellEnd"/>
      <w:r w:rsidR="0057256F">
        <w:rPr>
          <w:rFonts w:hint="eastAsia"/>
        </w:rPr>
        <w:t>接受查询条件</w:t>
      </w:r>
      <w:r w:rsidR="000B52A9">
        <w:rPr>
          <w:rFonts w:hint="eastAsia"/>
        </w:rPr>
        <w:t>，</w:t>
      </w:r>
      <w:r w:rsidR="000B52A9">
        <w:t>搜索</w:t>
      </w:r>
      <w:r w:rsidR="000B52A9">
        <w:rPr>
          <w:rFonts w:hint="eastAsia"/>
        </w:rPr>
        <w:t>功能在商品列表页</w:t>
      </w:r>
    </w:p>
    <w:p w:rsidR="00222650" w:rsidRDefault="00222650" w:rsidP="00222650">
      <w:r>
        <w:rPr>
          <w:rFonts w:hint="eastAsia"/>
        </w:rPr>
        <w:t>创建包装类</w:t>
      </w:r>
    </w:p>
    <w:p w:rsidR="00222650" w:rsidRPr="00222650" w:rsidRDefault="00222650" w:rsidP="0022265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22265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2265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>QueryVo</w:t>
      </w:r>
      <w:proofErr w:type="spellEnd"/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222650" w:rsidRPr="00222650" w:rsidRDefault="00222650" w:rsidP="0022265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22265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 xml:space="preserve"> Item </w:t>
      </w:r>
      <w:proofErr w:type="spellStart"/>
      <w:r w:rsidRPr="00222650">
        <w:rPr>
          <w:rFonts w:ascii="Consolas" w:hAnsi="Consolas" w:cs="Consolas"/>
          <w:color w:val="0000C0"/>
          <w:kern w:val="0"/>
          <w:sz w:val="22"/>
          <w:szCs w:val="28"/>
        </w:rPr>
        <w:t>item</w:t>
      </w:r>
      <w:proofErr w:type="spellEnd"/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222650" w:rsidRPr="00222650" w:rsidRDefault="00222650" w:rsidP="0022265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222650" w:rsidRPr="00222650" w:rsidRDefault="00222650" w:rsidP="0022265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22265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 xml:space="preserve"> Item </w:t>
      </w:r>
      <w:proofErr w:type="spellStart"/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>getItem</w:t>
      </w:r>
      <w:proofErr w:type="spellEnd"/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222650" w:rsidRPr="00222650" w:rsidRDefault="00222650" w:rsidP="0022265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22265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22650">
        <w:rPr>
          <w:rFonts w:ascii="Consolas" w:hAnsi="Consolas" w:cs="Consolas"/>
          <w:color w:val="0000C0"/>
          <w:kern w:val="0"/>
          <w:sz w:val="22"/>
          <w:szCs w:val="28"/>
        </w:rPr>
        <w:t>item</w:t>
      </w:r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222650" w:rsidRPr="00222650" w:rsidRDefault="00222650" w:rsidP="0022265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222650" w:rsidRPr="00222650" w:rsidRDefault="00222650" w:rsidP="0022265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222650" w:rsidRPr="00222650" w:rsidRDefault="00222650" w:rsidP="0022265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22265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2265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>setItem</w:t>
      </w:r>
      <w:proofErr w:type="spellEnd"/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 xml:space="preserve">(Item </w:t>
      </w:r>
      <w:r w:rsidRPr="00222650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222650" w:rsidRPr="00222650" w:rsidRDefault="00222650" w:rsidP="0022265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22265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222650">
        <w:rPr>
          <w:rFonts w:ascii="Consolas" w:hAnsi="Consolas" w:cs="Consolas"/>
          <w:color w:val="0000C0"/>
          <w:kern w:val="0"/>
          <w:sz w:val="22"/>
          <w:szCs w:val="28"/>
        </w:rPr>
        <w:t>item</w:t>
      </w:r>
      <w:proofErr w:type="spellEnd"/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222650">
        <w:rPr>
          <w:rFonts w:ascii="Consolas" w:hAnsi="Consolas" w:cs="Consolas"/>
          <w:color w:val="6A3E3E"/>
          <w:kern w:val="0"/>
          <w:sz w:val="22"/>
          <w:szCs w:val="28"/>
        </w:rPr>
        <w:t>item</w:t>
      </w:r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222650" w:rsidRPr="00222650" w:rsidRDefault="00222650" w:rsidP="0022265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222650" w:rsidRPr="00222650" w:rsidRDefault="00222650" w:rsidP="0022265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222650" w:rsidRPr="00222650" w:rsidRDefault="00222650" w:rsidP="00222650">
      <w:pPr>
        <w:shd w:val="clear" w:color="auto" w:fill="DDD9C3" w:themeFill="background2" w:themeFillShade="E6"/>
        <w:rPr>
          <w:sz w:val="18"/>
        </w:rPr>
      </w:pPr>
      <w:r w:rsidRPr="00222650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222650" w:rsidRDefault="00222650" w:rsidP="00222650"/>
    <w:p w:rsidR="00C31DCB" w:rsidRDefault="00C31DCB" w:rsidP="00222650">
      <w:r>
        <w:rPr>
          <w:rFonts w:hint="eastAsia"/>
        </w:rPr>
        <w:t>编写</w:t>
      </w:r>
      <w:r>
        <w:rPr>
          <w:rFonts w:hint="eastAsia"/>
        </w:rPr>
        <w:t>Controller</w:t>
      </w:r>
    </w:p>
    <w:p w:rsidR="00BB64FC" w:rsidRPr="00BB64FC" w:rsidRDefault="00BB64FC" w:rsidP="00BB64F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B64FC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BB64FC">
        <w:rPr>
          <w:rFonts w:ascii="Consolas" w:hAnsi="Consolas" w:cs="Consolas"/>
          <w:color w:val="3F7F5F"/>
          <w:kern w:val="0"/>
          <w:sz w:val="22"/>
          <w:szCs w:val="28"/>
        </w:rPr>
        <w:t>创建包装类，包含了商品属性，用包装</w:t>
      </w:r>
      <w:proofErr w:type="spellStart"/>
      <w:r w:rsidRPr="00BB64FC">
        <w:rPr>
          <w:rFonts w:ascii="Consolas" w:hAnsi="Consolas" w:cs="Consolas"/>
          <w:color w:val="3F7F5F"/>
          <w:kern w:val="0"/>
          <w:sz w:val="22"/>
          <w:szCs w:val="28"/>
        </w:rPr>
        <w:t>pojo</w:t>
      </w:r>
      <w:proofErr w:type="spellEnd"/>
      <w:r w:rsidRPr="00BB64FC">
        <w:rPr>
          <w:rFonts w:ascii="Consolas" w:hAnsi="Consolas" w:cs="Consolas"/>
          <w:color w:val="3F7F5F"/>
          <w:kern w:val="0"/>
          <w:sz w:val="22"/>
          <w:szCs w:val="28"/>
        </w:rPr>
        <w:t>接受查询条件，搜索功能在商品列表页</w:t>
      </w:r>
    </w:p>
    <w:p w:rsidR="00BB64FC" w:rsidRPr="00BB64FC" w:rsidRDefault="00BB64FC" w:rsidP="00BB64F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BB64FC">
        <w:rPr>
          <w:rFonts w:ascii="Consolas" w:hAnsi="Consolas" w:cs="Consolas"/>
          <w:color w:val="646464"/>
          <w:kern w:val="0"/>
          <w:sz w:val="22"/>
          <w:szCs w:val="28"/>
        </w:rPr>
        <w:t>@</w:t>
      </w:r>
      <w:proofErr w:type="spellStart"/>
      <w:r w:rsidRPr="00BB64FC">
        <w:rPr>
          <w:rFonts w:ascii="Consolas" w:hAnsi="Consolas" w:cs="Consolas"/>
          <w:color w:val="646464"/>
          <w:kern w:val="0"/>
          <w:sz w:val="22"/>
          <w:szCs w:val="28"/>
        </w:rPr>
        <w:t>RequestMapping</w:t>
      </w:r>
      <w:proofErr w:type="spellEnd"/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BB64FC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spellStart"/>
      <w:r w:rsidRPr="00BB64FC">
        <w:rPr>
          <w:rFonts w:ascii="Consolas" w:hAnsi="Consolas" w:cs="Consolas"/>
          <w:color w:val="2A00FF"/>
          <w:kern w:val="0"/>
          <w:sz w:val="22"/>
          <w:szCs w:val="28"/>
        </w:rPr>
        <w:t>queryItem</w:t>
      </w:r>
      <w:proofErr w:type="spellEnd"/>
      <w:r w:rsidRPr="00BB64FC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>)</w:t>
      </w:r>
    </w:p>
    <w:p w:rsidR="00BB64FC" w:rsidRPr="00BB64FC" w:rsidRDefault="00BB64FC" w:rsidP="00BB64F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BB64F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proofErr w:type="spellStart"/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>queryItem</w:t>
      </w:r>
      <w:proofErr w:type="spellEnd"/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>QueryVo</w:t>
      </w:r>
      <w:proofErr w:type="spellEnd"/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BB64FC">
        <w:rPr>
          <w:rFonts w:ascii="Consolas" w:hAnsi="Consolas" w:cs="Consolas"/>
          <w:color w:val="6A3E3E"/>
          <w:kern w:val="0"/>
          <w:sz w:val="22"/>
          <w:szCs w:val="28"/>
        </w:rPr>
        <w:t>queryVo</w:t>
      </w:r>
      <w:proofErr w:type="spellEnd"/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BB64FC" w:rsidRPr="00BB64FC" w:rsidRDefault="00BB64FC" w:rsidP="00BB64F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BB64FC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BB64FC">
        <w:rPr>
          <w:rFonts w:ascii="Consolas" w:hAnsi="Consolas" w:cs="Consolas"/>
          <w:color w:val="6A3E3E"/>
          <w:kern w:val="0"/>
          <w:sz w:val="22"/>
          <w:szCs w:val="28"/>
        </w:rPr>
        <w:t>queryVo</w:t>
      </w:r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>.getItem</w:t>
      </w:r>
      <w:proofErr w:type="spellEnd"/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>().</w:t>
      </w:r>
      <w:proofErr w:type="spellStart"/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>getId</w:t>
      </w:r>
      <w:proofErr w:type="spellEnd"/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>());</w:t>
      </w:r>
    </w:p>
    <w:p w:rsidR="00BB64FC" w:rsidRPr="00BB64FC" w:rsidRDefault="00BB64FC" w:rsidP="00BB64F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BB64FC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BB64FC">
        <w:rPr>
          <w:rFonts w:ascii="Consolas" w:hAnsi="Consolas" w:cs="Consolas"/>
          <w:color w:val="6A3E3E"/>
          <w:kern w:val="0"/>
          <w:sz w:val="22"/>
          <w:szCs w:val="28"/>
        </w:rPr>
        <w:t>queryVo</w:t>
      </w:r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>.getItem</w:t>
      </w:r>
      <w:proofErr w:type="spellEnd"/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>().</w:t>
      </w:r>
      <w:proofErr w:type="spellStart"/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>getName</w:t>
      </w:r>
      <w:proofErr w:type="spellEnd"/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>());</w:t>
      </w:r>
    </w:p>
    <w:p w:rsidR="00BB64FC" w:rsidRPr="00BB64FC" w:rsidRDefault="00BB64FC" w:rsidP="00BB64F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BB64F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B64FC">
        <w:rPr>
          <w:rFonts w:ascii="Consolas" w:hAnsi="Consolas" w:cs="Consolas"/>
          <w:color w:val="2A00FF"/>
          <w:kern w:val="0"/>
          <w:sz w:val="22"/>
          <w:szCs w:val="28"/>
        </w:rPr>
        <w:t>"success"</w:t>
      </w:r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C31DCB" w:rsidRPr="00BB64FC" w:rsidRDefault="00BB64FC" w:rsidP="00BB64FC">
      <w:pPr>
        <w:shd w:val="clear" w:color="auto" w:fill="DDD9C3" w:themeFill="background2" w:themeFillShade="E6"/>
        <w:rPr>
          <w:sz w:val="18"/>
        </w:rPr>
      </w:pPr>
      <w:r w:rsidRPr="00BB64FC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222650" w:rsidRDefault="00222650" w:rsidP="00222650"/>
    <w:p w:rsidR="0057256F" w:rsidRPr="002E215A" w:rsidRDefault="0057256F" w:rsidP="0057256F">
      <w:r>
        <w:rPr>
          <w:rFonts w:hint="eastAsia"/>
        </w:rPr>
        <w:t xml:space="preserve">7. </w:t>
      </w:r>
      <w:r>
        <w:rPr>
          <w:rFonts w:hint="eastAsia"/>
        </w:rPr>
        <w:t>实现接收时间类型的数据，完成商品的生产日期修改</w:t>
      </w:r>
    </w:p>
    <w:p w:rsidR="0057256F" w:rsidRDefault="004E680B" w:rsidP="0057256F">
      <w:r>
        <w:rPr>
          <w:rFonts w:hint="eastAsia"/>
        </w:rPr>
        <w:t>修改</w:t>
      </w:r>
      <w:proofErr w:type="spellStart"/>
      <w:r w:rsidR="00046957" w:rsidRPr="00046957">
        <w:t>itemEdit.jsp</w:t>
      </w:r>
      <w:proofErr w:type="spellEnd"/>
      <w:r>
        <w:rPr>
          <w:rFonts w:hint="eastAsia"/>
        </w:rPr>
        <w:t>，显示商品的时间</w:t>
      </w:r>
    </w:p>
    <w:p w:rsidR="0044193A" w:rsidRPr="0044193A" w:rsidRDefault="0044193A" w:rsidP="0044193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proofErr w:type="gramStart"/>
      <w:r w:rsidRPr="0044193A">
        <w:rPr>
          <w:rFonts w:ascii="Consolas" w:hAnsi="Consolas" w:cs="Consolas"/>
          <w:color w:val="3F7F7F"/>
          <w:kern w:val="0"/>
          <w:sz w:val="22"/>
          <w:szCs w:val="28"/>
          <w:highlight w:val="lightGray"/>
        </w:rPr>
        <w:t>tr</w:t>
      </w:r>
      <w:proofErr w:type="spellEnd"/>
      <w:proofErr w:type="gramEnd"/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44193A" w:rsidRPr="0044193A" w:rsidRDefault="0044193A" w:rsidP="0044193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4193A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44193A">
        <w:rPr>
          <w:rFonts w:ascii="Consolas" w:hAnsi="Consolas" w:cs="Consolas"/>
          <w:color w:val="3F7F7F"/>
          <w:kern w:val="0"/>
          <w:sz w:val="22"/>
          <w:szCs w:val="28"/>
        </w:rPr>
        <w:t>td</w:t>
      </w:r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r w:rsidRPr="0044193A">
        <w:rPr>
          <w:rFonts w:ascii="Consolas" w:hAnsi="Consolas" w:cs="Consolas"/>
          <w:color w:val="000000"/>
          <w:kern w:val="0"/>
          <w:sz w:val="22"/>
          <w:szCs w:val="28"/>
        </w:rPr>
        <w:t>商品生产日期</w:t>
      </w:r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44193A">
        <w:rPr>
          <w:rFonts w:ascii="Consolas" w:hAnsi="Consolas" w:cs="Consolas"/>
          <w:color w:val="3F7F7F"/>
          <w:kern w:val="0"/>
          <w:sz w:val="22"/>
          <w:szCs w:val="28"/>
        </w:rPr>
        <w:t>td</w:t>
      </w:r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44193A" w:rsidRPr="0044193A" w:rsidRDefault="0044193A" w:rsidP="0044193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4193A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gramStart"/>
      <w:r w:rsidRPr="0044193A">
        <w:rPr>
          <w:rFonts w:ascii="Consolas" w:hAnsi="Consolas" w:cs="Consolas"/>
          <w:color w:val="3F7F7F"/>
          <w:kern w:val="0"/>
          <w:sz w:val="22"/>
          <w:szCs w:val="28"/>
        </w:rPr>
        <w:t>td</w:t>
      </w:r>
      <w:proofErr w:type="gramEnd"/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&gt;&lt;</w:t>
      </w:r>
      <w:r w:rsidRPr="0044193A">
        <w:rPr>
          <w:rFonts w:ascii="Consolas" w:hAnsi="Consolas" w:cs="Consolas"/>
          <w:color w:val="3F7F7F"/>
          <w:kern w:val="0"/>
          <w:sz w:val="22"/>
          <w:szCs w:val="28"/>
        </w:rPr>
        <w:t>input</w:t>
      </w:r>
      <w:r w:rsidRPr="0044193A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44193A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44193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"text"</w:t>
      </w:r>
      <w:r w:rsidRPr="0044193A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44193A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44193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createtime</w:t>
      </w:r>
      <w:proofErr w:type="spellEnd"/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</w:p>
    <w:p w:rsidR="0044193A" w:rsidRPr="0044193A" w:rsidRDefault="0044193A" w:rsidP="0044193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4193A">
        <w:rPr>
          <w:rFonts w:ascii="Consolas" w:hAnsi="Consolas" w:cs="Consolas"/>
          <w:kern w:val="0"/>
          <w:sz w:val="22"/>
          <w:szCs w:val="28"/>
        </w:rPr>
        <w:lastRenderedPageBreak/>
        <w:tab/>
      </w:r>
      <w:r w:rsidRPr="0044193A">
        <w:rPr>
          <w:rFonts w:ascii="Consolas" w:hAnsi="Consolas" w:cs="Consolas"/>
          <w:kern w:val="0"/>
          <w:sz w:val="22"/>
          <w:szCs w:val="28"/>
        </w:rPr>
        <w:tab/>
      </w:r>
      <w:r w:rsidRPr="0044193A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44193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44193A">
        <w:rPr>
          <w:rFonts w:ascii="Consolas" w:hAnsi="Consolas" w:cs="Consolas"/>
          <w:color w:val="3F7F7F"/>
          <w:kern w:val="0"/>
          <w:sz w:val="22"/>
          <w:szCs w:val="28"/>
        </w:rPr>
        <w:t>fmt</w:t>
      </w:r>
      <w:proofErr w:type="gramStart"/>
      <w:r w:rsidRPr="0044193A">
        <w:rPr>
          <w:rFonts w:ascii="Consolas" w:hAnsi="Consolas" w:cs="Consolas"/>
          <w:color w:val="3F7F7F"/>
          <w:kern w:val="0"/>
          <w:sz w:val="22"/>
          <w:szCs w:val="28"/>
        </w:rPr>
        <w:t>:formatDate</w:t>
      </w:r>
      <w:proofErr w:type="spellEnd"/>
      <w:proofErr w:type="gramEnd"/>
      <w:r w:rsidRPr="0044193A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44193A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44193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44193A">
        <w:rPr>
          <w:rFonts w:ascii="Consolas" w:hAnsi="Consolas" w:cs="Consolas"/>
          <w:kern w:val="0"/>
          <w:sz w:val="22"/>
          <w:szCs w:val="28"/>
        </w:rPr>
        <w:t>"</w:t>
      </w:r>
      <w:r w:rsidRPr="0044193A">
        <w:rPr>
          <w:rFonts w:ascii="Consolas" w:hAnsi="Consolas" w:cs="Consolas"/>
          <w:color w:val="000000"/>
          <w:kern w:val="0"/>
          <w:sz w:val="22"/>
          <w:szCs w:val="28"/>
        </w:rPr>
        <w:t>${</w:t>
      </w:r>
      <w:proofErr w:type="spellStart"/>
      <w:r w:rsidRPr="0044193A">
        <w:rPr>
          <w:rFonts w:ascii="Consolas" w:hAnsi="Consolas" w:cs="Consolas"/>
          <w:color w:val="000000"/>
          <w:kern w:val="0"/>
          <w:sz w:val="22"/>
          <w:szCs w:val="28"/>
        </w:rPr>
        <w:t>item.createtime</w:t>
      </w:r>
      <w:proofErr w:type="spellEnd"/>
      <w:r w:rsidRPr="0044193A">
        <w:rPr>
          <w:rFonts w:ascii="Consolas" w:hAnsi="Consolas" w:cs="Consolas"/>
          <w:color w:val="000000"/>
          <w:kern w:val="0"/>
          <w:sz w:val="22"/>
          <w:szCs w:val="28"/>
        </w:rPr>
        <w:t>}</w:t>
      </w:r>
      <w:r w:rsidRPr="0044193A">
        <w:rPr>
          <w:rFonts w:ascii="Consolas" w:hAnsi="Consolas" w:cs="Consolas"/>
          <w:kern w:val="0"/>
          <w:sz w:val="22"/>
          <w:szCs w:val="28"/>
        </w:rPr>
        <w:t xml:space="preserve">" </w:t>
      </w:r>
      <w:r w:rsidRPr="0044193A">
        <w:rPr>
          <w:rFonts w:ascii="Consolas" w:hAnsi="Consolas" w:cs="Consolas"/>
          <w:color w:val="7F007F"/>
          <w:kern w:val="0"/>
          <w:sz w:val="22"/>
          <w:szCs w:val="28"/>
        </w:rPr>
        <w:t>pattern</w:t>
      </w:r>
      <w:r w:rsidRPr="0044193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yyyy</w:t>
      </w:r>
      <w:proofErr w:type="spellEnd"/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-MM-</w:t>
      </w:r>
      <w:proofErr w:type="spellStart"/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dd</w:t>
      </w:r>
      <w:proofErr w:type="spellEnd"/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 xml:space="preserve"> </w:t>
      </w:r>
      <w:proofErr w:type="spellStart"/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HH:mm:ss</w:t>
      </w:r>
      <w:proofErr w:type="spellEnd"/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44193A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/&gt;&lt;/</w:t>
      </w:r>
      <w:r w:rsidRPr="0044193A">
        <w:rPr>
          <w:rFonts w:ascii="Consolas" w:hAnsi="Consolas" w:cs="Consolas"/>
          <w:color w:val="3F7F7F"/>
          <w:kern w:val="0"/>
          <w:sz w:val="22"/>
          <w:szCs w:val="28"/>
        </w:rPr>
        <w:t>td</w:t>
      </w:r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4E680B" w:rsidRPr="0044193A" w:rsidRDefault="0044193A" w:rsidP="0044193A">
      <w:pPr>
        <w:shd w:val="clear" w:color="auto" w:fill="DDD9C3" w:themeFill="background2" w:themeFillShade="E6"/>
        <w:rPr>
          <w:sz w:val="18"/>
        </w:rPr>
      </w:pPr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proofErr w:type="gramStart"/>
      <w:r w:rsidRPr="0044193A">
        <w:rPr>
          <w:rFonts w:ascii="Consolas" w:hAnsi="Consolas" w:cs="Consolas"/>
          <w:color w:val="3F7F7F"/>
          <w:kern w:val="0"/>
          <w:sz w:val="22"/>
          <w:szCs w:val="28"/>
          <w:highlight w:val="lightGray"/>
        </w:rPr>
        <w:t>tr</w:t>
      </w:r>
      <w:proofErr w:type="spellEnd"/>
      <w:proofErr w:type="gramEnd"/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4E680B" w:rsidRDefault="004E680B" w:rsidP="0057256F"/>
    <w:p w:rsidR="004E680B" w:rsidRDefault="0044193A" w:rsidP="0057256F">
      <w:r>
        <w:rPr>
          <w:rFonts w:hint="eastAsia"/>
        </w:rPr>
        <w:t>编写转换器</w:t>
      </w: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B972EF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972EF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>DateConverter</w:t>
      </w:r>
      <w:proofErr w:type="spellEnd"/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972EF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implements</w:t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 xml:space="preserve"> Converter&lt;String, Date&gt; {</w:t>
      </w: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972EF">
        <w:rPr>
          <w:rFonts w:ascii="Consolas" w:hAnsi="Consolas" w:cs="Consolas"/>
          <w:color w:val="646464"/>
          <w:kern w:val="0"/>
          <w:sz w:val="22"/>
          <w:szCs w:val="28"/>
        </w:rPr>
        <w:t>@Override</w:t>
      </w: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B972EF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 xml:space="preserve"> Date convert(String </w:t>
      </w:r>
      <w:r w:rsidRPr="00B972EF">
        <w:rPr>
          <w:rFonts w:ascii="Consolas" w:hAnsi="Consolas" w:cs="Consolas"/>
          <w:color w:val="6A3E3E"/>
          <w:kern w:val="0"/>
          <w:sz w:val="22"/>
          <w:szCs w:val="28"/>
        </w:rPr>
        <w:t>source</w:t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>SimpleDateFormat</w:t>
      </w:r>
      <w:proofErr w:type="spellEnd"/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B972EF">
        <w:rPr>
          <w:rFonts w:ascii="Consolas" w:hAnsi="Consolas" w:cs="Consolas"/>
          <w:color w:val="6A3E3E"/>
          <w:kern w:val="0"/>
          <w:sz w:val="22"/>
          <w:szCs w:val="28"/>
        </w:rPr>
        <w:t>df</w:t>
      </w:r>
      <w:proofErr w:type="spellEnd"/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B972EF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>SimpleDateFormat</w:t>
      </w:r>
      <w:proofErr w:type="spellEnd"/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B972EF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spellStart"/>
      <w:r w:rsidRPr="00B972EF">
        <w:rPr>
          <w:rFonts w:ascii="Consolas" w:hAnsi="Consolas" w:cs="Consolas"/>
          <w:color w:val="2A00FF"/>
          <w:kern w:val="0"/>
          <w:sz w:val="22"/>
          <w:szCs w:val="28"/>
        </w:rPr>
        <w:t>yyyy</w:t>
      </w:r>
      <w:proofErr w:type="spellEnd"/>
      <w:r w:rsidRPr="00B972EF">
        <w:rPr>
          <w:rFonts w:ascii="Consolas" w:hAnsi="Consolas" w:cs="Consolas"/>
          <w:color w:val="2A00FF"/>
          <w:kern w:val="0"/>
          <w:sz w:val="22"/>
          <w:szCs w:val="28"/>
        </w:rPr>
        <w:t>-MM-</w:t>
      </w:r>
      <w:proofErr w:type="spellStart"/>
      <w:r w:rsidRPr="00B972EF">
        <w:rPr>
          <w:rFonts w:ascii="Consolas" w:hAnsi="Consolas" w:cs="Consolas"/>
          <w:color w:val="2A00FF"/>
          <w:kern w:val="0"/>
          <w:sz w:val="22"/>
          <w:szCs w:val="28"/>
        </w:rPr>
        <w:t>dd</w:t>
      </w:r>
      <w:proofErr w:type="spellEnd"/>
      <w:r w:rsidRPr="00B972EF">
        <w:rPr>
          <w:rFonts w:ascii="Consolas" w:hAnsi="Consolas" w:cs="Consolas"/>
          <w:color w:val="2A00FF"/>
          <w:kern w:val="0"/>
          <w:sz w:val="22"/>
          <w:szCs w:val="28"/>
        </w:rPr>
        <w:t xml:space="preserve"> </w:t>
      </w:r>
      <w:proofErr w:type="spellStart"/>
      <w:r w:rsidRPr="00B972EF">
        <w:rPr>
          <w:rFonts w:ascii="Consolas" w:hAnsi="Consolas" w:cs="Consolas"/>
          <w:color w:val="2A00FF"/>
          <w:kern w:val="0"/>
          <w:sz w:val="22"/>
          <w:szCs w:val="28"/>
        </w:rPr>
        <w:t>HH:mm:ss</w:t>
      </w:r>
      <w:proofErr w:type="spellEnd"/>
      <w:r w:rsidRPr="00B972EF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Date </w:t>
      </w:r>
      <w:proofErr w:type="spellStart"/>
      <w:r w:rsidRPr="00B972EF">
        <w:rPr>
          <w:rFonts w:ascii="Consolas" w:hAnsi="Consolas" w:cs="Consolas"/>
          <w:color w:val="6A3E3E"/>
          <w:kern w:val="0"/>
          <w:sz w:val="22"/>
          <w:szCs w:val="28"/>
        </w:rPr>
        <w:t>date</w:t>
      </w:r>
      <w:proofErr w:type="spellEnd"/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B972EF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null</w:t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B972EF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try</w:t>
      </w:r>
      <w:proofErr w:type="gramEnd"/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B972EF">
        <w:rPr>
          <w:rFonts w:ascii="Consolas" w:hAnsi="Consolas" w:cs="Consolas"/>
          <w:color w:val="6A3E3E"/>
          <w:kern w:val="0"/>
          <w:sz w:val="22"/>
          <w:szCs w:val="28"/>
        </w:rPr>
        <w:t>date</w:t>
      </w:r>
      <w:proofErr w:type="gramEnd"/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r w:rsidRPr="00B972EF">
        <w:rPr>
          <w:rFonts w:ascii="Consolas" w:hAnsi="Consolas" w:cs="Consolas"/>
          <w:color w:val="6A3E3E"/>
          <w:kern w:val="0"/>
          <w:sz w:val="22"/>
          <w:szCs w:val="28"/>
        </w:rPr>
        <w:t>df</w:t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>.parse</w:t>
      </w:r>
      <w:proofErr w:type="spellEnd"/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B972EF">
        <w:rPr>
          <w:rFonts w:ascii="Consolas" w:hAnsi="Consolas" w:cs="Consolas"/>
          <w:color w:val="6A3E3E"/>
          <w:kern w:val="0"/>
          <w:sz w:val="22"/>
          <w:szCs w:val="28"/>
        </w:rPr>
        <w:t>source</w:t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} </w:t>
      </w:r>
      <w:r w:rsidRPr="00B972EF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catch</w:t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 xml:space="preserve"> (</w:t>
      </w:r>
      <w:proofErr w:type="spellStart"/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>ParseException</w:t>
      </w:r>
      <w:proofErr w:type="spellEnd"/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972EF">
        <w:rPr>
          <w:rFonts w:ascii="Consolas" w:hAnsi="Consolas" w:cs="Consolas"/>
          <w:color w:val="6A3E3E"/>
          <w:kern w:val="0"/>
          <w:sz w:val="22"/>
          <w:szCs w:val="28"/>
        </w:rPr>
        <w:t>e</w:t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972EF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B972EF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TODO</w:t>
      </w:r>
      <w:r w:rsidRPr="00B972EF">
        <w:rPr>
          <w:rFonts w:ascii="Consolas" w:hAnsi="Consolas" w:cs="Consolas"/>
          <w:color w:val="3F7F5F"/>
          <w:kern w:val="0"/>
          <w:sz w:val="22"/>
          <w:szCs w:val="28"/>
        </w:rPr>
        <w:t xml:space="preserve"> Auto-generated catch block</w:t>
      </w: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B972EF">
        <w:rPr>
          <w:rFonts w:ascii="Consolas" w:hAnsi="Consolas" w:cs="Consolas"/>
          <w:color w:val="6A3E3E"/>
          <w:kern w:val="0"/>
          <w:sz w:val="22"/>
          <w:szCs w:val="28"/>
        </w:rPr>
        <w:t>e</w:t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>.printStackTrace</w:t>
      </w:r>
      <w:proofErr w:type="spellEnd"/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B972EF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972EF">
        <w:rPr>
          <w:rFonts w:ascii="Consolas" w:hAnsi="Consolas" w:cs="Consolas"/>
          <w:color w:val="6A3E3E"/>
          <w:kern w:val="0"/>
          <w:sz w:val="22"/>
          <w:szCs w:val="28"/>
        </w:rPr>
        <w:t>date</w:t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44193A" w:rsidRPr="00B972EF" w:rsidRDefault="00B972EF" w:rsidP="00B972EF">
      <w:pPr>
        <w:shd w:val="clear" w:color="auto" w:fill="DDD9C3" w:themeFill="background2" w:themeFillShade="E6"/>
        <w:rPr>
          <w:sz w:val="18"/>
        </w:rPr>
      </w:pP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44193A" w:rsidRDefault="0044193A" w:rsidP="0057256F"/>
    <w:p w:rsidR="0044193A" w:rsidRDefault="00B972EF" w:rsidP="0057256F">
      <w:r>
        <w:rPr>
          <w:rFonts w:hint="eastAsia"/>
        </w:rPr>
        <w:t>在</w:t>
      </w:r>
      <w:r>
        <w:rPr>
          <w:rFonts w:hint="eastAsia"/>
        </w:rPr>
        <w:t>Spring</w:t>
      </w:r>
      <w:r>
        <w:t>mvc</w:t>
      </w:r>
      <w:r>
        <w:rPr>
          <w:rFonts w:hint="eastAsia"/>
        </w:rPr>
        <w:t>.xml</w:t>
      </w:r>
      <w:r w:rsidR="0044193A">
        <w:rPr>
          <w:rFonts w:hint="eastAsia"/>
        </w:rPr>
        <w:t>配置转换器</w:t>
      </w: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B972EF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B972EF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B972EF">
        <w:rPr>
          <w:rFonts w:ascii="Consolas" w:hAnsi="Consolas" w:cs="Consolas"/>
          <w:color w:val="3F5FBF"/>
          <w:kern w:val="0"/>
          <w:sz w:val="22"/>
          <w:szCs w:val="28"/>
        </w:rPr>
        <w:t>配置注解驱动</w:t>
      </w:r>
      <w:r w:rsidRPr="00B972EF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B972EF">
        <w:rPr>
          <w:rFonts w:ascii="Consolas" w:hAnsi="Consolas" w:cs="Consolas"/>
          <w:color w:val="3F5FBF"/>
          <w:kern w:val="0"/>
          <w:sz w:val="22"/>
          <w:szCs w:val="28"/>
        </w:rPr>
        <w:t>处理器映射器和处理器适配器</w:t>
      </w:r>
      <w:r w:rsidRPr="00B972EF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972E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B972EF">
        <w:rPr>
          <w:rFonts w:ascii="Consolas" w:hAnsi="Consolas" w:cs="Consolas"/>
          <w:color w:val="3F7F7F"/>
          <w:kern w:val="0"/>
          <w:sz w:val="22"/>
          <w:szCs w:val="28"/>
        </w:rPr>
        <w:t>mvc</w:t>
      </w:r>
      <w:proofErr w:type="gramStart"/>
      <w:r w:rsidRPr="00B972EF">
        <w:rPr>
          <w:rFonts w:ascii="Consolas" w:hAnsi="Consolas" w:cs="Consolas"/>
          <w:color w:val="3F7F7F"/>
          <w:kern w:val="0"/>
          <w:sz w:val="22"/>
          <w:szCs w:val="28"/>
        </w:rPr>
        <w:t>:annotation</w:t>
      </w:r>
      <w:proofErr w:type="gramEnd"/>
      <w:r w:rsidRPr="00B972EF">
        <w:rPr>
          <w:rFonts w:ascii="Consolas" w:hAnsi="Consolas" w:cs="Consolas"/>
          <w:color w:val="3F7F7F"/>
          <w:kern w:val="0"/>
          <w:sz w:val="22"/>
          <w:szCs w:val="28"/>
        </w:rPr>
        <w:t>-driven</w:t>
      </w:r>
      <w:proofErr w:type="spellEnd"/>
      <w:r w:rsidRPr="00B972E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B972EF">
        <w:rPr>
          <w:rFonts w:ascii="Consolas" w:hAnsi="Consolas" w:cs="Consolas"/>
          <w:color w:val="7F007F"/>
          <w:kern w:val="0"/>
          <w:sz w:val="22"/>
          <w:szCs w:val="28"/>
        </w:rPr>
        <w:t>conversion-service</w:t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B972E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B972E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conversionService</w:t>
      </w:r>
      <w:proofErr w:type="spellEnd"/>
      <w:r w:rsidRPr="00B972E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B972E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B972EF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B972EF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B972EF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B972EF">
        <w:rPr>
          <w:rFonts w:ascii="Consolas" w:hAnsi="Consolas" w:cs="Consolas"/>
          <w:color w:val="3F5FBF"/>
          <w:kern w:val="0"/>
          <w:sz w:val="22"/>
          <w:szCs w:val="28"/>
        </w:rPr>
        <w:t>转换器配置</w:t>
      </w:r>
      <w:r w:rsidRPr="00B972EF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972E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B972EF">
        <w:rPr>
          <w:rFonts w:ascii="Consolas" w:hAnsi="Consolas" w:cs="Consolas"/>
          <w:color w:val="3F7F7F"/>
          <w:kern w:val="0"/>
          <w:sz w:val="22"/>
          <w:szCs w:val="28"/>
        </w:rPr>
        <w:t>bean</w:t>
      </w:r>
      <w:r w:rsidRPr="00B972E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B972EF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B972E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B972E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conversionService</w:t>
      </w:r>
      <w:proofErr w:type="spellEnd"/>
      <w:r w:rsidRPr="00B972E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972EF">
        <w:rPr>
          <w:rFonts w:ascii="Consolas" w:hAnsi="Consolas" w:cs="Consolas"/>
          <w:kern w:val="0"/>
          <w:sz w:val="22"/>
          <w:szCs w:val="28"/>
        </w:rPr>
        <w:tab/>
      </w:r>
      <w:proofErr w:type="gramStart"/>
      <w:r w:rsidRPr="00B972EF">
        <w:rPr>
          <w:rFonts w:ascii="Consolas" w:hAnsi="Consolas" w:cs="Consolas"/>
          <w:color w:val="7F007F"/>
          <w:kern w:val="0"/>
          <w:sz w:val="22"/>
          <w:szCs w:val="28"/>
        </w:rPr>
        <w:t>class</w:t>
      </w:r>
      <w:proofErr w:type="gramEnd"/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B972E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"org.springframework.format.support.FormattingConversionServiceFactoryBean"</w:t>
      </w:r>
      <w:r w:rsidRPr="00B972E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972E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B972EF"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 w:rsidRPr="00B972E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B972EF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B972E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"converters"</w:t>
      </w:r>
      <w:r w:rsidRPr="00B972E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972E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gramStart"/>
      <w:r w:rsidRPr="00B972EF">
        <w:rPr>
          <w:rFonts w:ascii="Consolas" w:hAnsi="Consolas" w:cs="Consolas"/>
          <w:color w:val="3F7F7F"/>
          <w:kern w:val="0"/>
          <w:sz w:val="22"/>
          <w:szCs w:val="28"/>
        </w:rPr>
        <w:t>set</w:t>
      </w:r>
      <w:proofErr w:type="gramEnd"/>
      <w:r w:rsidRPr="00B972E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972E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B972EF">
        <w:rPr>
          <w:rFonts w:ascii="Consolas" w:hAnsi="Consolas" w:cs="Consolas"/>
          <w:color w:val="3F7F7F"/>
          <w:kern w:val="0"/>
          <w:sz w:val="22"/>
          <w:szCs w:val="28"/>
        </w:rPr>
        <w:t>bean</w:t>
      </w:r>
      <w:r w:rsidRPr="00B972E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B972EF">
        <w:rPr>
          <w:rFonts w:ascii="Consolas" w:hAnsi="Consolas" w:cs="Consolas"/>
          <w:color w:val="7F007F"/>
          <w:kern w:val="0"/>
          <w:sz w:val="22"/>
          <w:szCs w:val="28"/>
        </w:rPr>
        <w:t>class</w:t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B972E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="00EE6544" w:rsidRPr="00EE6544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 xml:space="preserve"> </w:t>
      </w:r>
      <w:proofErr w:type="spellStart"/>
      <w:r w:rsidR="00EE6544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B972E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.ssm.converter.DateConverter</w:t>
      </w:r>
      <w:proofErr w:type="spellEnd"/>
      <w:r w:rsidRPr="00B972E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B972E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B972EF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972EF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B972EF">
        <w:rPr>
          <w:rFonts w:ascii="Consolas" w:hAnsi="Consolas" w:cs="Consolas"/>
          <w:color w:val="3F7F7F"/>
          <w:kern w:val="0"/>
          <w:sz w:val="22"/>
          <w:szCs w:val="28"/>
        </w:rPr>
        <w:t>set</w:t>
      </w:r>
      <w:r w:rsidRPr="00B972E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B972EF" w:rsidRPr="00B972EF" w:rsidRDefault="00B972EF" w:rsidP="00B972E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972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972EF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B972EF"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 w:rsidRPr="00B972E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4E680B" w:rsidRPr="00B972EF" w:rsidRDefault="00B972EF" w:rsidP="00B972EF">
      <w:pPr>
        <w:shd w:val="clear" w:color="auto" w:fill="DDD9C3" w:themeFill="background2" w:themeFillShade="E6"/>
        <w:rPr>
          <w:sz w:val="18"/>
        </w:rPr>
      </w:pPr>
      <w:r w:rsidRPr="00B972EF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B972EF">
        <w:rPr>
          <w:rFonts w:ascii="Consolas" w:hAnsi="Consolas" w:cs="Consolas"/>
          <w:color w:val="3F7F7F"/>
          <w:kern w:val="0"/>
          <w:sz w:val="22"/>
          <w:szCs w:val="28"/>
        </w:rPr>
        <w:t>bean</w:t>
      </w:r>
      <w:r w:rsidRPr="00B972E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bookmarkStart w:id="0" w:name="_GoBack"/>
      <w:bookmarkEnd w:id="0"/>
    </w:p>
    <w:p w:rsidR="004E680B" w:rsidRDefault="004E680B" w:rsidP="0057256F"/>
    <w:p w:rsidR="004E680B" w:rsidRDefault="004E680B" w:rsidP="0057256F"/>
    <w:p w:rsidR="004E680B" w:rsidRPr="0057256F" w:rsidRDefault="004E680B" w:rsidP="0057256F"/>
    <w:p w:rsidR="00BA394B" w:rsidRDefault="00BA394B" w:rsidP="00BA394B">
      <w:pPr>
        <w:rPr>
          <w:lang w:val="zh-CN"/>
        </w:rPr>
      </w:pPr>
    </w:p>
    <w:p w:rsidR="00A66E07" w:rsidRDefault="00A66E07" w:rsidP="00BA394B">
      <w:pPr>
        <w:rPr>
          <w:lang w:val="zh-CN"/>
        </w:rPr>
      </w:pP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7715A" w:rsidRPr="0017715A" w:rsidRDefault="0017715A" w:rsidP="0017715A">
      <w:pPr>
        <w:rPr>
          <w:lang w:val="zh-CN"/>
        </w:rPr>
      </w:pPr>
      <w:r w:rsidRPr="0017715A">
        <w:rPr>
          <w:rFonts w:hint="eastAsia"/>
          <w:lang w:val="zh-CN"/>
        </w:rPr>
        <w:t>执行以下</w:t>
      </w:r>
      <w:r w:rsidRPr="0017715A">
        <w:rPr>
          <w:rFonts w:hint="eastAsia"/>
          <w:lang w:val="zh-CN"/>
        </w:rPr>
        <w:t>sql</w:t>
      </w:r>
      <w:r w:rsidRPr="0017715A">
        <w:rPr>
          <w:rFonts w:hint="eastAsia"/>
          <w:lang w:val="zh-CN"/>
        </w:rPr>
        <w:t>语句修改课上提供的数据库表</w:t>
      </w:r>
      <w:r>
        <w:rPr>
          <w:rFonts w:hint="eastAsia"/>
          <w:lang w:val="zh-CN"/>
        </w:rPr>
        <w:t>，</w:t>
      </w:r>
      <w:r w:rsidRPr="0017715A">
        <w:rPr>
          <w:rFonts w:hint="eastAsia"/>
          <w:lang w:val="zh-CN"/>
        </w:rPr>
        <w:t>给</w:t>
      </w:r>
      <w:r w:rsidRPr="0017715A">
        <w:rPr>
          <w:rFonts w:hint="eastAsia"/>
          <w:lang w:val="zh-CN"/>
        </w:rPr>
        <w:t>item</w:t>
      </w:r>
      <w:proofErr w:type="gramStart"/>
      <w:r w:rsidRPr="0017715A">
        <w:rPr>
          <w:rFonts w:hint="eastAsia"/>
          <w:lang w:val="zh-CN"/>
        </w:rPr>
        <w:t>表增加</w:t>
      </w:r>
      <w:proofErr w:type="gramEnd"/>
      <w:r w:rsidRPr="0017715A">
        <w:rPr>
          <w:rFonts w:hint="eastAsia"/>
          <w:lang w:val="zh-CN"/>
        </w:rPr>
        <w:t>userId</w:t>
      </w:r>
      <w:r w:rsidRPr="0017715A">
        <w:rPr>
          <w:rFonts w:hint="eastAsia"/>
          <w:lang w:val="zh-CN"/>
        </w:rPr>
        <w:t>字段</w:t>
      </w:r>
    </w:p>
    <w:p w:rsidR="0017715A" w:rsidRPr="0017715A" w:rsidRDefault="0017715A" w:rsidP="0017715A">
      <w:pPr>
        <w:shd w:val="clear" w:color="auto" w:fill="DDD9C3" w:themeFill="background2" w:themeFillShade="E6"/>
        <w:rPr>
          <w:lang w:val="zh-CN"/>
        </w:rPr>
      </w:pPr>
      <w:r w:rsidRPr="0017715A">
        <w:rPr>
          <w:rFonts w:hint="eastAsia"/>
          <w:lang w:val="zh-CN"/>
        </w:rPr>
        <w:t>ALTER TABLE item add userId int(11) DEFAULT NULL COMMENT '</w:t>
      </w:r>
      <w:r w:rsidRPr="0017715A">
        <w:rPr>
          <w:rFonts w:hint="eastAsia"/>
          <w:lang w:val="zh-CN"/>
        </w:rPr>
        <w:t>维护人</w:t>
      </w:r>
      <w:r w:rsidRPr="0017715A">
        <w:rPr>
          <w:rFonts w:hint="eastAsia"/>
          <w:lang w:val="zh-CN"/>
        </w:rPr>
        <w:t>id';</w:t>
      </w:r>
    </w:p>
    <w:p w:rsidR="0017715A" w:rsidRPr="0017715A" w:rsidRDefault="0017715A" w:rsidP="0017715A">
      <w:pPr>
        <w:rPr>
          <w:lang w:val="zh-CN"/>
        </w:rPr>
      </w:pPr>
      <w:r w:rsidRPr="0017715A">
        <w:rPr>
          <w:rFonts w:hint="eastAsia"/>
          <w:lang w:val="zh-CN"/>
        </w:rPr>
        <w:t>给商品设置维护人</w:t>
      </w:r>
      <w:r w:rsidRPr="0017715A">
        <w:rPr>
          <w:rFonts w:hint="eastAsia"/>
          <w:lang w:val="zh-CN"/>
        </w:rPr>
        <w:t>id</w:t>
      </w:r>
    </w:p>
    <w:p w:rsidR="0017715A" w:rsidRPr="0017715A" w:rsidRDefault="0017715A" w:rsidP="0017715A">
      <w:pPr>
        <w:shd w:val="clear" w:color="auto" w:fill="DDD9C3" w:themeFill="background2" w:themeFillShade="E6"/>
        <w:rPr>
          <w:lang w:val="zh-CN"/>
        </w:rPr>
      </w:pPr>
      <w:r w:rsidRPr="0017715A">
        <w:rPr>
          <w:lang w:val="zh-CN"/>
        </w:rPr>
        <w:t>UPDATE item SET userId = 1 WHERE id=1;</w:t>
      </w:r>
    </w:p>
    <w:p w:rsidR="0017715A" w:rsidRPr="001840E6" w:rsidRDefault="0017715A" w:rsidP="0017715A">
      <w:pPr>
        <w:shd w:val="clear" w:color="auto" w:fill="DDD9C3" w:themeFill="background2" w:themeFillShade="E6"/>
      </w:pPr>
      <w:r w:rsidRPr="001840E6">
        <w:t xml:space="preserve">UPDATE item SET </w:t>
      </w:r>
      <w:proofErr w:type="spellStart"/>
      <w:r w:rsidRPr="001840E6">
        <w:t>userId</w:t>
      </w:r>
      <w:proofErr w:type="spellEnd"/>
      <w:r w:rsidRPr="001840E6">
        <w:t xml:space="preserve"> = 10 WHERE id=2;</w:t>
      </w:r>
    </w:p>
    <w:p w:rsidR="002C2341" w:rsidRPr="0017715A" w:rsidRDefault="0017715A" w:rsidP="0017715A">
      <w:pPr>
        <w:shd w:val="clear" w:color="auto" w:fill="DDD9C3" w:themeFill="background2" w:themeFillShade="E6"/>
      </w:pPr>
      <w:r w:rsidRPr="0017715A">
        <w:t xml:space="preserve">UPDATE item SET </w:t>
      </w:r>
      <w:proofErr w:type="spellStart"/>
      <w:r w:rsidRPr="0017715A">
        <w:t>userId</w:t>
      </w:r>
      <w:proofErr w:type="spellEnd"/>
      <w:r w:rsidRPr="0017715A">
        <w:t xml:space="preserve"> = 10 WHERE id=3;</w:t>
      </w:r>
    </w:p>
    <w:p w:rsidR="00D14DC8" w:rsidRPr="00D14DC8" w:rsidRDefault="00D14DC8" w:rsidP="00D14DC8">
      <w:pPr>
        <w:rPr>
          <w:lang w:val="zh-CN"/>
        </w:rPr>
      </w:pPr>
      <w:r w:rsidRPr="00D14DC8">
        <w:rPr>
          <w:rFonts w:hint="eastAsia"/>
          <w:lang w:val="zh-CN"/>
        </w:rPr>
        <w:t>实现维护人基本功能</w:t>
      </w:r>
    </w:p>
    <w:p w:rsidR="00D14DC8" w:rsidRPr="00D14DC8" w:rsidRDefault="00D14DC8" w:rsidP="00D14DC8">
      <w:pPr>
        <w:rPr>
          <w:lang w:val="zh-CN"/>
        </w:rPr>
      </w:pPr>
      <w:r w:rsidRPr="00D14DC8">
        <w:rPr>
          <w:rFonts w:hint="eastAsia"/>
          <w:lang w:val="zh-CN"/>
        </w:rPr>
        <w:t>要求</w:t>
      </w:r>
    </w:p>
    <w:p w:rsidR="00D14DC8" w:rsidRPr="00D14DC8" w:rsidRDefault="00D14DC8" w:rsidP="00D14DC8">
      <w:pPr>
        <w:rPr>
          <w:lang w:val="zh-CN"/>
        </w:rPr>
      </w:pPr>
      <w:r w:rsidRPr="00D14DC8">
        <w:rPr>
          <w:rFonts w:hint="eastAsia"/>
          <w:lang w:val="zh-CN"/>
        </w:rPr>
        <w:t xml:space="preserve">1. </w:t>
      </w:r>
      <w:r w:rsidR="0017715A">
        <w:rPr>
          <w:rFonts w:hint="eastAsia"/>
          <w:lang w:val="zh-CN"/>
        </w:rPr>
        <w:t>参考</w:t>
      </w:r>
      <w:r w:rsidR="0017715A">
        <w:rPr>
          <w:rFonts w:hint="eastAsia"/>
          <w:lang w:val="zh-CN"/>
        </w:rPr>
        <w:t>itemList.jsp</w:t>
      </w:r>
      <w:r w:rsidR="0017715A">
        <w:rPr>
          <w:rFonts w:hint="eastAsia"/>
          <w:lang w:val="zh-CN"/>
        </w:rPr>
        <w:t>和</w:t>
      </w:r>
      <w:r w:rsidR="0017715A">
        <w:rPr>
          <w:rFonts w:hint="eastAsia"/>
          <w:lang w:val="zh-CN"/>
        </w:rPr>
        <w:t>item</w:t>
      </w:r>
      <w:r w:rsidR="0017715A">
        <w:rPr>
          <w:lang w:val="zh-CN"/>
        </w:rPr>
        <w:t>Edit.jsp</w:t>
      </w:r>
      <w:r w:rsidR="0017715A">
        <w:rPr>
          <w:rFonts w:hint="eastAsia"/>
          <w:lang w:val="zh-CN"/>
        </w:rPr>
        <w:t>编写维护人的</w:t>
      </w:r>
      <w:r w:rsidR="0017715A">
        <w:rPr>
          <w:rFonts w:hint="eastAsia"/>
          <w:lang w:val="zh-CN"/>
        </w:rPr>
        <w:t>jsp</w:t>
      </w:r>
    </w:p>
    <w:p w:rsidR="00D14DC8" w:rsidRPr="00D14DC8" w:rsidRDefault="00D14DC8" w:rsidP="00D14DC8">
      <w:pPr>
        <w:rPr>
          <w:lang w:val="zh-CN"/>
        </w:rPr>
      </w:pPr>
      <w:r w:rsidRPr="00D14DC8">
        <w:rPr>
          <w:rFonts w:hint="eastAsia"/>
          <w:lang w:val="zh-CN"/>
        </w:rPr>
        <w:t xml:space="preserve">2. </w:t>
      </w:r>
      <w:r w:rsidRPr="00D14DC8">
        <w:rPr>
          <w:rFonts w:hint="eastAsia"/>
          <w:lang w:val="zh-CN"/>
        </w:rPr>
        <w:t>实现显示维护人列表</w:t>
      </w:r>
    </w:p>
    <w:p w:rsidR="00D14DC8" w:rsidRPr="00D14DC8" w:rsidRDefault="0017715A" w:rsidP="00D14DC8">
      <w:pPr>
        <w:rPr>
          <w:lang w:val="zh-CN"/>
        </w:rPr>
      </w:pPr>
      <w:r>
        <w:rPr>
          <w:lang w:val="zh-CN"/>
        </w:rPr>
        <w:t>3</w:t>
      </w:r>
      <w:r w:rsidR="00D14DC8" w:rsidRPr="00D14DC8">
        <w:rPr>
          <w:rFonts w:hint="eastAsia"/>
          <w:lang w:val="zh-CN"/>
        </w:rPr>
        <w:t xml:space="preserve">. </w:t>
      </w:r>
      <w:r w:rsidR="00D14DC8" w:rsidRPr="00D14DC8">
        <w:rPr>
          <w:rFonts w:hint="eastAsia"/>
          <w:lang w:val="zh-CN"/>
        </w:rPr>
        <w:t>实现根据维护人姓名和商品名查询维护人数据</w:t>
      </w:r>
    </w:p>
    <w:p w:rsidR="000955D3" w:rsidRDefault="002B3A23" w:rsidP="00D14DC8">
      <w:pPr>
        <w:rPr>
          <w:lang w:val="zh-CN"/>
        </w:rPr>
      </w:pPr>
      <w:r>
        <w:rPr>
          <w:lang w:val="zh-CN"/>
        </w:rPr>
        <w:t>4</w:t>
      </w:r>
      <w:r w:rsidR="00D14DC8" w:rsidRPr="00D14DC8">
        <w:rPr>
          <w:rFonts w:hint="eastAsia"/>
          <w:lang w:val="zh-CN"/>
        </w:rPr>
        <w:t xml:space="preserve">. </w:t>
      </w:r>
      <w:r w:rsidR="00D14DC8" w:rsidRPr="00D14DC8">
        <w:rPr>
          <w:rFonts w:hint="eastAsia"/>
          <w:lang w:val="zh-CN"/>
        </w:rPr>
        <w:t>实现维护人修改功能，能够修改维护人的生日</w:t>
      </w:r>
    </w:p>
    <w:p w:rsidR="00BA394B" w:rsidRPr="00BA394B" w:rsidRDefault="00BA394B" w:rsidP="00BA394B">
      <w:pPr>
        <w:rPr>
          <w:lang w:val="zh-CN"/>
        </w:rPr>
      </w:pPr>
    </w:p>
    <w:p w:rsidR="00927047" w:rsidRPr="00927047" w:rsidRDefault="00927047" w:rsidP="00927047">
      <w:pPr>
        <w:rPr>
          <w:lang w:val="zh-CN"/>
        </w:rPr>
      </w:pPr>
    </w:p>
    <w:sectPr w:rsidR="00927047" w:rsidRPr="00927047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89E" w:rsidRDefault="00E6789E">
      <w:pPr>
        <w:spacing w:line="240" w:lineRule="auto"/>
      </w:pPr>
      <w:r>
        <w:separator/>
      </w:r>
    </w:p>
  </w:endnote>
  <w:endnote w:type="continuationSeparator" w:id="0">
    <w:p w:rsidR="00E6789E" w:rsidRDefault="00E678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89E" w:rsidRDefault="00E6789E">
      <w:pPr>
        <w:spacing w:line="240" w:lineRule="auto"/>
      </w:pPr>
      <w:r>
        <w:separator/>
      </w:r>
    </w:p>
  </w:footnote>
  <w:footnote w:type="continuationSeparator" w:id="0">
    <w:p w:rsidR="00E6789E" w:rsidRDefault="00E678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A3B73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E58BB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807452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104BA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4A3D05"/>
    <w:multiLevelType w:val="hybridMultilevel"/>
    <w:tmpl w:val="C48E2DD0"/>
    <w:lvl w:ilvl="0" w:tplc="A168BF92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AD16C7"/>
    <w:multiLevelType w:val="hybridMultilevel"/>
    <w:tmpl w:val="D59431E8"/>
    <w:lvl w:ilvl="0" w:tplc="4A7E5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B42183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9">
    <w:nsid w:val="27FF2BFA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014506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06848C2"/>
    <w:multiLevelType w:val="hybridMultilevel"/>
    <w:tmpl w:val="E62847C0"/>
    <w:lvl w:ilvl="0" w:tplc="17927E8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7C4F35"/>
    <w:multiLevelType w:val="hybridMultilevel"/>
    <w:tmpl w:val="644AE262"/>
    <w:lvl w:ilvl="0" w:tplc="D9786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774BBF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C944FD"/>
    <w:multiLevelType w:val="hybridMultilevel"/>
    <w:tmpl w:val="99585284"/>
    <w:lvl w:ilvl="0" w:tplc="9EA0D81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DE7F85"/>
    <w:multiLevelType w:val="hybridMultilevel"/>
    <w:tmpl w:val="AECEC87A"/>
    <w:lvl w:ilvl="0" w:tplc="BB6CC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18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19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20">
    <w:nsid w:val="5A6C1829"/>
    <w:multiLevelType w:val="hybridMultilevel"/>
    <w:tmpl w:val="62A831E4"/>
    <w:lvl w:ilvl="0" w:tplc="1250C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7722DA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2D1EB7"/>
    <w:multiLevelType w:val="hybridMultilevel"/>
    <w:tmpl w:val="2D0478B0"/>
    <w:lvl w:ilvl="0" w:tplc="C3B2F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63847A8"/>
    <w:multiLevelType w:val="hybridMultilevel"/>
    <w:tmpl w:val="90B62FB4"/>
    <w:lvl w:ilvl="0" w:tplc="77E0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A4D5C12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5F32E3E"/>
    <w:multiLevelType w:val="multilevel"/>
    <w:tmpl w:val="736C7B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</w:num>
  <w:num w:numId="4">
    <w:abstractNumId w:val="18"/>
    <w:lvlOverride w:ilvl="0">
      <w:startOverride w:val="4"/>
    </w:lvlOverride>
  </w:num>
  <w:num w:numId="5">
    <w:abstractNumId w:val="19"/>
    <w:lvlOverride w:ilvl="0">
      <w:startOverride w:val="6"/>
    </w:lvlOverride>
  </w:num>
  <w:num w:numId="6">
    <w:abstractNumId w:val="3"/>
  </w:num>
  <w:num w:numId="7">
    <w:abstractNumId w:val="13"/>
  </w:num>
  <w:num w:numId="8">
    <w:abstractNumId w:val="23"/>
  </w:num>
  <w:num w:numId="9">
    <w:abstractNumId w:val="25"/>
  </w:num>
  <w:num w:numId="10">
    <w:abstractNumId w:val="9"/>
  </w:num>
  <w:num w:numId="11">
    <w:abstractNumId w:val="14"/>
  </w:num>
  <w:num w:numId="12">
    <w:abstractNumId w:val="21"/>
  </w:num>
  <w:num w:numId="13">
    <w:abstractNumId w:val="10"/>
  </w:num>
  <w:num w:numId="14">
    <w:abstractNumId w:val="24"/>
  </w:num>
  <w:num w:numId="15">
    <w:abstractNumId w:val="7"/>
  </w:num>
  <w:num w:numId="16">
    <w:abstractNumId w:val="4"/>
  </w:num>
  <w:num w:numId="17">
    <w:abstractNumId w:val="2"/>
  </w:num>
  <w:num w:numId="18">
    <w:abstractNumId w:val="1"/>
  </w:num>
  <w:num w:numId="19">
    <w:abstractNumId w:val="0"/>
  </w:num>
  <w:num w:numId="20">
    <w:abstractNumId w:val="6"/>
  </w:num>
  <w:num w:numId="21">
    <w:abstractNumId w:val="22"/>
  </w:num>
  <w:num w:numId="22">
    <w:abstractNumId w:val="12"/>
  </w:num>
  <w:num w:numId="23">
    <w:abstractNumId w:val="5"/>
  </w:num>
  <w:num w:numId="24">
    <w:abstractNumId w:val="15"/>
  </w:num>
  <w:num w:numId="25">
    <w:abstractNumId w:val="1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26F6"/>
    <w:rsid w:val="00002777"/>
    <w:rsid w:val="00046957"/>
    <w:rsid w:val="00047372"/>
    <w:rsid w:val="000654FC"/>
    <w:rsid w:val="00086A75"/>
    <w:rsid w:val="00087C03"/>
    <w:rsid w:val="000955D3"/>
    <w:rsid w:val="0009755A"/>
    <w:rsid w:val="000B3870"/>
    <w:rsid w:val="000B52A9"/>
    <w:rsid w:val="000D42DA"/>
    <w:rsid w:val="000D7E81"/>
    <w:rsid w:val="00100AD6"/>
    <w:rsid w:val="001116C7"/>
    <w:rsid w:val="00113784"/>
    <w:rsid w:val="00123140"/>
    <w:rsid w:val="00132619"/>
    <w:rsid w:val="00134313"/>
    <w:rsid w:val="00174DFD"/>
    <w:rsid w:val="0017715A"/>
    <w:rsid w:val="001840E6"/>
    <w:rsid w:val="0018522E"/>
    <w:rsid w:val="001905FB"/>
    <w:rsid w:val="001A12B7"/>
    <w:rsid w:val="001C6853"/>
    <w:rsid w:val="001D4347"/>
    <w:rsid w:val="001E3F7D"/>
    <w:rsid w:val="00203578"/>
    <w:rsid w:val="00222650"/>
    <w:rsid w:val="002269A5"/>
    <w:rsid w:val="00245629"/>
    <w:rsid w:val="00255B7B"/>
    <w:rsid w:val="00266F69"/>
    <w:rsid w:val="00273A2D"/>
    <w:rsid w:val="0027688B"/>
    <w:rsid w:val="002854AB"/>
    <w:rsid w:val="002A5D9B"/>
    <w:rsid w:val="002B3A23"/>
    <w:rsid w:val="002C2341"/>
    <w:rsid w:val="002C2A94"/>
    <w:rsid w:val="002E0760"/>
    <w:rsid w:val="002E215A"/>
    <w:rsid w:val="002E65B3"/>
    <w:rsid w:val="00302AC7"/>
    <w:rsid w:val="00306C9D"/>
    <w:rsid w:val="00310732"/>
    <w:rsid w:val="00320885"/>
    <w:rsid w:val="003227D6"/>
    <w:rsid w:val="00334C0B"/>
    <w:rsid w:val="003369A9"/>
    <w:rsid w:val="00345F86"/>
    <w:rsid w:val="003474FF"/>
    <w:rsid w:val="00347E92"/>
    <w:rsid w:val="00350006"/>
    <w:rsid w:val="00354D10"/>
    <w:rsid w:val="00373AEE"/>
    <w:rsid w:val="00377827"/>
    <w:rsid w:val="0038697A"/>
    <w:rsid w:val="00393EC3"/>
    <w:rsid w:val="003963BA"/>
    <w:rsid w:val="003A3691"/>
    <w:rsid w:val="003B0329"/>
    <w:rsid w:val="003D1128"/>
    <w:rsid w:val="003D4A2A"/>
    <w:rsid w:val="003E551A"/>
    <w:rsid w:val="00422752"/>
    <w:rsid w:val="004303BD"/>
    <w:rsid w:val="004327EE"/>
    <w:rsid w:val="0044193A"/>
    <w:rsid w:val="004510EF"/>
    <w:rsid w:val="00460949"/>
    <w:rsid w:val="00483119"/>
    <w:rsid w:val="004A7365"/>
    <w:rsid w:val="004B7200"/>
    <w:rsid w:val="004E1CBB"/>
    <w:rsid w:val="004E680B"/>
    <w:rsid w:val="005071C4"/>
    <w:rsid w:val="0051145C"/>
    <w:rsid w:val="0051629C"/>
    <w:rsid w:val="005259AA"/>
    <w:rsid w:val="0053325C"/>
    <w:rsid w:val="00544BCD"/>
    <w:rsid w:val="005520F4"/>
    <w:rsid w:val="00563A40"/>
    <w:rsid w:val="00563F41"/>
    <w:rsid w:val="0057053A"/>
    <w:rsid w:val="0057256F"/>
    <w:rsid w:val="00582966"/>
    <w:rsid w:val="005A6FA5"/>
    <w:rsid w:val="005C17A7"/>
    <w:rsid w:val="005D7D29"/>
    <w:rsid w:val="005E1B25"/>
    <w:rsid w:val="005E4DC7"/>
    <w:rsid w:val="005F7EAB"/>
    <w:rsid w:val="00600F77"/>
    <w:rsid w:val="00657E1F"/>
    <w:rsid w:val="00672AF1"/>
    <w:rsid w:val="006739C1"/>
    <w:rsid w:val="006A39FA"/>
    <w:rsid w:val="006A6799"/>
    <w:rsid w:val="006B4319"/>
    <w:rsid w:val="006B634D"/>
    <w:rsid w:val="006B756F"/>
    <w:rsid w:val="006B7E4E"/>
    <w:rsid w:val="00704E28"/>
    <w:rsid w:val="00707BC7"/>
    <w:rsid w:val="00736FD2"/>
    <w:rsid w:val="00746034"/>
    <w:rsid w:val="0077237C"/>
    <w:rsid w:val="007767E9"/>
    <w:rsid w:val="007C0984"/>
    <w:rsid w:val="007D66FF"/>
    <w:rsid w:val="007E1E60"/>
    <w:rsid w:val="0081141C"/>
    <w:rsid w:val="0081607D"/>
    <w:rsid w:val="00830445"/>
    <w:rsid w:val="00843869"/>
    <w:rsid w:val="00850A61"/>
    <w:rsid w:val="00855538"/>
    <w:rsid w:val="00882AFC"/>
    <w:rsid w:val="008952CE"/>
    <w:rsid w:val="008A2249"/>
    <w:rsid w:val="008B2B1C"/>
    <w:rsid w:val="008D0B73"/>
    <w:rsid w:val="008D6DB7"/>
    <w:rsid w:val="00901642"/>
    <w:rsid w:val="00920D7A"/>
    <w:rsid w:val="00927047"/>
    <w:rsid w:val="009417B2"/>
    <w:rsid w:val="00957FD3"/>
    <w:rsid w:val="0096019F"/>
    <w:rsid w:val="00963ED2"/>
    <w:rsid w:val="009720D3"/>
    <w:rsid w:val="00990C54"/>
    <w:rsid w:val="00997B2A"/>
    <w:rsid w:val="009A0672"/>
    <w:rsid w:val="009B6D79"/>
    <w:rsid w:val="009B7BE7"/>
    <w:rsid w:val="009C047B"/>
    <w:rsid w:val="009D2C95"/>
    <w:rsid w:val="009E2BC4"/>
    <w:rsid w:val="009E3D11"/>
    <w:rsid w:val="00A17A23"/>
    <w:rsid w:val="00A2708F"/>
    <w:rsid w:val="00A31A31"/>
    <w:rsid w:val="00A60E24"/>
    <w:rsid w:val="00A6302E"/>
    <w:rsid w:val="00A66E07"/>
    <w:rsid w:val="00A810AE"/>
    <w:rsid w:val="00A95C9E"/>
    <w:rsid w:val="00AA2839"/>
    <w:rsid w:val="00AA6DBE"/>
    <w:rsid w:val="00AB551A"/>
    <w:rsid w:val="00AE06BC"/>
    <w:rsid w:val="00B24198"/>
    <w:rsid w:val="00B32EDE"/>
    <w:rsid w:val="00B33D00"/>
    <w:rsid w:val="00B67739"/>
    <w:rsid w:val="00B67D72"/>
    <w:rsid w:val="00B7330D"/>
    <w:rsid w:val="00B91A24"/>
    <w:rsid w:val="00B93CE0"/>
    <w:rsid w:val="00B96C5E"/>
    <w:rsid w:val="00B972EF"/>
    <w:rsid w:val="00BA394B"/>
    <w:rsid w:val="00BA628A"/>
    <w:rsid w:val="00BB64FC"/>
    <w:rsid w:val="00BD2571"/>
    <w:rsid w:val="00BF3D23"/>
    <w:rsid w:val="00C061BD"/>
    <w:rsid w:val="00C23A5C"/>
    <w:rsid w:val="00C30059"/>
    <w:rsid w:val="00C31DCB"/>
    <w:rsid w:val="00C33D53"/>
    <w:rsid w:val="00C34B9F"/>
    <w:rsid w:val="00C80606"/>
    <w:rsid w:val="00C85AD1"/>
    <w:rsid w:val="00C93B19"/>
    <w:rsid w:val="00CD3ABF"/>
    <w:rsid w:val="00D03751"/>
    <w:rsid w:val="00D05C3C"/>
    <w:rsid w:val="00D12C8D"/>
    <w:rsid w:val="00D14DC8"/>
    <w:rsid w:val="00D4066A"/>
    <w:rsid w:val="00D5602A"/>
    <w:rsid w:val="00D720B9"/>
    <w:rsid w:val="00D752CA"/>
    <w:rsid w:val="00D76271"/>
    <w:rsid w:val="00D83211"/>
    <w:rsid w:val="00D976AF"/>
    <w:rsid w:val="00DA3BC4"/>
    <w:rsid w:val="00DD745A"/>
    <w:rsid w:val="00DE2EA2"/>
    <w:rsid w:val="00E10030"/>
    <w:rsid w:val="00E12790"/>
    <w:rsid w:val="00E5500A"/>
    <w:rsid w:val="00E55073"/>
    <w:rsid w:val="00E651FF"/>
    <w:rsid w:val="00E6789E"/>
    <w:rsid w:val="00E909AE"/>
    <w:rsid w:val="00E926C9"/>
    <w:rsid w:val="00EA23BE"/>
    <w:rsid w:val="00EA6E88"/>
    <w:rsid w:val="00EC576A"/>
    <w:rsid w:val="00EE51DD"/>
    <w:rsid w:val="00EE6544"/>
    <w:rsid w:val="00F02902"/>
    <w:rsid w:val="00F17FFE"/>
    <w:rsid w:val="00F549E6"/>
    <w:rsid w:val="00F81152"/>
    <w:rsid w:val="00FA2DC1"/>
    <w:rsid w:val="00FB0256"/>
    <w:rsid w:val="00FB1ADD"/>
    <w:rsid w:val="00FC6BFC"/>
    <w:rsid w:val="00FD0914"/>
    <w:rsid w:val="00FD6315"/>
    <w:rsid w:val="00FF7C08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374</TotalTime>
  <Pages>1</Pages>
  <Words>2409</Words>
  <Characters>13737</Characters>
  <Application>Microsoft Office Word</Application>
  <DocSecurity>0</DocSecurity>
  <Lines>114</Lines>
  <Paragraphs>32</Paragraphs>
  <ScaleCrop>false</ScaleCrop>
  <Company>Microsoft</Company>
  <LinksUpToDate>false</LinksUpToDate>
  <CharactersWithSpaces>16114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150</cp:revision>
  <dcterms:created xsi:type="dcterms:W3CDTF">2017-02-27T09:33:00Z</dcterms:created>
  <dcterms:modified xsi:type="dcterms:W3CDTF">2018-05-31T07:11:00Z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