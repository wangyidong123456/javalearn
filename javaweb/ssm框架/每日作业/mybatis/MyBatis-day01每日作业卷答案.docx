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rFonts w:hint="eastAsia"/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DE0366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A36DED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MyBatis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563A40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1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2F20E8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proofErr w:type="gramEnd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D77B8D" w:rsidRDefault="00D77B8D" w:rsidP="00D77B8D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77B8D" w:rsidRPr="00963ED2" w:rsidRDefault="00D77B8D" w:rsidP="00D77B8D">
      <w:pPr>
        <w:rPr>
          <w:lang w:val="zh-CN"/>
        </w:rPr>
      </w:pPr>
      <w:r>
        <w:rPr>
          <w:rFonts w:hint="eastAsia"/>
          <w:lang w:val="zh-CN"/>
        </w:rPr>
        <w:t>使用准备的工程</w:t>
      </w:r>
      <w:r w:rsidRPr="00963ED2">
        <w:rPr>
          <w:lang w:val="zh-CN"/>
        </w:rPr>
        <w:t>MyBatis01-study</w:t>
      </w:r>
      <w:r>
        <w:rPr>
          <w:rFonts w:hint="eastAsia"/>
          <w:lang w:val="zh-CN"/>
        </w:rPr>
        <w:t>实现以下五个功能</w:t>
      </w:r>
    </w:p>
    <w:p w:rsidR="00D77B8D" w:rsidRPr="002E215A" w:rsidRDefault="00D77B8D" w:rsidP="00D77B8D">
      <w:pPr>
        <w:pStyle w:val="a8"/>
        <w:numPr>
          <w:ilvl w:val="0"/>
          <w:numId w:val="6"/>
        </w:numPr>
        <w:ind w:firstLineChars="0"/>
      </w:pPr>
      <w:r w:rsidRPr="003D1128">
        <w:rPr>
          <w:rFonts w:hint="eastAsia"/>
          <w:lang w:val="zh-CN"/>
        </w:rPr>
        <w:t>实现</w:t>
      </w:r>
      <w:r w:rsidRPr="002E215A">
        <w:rPr>
          <w:rFonts w:hint="eastAsia"/>
        </w:rPr>
        <w:t>根据</w:t>
      </w:r>
      <w:r w:rsidRPr="002E215A">
        <w:rPr>
          <w:rFonts w:hint="eastAsia"/>
        </w:rPr>
        <w:t>id</w:t>
      </w:r>
      <w:r w:rsidRPr="002E215A">
        <w:rPr>
          <w:rFonts w:hint="eastAsia"/>
        </w:rPr>
        <w:t>查询用户，使用</w:t>
      </w:r>
      <w:r w:rsidRPr="002E215A">
        <w:rPr>
          <w:rFonts w:hint="eastAsia"/>
        </w:rPr>
        <w:t>#{}</w:t>
      </w:r>
    </w:p>
    <w:p w:rsidR="00D77B8D" w:rsidRPr="002E215A" w:rsidRDefault="00D77B8D" w:rsidP="00D77B8D">
      <w:pPr>
        <w:pStyle w:val="a8"/>
        <w:numPr>
          <w:ilvl w:val="0"/>
          <w:numId w:val="6"/>
        </w:numPr>
        <w:ind w:firstLineChars="0"/>
      </w:pPr>
      <w:r w:rsidRPr="002E215A">
        <w:rPr>
          <w:rFonts w:hint="eastAsia"/>
        </w:rPr>
        <w:t>实现根据用户名模糊查询用户，使用</w:t>
      </w:r>
      <w:r w:rsidRPr="002E215A">
        <w:rPr>
          <w:rFonts w:hint="eastAsia"/>
        </w:rPr>
        <w:t>${}</w:t>
      </w:r>
    </w:p>
    <w:p w:rsidR="00D77B8D" w:rsidRPr="002E215A" w:rsidRDefault="00D77B8D" w:rsidP="00D77B8D">
      <w:pPr>
        <w:pStyle w:val="a8"/>
        <w:numPr>
          <w:ilvl w:val="0"/>
          <w:numId w:val="6"/>
        </w:numPr>
        <w:ind w:firstLineChars="0"/>
      </w:pPr>
      <w:r w:rsidRPr="002E215A">
        <w:rPr>
          <w:rFonts w:hint="eastAsia"/>
        </w:rPr>
        <w:t>实现新增用户</w:t>
      </w:r>
    </w:p>
    <w:p w:rsidR="00D77B8D" w:rsidRPr="002E215A" w:rsidRDefault="00D77B8D" w:rsidP="00D77B8D">
      <w:pPr>
        <w:pStyle w:val="a8"/>
        <w:numPr>
          <w:ilvl w:val="0"/>
          <w:numId w:val="6"/>
        </w:numPr>
        <w:ind w:firstLineChars="0"/>
      </w:pPr>
      <w:r w:rsidRPr="002E215A">
        <w:rPr>
          <w:rFonts w:hint="eastAsia"/>
        </w:rPr>
        <w:t>实现更新用户</w:t>
      </w:r>
    </w:p>
    <w:p w:rsidR="00D77B8D" w:rsidRPr="002E215A" w:rsidRDefault="00D77B8D" w:rsidP="00D77B8D">
      <w:pPr>
        <w:pStyle w:val="a8"/>
        <w:numPr>
          <w:ilvl w:val="0"/>
          <w:numId w:val="6"/>
        </w:numPr>
        <w:ind w:firstLineChars="0"/>
      </w:pPr>
      <w:r w:rsidRPr="002E215A">
        <w:rPr>
          <w:rFonts w:hint="eastAsia"/>
        </w:rPr>
        <w:t>实现删除用户</w:t>
      </w:r>
    </w:p>
    <w:p w:rsidR="00D77B8D" w:rsidRDefault="00D77B8D" w:rsidP="00D77B8D">
      <w:pPr>
        <w:pStyle w:val="a8"/>
        <w:numPr>
          <w:ilvl w:val="0"/>
          <w:numId w:val="6"/>
        </w:numPr>
        <w:ind w:firstLineChars="0"/>
        <w:rPr>
          <w:lang w:val="zh-CN"/>
        </w:rPr>
      </w:pPr>
      <w:r w:rsidRPr="002E215A">
        <w:rPr>
          <w:rFonts w:hint="eastAsia"/>
        </w:rPr>
        <w:t>编写接</w:t>
      </w:r>
      <w:r w:rsidRPr="003D1128">
        <w:rPr>
          <w:rFonts w:hint="eastAsia"/>
          <w:lang w:val="zh-CN"/>
        </w:rPr>
        <w:t>口的实现类，使用</w:t>
      </w:r>
      <w:r w:rsidRPr="003D1128">
        <w:rPr>
          <w:rFonts w:hint="eastAsia"/>
          <w:lang w:val="zh-CN"/>
        </w:rPr>
        <w:t>SqlSession</w:t>
      </w:r>
      <w:r w:rsidRPr="003D1128">
        <w:rPr>
          <w:rFonts w:hint="eastAsia"/>
          <w:lang w:val="zh-CN"/>
        </w:rPr>
        <w:t>的用户方法完成</w:t>
      </w:r>
    </w:p>
    <w:p w:rsidR="00D77B8D" w:rsidRDefault="005B7AD8" w:rsidP="00D77B8D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D77B8D" w:rsidRDefault="00D77B8D" w:rsidP="00D77B8D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Pr="002E215A">
        <w:rPr>
          <w:rFonts w:hint="eastAsia"/>
        </w:rPr>
        <w:t>MySQL</w:t>
      </w:r>
      <w:r>
        <w:rPr>
          <w:rFonts w:hint="eastAsia"/>
          <w:lang w:val="zh-CN"/>
        </w:rPr>
        <w:t>客户端中编写以上五个功能的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语句</w:t>
      </w:r>
    </w:p>
    <w:p w:rsidR="00D77B8D" w:rsidRPr="00D77B8D" w:rsidRDefault="00D77B8D" w:rsidP="00D77B8D">
      <w:pPr>
        <w:shd w:val="clear" w:color="auto" w:fill="DDD9C3" w:themeFill="background2" w:themeFillShade="E6"/>
        <w:ind w:leftChars="100" w:left="210"/>
        <w:rPr>
          <w:sz w:val="20"/>
        </w:rPr>
      </w:pPr>
      <w:r w:rsidRPr="00D77B8D">
        <w:rPr>
          <w:sz w:val="20"/>
        </w:rPr>
        <w:t>SELECT * FROM `user` WHERE id = 1</w:t>
      </w:r>
    </w:p>
    <w:p w:rsidR="00D77B8D" w:rsidRPr="00D77B8D" w:rsidRDefault="00D77B8D" w:rsidP="00D77B8D">
      <w:pPr>
        <w:shd w:val="clear" w:color="auto" w:fill="DDD9C3" w:themeFill="background2" w:themeFillShade="E6"/>
        <w:ind w:leftChars="100" w:left="210"/>
        <w:rPr>
          <w:sz w:val="20"/>
        </w:rPr>
      </w:pPr>
      <w:r w:rsidRPr="00D77B8D">
        <w:rPr>
          <w:rFonts w:hint="eastAsia"/>
          <w:sz w:val="20"/>
        </w:rPr>
        <w:t>SELECT * FROM `user` WHERE username LIKE '%</w:t>
      </w:r>
      <w:r w:rsidRPr="00D77B8D">
        <w:rPr>
          <w:rFonts w:hint="eastAsia"/>
          <w:sz w:val="20"/>
          <w:lang w:val="zh-CN"/>
        </w:rPr>
        <w:t>王</w:t>
      </w:r>
      <w:r w:rsidRPr="00D77B8D">
        <w:rPr>
          <w:rFonts w:hint="eastAsia"/>
          <w:sz w:val="20"/>
        </w:rPr>
        <w:t>%'</w:t>
      </w:r>
    </w:p>
    <w:p w:rsidR="00D77B8D" w:rsidRPr="00D77B8D" w:rsidRDefault="00D77B8D" w:rsidP="00D77B8D">
      <w:pPr>
        <w:shd w:val="clear" w:color="auto" w:fill="DDD9C3" w:themeFill="background2" w:themeFillShade="E6"/>
        <w:ind w:leftChars="100" w:left="210"/>
        <w:rPr>
          <w:sz w:val="20"/>
        </w:rPr>
      </w:pPr>
      <w:r w:rsidRPr="00D77B8D">
        <w:rPr>
          <w:rFonts w:hint="eastAsia"/>
          <w:sz w:val="20"/>
        </w:rPr>
        <w:t>INSERT INTO `user` (</w:t>
      </w:r>
      <w:proofErr w:type="spellStart"/>
      <w:r w:rsidRPr="00D77B8D">
        <w:rPr>
          <w:rFonts w:hint="eastAsia"/>
          <w:sz w:val="20"/>
        </w:rPr>
        <w:t>username,birthday,sex,address</w:t>
      </w:r>
      <w:proofErr w:type="spellEnd"/>
      <w:r w:rsidRPr="00D77B8D">
        <w:rPr>
          <w:rFonts w:hint="eastAsia"/>
          <w:sz w:val="20"/>
        </w:rPr>
        <w:t>) VALUES ('</w:t>
      </w:r>
      <w:r w:rsidRPr="00D77B8D">
        <w:rPr>
          <w:rFonts w:hint="eastAsia"/>
          <w:sz w:val="20"/>
          <w:lang w:val="zh-CN"/>
        </w:rPr>
        <w:t>黄忠</w:t>
      </w:r>
      <w:r w:rsidRPr="00D77B8D">
        <w:rPr>
          <w:rFonts w:hint="eastAsia"/>
          <w:sz w:val="20"/>
        </w:rPr>
        <w:t>','2016-07-26','1','</w:t>
      </w:r>
      <w:r w:rsidRPr="00D77B8D">
        <w:rPr>
          <w:rFonts w:hint="eastAsia"/>
          <w:sz w:val="20"/>
          <w:lang w:val="zh-CN"/>
        </w:rPr>
        <w:t>三国</w:t>
      </w:r>
      <w:r w:rsidRPr="00D77B8D">
        <w:rPr>
          <w:rFonts w:hint="eastAsia"/>
          <w:sz w:val="20"/>
        </w:rPr>
        <w:t>')</w:t>
      </w:r>
    </w:p>
    <w:p w:rsidR="00D77B8D" w:rsidRPr="00D77B8D" w:rsidRDefault="00D77B8D" w:rsidP="00D77B8D">
      <w:pPr>
        <w:shd w:val="clear" w:color="auto" w:fill="DDD9C3" w:themeFill="background2" w:themeFillShade="E6"/>
        <w:ind w:leftChars="100" w:left="210"/>
        <w:rPr>
          <w:sz w:val="20"/>
        </w:rPr>
      </w:pPr>
      <w:r w:rsidRPr="00D77B8D">
        <w:rPr>
          <w:rFonts w:hint="eastAsia"/>
          <w:sz w:val="20"/>
        </w:rPr>
        <w:t>UPDATE `user` SET username = '</w:t>
      </w:r>
      <w:r w:rsidRPr="00D77B8D">
        <w:rPr>
          <w:rFonts w:hint="eastAsia"/>
          <w:sz w:val="20"/>
          <w:lang w:val="zh-CN"/>
        </w:rPr>
        <w:t>赵云</w:t>
      </w:r>
      <w:r w:rsidRPr="00D77B8D">
        <w:rPr>
          <w:rFonts w:hint="eastAsia"/>
          <w:sz w:val="20"/>
        </w:rPr>
        <w:t>' WHERE id = 26</w:t>
      </w:r>
    </w:p>
    <w:p w:rsidR="00D77B8D" w:rsidRPr="00D77B8D" w:rsidRDefault="00D77B8D" w:rsidP="00D77B8D">
      <w:pPr>
        <w:shd w:val="clear" w:color="auto" w:fill="DDD9C3" w:themeFill="background2" w:themeFillShade="E6"/>
        <w:ind w:leftChars="100" w:left="210"/>
      </w:pPr>
      <w:r w:rsidRPr="00D77B8D">
        <w:rPr>
          <w:sz w:val="20"/>
        </w:rPr>
        <w:t>DELETE FROM `user` WHERE id = 47</w:t>
      </w:r>
    </w:p>
    <w:p w:rsidR="009A4A24" w:rsidRPr="009D1C7F" w:rsidRDefault="009A4A24" w:rsidP="009A4A24"/>
    <w:p w:rsidR="009A4A24" w:rsidRPr="009A4A24" w:rsidRDefault="00D77B8D" w:rsidP="009A4A24">
      <w:pPr>
        <w:pStyle w:val="a8"/>
        <w:numPr>
          <w:ilvl w:val="0"/>
          <w:numId w:val="7"/>
        </w:numPr>
        <w:ind w:firstLineChars="0"/>
        <w:rPr>
          <w:lang w:val="zh-CN"/>
        </w:rPr>
      </w:pPr>
      <w:r w:rsidRPr="00BF3D23">
        <w:rPr>
          <w:rFonts w:hint="eastAsia"/>
          <w:lang w:val="zh-CN"/>
        </w:rPr>
        <w:t>在</w:t>
      </w:r>
      <w:r>
        <w:rPr>
          <w:rFonts w:hint="eastAsia"/>
          <w:lang w:val="zh-CN"/>
        </w:rPr>
        <w:t>已经准备好的</w:t>
      </w:r>
      <w:r w:rsidRPr="002E215A">
        <w:t>User</w:t>
      </w:r>
      <w:r w:rsidRPr="002E215A">
        <w:rPr>
          <w:lang w:val="zh-CN"/>
        </w:rPr>
        <w:t>.xml</w:t>
      </w:r>
      <w:r>
        <w:rPr>
          <w:rFonts w:hint="eastAsia"/>
          <w:lang w:val="zh-CN"/>
        </w:rPr>
        <w:t>页面中编写对应的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配置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9A4A24"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 w:rsidRPr="009A4A24">
        <w:rPr>
          <w:rFonts w:ascii="Consolas" w:hAnsi="Consolas" w:cs="Consolas"/>
          <w:color w:val="3F7F7F"/>
          <w:kern w:val="0"/>
          <w:sz w:val="22"/>
          <w:szCs w:val="28"/>
        </w:rPr>
        <w:t>x</w:t>
      </w:r>
      <w:r w:rsidRPr="007678A3">
        <w:rPr>
          <w:rFonts w:ascii="Consolas" w:hAnsi="Consolas" w:cs="Consolas"/>
          <w:color w:val="3F7F7F"/>
          <w:kern w:val="0"/>
          <w:sz w:val="22"/>
          <w:szCs w:val="28"/>
        </w:rPr>
        <w:t>ml</w:t>
      </w:r>
      <w:proofErr w:type="gramEnd"/>
      <w:r w:rsidRPr="007678A3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678A3"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 w:rsidRPr="007678A3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678A3"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 w:rsidRPr="007678A3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&lt;!</w:t>
      </w:r>
      <w:r w:rsidRPr="007678A3">
        <w:rPr>
          <w:rFonts w:ascii="Consolas" w:hAnsi="Consolas" w:cs="Consolas"/>
          <w:color w:val="3F7F7F"/>
          <w:kern w:val="0"/>
          <w:sz w:val="22"/>
          <w:szCs w:val="28"/>
        </w:rPr>
        <w:t>DOCTYPE</w:t>
      </w:r>
      <w:proofErr w:type="gramEnd"/>
      <w:r w:rsidRPr="007678A3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mapper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808080"/>
          <w:kern w:val="0"/>
          <w:sz w:val="22"/>
          <w:szCs w:val="28"/>
        </w:rPr>
        <w:t>PUBLIC</w:t>
      </w:r>
      <w:r w:rsidRPr="007678A3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"-//mybatis.org//DTD Mapper 3.0//EN"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3F7F5F"/>
          <w:kern w:val="0"/>
          <w:sz w:val="22"/>
          <w:szCs w:val="28"/>
        </w:rPr>
        <w:t>"http://mybatis.org/</w:t>
      </w:r>
      <w:proofErr w:type="spellStart"/>
      <w:r w:rsidRPr="007678A3">
        <w:rPr>
          <w:rFonts w:ascii="Consolas" w:hAnsi="Consolas" w:cs="Consolas"/>
          <w:color w:val="3F7F5F"/>
          <w:kern w:val="0"/>
          <w:sz w:val="22"/>
          <w:szCs w:val="28"/>
        </w:rPr>
        <w:t>dtd</w:t>
      </w:r>
      <w:proofErr w:type="spellEnd"/>
      <w:r w:rsidRPr="007678A3">
        <w:rPr>
          <w:rFonts w:ascii="Consolas" w:hAnsi="Consolas" w:cs="Consolas"/>
          <w:color w:val="3F7F5F"/>
          <w:kern w:val="0"/>
          <w:sz w:val="22"/>
          <w:szCs w:val="28"/>
        </w:rPr>
        <w:t>/mybatis-3-mapper.dtd"</w:t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678A3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7678A3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678A3">
        <w:rPr>
          <w:rFonts w:ascii="Consolas" w:hAnsi="Consolas" w:cs="Consolas"/>
          <w:color w:val="7F007F"/>
          <w:kern w:val="0"/>
          <w:sz w:val="22"/>
          <w:szCs w:val="28"/>
        </w:rPr>
        <w:t>namespace</w:t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"test"</w:t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>根据</w:t>
      </w:r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>id</w:t>
      </w:r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>查询用户</w:t>
      </w:r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678A3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7678A3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678A3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queryUserById</w:t>
      </w:r>
      <w:proofErr w:type="spellEnd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7678A3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7678A3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int</w:t>
      </w:r>
      <w:proofErr w:type="spellEnd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kern w:val="0"/>
          <w:sz w:val="22"/>
          <w:szCs w:val="28"/>
        </w:rPr>
        <w:tab/>
      </w:r>
      <w:r w:rsidRPr="007678A3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7678A3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select</w:t>
      </w:r>
      <w:proofErr w:type="gramEnd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 xml:space="preserve"> * from user where id = #{id}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7678A3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>根据用户名查询用户</w:t>
      </w:r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678A3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7678A3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678A3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queryUserByUserName</w:t>
      </w:r>
      <w:proofErr w:type="spellEnd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7678A3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7678A3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"string"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kern w:val="0"/>
          <w:sz w:val="22"/>
          <w:szCs w:val="28"/>
        </w:rPr>
        <w:tab/>
      </w:r>
      <w:r w:rsidRPr="007678A3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7678A3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select</w:t>
      </w:r>
      <w:proofErr w:type="gramEnd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 xml:space="preserve"> * from user where username like '%${value}%'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7678A3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>新增用户</w:t>
      </w:r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678A3">
        <w:rPr>
          <w:rFonts w:ascii="Consolas" w:hAnsi="Consolas" w:cs="Consolas"/>
          <w:color w:val="3F7F7F"/>
          <w:kern w:val="0"/>
          <w:sz w:val="22"/>
          <w:szCs w:val="28"/>
        </w:rPr>
        <w:t>insert</w:t>
      </w:r>
      <w:r w:rsidRPr="007678A3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678A3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saveUser</w:t>
      </w:r>
      <w:proofErr w:type="spellEnd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7678A3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7678A3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insert</w:t>
      </w:r>
      <w:proofErr w:type="gramEnd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 xml:space="preserve"> into user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  <w:t>(</w:t>
      </w:r>
      <w:proofErr w:type="spellStart"/>
      <w:proofErr w:type="gramStart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username,</w:t>
      </w:r>
      <w:proofErr w:type="gramEnd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birthday,sex,address</w:t>
      </w:r>
      <w:proofErr w:type="spellEnd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) values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  <w:t>(</w:t>
      </w:r>
      <w:proofErr w:type="gramStart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username},#{birthday},#{sex},#{address})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7678A3">
        <w:rPr>
          <w:rFonts w:ascii="Consolas" w:hAnsi="Consolas" w:cs="Consolas"/>
          <w:color w:val="3F7F7F"/>
          <w:kern w:val="0"/>
          <w:sz w:val="22"/>
          <w:szCs w:val="28"/>
        </w:rPr>
        <w:t>insert</w:t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>更新用户</w:t>
      </w:r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678A3">
        <w:rPr>
          <w:rFonts w:ascii="Consolas" w:hAnsi="Consolas" w:cs="Consolas"/>
          <w:color w:val="3F7F7F"/>
          <w:kern w:val="0"/>
          <w:sz w:val="22"/>
          <w:szCs w:val="28"/>
        </w:rPr>
        <w:t>update</w:t>
      </w:r>
      <w:r w:rsidRPr="007678A3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678A3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updateUser</w:t>
      </w:r>
      <w:proofErr w:type="spellEnd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7678A3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7678A3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  <w:t>UPDATE `user` SET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address</w:t>
      </w:r>
      <w:proofErr w:type="gramEnd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 xml:space="preserve"> =</w:t>
      </w:r>
      <w:r w:rsidR="00DF48C5">
        <w:rPr>
          <w:rFonts w:ascii="Consolas" w:hAnsi="Consolas" w:cs="Consolas" w:hint="eastAsia"/>
          <w:kern w:val="0"/>
          <w:sz w:val="22"/>
          <w:szCs w:val="28"/>
        </w:rPr>
        <w:t xml:space="preserve"> </w:t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#{address}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WHERE username = </w:t>
      </w:r>
      <w:proofErr w:type="gramStart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username}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7678A3">
        <w:rPr>
          <w:rFonts w:ascii="Consolas" w:hAnsi="Consolas" w:cs="Consolas"/>
          <w:color w:val="3F7F7F"/>
          <w:kern w:val="0"/>
          <w:sz w:val="22"/>
          <w:szCs w:val="28"/>
        </w:rPr>
        <w:t>update</w:t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>删除用户</w:t>
      </w:r>
      <w:r w:rsidRPr="007678A3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678A3">
        <w:rPr>
          <w:rFonts w:ascii="Consolas" w:hAnsi="Consolas" w:cs="Consolas"/>
          <w:color w:val="3F7F7F"/>
          <w:kern w:val="0"/>
          <w:sz w:val="22"/>
          <w:szCs w:val="28"/>
        </w:rPr>
        <w:t>delete</w:t>
      </w:r>
      <w:r w:rsidRPr="007678A3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678A3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deleteUserById</w:t>
      </w:r>
      <w:proofErr w:type="spellEnd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7678A3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7678A3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int</w:t>
      </w:r>
      <w:proofErr w:type="spellEnd"/>
      <w:r w:rsidRPr="007678A3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  <w:t>DELETE FROM `user`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  <w:t>WHERE id=</w:t>
      </w:r>
      <w:proofErr w:type="gramStart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>id}</w:t>
      </w:r>
    </w:p>
    <w:p w:rsidR="009A4A24" w:rsidRPr="007678A3" w:rsidRDefault="009A4A24" w:rsidP="009A4A24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678A3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7678A3">
        <w:rPr>
          <w:rFonts w:ascii="Consolas" w:hAnsi="Consolas" w:cs="Consolas"/>
          <w:color w:val="3F7F7F"/>
          <w:kern w:val="0"/>
          <w:sz w:val="22"/>
          <w:szCs w:val="28"/>
        </w:rPr>
        <w:t>delete</w:t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A4A24" w:rsidRPr="007678A3" w:rsidRDefault="009A4A24" w:rsidP="009A4A24">
      <w:pPr>
        <w:shd w:val="clear" w:color="auto" w:fill="DDD9C3" w:themeFill="background2" w:themeFillShade="E6"/>
        <w:rPr>
          <w:sz w:val="18"/>
          <w:lang w:val="zh-CN"/>
        </w:rPr>
      </w:pP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7678A3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7678A3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678A3" w:rsidRPr="007678A3" w:rsidRDefault="007678A3" w:rsidP="007678A3">
      <w:pPr>
        <w:rPr>
          <w:lang w:val="zh-CN"/>
        </w:rPr>
      </w:pPr>
    </w:p>
    <w:p w:rsidR="00112B09" w:rsidRPr="005C703C" w:rsidRDefault="00D77B8D" w:rsidP="00112B09">
      <w:pPr>
        <w:pStyle w:val="a8"/>
        <w:numPr>
          <w:ilvl w:val="0"/>
          <w:numId w:val="7"/>
        </w:numPr>
        <w:ind w:firstLineChars="0"/>
        <w:rPr>
          <w:lang w:val="zh-CN"/>
        </w:rPr>
      </w:pPr>
      <w:r w:rsidRPr="00BF3D23">
        <w:rPr>
          <w:rFonts w:hint="eastAsia"/>
          <w:lang w:val="zh-CN"/>
        </w:rPr>
        <w:t>在</w:t>
      </w:r>
      <w:r>
        <w:rPr>
          <w:lang w:val="zh-CN"/>
        </w:rPr>
        <w:t>UserDaoImpl</w:t>
      </w:r>
      <w:r>
        <w:rPr>
          <w:rFonts w:hint="eastAsia"/>
          <w:lang w:val="zh-CN"/>
        </w:rPr>
        <w:t>中使用</w:t>
      </w:r>
      <w:r w:rsidRPr="003D1128">
        <w:rPr>
          <w:rFonts w:hint="eastAsia"/>
          <w:lang w:val="zh-CN"/>
        </w:rPr>
        <w:t>SqlSession</w:t>
      </w:r>
      <w:r>
        <w:rPr>
          <w:rFonts w:hint="eastAsia"/>
          <w:lang w:val="zh-CN"/>
        </w:rPr>
        <w:t>实现接口方法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UserDaoImpl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implements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UserDao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SqlSessionFactory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12B09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UserDaoImpl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SqlSessionFactory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sqlSessionFactory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super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112B09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sqlSessionFactory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User </w:t>
      </w:r>
      <w:proofErr w:type="spellStart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queryUserById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112B09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User </w:t>
      </w:r>
      <w:proofErr w:type="spell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.selectOne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112B09">
        <w:rPr>
          <w:rFonts w:ascii="Consolas" w:hAnsi="Consolas" w:cs="Consolas"/>
          <w:color w:val="2A00FF"/>
          <w:kern w:val="0"/>
          <w:sz w:val="22"/>
          <w:szCs w:val="28"/>
        </w:rPr>
        <w:t>queryUserById</w:t>
      </w:r>
      <w:proofErr w:type="spellEnd"/>
      <w:r w:rsidRPr="00112B09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112B09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List&lt;User&gt; </w:t>
      </w:r>
      <w:proofErr w:type="spellStart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queryUserByUserName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(String </w:t>
      </w:r>
      <w:proofErr w:type="spell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userName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112B09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.selectList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112B09">
        <w:rPr>
          <w:rFonts w:ascii="Consolas" w:hAnsi="Consolas" w:cs="Consolas"/>
          <w:color w:val="2A00FF"/>
          <w:kern w:val="0"/>
          <w:sz w:val="22"/>
          <w:szCs w:val="28"/>
        </w:rPr>
        <w:t>queryUserByUserName</w:t>
      </w:r>
      <w:proofErr w:type="spellEnd"/>
      <w:r w:rsidRPr="00112B09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proofErr w:type="spell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userName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saveUser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(User </w:t>
      </w:r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112B09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B2616D">
        <w:rPr>
          <w:rFonts w:ascii="Consolas" w:hAnsi="Consolas" w:cs="Consolas"/>
          <w:color w:val="000000"/>
          <w:kern w:val="0"/>
          <w:sz w:val="22"/>
          <w:szCs w:val="28"/>
        </w:rPr>
        <w:t>insert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112B09">
        <w:rPr>
          <w:rFonts w:ascii="Consolas" w:hAnsi="Consolas" w:cs="Consolas"/>
          <w:color w:val="2A00FF"/>
          <w:kern w:val="0"/>
          <w:sz w:val="22"/>
          <w:szCs w:val="28"/>
        </w:rPr>
        <w:t>saveUser</w:t>
      </w:r>
      <w:proofErr w:type="spellEnd"/>
      <w:r w:rsidRPr="00112B09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.commit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updateUser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(User </w:t>
      </w:r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112B09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.update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112B09">
        <w:rPr>
          <w:rFonts w:ascii="Consolas" w:hAnsi="Consolas" w:cs="Consolas"/>
          <w:color w:val="2A00FF"/>
          <w:kern w:val="0"/>
          <w:sz w:val="22"/>
          <w:szCs w:val="28"/>
        </w:rPr>
        <w:t>updateUser</w:t>
      </w:r>
      <w:proofErr w:type="spellEnd"/>
      <w:r w:rsidRPr="00112B09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.commit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deleteUserById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112B09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112B09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</w:t>
      </w:r>
      <w:r w:rsidRPr="00B2616D">
        <w:rPr>
          <w:rFonts w:ascii="Consolas" w:hAnsi="Consolas" w:cs="Consolas"/>
          <w:color w:val="6A3E3E"/>
          <w:kern w:val="0"/>
          <w:sz w:val="22"/>
          <w:szCs w:val="28"/>
        </w:rPr>
        <w:t>n</w:t>
      </w:r>
      <w:r w:rsidRPr="00B2616D">
        <w:rPr>
          <w:rFonts w:ascii="Consolas" w:hAnsi="Consolas" w:cs="Consolas"/>
          <w:color w:val="000000"/>
          <w:kern w:val="0"/>
          <w:sz w:val="22"/>
          <w:szCs w:val="28"/>
        </w:rPr>
        <w:t>.insert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112B09">
        <w:rPr>
          <w:rFonts w:ascii="Consolas" w:hAnsi="Consolas" w:cs="Consolas"/>
          <w:color w:val="2A00FF"/>
          <w:kern w:val="0"/>
          <w:sz w:val="22"/>
          <w:szCs w:val="28"/>
        </w:rPr>
        <w:t>deleteUserById</w:t>
      </w:r>
      <w:proofErr w:type="spellEnd"/>
      <w:r w:rsidRPr="00112B09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, 38);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.commit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112B09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112B09" w:rsidRPr="00112B09" w:rsidRDefault="00112B09" w:rsidP="00112B09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112B09" w:rsidRPr="00112B09" w:rsidRDefault="00112B09" w:rsidP="00112B09">
      <w:pPr>
        <w:shd w:val="clear" w:color="auto" w:fill="DDD9C3" w:themeFill="background2" w:themeFillShade="E6"/>
        <w:rPr>
          <w:sz w:val="18"/>
          <w:lang w:val="zh-CN"/>
        </w:rPr>
      </w:pPr>
      <w:r w:rsidRPr="00112B09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112B09" w:rsidRPr="00112B09" w:rsidRDefault="00112B09" w:rsidP="00112B09">
      <w:pPr>
        <w:rPr>
          <w:lang w:val="zh-CN"/>
        </w:rPr>
      </w:pPr>
    </w:p>
    <w:p w:rsidR="00D77B8D" w:rsidRDefault="00D77B8D" w:rsidP="002145EC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Pr="006B634D">
        <w:rPr>
          <w:lang w:val="zh-CN"/>
        </w:rPr>
        <w:t>SqlMapConfig.xml</w:t>
      </w:r>
      <w:r>
        <w:rPr>
          <w:rFonts w:hint="eastAsia"/>
          <w:lang w:val="zh-CN"/>
        </w:rPr>
        <w:t>中配置</w:t>
      </w:r>
      <w:r>
        <w:rPr>
          <w:rFonts w:hint="eastAsia"/>
          <w:lang w:val="zh-CN"/>
        </w:rPr>
        <w:t>User</w:t>
      </w:r>
      <w:r>
        <w:rPr>
          <w:lang w:val="zh-CN"/>
        </w:rPr>
        <w:t>.xml</w:t>
      </w:r>
      <w:r>
        <w:rPr>
          <w:rFonts w:hint="eastAsia"/>
          <w:lang w:val="zh-CN"/>
        </w:rPr>
        <w:t>的加载</w:t>
      </w:r>
    </w:p>
    <w:p w:rsidR="00D77B8D" w:rsidRPr="00287217" w:rsidRDefault="00287217" w:rsidP="00287217">
      <w:pPr>
        <w:shd w:val="clear" w:color="auto" w:fill="DDD9C3" w:themeFill="background2" w:themeFillShade="E6"/>
        <w:rPr>
          <w:sz w:val="18"/>
        </w:rPr>
      </w:pPr>
      <w:r w:rsidRPr="00287217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287217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287217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287217">
        <w:rPr>
          <w:rFonts w:ascii="Consolas" w:hAnsi="Consolas" w:cs="Consolas"/>
          <w:color w:val="7F007F"/>
          <w:kern w:val="0"/>
          <w:sz w:val="22"/>
          <w:szCs w:val="28"/>
        </w:rPr>
        <w:t>resource</w:t>
      </w:r>
      <w:r w:rsidRPr="00287217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287217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287217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sqlmap</w:t>
      </w:r>
      <w:proofErr w:type="spellEnd"/>
      <w:r w:rsidRPr="00287217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/User.xml"</w:t>
      </w:r>
      <w:r w:rsidRPr="00287217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287217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287217" w:rsidRPr="009D1C7F" w:rsidRDefault="00287217" w:rsidP="00287217"/>
    <w:p w:rsidR="007325F8" w:rsidRPr="007325F8" w:rsidRDefault="00D77B8D" w:rsidP="007325F8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lang w:val="zh-CN"/>
        </w:rPr>
        <w:t>UserDaoTest</w:t>
      </w:r>
      <w:r>
        <w:rPr>
          <w:rFonts w:hint="eastAsia"/>
          <w:lang w:val="zh-CN"/>
        </w:rPr>
        <w:t>编写测试类，</w:t>
      </w:r>
      <w:r>
        <w:rPr>
          <w:lang w:val="zh-CN"/>
        </w:rPr>
        <w:t>测试</w:t>
      </w:r>
      <w:r>
        <w:rPr>
          <w:rFonts w:hint="eastAsia"/>
          <w:lang w:val="zh-CN"/>
        </w:rPr>
        <w:t>五个方法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proofErr w:type="gramStart"/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proofErr w:type="gram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 w:rsidRPr="00DF48C5">
        <w:rPr>
          <w:rFonts w:ascii="Consolas" w:hAnsi="Consolas" w:cs="Consolas"/>
          <w:color w:val="000000"/>
          <w:kern w:val="0"/>
          <w:szCs w:val="28"/>
        </w:rPr>
        <w:t>UserDaoTest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{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gramStart"/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private</w:t>
      </w:r>
      <w:proofErr w:type="gram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 w:rsidRPr="00DF48C5">
        <w:rPr>
          <w:rFonts w:ascii="Consolas" w:hAnsi="Consolas" w:cs="Consolas"/>
          <w:color w:val="000000"/>
          <w:kern w:val="0"/>
          <w:szCs w:val="28"/>
        </w:rPr>
        <w:t>UserDao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 w:rsidRPr="00DF48C5">
        <w:rPr>
          <w:rFonts w:ascii="Consolas" w:hAnsi="Consolas" w:cs="Consolas"/>
          <w:color w:val="0000C0"/>
          <w:kern w:val="0"/>
          <w:szCs w:val="28"/>
        </w:rPr>
        <w:t>userDao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646464"/>
          <w:kern w:val="0"/>
          <w:szCs w:val="28"/>
        </w:rPr>
        <w:t>@Before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gramStart"/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proofErr w:type="gram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void</w:t>
      </w:r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 w:rsidRPr="00DF48C5">
        <w:rPr>
          <w:rFonts w:ascii="Consolas" w:hAnsi="Consolas" w:cs="Consolas"/>
          <w:color w:val="000000"/>
          <w:kern w:val="0"/>
          <w:szCs w:val="28"/>
        </w:rPr>
        <w:t>setUp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() </w:t>
      </w:r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throws</w:t>
      </w:r>
      <w:r w:rsidRPr="00DF48C5">
        <w:rPr>
          <w:rFonts w:ascii="Consolas" w:hAnsi="Consolas" w:cs="Consolas"/>
          <w:color w:val="000000"/>
          <w:kern w:val="0"/>
          <w:szCs w:val="28"/>
        </w:rPr>
        <w:t xml:space="preserve"> Exception {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 w:rsidRPr="00DF48C5">
        <w:rPr>
          <w:rFonts w:ascii="Consolas" w:hAnsi="Consolas" w:cs="Consolas"/>
          <w:color w:val="000000"/>
          <w:kern w:val="0"/>
          <w:szCs w:val="28"/>
        </w:rPr>
        <w:t>SqlSessionFactoryBuilder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DF48C5">
        <w:rPr>
          <w:rFonts w:ascii="Consolas" w:hAnsi="Consolas" w:cs="Consolas"/>
          <w:color w:val="6A3E3E"/>
          <w:kern w:val="0"/>
          <w:szCs w:val="28"/>
        </w:rPr>
        <w:t>builder</w:t>
      </w:r>
      <w:r w:rsidRPr="00DF48C5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 w:rsidRPr="00DF48C5">
        <w:rPr>
          <w:rFonts w:ascii="Consolas" w:hAnsi="Consolas" w:cs="Consolas"/>
          <w:color w:val="000000"/>
          <w:kern w:val="0"/>
          <w:szCs w:val="28"/>
        </w:rPr>
        <w:t>SqlSessionFactoryBuilder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 w:rsidRPr="00DF48C5">
        <w:rPr>
          <w:rFonts w:ascii="Consolas" w:hAnsi="Consolas" w:cs="Consolas"/>
          <w:color w:val="000000"/>
          <w:kern w:val="0"/>
          <w:szCs w:val="28"/>
        </w:rPr>
        <w:t>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 w:rsidRPr="00DF48C5">
        <w:rPr>
          <w:rFonts w:ascii="Consolas" w:hAnsi="Consolas" w:cs="Consolas"/>
          <w:color w:val="000000"/>
          <w:kern w:val="0"/>
          <w:szCs w:val="28"/>
        </w:rPr>
        <w:t>InputStream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 w:rsidRPr="00DF48C5">
        <w:rPr>
          <w:rFonts w:ascii="Consolas" w:hAnsi="Consolas" w:cs="Consolas"/>
          <w:color w:val="6A3E3E"/>
          <w:kern w:val="0"/>
          <w:szCs w:val="28"/>
        </w:rPr>
        <w:t>inputStream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= </w:t>
      </w:r>
      <w:proofErr w:type="spellStart"/>
      <w:proofErr w:type="gramStart"/>
      <w:r w:rsidRPr="00DF48C5">
        <w:rPr>
          <w:rFonts w:ascii="Consolas" w:hAnsi="Consolas" w:cs="Consolas"/>
          <w:color w:val="000000"/>
          <w:kern w:val="0"/>
          <w:szCs w:val="28"/>
        </w:rPr>
        <w:t>Resources.</w:t>
      </w:r>
      <w:r w:rsidRPr="00DF48C5">
        <w:rPr>
          <w:rFonts w:ascii="Consolas" w:hAnsi="Consolas" w:cs="Consolas"/>
          <w:i/>
          <w:iCs/>
          <w:color w:val="000000"/>
          <w:kern w:val="0"/>
          <w:szCs w:val="28"/>
        </w:rPr>
        <w:t>getResourceAsStream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 w:rsidRPr="00DF48C5">
        <w:rPr>
          <w:rFonts w:ascii="Consolas" w:hAnsi="Consolas" w:cs="Consolas"/>
          <w:color w:val="2A00FF"/>
          <w:kern w:val="0"/>
          <w:szCs w:val="28"/>
        </w:rPr>
        <w:t>"SqlMapConfig.xml"</w:t>
      </w:r>
      <w:r w:rsidRPr="00DF48C5">
        <w:rPr>
          <w:rFonts w:ascii="Consolas" w:hAnsi="Consolas" w:cs="Consolas"/>
          <w:color w:val="000000"/>
          <w:kern w:val="0"/>
          <w:szCs w:val="28"/>
        </w:rPr>
        <w:t>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 w:rsidRPr="00DF48C5">
        <w:rPr>
          <w:rFonts w:ascii="Consolas" w:hAnsi="Consolas" w:cs="Consolas"/>
          <w:color w:val="000000"/>
          <w:kern w:val="0"/>
          <w:szCs w:val="28"/>
        </w:rPr>
        <w:t>SqlSessionFactory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 w:rsidRPr="00DF48C5">
        <w:rPr>
          <w:rFonts w:ascii="Consolas" w:hAnsi="Consolas" w:cs="Consolas"/>
          <w:color w:val="6A3E3E"/>
          <w:kern w:val="0"/>
          <w:szCs w:val="28"/>
        </w:rPr>
        <w:t>sqlSessionFactory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= </w:t>
      </w:r>
      <w:proofErr w:type="spellStart"/>
      <w:proofErr w:type="gramStart"/>
      <w:r w:rsidRPr="00DF48C5">
        <w:rPr>
          <w:rFonts w:ascii="Consolas" w:hAnsi="Consolas" w:cs="Consolas"/>
          <w:color w:val="6A3E3E"/>
          <w:kern w:val="0"/>
          <w:szCs w:val="28"/>
        </w:rPr>
        <w:t>builder</w:t>
      </w:r>
      <w:r w:rsidRPr="00DF48C5">
        <w:rPr>
          <w:rFonts w:ascii="Consolas" w:hAnsi="Consolas" w:cs="Consolas"/>
          <w:color w:val="000000"/>
          <w:kern w:val="0"/>
          <w:szCs w:val="28"/>
        </w:rPr>
        <w:t>.build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</w:t>
      </w:r>
      <w:proofErr w:type="spellStart"/>
      <w:proofErr w:type="gramEnd"/>
      <w:r w:rsidRPr="00DF48C5">
        <w:rPr>
          <w:rFonts w:ascii="Consolas" w:hAnsi="Consolas" w:cs="Consolas"/>
          <w:color w:val="6A3E3E"/>
          <w:kern w:val="0"/>
          <w:szCs w:val="28"/>
        </w:rPr>
        <w:t>inputStream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this</w:t>
      </w:r>
      <w:r w:rsidRPr="00DF48C5">
        <w:rPr>
          <w:rFonts w:ascii="Consolas" w:hAnsi="Consolas" w:cs="Consolas"/>
          <w:color w:val="000000"/>
          <w:kern w:val="0"/>
          <w:szCs w:val="28"/>
        </w:rPr>
        <w:t>.</w:t>
      </w:r>
      <w:r w:rsidRPr="00DF48C5">
        <w:rPr>
          <w:rFonts w:ascii="Consolas" w:hAnsi="Consolas" w:cs="Consolas"/>
          <w:color w:val="0000C0"/>
          <w:kern w:val="0"/>
          <w:szCs w:val="28"/>
        </w:rPr>
        <w:t>userDao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proofErr w:type="gramStart"/>
      <w:r w:rsidRPr="00DF48C5">
        <w:rPr>
          <w:rFonts w:ascii="Consolas" w:hAnsi="Consolas" w:cs="Consolas"/>
          <w:color w:val="000000"/>
          <w:kern w:val="0"/>
          <w:szCs w:val="28"/>
        </w:rPr>
        <w:t>UserDaoImpl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</w:t>
      </w:r>
      <w:proofErr w:type="spellStart"/>
      <w:proofErr w:type="gramEnd"/>
      <w:r w:rsidRPr="00DF48C5">
        <w:rPr>
          <w:rFonts w:ascii="Consolas" w:hAnsi="Consolas" w:cs="Consolas"/>
          <w:color w:val="6A3E3E"/>
          <w:kern w:val="0"/>
          <w:szCs w:val="28"/>
        </w:rPr>
        <w:t>sqlSessionFactory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646464"/>
          <w:kern w:val="0"/>
          <w:szCs w:val="28"/>
        </w:rPr>
        <w:t>@Test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gramStart"/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proofErr w:type="gram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void</w:t>
      </w:r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 w:rsidRPr="00DF48C5">
        <w:rPr>
          <w:rFonts w:ascii="Consolas" w:hAnsi="Consolas" w:cs="Consolas"/>
          <w:color w:val="000000"/>
          <w:kern w:val="0"/>
          <w:szCs w:val="28"/>
        </w:rPr>
        <w:t>testQueryUserById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() {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  <w:t xml:space="preserve">User </w:t>
      </w:r>
      <w:proofErr w:type="spellStart"/>
      <w:r w:rsidRPr="00DF48C5">
        <w:rPr>
          <w:rFonts w:ascii="Consolas" w:hAnsi="Consolas" w:cs="Consolas"/>
          <w:color w:val="6A3E3E"/>
          <w:kern w:val="0"/>
          <w:szCs w:val="28"/>
        </w:rPr>
        <w:t>user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= </w:t>
      </w:r>
      <w:proofErr w:type="spellStart"/>
      <w:proofErr w:type="gramStart"/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this</w:t>
      </w:r>
      <w:r w:rsidRPr="00DF48C5">
        <w:rPr>
          <w:rFonts w:ascii="Consolas" w:hAnsi="Consolas" w:cs="Consolas"/>
          <w:color w:val="000000"/>
          <w:kern w:val="0"/>
          <w:szCs w:val="28"/>
        </w:rPr>
        <w:t>.</w:t>
      </w:r>
      <w:r w:rsidRPr="00DF48C5">
        <w:rPr>
          <w:rFonts w:ascii="Consolas" w:hAnsi="Consolas" w:cs="Consolas"/>
          <w:color w:val="0000C0"/>
          <w:kern w:val="0"/>
          <w:szCs w:val="28"/>
        </w:rPr>
        <w:t>userDao</w:t>
      </w:r>
      <w:r w:rsidRPr="00DF48C5">
        <w:rPr>
          <w:rFonts w:ascii="Consolas" w:hAnsi="Consolas" w:cs="Consolas"/>
          <w:color w:val="000000"/>
          <w:kern w:val="0"/>
          <w:szCs w:val="28"/>
        </w:rPr>
        <w:t>.queryUserById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 w:rsidRPr="00DF48C5">
        <w:rPr>
          <w:rFonts w:ascii="Consolas" w:hAnsi="Consolas" w:cs="Consolas"/>
          <w:color w:val="000000"/>
          <w:kern w:val="0"/>
          <w:szCs w:val="28"/>
        </w:rPr>
        <w:t>1);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proofErr w:type="gramStart"/>
      <w:r w:rsidRPr="00DF48C5">
        <w:rPr>
          <w:rFonts w:ascii="Consolas" w:hAnsi="Consolas" w:cs="Consolas"/>
          <w:color w:val="000000"/>
          <w:kern w:val="0"/>
          <w:szCs w:val="28"/>
        </w:rPr>
        <w:t>System.</w:t>
      </w:r>
      <w:r w:rsidRPr="00DF48C5">
        <w:rPr>
          <w:rFonts w:ascii="Consolas" w:hAnsi="Consolas" w:cs="Consolas"/>
          <w:b/>
          <w:bCs/>
          <w:i/>
          <w:iCs/>
          <w:color w:val="0000C0"/>
          <w:kern w:val="0"/>
          <w:szCs w:val="28"/>
        </w:rPr>
        <w:t>out</w:t>
      </w:r>
      <w:r w:rsidRPr="00DF48C5">
        <w:rPr>
          <w:rFonts w:ascii="Consolas" w:hAnsi="Consolas" w:cs="Consolas"/>
          <w:color w:val="000000"/>
          <w:kern w:val="0"/>
          <w:szCs w:val="28"/>
        </w:rPr>
        <w:t>.println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 w:rsidRPr="00DF48C5">
        <w:rPr>
          <w:rFonts w:ascii="Consolas" w:hAnsi="Consolas" w:cs="Consolas"/>
          <w:color w:val="6A3E3E"/>
          <w:kern w:val="0"/>
          <w:szCs w:val="28"/>
        </w:rPr>
        <w:t>user</w:t>
      </w:r>
      <w:r w:rsidRPr="00DF48C5">
        <w:rPr>
          <w:rFonts w:ascii="Consolas" w:hAnsi="Consolas" w:cs="Consolas"/>
          <w:color w:val="000000"/>
          <w:kern w:val="0"/>
          <w:szCs w:val="28"/>
        </w:rPr>
        <w:t>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646464"/>
          <w:kern w:val="0"/>
          <w:szCs w:val="28"/>
        </w:rPr>
        <w:t>@Test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gramStart"/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proofErr w:type="gram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void</w:t>
      </w:r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 w:rsidRPr="00DF48C5">
        <w:rPr>
          <w:rFonts w:ascii="Consolas" w:hAnsi="Consolas" w:cs="Consolas"/>
          <w:color w:val="000000"/>
          <w:kern w:val="0"/>
          <w:szCs w:val="28"/>
        </w:rPr>
        <w:t>testQueryUserByUserName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() {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  <w:t xml:space="preserve">List&lt;User&gt; </w:t>
      </w:r>
      <w:r w:rsidRPr="00DF48C5">
        <w:rPr>
          <w:rFonts w:ascii="Consolas" w:hAnsi="Consolas" w:cs="Consolas"/>
          <w:color w:val="6A3E3E"/>
          <w:kern w:val="0"/>
          <w:szCs w:val="28"/>
        </w:rPr>
        <w:t>list</w:t>
      </w:r>
      <w:r w:rsidRPr="00DF48C5">
        <w:rPr>
          <w:rFonts w:ascii="Consolas" w:hAnsi="Consolas" w:cs="Consolas"/>
          <w:color w:val="000000"/>
          <w:kern w:val="0"/>
          <w:szCs w:val="28"/>
        </w:rPr>
        <w:t xml:space="preserve"> = </w:t>
      </w:r>
      <w:proofErr w:type="spellStart"/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this</w:t>
      </w:r>
      <w:r w:rsidRPr="00DF48C5">
        <w:rPr>
          <w:rFonts w:ascii="Consolas" w:hAnsi="Consolas" w:cs="Consolas"/>
          <w:color w:val="000000"/>
          <w:kern w:val="0"/>
          <w:szCs w:val="28"/>
        </w:rPr>
        <w:t>.</w:t>
      </w:r>
      <w:r w:rsidRPr="00DF48C5">
        <w:rPr>
          <w:rFonts w:ascii="Consolas" w:hAnsi="Consolas" w:cs="Consolas"/>
          <w:color w:val="0000C0"/>
          <w:kern w:val="0"/>
          <w:szCs w:val="28"/>
        </w:rPr>
        <w:t>userDao</w:t>
      </w:r>
      <w:r w:rsidRPr="00DF48C5">
        <w:rPr>
          <w:rFonts w:ascii="Consolas" w:hAnsi="Consolas" w:cs="Consolas"/>
          <w:color w:val="000000"/>
          <w:kern w:val="0"/>
          <w:szCs w:val="28"/>
        </w:rPr>
        <w:t>.queryUserByUserName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</w:t>
      </w:r>
      <w:r w:rsidRPr="00DF48C5">
        <w:rPr>
          <w:rFonts w:ascii="Consolas" w:hAnsi="Consolas" w:cs="Consolas"/>
          <w:color w:val="2A00FF"/>
          <w:kern w:val="0"/>
          <w:szCs w:val="28"/>
        </w:rPr>
        <w:t>"</w:t>
      </w:r>
      <w:r w:rsidRPr="00DF48C5">
        <w:rPr>
          <w:rFonts w:ascii="Consolas" w:hAnsi="Consolas" w:cs="Consolas"/>
          <w:color w:val="2A00FF"/>
          <w:kern w:val="0"/>
          <w:szCs w:val="28"/>
        </w:rPr>
        <w:t>明</w:t>
      </w:r>
      <w:r w:rsidRPr="00DF48C5">
        <w:rPr>
          <w:rFonts w:ascii="Consolas" w:hAnsi="Consolas" w:cs="Consolas"/>
          <w:color w:val="2A00FF"/>
          <w:kern w:val="0"/>
          <w:szCs w:val="28"/>
        </w:rPr>
        <w:t>"</w:t>
      </w:r>
      <w:r w:rsidRPr="00DF48C5">
        <w:rPr>
          <w:rFonts w:ascii="Consolas" w:hAnsi="Consolas" w:cs="Consolas"/>
          <w:color w:val="000000"/>
          <w:kern w:val="0"/>
          <w:szCs w:val="28"/>
        </w:rPr>
        <w:t>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gramStart"/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for</w:t>
      </w:r>
      <w:proofErr w:type="gram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(User </w:t>
      </w:r>
      <w:proofErr w:type="spellStart"/>
      <w:r w:rsidRPr="00DF48C5">
        <w:rPr>
          <w:rFonts w:ascii="Consolas" w:hAnsi="Consolas" w:cs="Consolas"/>
          <w:color w:val="6A3E3E"/>
          <w:kern w:val="0"/>
          <w:szCs w:val="28"/>
        </w:rPr>
        <w:t>user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: </w:t>
      </w:r>
      <w:r w:rsidRPr="00DF48C5">
        <w:rPr>
          <w:rFonts w:ascii="Consolas" w:hAnsi="Consolas" w:cs="Consolas"/>
          <w:color w:val="6A3E3E"/>
          <w:kern w:val="0"/>
          <w:szCs w:val="28"/>
        </w:rPr>
        <w:t>list</w:t>
      </w:r>
      <w:r w:rsidRPr="00DF48C5">
        <w:rPr>
          <w:rFonts w:ascii="Consolas" w:hAnsi="Consolas" w:cs="Consolas"/>
          <w:color w:val="000000"/>
          <w:kern w:val="0"/>
          <w:szCs w:val="28"/>
        </w:rPr>
        <w:t>) {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proofErr w:type="gramStart"/>
      <w:r w:rsidRPr="00DF48C5">
        <w:rPr>
          <w:rFonts w:ascii="Consolas" w:hAnsi="Consolas" w:cs="Consolas"/>
          <w:color w:val="000000"/>
          <w:kern w:val="0"/>
          <w:szCs w:val="28"/>
        </w:rPr>
        <w:t>System.</w:t>
      </w:r>
      <w:r w:rsidRPr="00DF48C5">
        <w:rPr>
          <w:rFonts w:ascii="Consolas" w:hAnsi="Consolas" w:cs="Consolas"/>
          <w:b/>
          <w:bCs/>
          <w:i/>
          <w:iCs/>
          <w:color w:val="0000C0"/>
          <w:kern w:val="0"/>
          <w:szCs w:val="28"/>
        </w:rPr>
        <w:t>out</w:t>
      </w:r>
      <w:r w:rsidRPr="00DF48C5">
        <w:rPr>
          <w:rFonts w:ascii="Consolas" w:hAnsi="Consolas" w:cs="Consolas"/>
          <w:color w:val="000000"/>
          <w:kern w:val="0"/>
          <w:szCs w:val="28"/>
        </w:rPr>
        <w:t>.println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 w:rsidRPr="00DF48C5">
        <w:rPr>
          <w:rFonts w:ascii="Consolas" w:hAnsi="Consolas" w:cs="Consolas"/>
          <w:color w:val="6A3E3E"/>
          <w:kern w:val="0"/>
          <w:szCs w:val="28"/>
        </w:rPr>
        <w:t>user</w:t>
      </w:r>
      <w:r w:rsidRPr="00DF48C5">
        <w:rPr>
          <w:rFonts w:ascii="Consolas" w:hAnsi="Consolas" w:cs="Consolas"/>
          <w:color w:val="000000"/>
          <w:kern w:val="0"/>
          <w:szCs w:val="28"/>
        </w:rPr>
        <w:t>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646464"/>
          <w:kern w:val="0"/>
          <w:szCs w:val="28"/>
        </w:rPr>
        <w:t>@Test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gramStart"/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proofErr w:type="gram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void</w:t>
      </w:r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 w:rsidRPr="00DF48C5">
        <w:rPr>
          <w:rFonts w:ascii="Consolas" w:hAnsi="Consolas" w:cs="Consolas"/>
          <w:color w:val="000000"/>
          <w:kern w:val="0"/>
          <w:szCs w:val="28"/>
        </w:rPr>
        <w:t>testSaveUser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() {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  <w:t xml:space="preserve">User </w:t>
      </w:r>
      <w:proofErr w:type="spellStart"/>
      <w:r w:rsidRPr="00DF48C5">
        <w:rPr>
          <w:rFonts w:ascii="Consolas" w:hAnsi="Consolas" w:cs="Consolas"/>
          <w:color w:val="6A3E3E"/>
          <w:kern w:val="0"/>
          <w:szCs w:val="28"/>
        </w:rPr>
        <w:t>user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gramStart"/>
      <w:r w:rsidRPr="00DF48C5">
        <w:rPr>
          <w:rFonts w:ascii="Consolas" w:hAnsi="Consolas" w:cs="Consolas"/>
          <w:color w:val="000000"/>
          <w:kern w:val="0"/>
          <w:szCs w:val="28"/>
        </w:rPr>
        <w:t>User(</w:t>
      </w:r>
      <w:proofErr w:type="gramEnd"/>
      <w:r w:rsidRPr="00DF48C5">
        <w:rPr>
          <w:rFonts w:ascii="Consolas" w:hAnsi="Consolas" w:cs="Consolas"/>
          <w:color w:val="000000"/>
          <w:kern w:val="0"/>
          <w:szCs w:val="28"/>
        </w:rPr>
        <w:t>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 w:rsidRPr="00DF48C5">
        <w:rPr>
          <w:rFonts w:ascii="Consolas" w:hAnsi="Consolas" w:cs="Consolas"/>
          <w:color w:val="6A3E3E"/>
          <w:kern w:val="0"/>
          <w:szCs w:val="28"/>
        </w:rPr>
        <w:t>user</w:t>
      </w:r>
      <w:r w:rsidRPr="00DF48C5">
        <w:rPr>
          <w:rFonts w:ascii="Consolas" w:hAnsi="Consolas" w:cs="Consolas"/>
          <w:color w:val="000000"/>
          <w:kern w:val="0"/>
          <w:szCs w:val="28"/>
        </w:rPr>
        <w:t>.setUsername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</w:t>
      </w:r>
      <w:r w:rsidRPr="00DF48C5">
        <w:rPr>
          <w:rFonts w:ascii="Consolas" w:hAnsi="Consolas" w:cs="Consolas"/>
          <w:color w:val="2A00FF"/>
          <w:kern w:val="0"/>
          <w:szCs w:val="28"/>
        </w:rPr>
        <w:t>"</w:t>
      </w:r>
      <w:r w:rsidRPr="00DF48C5">
        <w:rPr>
          <w:rFonts w:ascii="Consolas" w:hAnsi="Consolas" w:cs="Consolas"/>
          <w:color w:val="2A00FF"/>
          <w:kern w:val="0"/>
          <w:szCs w:val="28"/>
        </w:rPr>
        <w:t>张小三</w:t>
      </w:r>
      <w:r w:rsidRPr="00DF48C5">
        <w:rPr>
          <w:rFonts w:ascii="Consolas" w:hAnsi="Consolas" w:cs="Consolas"/>
          <w:color w:val="2A00FF"/>
          <w:kern w:val="0"/>
          <w:szCs w:val="28"/>
        </w:rPr>
        <w:t>"</w:t>
      </w:r>
      <w:r w:rsidRPr="00DF48C5">
        <w:rPr>
          <w:rFonts w:ascii="Consolas" w:hAnsi="Consolas" w:cs="Consolas"/>
          <w:color w:val="000000"/>
          <w:kern w:val="0"/>
          <w:szCs w:val="28"/>
        </w:rPr>
        <w:t>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proofErr w:type="gramStart"/>
      <w:r w:rsidRPr="00DF48C5">
        <w:rPr>
          <w:rFonts w:ascii="Consolas" w:hAnsi="Consolas" w:cs="Consolas"/>
          <w:color w:val="6A3E3E"/>
          <w:kern w:val="0"/>
          <w:szCs w:val="28"/>
        </w:rPr>
        <w:t>user</w:t>
      </w:r>
      <w:r w:rsidRPr="00DF48C5">
        <w:rPr>
          <w:rFonts w:ascii="Consolas" w:hAnsi="Consolas" w:cs="Consolas"/>
          <w:color w:val="000000"/>
          <w:kern w:val="0"/>
          <w:szCs w:val="28"/>
        </w:rPr>
        <w:t>.setBirthday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DF48C5">
        <w:rPr>
          <w:rFonts w:ascii="Consolas" w:hAnsi="Consolas" w:cs="Consolas"/>
          <w:color w:val="000000"/>
          <w:kern w:val="0"/>
          <w:szCs w:val="28"/>
        </w:rPr>
        <w:t xml:space="preserve"> Date());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proofErr w:type="gramStart"/>
      <w:r w:rsidRPr="00DF48C5">
        <w:rPr>
          <w:rFonts w:ascii="Consolas" w:hAnsi="Consolas" w:cs="Consolas"/>
          <w:color w:val="6A3E3E"/>
          <w:kern w:val="0"/>
          <w:szCs w:val="28"/>
        </w:rPr>
        <w:t>user</w:t>
      </w:r>
      <w:r w:rsidRPr="00DF48C5">
        <w:rPr>
          <w:rFonts w:ascii="Consolas" w:hAnsi="Consolas" w:cs="Consolas"/>
          <w:color w:val="000000"/>
          <w:kern w:val="0"/>
          <w:szCs w:val="28"/>
        </w:rPr>
        <w:t>.setSex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 w:rsidRPr="00DF48C5">
        <w:rPr>
          <w:rFonts w:ascii="Consolas" w:hAnsi="Consolas" w:cs="Consolas"/>
          <w:color w:val="2A00FF"/>
          <w:kern w:val="0"/>
          <w:szCs w:val="28"/>
        </w:rPr>
        <w:t>"1"</w:t>
      </w:r>
      <w:r w:rsidRPr="00DF48C5">
        <w:rPr>
          <w:rFonts w:ascii="Consolas" w:hAnsi="Consolas" w:cs="Consolas"/>
          <w:color w:val="000000"/>
          <w:kern w:val="0"/>
          <w:szCs w:val="28"/>
        </w:rPr>
        <w:t>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 w:rsidRPr="00DF48C5">
        <w:rPr>
          <w:rFonts w:ascii="Consolas" w:hAnsi="Consolas" w:cs="Consolas"/>
          <w:color w:val="6A3E3E"/>
          <w:kern w:val="0"/>
          <w:szCs w:val="28"/>
        </w:rPr>
        <w:t>user</w:t>
      </w:r>
      <w:r w:rsidRPr="00DF48C5">
        <w:rPr>
          <w:rFonts w:ascii="Consolas" w:hAnsi="Consolas" w:cs="Consolas"/>
          <w:color w:val="000000"/>
          <w:kern w:val="0"/>
          <w:szCs w:val="28"/>
        </w:rPr>
        <w:t>.setAddress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</w:t>
      </w:r>
      <w:r w:rsidRPr="00DF48C5">
        <w:rPr>
          <w:rFonts w:ascii="Consolas" w:hAnsi="Consolas" w:cs="Consolas"/>
          <w:color w:val="2A00FF"/>
          <w:kern w:val="0"/>
          <w:szCs w:val="28"/>
        </w:rPr>
        <w:t>"</w:t>
      </w:r>
      <w:r w:rsidRPr="00DF48C5">
        <w:rPr>
          <w:rFonts w:ascii="Consolas" w:hAnsi="Consolas" w:cs="Consolas"/>
          <w:color w:val="2A00FF"/>
          <w:kern w:val="0"/>
          <w:szCs w:val="28"/>
        </w:rPr>
        <w:t>湖北</w:t>
      </w:r>
      <w:r w:rsidRPr="00DF48C5">
        <w:rPr>
          <w:rFonts w:ascii="Consolas" w:hAnsi="Consolas" w:cs="Consolas"/>
          <w:color w:val="2A00FF"/>
          <w:kern w:val="0"/>
          <w:szCs w:val="28"/>
        </w:rPr>
        <w:t>"</w:t>
      </w:r>
      <w:r w:rsidRPr="00DF48C5">
        <w:rPr>
          <w:rFonts w:ascii="Consolas" w:hAnsi="Consolas" w:cs="Consolas"/>
          <w:color w:val="000000"/>
          <w:kern w:val="0"/>
          <w:szCs w:val="28"/>
        </w:rPr>
        <w:t>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proofErr w:type="gramStart"/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this</w:t>
      </w:r>
      <w:r w:rsidRPr="00DF48C5">
        <w:rPr>
          <w:rFonts w:ascii="Consolas" w:hAnsi="Consolas" w:cs="Consolas"/>
          <w:color w:val="000000"/>
          <w:kern w:val="0"/>
          <w:szCs w:val="28"/>
        </w:rPr>
        <w:t>.</w:t>
      </w:r>
      <w:r w:rsidRPr="00DF48C5">
        <w:rPr>
          <w:rFonts w:ascii="Consolas" w:hAnsi="Consolas" w:cs="Consolas"/>
          <w:color w:val="0000C0"/>
          <w:kern w:val="0"/>
          <w:szCs w:val="28"/>
        </w:rPr>
        <w:t>userDao</w:t>
      </w:r>
      <w:r w:rsidRPr="00DF48C5">
        <w:rPr>
          <w:rFonts w:ascii="Consolas" w:hAnsi="Consolas" w:cs="Consolas"/>
          <w:color w:val="000000"/>
          <w:kern w:val="0"/>
          <w:szCs w:val="28"/>
        </w:rPr>
        <w:t>.saveUser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 w:rsidRPr="00DF48C5">
        <w:rPr>
          <w:rFonts w:ascii="Consolas" w:hAnsi="Consolas" w:cs="Consolas"/>
          <w:color w:val="6A3E3E"/>
          <w:kern w:val="0"/>
          <w:szCs w:val="28"/>
        </w:rPr>
        <w:t>user</w:t>
      </w:r>
      <w:r w:rsidRPr="00DF48C5">
        <w:rPr>
          <w:rFonts w:ascii="Consolas" w:hAnsi="Consolas" w:cs="Consolas"/>
          <w:color w:val="000000"/>
          <w:kern w:val="0"/>
          <w:szCs w:val="28"/>
        </w:rPr>
        <w:t>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646464"/>
          <w:kern w:val="0"/>
          <w:szCs w:val="28"/>
        </w:rPr>
        <w:t>@Test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gramStart"/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proofErr w:type="gram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void</w:t>
      </w:r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 w:rsidRPr="00DF48C5">
        <w:rPr>
          <w:rFonts w:ascii="Consolas" w:hAnsi="Consolas" w:cs="Consolas"/>
          <w:color w:val="000000"/>
          <w:kern w:val="0"/>
          <w:szCs w:val="28"/>
        </w:rPr>
        <w:t>testUpdateUser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() {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  <w:t xml:space="preserve">User </w:t>
      </w:r>
      <w:proofErr w:type="spellStart"/>
      <w:r w:rsidRPr="00DF48C5">
        <w:rPr>
          <w:rFonts w:ascii="Consolas" w:hAnsi="Consolas" w:cs="Consolas"/>
          <w:color w:val="6A3E3E"/>
          <w:kern w:val="0"/>
          <w:szCs w:val="28"/>
        </w:rPr>
        <w:t>user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gramStart"/>
      <w:r w:rsidRPr="00DF48C5">
        <w:rPr>
          <w:rFonts w:ascii="Consolas" w:hAnsi="Consolas" w:cs="Consolas"/>
          <w:color w:val="000000"/>
          <w:kern w:val="0"/>
          <w:szCs w:val="28"/>
        </w:rPr>
        <w:t>User(</w:t>
      </w:r>
      <w:proofErr w:type="gramEnd"/>
      <w:r w:rsidRPr="00DF48C5">
        <w:rPr>
          <w:rFonts w:ascii="Consolas" w:hAnsi="Consolas" w:cs="Consolas"/>
          <w:color w:val="000000"/>
          <w:kern w:val="0"/>
          <w:szCs w:val="28"/>
        </w:rPr>
        <w:t>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 w:rsidRPr="00DF48C5">
        <w:rPr>
          <w:rFonts w:ascii="Consolas" w:hAnsi="Consolas" w:cs="Consolas"/>
          <w:color w:val="6A3E3E"/>
          <w:kern w:val="0"/>
          <w:szCs w:val="28"/>
        </w:rPr>
        <w:t>user</w:t>
      </w:r>
      <w:r w:rsidRPr="00DF48C5">
        <w:rPr>
          <w:rFonts w:ascii="Consolas" w:hAnsi="Consolas" w:cs="Consolas"/>
          <w:color w:val="000000"/>
          <w:kern w:val="0"/>
          <w:szCs w:val="28"/>
        </w:rPr>
        <w:t>.setUsername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</w:t>
      </w:r>
      <w:r w:rsidRPr="00DF48C5">
        <w:rPr>
          <w:rFonts w:ascii="Consolas" w:hAnsi="Consolas" w:cs="Consolas"/>
          <w:color w:val="2A00FF"/>
          <w:kern w:val="0"/>
          <w:szCs w:val="28"/>
        </w:rPr>
        <w:t>"</w:t>
      </w:r>
      <w:r w:rsidRPr="00DF48C5">
        <w:rPr>
          <w:rFonts w:ascii="Consolas" w:hAnsi="Consolas" w:cs="Consolas"/>
          <w:color w:val="2A00FF"/>
          <w:kern w:val="0"/>
          <w:szCs w:val="28"/>
        </w:rPr>
        <w:t>张小三</w:t>
      </w:r>
      <w:r w:rsidRPr="00DF48C5">
        <w:rPr>
          <w:rFonts w:ascii="Consolas" w:hAnsi="Consolas" w:cs="Consolas"/>
          <w:color w:val="2A00FF"/>
          <w:kern w:val="0"/>
          <w:szCs w:val="28"/>
        </w:rPr>
        <w:t>"</w:t>
      </w:r>
      <w:r w:rsidRPr="00DF48C5">
        <w:rPr>
          <w:rFonts w:ascii="Consolas" w:hAnsi="Consolas" w:cs="Consolas"/>
          <w:color w:val="000000"/>
          <w:kern w:val="0"/>
          <w:szCs w:val="28"/>
        </w:rPr>
        <w:t>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r w:rsidRPr="00DF48C5">
        <w:rPr>
          <w:rFonts w:ascii="Consolas" w:hAnsi="Consolas" w:cs="Consolas"/>
          <w:color w:val="6A3E3E"/>
          <w:kern w:val="0"/>
          <w:szCs w:val="28"/>
        </w:rPr>
        <w:t>user</w:t>
      </w:r>
      <w:r w:rsidRPr="00DF48C5">
        <w:rPr>
          <w:rFonts w:ascii="Consolas" w:hAnsi="Consolas" w:cs="Consolas"/>
          <w:color w:val="000000"/>
          <w:kern w:val="0"/>
          <w:szCs w:val="28"/>
        </w:rPr>
        <w:t>.setAddress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</w:t>
      </w:r>
      <w:r w:rsidRPr="00DF48C5">
        <w:rPr>
          <w:rFonts w:ascii="Consolas" w:hAnsi="Consolas" w:cs="Consolas"/>
          <w:color w:val="2A00FF"/>
          <w:kern w:val="0"/>
          <w:szCs w:val="28"/>
        </w:rPr>
        <w:t>"</w:t>
      </w:r>
      <w:r w:rsidRPr="00DF48C5">
        <w:rPr>
          <w:rFonts w:ascii="Consolas" w:hAnsi="Consolas" w:cs="Consolas"/>
          <w:color w:val="2A00FF"/>
          <w:kern w:val="0"/>
          <w:szCs w:val="28"/>
        </w:rPr>
        <w:t>北京</w:t>
      </w:r>
      <w:r w:rsidRPr="00DF48C5">
        <w:rPr>
          <w:rFonts w:ascii="Consolas" w:hAnsi="Consolas" w:cs="Consolas"/>
          <w:color w:val="2A00FF"/>
          <w:kern w:val="0"/>
          <w:szCs w:val="28"/>
        </w:rPr>
        <w:t>"</w:t>
      </w:r>
      <w:r w:rsidRPr="00DF48C5">
        <w:rPr>
          <w:rFonts w:ascii="Consolas" w:hAnsi="Consolas" w:cs="Consolas"/>
          <w:color w:val="000000"/>
          <w:kern w:val="0"/>
          <w:szCs w:val="28"/>
        </w:rPr>
        <w:t>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proofErr w:type="gramStart"/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this</w:t>
      </w:r>
      <w:r w:rsidRPr="00DF48C5">
        <w:rPr>
          <w:rFonts w:ascii="Consolas" w:hAnsi="Consolas" w:cs="Consolas"/>
          <w:color w:val="000000"/>
          <w:kern w:val="0"/>
          <w:szCs w:val="28"/>
        </w:rPr>
        <w:t>.</w:t>
      </w:r>
      <w:r w:rsidRPr="00DF48C5">
        <w:rPr>
          <w:rFonts w:ascii="Consolas" w:hAnsi="Consolas" w:cs="Consolas"/>
          <w:color w:val="0000C0"/>
          <w:kern w:val="0"/>
          <w:szCs w:val="28"/>
        </w:rPr>
        <w:t>userDao</w:t>
      </w:r>
      <w:r w:rsidRPr="00DF48C5">
        <w:rPr>
          <w:rFonts w:ascii="Consolas" w:hAnsi="Consolas" w:cs="Consolas"/>
          <w:color w:val="000000"/>
          <w:kern w:val="0"/>
          <w:szCs w:val="28"/>
        </w:rPr>
        <w:t>.updateUser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 w:rsidRPr="00DF48C5">
        <w:rPr>
          <w:rFonts w:ascii="Consolas" w:hAnsi="Consolas" w:cs="Consolas"/>
          <w:color w:val="6A3E3E"/>
          <w:kern w:val="0"/>
          <w:szCs w:val="28"/>
        </w:rPr>
        <w:t>user</w:t>
      </w:r>
      <w:r w:rsidRPr="00DF48C5">
        <w:rPr>
          <w:rFonts w:ascii="Consolas" w:hAnsi="Consolas" w:cs="Consolas"/>
          <w:color w:val="000000"/>
          <w:kern w:val="0"/>
          <w:szCs w:val="28"/>
        </w:rPr>
        <w:t>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646464"/>
          <w:kern w:val="0"/>
          <w:szCs w:val="28"/>
        </w:rPr>
        <w:t>@Test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gramStart"/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proofErr w:type="gramEnd"/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void</w:t>
      </w:r>
      <w:r w:rsidRPr="00DF48C5">
        <w:rPr>
          <w:rFonts w:ascii="Consolas" w:hAnsi="Consolas" w:cs="Consolas"/>
          <w:color w:val="000000"/>
          <w:kern w:val="0"/>
          <w:szCs w:val="28"/>
        </w:rPr>
        <w:t xml:space="preserve"> </w:t>
      </w:r>
      <w:proofErr w:type="spellStart"/>
      <w:r w:rsidRPr="00DF48C5">
        <w:rPr>
          <w:rFonts w:ascii="Consolas" w:hAnsi="Consolas" w:cs="Consolas"/>
          <w:color w:val="000000"/>
          <w:kern w:val="0"/>
          <w:szCs w:val="28"/>
        </w:rPr>
        <w:t>testDeleteUser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() {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r w:rsidRPr="00DF48C5">
        <w:rPr>
          <w:rFonts w:ascii="Consolas" w:hAnsi="Consolas" w:cs="Consolas"/>
          <w:color w:val="000000"/>
          <w:kern w:val="0"/>
          <w:szCs w:val="28"/>
        </w:rPr>
        <w:tab/>
      </w:r>
      <w:proofErr w:type="spellStart"/>
      <w:proofErr w:type="gramStart"/>
      <w:r w:rsidRPr="00DF48C5">
        <w:rPr>
          <w:rFonts w:ascii="Consolas" w:hAnsi="Consolas" w:cs="Consolas"/>
          <w:b/>
          <w:bCs/>
          <w:color w:val="7F0055"/>
          <w:kern w:val="0"/>
          <w:szCs w:val="28"/>
        </w:rPr>
        <w:t>this</w:t>
      </w:r>
      <w:r w:rsidRPr="00DF48C5">
        <w:rPr>
          <w:rFonts w:ascii="Consolas" w:hAnsi="Consolas" w:cs="Consolas"/>
          <w:color w:val="000000"/>
          <w:kern w:val="0"/>
          <w:szCs w:val="28"/>
        </w:rPr>
        <w:t>.</w:t>
      </w:r>
      <w:r w:rsidRPr="00DF48C5">
        <w:rPr>
          <w:rFonts w:ascii="Consolas" w:hAnsi="Consolas" w:cs="Consolas"/>
          <w:color w:val="0000C0"/>
          <w:kern w:val="0"/>
          <w:szCs w:val="28"/>
        </w:rPr>
        <w:t>userDao</w:t>
      </w:r>
      <w:r w:rsidRPr="00DF48C5">
        <w:rPr>
          <w:rFonts w:ascii="Consolas" w:hAnsi="Consolas" w:cs="Consolas"/>
          <w:color w:val="000000"/>
          <w:kern w:val="0"/>
          <w:szCs w:val="28"/>
        </w:rPr>
        <w:t>.deleteUserById</w:t>
      </w:r>
      <w:proofErr w:type="spellEnd"/>
      <w:r w:rsidRPr="00DF48C5">
        <w:rPr>
          <w:rFonts w:ascii="Consolas" w:hAnsi="Consolas" w:cs="Consolas"/>
          <w:color w:val="000000"/>
          <w:kern w:val="0"/>
          <w:szCs w:val="28"/>
        </w:rPr>
        <w:t>(</w:t>
      </w:r>
      <w:proofErr w:type="gramEnd"/>
      <w:r w:rsidRPr="00DF48C5">
        <w:rPr>
          <w:rFonts w:ascii="Consolas" w:hAnsi="Consolas" w:cs="Consolas"/>
          <w:color w:val="000000"/>
          <w:kern w:val="0"/>
          <w:szCs w:val="28"/>
        </w:rPr>
        <w:t>1);</w:t>
      </w:r>
    </w:p>
    <w:p w:rsidR="007325F8" w:rsidRPr="00DF48C5" w:rsidRDefault="007325F8" w:rsidP="007325F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8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7325F8" w:rsidRPr="00DF48C5" w:rsidRDefault="007325F8" w:rsidP="007325F8">
      <w:pPr>
        <w:shd w:val="clear" w:color="auto" w:fill="DDD9C3" w:themeFill="background2" w:themeFillShade="E6"/>
        <w:rPr>
          <w:sz w:val="16"/>
          <w:lang w:val="zh-CN"/>
        </w:rPr>
      </w:pPr>
      <w:r w:rsidRPr="00DF48C5">
        <w:rPr>
          <w:rFonts w:ascii="Consolas" w:hAnsi="Consolas" w:cs="Consolas"/>
          <w:color w:val="000000"/>
          <w:kern w:val="0"/>
          <w:szCs w:val="28"/>
        </w:rPr>
        <w:t>}</w:t>
      </w:r>
    </w:p>
    <w:p w:rsidR="00552CB4" w:rsidRPr="00552CB4" w:rsidRDefault="00552CB4" w:rsidP="00552CB4"/>
    <w:p w:rsidR="00387727" w:rsidRPr="0077237C" w:rsidRDefault="00387727" w:rsidP="0038772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8E7AFF" w:rsidRDefault="008E7AFF" w:rsidP="008E7AF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8E7AFF" w:rsidRPr="00963ED2" w:rsidRDefault="008E7AFF" w:rsidP="008E7AFF">
      <w:pPr>
        <w:rPr>
          <w:lang w:val="zh-CN"/>
        </w:rPr>
      </w:pPr>
      <w:r>
        <w:rPr>
          <w:rFonts w:hint="eastAsia"/>
          <w:lang w:val="zh-CN"/>
        </w:rPr>
        <w:t>使用准备的工程</w:t>
      </w:r>
      <w:r w:rsidRPr="00963ED2">
        <w:rPr>
          <w:lang w:val="zh-CN"/>
        </w:rPr>
        <w:t>MyBatis01-study</w:t>
      </w:r>
      <w:r>
        <w:rPr>
          <w:rFonts w:hint="eastAsia"/>
          <w:lang w:val="zh-CN"/>
        </w:rPr>
        <w:t>实现以下五个功能</w:t>
      </w:r>
    </w:p>
    <w:p w:rsidR="008E7AFF" w:rsidRPr="002E215A" w:rsidRDefault="008E7AFF" w:rsidP="008E7AFF">
      <w:pPr>
        <w:pStyle w:val="a8"/>
        <w:numPr>
          <w:ilvl w:val="0"/>
          <w:numId w:val="9"/>
        </w:numPr>
        <w:ind w:firstLineChars="0"/>
      </w:pPr>
      <w:r w:rsidRPr="003D1128">
        <w:rPr>
          <w:rFonts w:hint="eastAsia"/>
          <w:lang w:val="zh-CN"/>
        </w:rPr>
        <w:t>实现</w:t>
      </w:r>
      <w:r w:rsidRPr="002E215A">
        <w:rPr>
          <w:rFonts w:hint="eastAsia"/>
        </w:rPr>
        <w:t>根据</w:t>
      </w:r>
      <w:r w:rsidRPr="002E215A">
        <w:rPr>
          <w:rFonts w:hint="eastAsia"/>
        </w:rPr>
        <w:t>id</w:t>
      </w:r>
      <w:r w:rsidRPr="002E215A">
        <w:rPr>
          <w:rFonts w:hint="eastAsia"/>
        </w:rPr>
        <w:t>查询用户，使用</w:t>
      </w:r>
      <w:r w:rsidRPr="002E215A">
        <w:rPr>
          <w:rFonts w:hint="eastAsia"/>
        </w:rPr>
        <w:t>#{}</w:t>
      </w:r>
    </w:p>
    <w:p w:rsidR="008E7AFF" w:rsidRPr="002E215A" w:rsidRDefault="008E7AFF" w:rsidP="008E7AFF">
      <w:pPr>
        <w:pStyle w:val="a8"/>
        <w:numPr>
          <w:ilvl w:val="0"/>
          <w:numId w:val="9"/>
        </w:numPr>
        <w:ind w:firstLineChars="0"/>
      </w:pPr>
      <w:r w:rsidRPr="002E215A">
        <w:rPr>
          <w:rFonts w:hint="eastAsia"/>
        </w:rPr>
        <w:t>实现根据用户名模糊查询用户，使用</w:t>
      </w:r>
      <w:r w:rsidRPr="002E215A">
        <w:rPr>
          <w:rFonts w:hint="eastAsia"/>
        </w:rPr>
        <w:t>${}</w:t>
      </w:r>
    </w:p>
    <w:p w:rsidR="008E7AFF" w:rsidRPr="002E215A" w:rsidRDefault="008E7AFF" w:rsidP="008E7AFF">
      <w:pPr>
        <w:pStyle w:val="a8"/>
        <w:numPr>
          <w:ilvl w:val="0"/>
          <w:numId w:val="9"/>
        </w:numPr>
        <w:ind w:firstLineChars="0"/>
      </w:pPr>
      <w:r w:rsidRPr="002E215A">
        <w:rPr>
          <w:rFonts w:hint="eastAsia"/>
        </w:rPr>
        <w:t>实现新增用户，并能返回自增的</w:t>
      </w:r>
      <w:r w:rsidRPr="002E215A">
        <w:rPr>
          <w:rFonts w:hint="eastAsia"/>
        </w:rPr>
        <w:t>id</w:t>
      </w:r>
    </w:p>
    <w:p w:rsidR="008E7AFF" w:rsidRPr="002E215A" w:rsidRDefault="008E7AFF" w:rsidP="008E7AFF">
      <w:pPr>
        <w:pStyle w:val="a8"/>
        <w:numPr>
          <w:ilvl w:val="0"/>
          <w:numId w:val="9"/>
        </w:numPr>
        <w:ind w:firstLineChars="0"/>
      </w:pPr>
      <w:r w:rsidRPr="002E215A">
        <w:rPr>
          <w:rFonts w:hint="eastAsia"/>
        </w:rPr>
        <w:t>实现更新用户</w:t>
      </w:r>
    </w:p>
    <w:p w:rsidR="008E7AFF" w:rsidRPr="002E215A" w:rsidRDefault="008E7AFF" w:rsidP="008E7AFF">
      <w:pPr>
        <w:pStyle w:val="a8"/>
        <w:numPr>
          <w:ilvl w:val="0"/>
          <w:numId w:val="9"/>
        </w:numPr>
        <w:ind w:firstLineChars="0"/>
      </w:pPr>
      <w:r w:rsidRPr="002E215A">
        <w:rPr>
          <w:rFonts w:hint="eastAsia"/>
        </w:rPr>
        <w:t>实现删除用户</w:t>
      </w:r>
    </w:p>
    <w:p w:rsidR="008E7AFF" w:rsidRPr="00704E28" w:rsidRDefault="008E7AFF" w:rsidP="008E7AFF">
      <w:pPr>
        <w:rPr>
          <w:lang w:val="zh-CN"/>
        </w:rPr>
      </w:pPr>
    </w:p>
    <w:p w:rsidR="008E7AFF" w:rsidRDefault="005B7AD8" w:rsidP="008E7AFF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8E7AFF" w:rsidRDefault="008E7AFF" w:rsidP="008E7AFF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Pr="008E7AFF">
        <w:rPr>
          <w:rFonts w:hint="eastAsia"/>
          <w:lang w:val="zh-CN"/>
        </w:rPr>
        <w:t>MySQL</w:t>
      </w:r>
      <w:r>
        <w:rPr>
          <w:rFonts w:hint="eastAsia"/>
          <w:lang w:val="zh-CN"/>
        </w:rPr>
        <w:t>客户端中编写以上五个功能的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语句</w:t>
      </w:r>
    </w:p>
    <w:p w:rsidR="008E7AFF" w:rsidRPr="00D77B8D" w:rsidRDefault="008E7AFF" w:rsidP="008E7AFF">
      <w:pPr>
        <w:shd w:val="clear" w:color="auto" w:fill="DDD9C3" w:themeFill="background2" w:themeFillShade="E6"/>
        <w:ind w:leftChars="100" w:left="210"/>
        <w:rPr>
          <w:sz w:val="20"/>
        </w:rPr>
      </w:pPr>
      <w:r w:rsidRPr="00D77B8D">
        <w:rPr>
          <w:sz w:val="20"/>
        </w:rPr>
        <w:t>SELECT * FROM `user` WHERE id = 1</w:t>
      </w:r>
    </w:p>
    <w:p w:rsidR="008E7AFF" w:rsidRPr="00D77B8D" w:rsidRDefault="008E7AFF" w:rsidP="008E7AFF">
      <w:pPr>
        <w:shd w:val="clear" w:color="auto" w:fill="DDD9C3" w:themeFill="background2" w:themeFillShade="E6"/>
        <w:ind w:leftChars="100" w:left="210"/>
        <w:rPr>
          <w:sz w:val="20"/>
        </w:rPr>
      </w:pPr>
      <w:r w:rsidRPr="00D77B8D">
        <w:rPr>
          <w:rFonts w:hint="eastAsia"/>
          <w:sz w:val="20"/>
        </w:rPr>
        <w:t>SELECT * FROM `user` WHERE username LIKE '%</w:t>
      </w:r>
      <w:r w:rsidRPr="00D77B8D">
        <w:rPr>
          <w:rFonts w:hint="eastAsia"/>
          <w:sz w:val="20"/>
          <w:lang w:val="zh-CN"/>
        </w:rPr>
        <w:t>王</w:t>
      </w:r>
      <w:r w:rsidRPr="00D77B8D">
        <w:rPr>
          <w:rFonts w:hint="eastAsia"/>
          <w:sz w:val="20"/>
        </w:rPr>
        <w:t>%'</w:t>
      </w:r>
    </w:p>
    <w:p w:rsidR="008E7AFF" w:rsidRPr="00D77B8D" w:rsidRDefault="008E7AFF" w:rsidP="008E7AFF">
      <w:pPr>
        <w:shd w:val="clear" w:color="auto" w:fill="DDD9C3" w:themeFill="background2" w:themeFillShade="E6"/>
        <w:ind w:leftChars="100" w:left="210"/>
        <w:rPr>
          <w:sz w:val="20"/>
        </w:rPr>
      </w:pPr>
      <w:r w:rsidRPr="00D77B8D">
        <w:rPr>
          <w:rFonts w:hint="eastAsia"/>
          <w:sz w:val="20"/>
        </w:rPr>
        <w:t>INSERT INTO `user` (</w:t>
      </w:r>
      <w:proofErr w:type="spellStart"/>
      <w:r w:rsidRPr="00D77B8D">
        <w:rPr>
          <w:rFonts w:hint="eastAsia"/>
          <w:sz w:val="20"/>
        </w:rPr>
        <w:t>username,birthday,sex,address</w:t>
      </w:r>
      <w:proofErr w:type="spellEnd"/>
      <w:r w:rsidRPr="00D77B8D">
        <w:rPr>
          <w:rFonts w:hint="eastAsia"/>
          <w:sz w:val="20"/>
        </w:rPr>
        <w:t>) VALUES ('</w:t>
      </w:r>
      <w:r w:rsidRPr="00D77B8D">
        <w:rPr>
          <w:rFonts w:hint="eastAsia"/>
          <w:sz w:val="20"/>
          <w:lang w:val="zh-CN"/>
        </w:rPr>
        <w:t>黄忠</w:t>
      </w:r>
      <w:r w:rsidRPr="00D77B8D">
        <w:rPr>
          <w:rFonts w:hint="eastAsia"/>
          <w:sz w:val="20"/>
        </w:rPr>
        <w:t>','2016-07-26','1','</w:t>
      </w:r>
      <w:r w:rsidRPr="00D77B8D">
        <w:rPr>
          <w:rFonts w:hint="eastAsia"/>
          <w:sz w:val="20"/>
          <w:lang w:val="zh-CN"/>
        </w:rPr>
        <w:t>三国</w:t>
      </w:r>
      <w:r w:rsidRPr="00D77B8D">
        <w:rPr>
          <w:rFonts w:hint="eastAsia"/>
          <w:sz w:val="20"/>
        </w:rPr>
        <w:t>')</w:t>
      </w:r>
    </w:p>
    <w:p w:rsidR="008E7AFF" w:rsidRPr="00D77B8D" w:rsidRDefault="008E7AFF" w:rsidP="008E7AFF">
      <w:pPr>
        <w:shd w:val="clear" w:color="auto" w:fill="DDD9C3" w:themeFill="background2" w:themeFillShade="E6"/>
        <w:ind w:leftChars="100" w:left="210"/>
        <w:rPr>
          <w:sz w:val="20"/>
        </w:rPr>
      </w:pPr>
      <w:r w:rsidRPr="00D77B8D">
        <w:rPr>
          <w:rFonts w:hint="eastAsia"/>
          <w:sz w:val="20"/>
        </w:rPr>
        <w:t>UPDATE `user` SET username = '</w:t>
      </w:r>
      <w:r w:rsidRPr="00D77B8D">
        <w:rPr>
          <w:rFonts w:hint="eastAsia"/>
          <w:sz w:val="20"/>
          <w:lang w:val="zh-CN"/>
        </w:rPr>
        <w:t>赵云</w:t>
      </w:r>
      <w:r w:rsidRPr="00D77B8D">
        <w:rPr>
          <w:rFonts w:hint="eastAsia"/>
          <w:sz w:val="20"/>
        </w:rPr>
        <w:t>' WHERE id = 26</w:t>
      </w:r>
    </w:p>
    <w:p w:rsidR="008E7AFF" w:rsidRPr="00D77B8D" w:rsidRDefault="008E7AFF" w:rsidP="008E7AFF">
      <w:pPr>
        <w:shd w:val="clear" w:color="auto" w:fill="DDD9C3" w:themeFill="background2" w:themeFillShade="E6"/>
        <w:ind w:leftChars="100" w:left="210"/>
      </w:pPr>
      <w:r w:rsidRPr="00D77B8D">
        <w:rPr>
          <w:sz w:val="20"/>
        </w:rPr>
        <w:t>DELETE FROM `user` WHERE id = 47</w:t>
      </w:r>
    </w:p>
    <w:p w:rsidR="008E7AFF" w:rsidRPr="008E7AFF" w:rsidRDefault="008E7AFF" w:rsidP="008E7AFF"/>
    <w:p w:rsidR="008E7AFF" w:rsidRDefault="008E7AFF" w:rsidP="008E7AFF">
      <w:pPr>
        <w:pStyle w:val="a8"/>
        <w:numPr>
          <w:ilvl w:val="0"/>
          <w:numId w:val="8"/>
        </w:numPr>
        <w:ind w:firstLineChars="0"/>
        <w:rPr>
          <w:lang w:val="zh-CN"/>
        </w:rPr>
      </w:pPr>
      <w:r w:rsidRPr="00BF3D23">
        <w:rPr>
          <w:rFonts w:hint="eastAsia"/>
          <w:lang w:val="zh-CN"/>
        </w:rPr>
        <w:t>在</w:t>
      </w:r>
      <w:r>
        <w:rPr>
          <w:rFonts w:hint="eastAsia"/>
          <w:lang w:val="zh-CN"/>
        </w:rPr>
        <w:t>已经准备好的</w:t>
      </w:r>
      <w:proofErr w:type="spellStart"/>
      <w:r w:rsidRPr="002E215A">
        <w:t>User</w:t>
      </w:r>
      <w:r>
        <w:t>Mapper</w:t>
      </w:r>
      <w:proofErr w:type="spellEnd"/>
      <w:r w:rsidRPr="002E215A">
        <w:rPr>
          <w:lang w:val="zh-CN"/>
        </w:rPr>
        <w:t>.xml</w:t>
      </w:r>
      <w:r>
        <w:rPr>
          <w:rFonts w:hint="eastAsia"/>
          <w:lang w:val="zh-CN"/>
        </w:rPr>
        <w:t>页面中编写对应的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配置</w:t>
      </w:r>
    </w:p>
    <w:p w:rsidR="008E7AFF" w:rsidRDefault="008E7AFF" w:rsidP="008E7AFF">
      <w:pPr>
        <w:rPr>
          <w:lang w:val="zh-CN"/>
        </w:rPr>
      </w:pP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 w:rsidRPr="008E7AFF">
        <w:rPr>
          <w:rFonts w:ascii="Consolas" w:hAnsi="Consolas" w:cs="Consolas"/>
          <w:color w:val="3F7F7F"/>
          <w:kern w:val="0"/>
          <w:sz w:val="22"/>
          <w:szCs w:val="28"/>
        </w:rPr>
        <w:t>xml</w:t>
      </w:r>
      <w:proofErr w:type="gramEnd"/>
      <w:r w:rsidRPr="008E7AF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8E7AFF"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 w:rsidRPr="008E7AF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8E7AFF"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 w:rsidRPr="008E7AF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&lt;!</w:t>
      </w:r>
      <w:r w:rsidRPr="008E7AFF">
        <w:rPr>
          <w:rFonts w:ascii="Consolas" w:hAnsi="Consolas" w:cs="Consolas"/>
          <w:color w:val="3F7F7F"/>
          <w:kern w:val="0"/>
          <w:sz w:val="22"/>
          <w:szCs w:val="28"/>
        </w:rPr>
        <w:t>DOCTYPE</w:t>
      </w:r>
      <w:proofErr w:type="gramEnd"/>
      <w:r w:rsidRPr="008E7AF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mapper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808080"/>
          <w:kern w:val="0"/>
          <w:sz w:val="22"/>
          <w:szCs w:val="28"/>
        </w:rPr>
        <w:t>PUBLIC</w:t>
      </w:r>
      <w:r w:rsidRPr="008E7AF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"-//mybatis.org//DTD Mapper 3.0//EN"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3F7F5F"/>
          <w:kern w:val="0"/>
          <w:sz w:val="22"/>
          <w:szCs w:val="28"/>
        </w:rPr>
        <w:t>"http://mybatis.org/</w:t>
      </w:r>
      <w:proofErr w:type="spellStart"/>
      <w:r w:rsidRPr="008E7AFF">
        <w:rPr>
          <w:rFonts w:ascii="Consolas" w:hAnsi="Consolas" w:cs="Consolas"/>
          <w:color w:val="3F7F5F"/>
          <w:kern w:val="0"/>
          <w:sz w:val="22"/>
          <w:szCs w:val="28"/>
        </w:rPr>
        <w:t>dtd</w:t>
      </w:r>
      <w:proofErr w:type="spellEnd"/>
      <w:r w:rsidRPr="008E7AFF">
        <w:rPr>
          <w:rFonts w:ascii="Consolas" w:hAnsi="Consolas" w:cs="Consolas"/>
          <w:color w:val="3F7F5F"/>
          <w:kern w:val="0"/>
          <w:sz w:val="22"/>
          <w:szCs w:val="28"/>
        </w:rPr>
        <w:t>/mybatis-3-mapper.dtd"</w:t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8E7AFF">
        <w:rPr>
          <w:rFonts w:ascii="Consolas" w:hAnsi="Consolas" w:cs="Consolas"/>
          <w:color w:val="3F7F7F"/>
          <w:kern w:val="0"/>
          <w:sz w:val="22"/>
          <w:szCs w:val="28"/>
        </w:rPr>
        <w:t xml:space="preserve">mapper </w:t>
      </w:r>
      <w:r w:rsidRPr="008E7AFF">
        <w:rPr>
          <w:rFonts w:ascii="Consolas" w:hAnsi="Consolas" w:cs="Consolas"/>
          <w:color w:val="7F007F"/>
          <w:kern w:val="0"/>
          <w:sz w:val="22"/>
          <w:szCs w:val="28"/>
        </w:rPr>
        <w:t>namespace</w:t>
      </w: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.mybatis.dao.UserMapper</w:t>
      </w:r>
      <w:proofErr w:type="spellEnd"/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4029FE" w:rsidRPr="004029FE" w:rsidRDefault="004029FE" w:rsidP="004029F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029FE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proofErr w:type="gramStart"/>
      <w:r w:rsidRPr="004029F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4029FE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4029FE">
        <w:rPr>
          <w:rFonts w:ascii="Consolas" w:hAnsi="Consolas" w:cs="Consolas"/>
          <w:color w:val="3F5FBF"/>
          <w:kern w:val="0"/>
          <w:sz w:val="22"/>
          <w:szCs w:val="28"/>
        </w:rPr>
        <w:t>根据</w:t>
      </w:r>
      <w:r w:rsidRPr="004029FE">
        <w:rPr>
          <w:rFonts w:ascii="Consolas" w:hAnsi="Consolas" w:cs="Consolas"/>
          <w:color w:val="3F5FBF"/>
          <w:kern w:val="0"/>
          <w:sz w:val="22"/>
          <w:szCs w:val="28"/>
        </w:rPr>
        <w:t>id</w:t>
      </w:r>
      <w:r w:rsidRPr="004029FE">
        <w:rPr>
          <w:rFonts w:ascii="Consolas" w:hAnsi="Consolas" w:cs="Consolas"/>
          <w:color w:val="3F5FBF"/>
          <w:kern w:val="0"/>
          <w:sz w:val="22"/>
          <w:szCs w:val="28"/>
        </w:rPr>
        <w:t>查询用户</w:t>
      </w:r>
      <w:r w:rsidRPr="004029FE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4029FE" w:rsidRPr="004029FE" w:rsidRDefault="004029FE" w:rsidP="004029F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029F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4029FE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4029FE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4029F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4029FE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4029F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4029F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4029F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queryUserById</w:t>
      </w:r>
      <w:proofErr w:type="spellEnd"/>
      <w:r w:rsidRPr="004029F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4029FE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4029FE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4029F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4029F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4029F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InT</w:t>
      </w:r>
      <w:proofErr w:type="spellEnd"/>
      <w:r w:rsidRPr="004029F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4029FE" w:rsidRPr="004029FE" w:rsidRDefault="004029FE" w:rsidP="004029F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029FE">
        <w:rPr>
          <w:rFonts w:ascii="Consolas" w:hAnsi="Consolas" w:cs="Consolas"/>
          <w:kern w:val="0"/>
          <w:sz w:val="22"/>
          <w:szCs w:val="28"/>
        </w:rPr>
        <w:tab/>
      </w:r>
      <w:r w:rsidRPr="004029FE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4029FE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4029F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4029F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4029F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4029F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4029F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4029FE" w:rsidRPr="004029FE" w:rsidRDefault="004029FE" w:rsidP="004029F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4029F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4029F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4029FE">
        <w:rPr>
          <w:rFonts w:ascii="Consolas" w:hAnsi="Consolas" w:cs="Consolas"/>
          <w:color w:val="000000"/>
          <w:kern w:val="0"/>
          <w:sz w:val="22"/>
          <w:szCs w:val="28"/>
        </w:rPr>
        <w:t>select</w:t>
      </w:r>
      <w:proofErr w:type="gramEnd"/>
      <w:r w:rsidRPr="004029FE">
        <w:rPr>
          <w:rFonts w:ascii="Consolas" w:hAnsi="Consolas" w:cs="Consolas"/>
          <w:color w:val="000000"/>
          <w:kern w:val="0"/>
          <w:sz w:val="22"/>
          <w:szCs w:val="28"/>
        </w:rPr>
        <w:t xml:space="preserve"> * from user where id = #{id}</w:t>
      </w:r>
    </w:p>
    <w:p w:rsidR="008E7AFF" w:rsidRDefault="004029FE" w:rsidP="004029F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80"/>
          <w:kern w:val="0"/>
          <w:sz w:val="22"/>
          <w:szCs w:val="28"/>
        </w:rPr>
      </w:pPr>
      <w:r w:rsidRPr="004029F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4029FE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4029FE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4029F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4029FE" w:rsidRPr="004029FE" w:rsidRDefault="004029FE" w:rsidP="004029F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8"/>
        </w:rPr>
      </w:pP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E7AFF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8E7AFF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8E7AFF">
        <w:rPr>
          <w:rFonts w:ascii="Consolas" w:hAnsi="Consolas" w:cs="Consolas"/>
          <w:color w:val="3F5FBF"/>
          <w:kern w:val="0"/>
          <w:sz w:val="22"/>
          <w:szCs w:val="28"/>
        </w:rPr>
        <w:t>根据用户名查询用户</w:t>
      </w:r>
      <w:r w:rsidRPr="008E7AFF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8E7AFF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8E7AF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8E7AFF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queryUserByUserName</w:t>
      </w:r>
      <w:proofErr w:type="spellEnd"/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8E7AFF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8E7AFF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"string"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kern w:val="0"/>
          <w:sz w:val="22"/>
          <w:szCs w:val="28"/>
        </w:rPr>
        <w:tab/>
      </w:r>
      <w:r w:rsidRPr="008E7AFF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8E7AFF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select</w:t>
      </w:r>
      <w:proofErr w:type="gramEnd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 xml:space="preserve"> * from user where username like '%${value}%'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E7AFF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E7AFF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8E7AFF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8E7AFF">
        <w:rPr>
          <w:rFonts w:ascii="Consolas" w:hAnsi="Consolas" w:cs="Consolas"/>
          <w:color w:val="3F5FBF"/>
          <w:kern w:val="0"/>
          <w:sz w:val="22"/>
          <w:szCs w:val="28"/>
        </w:rPr>
        <w:t>新增用户</w:t>
      </w:r>
      <w:r w:rsidRPr="008E7AFF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8E7AFF">
        <w:rPr>
          <w:rFonts w:ascii="Consolas" w:hAnsi="Consolas" w:cs="Consolas"/>
          <w:color w:val="3F7F7F"/>
          <w:kern w:val="0"/>
          <w:sz w:val="22"/>
          <w:szCs w:val="28"/>
        </w:rPr>
        <w:t>insert</w:t>
      </w:r>
      <w:r w:rsidRPr="008E7AF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8E7AFF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saveUser</w:t>
      </w:r>
      <w:proofErr w:type="spellEnd"/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8E7AFF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8E7AFF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insert</w:t>
      </w:r>
      <w:proofErr w:type="gramEnd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 xml:space="preserve"> into user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  <w:t>(</w:t>
      </w:r>
      <w:proofErr w:type="spellStart"/>
      <w:proofErr w:type="gramStart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username,</w:t>
      </w:r>
      <w:proofErr w:type="gramEnd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birthday,sex,address</w:t>
      </w:r>
      <w:proofErr w:type="spellEnd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) values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  <w:t>(</w:t>
      </w:r>
      <w:proofErr w:type="gramStart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username},#{birthday},#{sex},#{address})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E7AFF">
        <w:rPr>
          <w:rFonts w:ascii="Consolas" w:hAnsi="Consolas" w:cs="Consolas"/>
          <w:color w:val="3F7F7F"/>
          <w:kern w:val="0"/>
          <w:sz w:val="22"/>
          <w:szCs w:val="28"/>
        </w:rPr>
        <w:t>insert</w:t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E7AFF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8E7AFF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8E7AFF">
        <w:rPr>
          <w:rFonts w:ascii="Consolas" w:hAnsi="Consolas" w:cs="Consolas"/>
          <w:color w:val="3F5FBF"/>
          <w:kern w:val="0"/>
          <w:sz w:val="22"/>
          <w:szCs w:val="28"/>
        </w:rPr>
        <w:t>更新用户</w:t>
      </w:r>
      <w:r w:rsidRPr="008E7AFF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8E7AFF">
        <w:rPr>
          <w:rFonts w:ascii="Consolas" w:hAnsi="Consolas" w:cs="Consolas"/>
          <w:color w:val="3F7F7F"/>
          <w:kern w:val="0"/>
          <w:sz w:val="22"/>
          <w:szCs w:val="28"/>
        </w:rPr>
        <w:t>update</w:t>
      </w:r>
      <w:r w:rsidRPr="008E7AF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8E7AFF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updateUser</w:t>
      </w:r>
      <w:proofErr w:type="spellEnd"/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8E7AFF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8E7AFF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.mybatis.pojo.User</w:t>
      </w:r>
      <w:proofErr w:type="spellEnd"/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  <w:t>UPDATE `user` SET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address</w:t>
      </w:r>
      <w:proofErr w:type="gramEnd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 xml:space="preserve"> =</w:t>
      </w:r>
      <w:r w:rsidR="00DF48C5">
        <w:rPr>
          <w:rFonts w:ascii="Consolas" w:hAnsi="Consolas" w:cs="Consolas" w:hint="eastAsia"/>
          <w:kern w:val="0"/>
          <w:sz w:val="22"/>
          <w:szCs w:val="28"/>
        </w:rPr>
        <w:t xml:space="preserve"> </w:t>
      </w: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#{address}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WHERE username = </w:t>
      </w:r>
      <w:proofErr w:type="gramStart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username}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E7AFF">
        <w:rPr>
          <w:rFonts w:ascii="Consolas" w:hAnsi="Consolas" w:cs="Consolas"/>
          <w:color w:val="3F7F7F"/>
          <w:kern w:val="0"/>
          <w:sz w:val="22"/>
          <w:szCs w:val="28"/>
        </w:rPr>
        <w:t>update</w:t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8E7AFF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8E7AFF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8E7AFF">
        <w:rPr>
          <w:rFonts w:ascii="Consolas" w:hAnsi="Consolas" w:cs="Consolas"/>
          <w:color w:val="3F5FBF"/>
          <w:kern w:val="0"/>
          <w:sz w:val="22"/>
          <w:szCs w:val="28"/>
        </w:rPr>
        <w:t>删除用户</w:t>
      </w:r>
      <w:r w:rsidRPr="008E7AFF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8E7AFF">
        <w:rPr>
          <w:rFonts w:ascii="Consolas" w:hAnsi="Consolas" w:cs="Consolas"/>
          <w:color w:val="3F7F7F"/>
          <w:kern w:val="0"/>
          <w:sz w:val="22"/>
          <w:szCs w:val="28"/>
        </w:rPr>
        <w:t>delete</w:t>
      </w:r>
      <w:r w:rsidRPr="008E7AF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8E7AFF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deleteUserById</w:t>
      </w:r>
      <w:proofErr w:type="spellEnd"/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8E7AFF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8E7AFF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int</w:t>
      </w:r>
      <w:proofErr w:type="spellEnd"/>
      <w:r w:rsidRPr="008E7AF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  <w:t>DELETE FROM `user`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  <w:t>WHERE id=</w:t>
      </w:r>
      <w:proofErr w:type="gramStart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>id}</w:t>
      </w:r>
    </w:p>
    <w:p w:rsidR="008E7AFF" w:rsidRPr="008E7AFF" w:rsidRDefault="008E7AFF" w:rsidP="008E7AF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8E7AF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E7AFF">
        <w:rPr>
          <w:rFonts w:ascii="Consolas" w:hAnsi="Consolas" w:cs="Consolas"/>
          <w:color w:val="3F7F7F"/>
          <w:kern w:val="0"/>
          <w:sz w:val="22"/>
          <w:szCs w:val="28"/>
        </w:rPr>
        <w:t>delete</w:t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E7AFF" w:rsidRPr="008E7AFF" w:rsidRDefault="008E7AFF" w:rsidP="008E7AFF">
      <w:pPr>
        <w:shd w:val="clear" w:color="auto" w:fill="DDD9C3" w:themeFill="background2" w:themeFillShade="E6"/>
        <w:rPr>
          <w:sz w:val="18"/>
          <w:lang w:val="zh-CN"/>
        </w:rPr>
      </w:pP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8E7AFF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8E7AFF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8E7AFF" w:rsidRPr="008E7AFF" w:rsidRDefault="008E7AFF" w:rsidP="008E7AFF">
      <w:pPr>
        <w:rPr>
          <w:lang w:val="zh-CN"/>
        </w:rPr>
      </w:pPr>
    </w:p>
    <w:p w:rsidR="00950A2F" w:rsidRPr="00950A2F" w:rsidRDefault="008E7AFF" w:rsidP="00950A2F">
      <w:pPr>
        <w:pStyle w:val="a8"/>
        <w:numPr>
          <w:ilvl w:val="0"/>
          <w:numId w:val="8"/>
        </w:numPr>
        <w:ind w:firstLineChars="0"/>
        <w:rPr>
          <w:lang w:val="zh-CN"/>
        </w:rPr>
      </w:pPr>
      <w:r w:rsidRPr="00BF3D23">
        <w:rPr>
          <w:rFonts w:hint="eastAsia"/>
          <w:lang w:val="zh-CN"/>
        </w:rPr>
        <w:t>在</w:t>
      </w:r>
      <w:r>
        <w:rPr>
          <w:lang w:val="zh-CN"/>
        </w:rPr>
        <w:t>UserDao</w:t>
      </w:r>
      <w:r>
        <w:rPr>
          <w:rFonts w:hint="eastAsia"/>
          <w:lang w:val="zh-CN"/>
        </w:rPr>
        <w:t>中编写接口方法</w:t>
      </w:r>
    </w:p>
    <w:p w:rsidR="00950A2F" w:rsidRPr="00950A2F" w:rsidRDefault="00950A2F" w:rsidP="00950A2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950A2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950A2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950A2F" w:rsidRPr="00950A2F" w:rsidRDefault="00950A2F" w:rsidP="00950A2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950A2F" w:rsidRPr="00950A2F" w:rsidRDefault="00950A2F" w:rsidP="00950A2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950A2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 xml:space="preserve"> User </w:t>
      </w:r>
      <w:proofErr w:type="spellStart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>queryUserById</w:t>
      </w:r>
      <w:proofErr w:type="spellEnd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950A2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950A2F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950A2F" w:rsidRPr="00950A2F" w:rsidRDefault="00950A2F" w:rsidP="00950A2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950A2F" w:rsidRPr="00950A2F" w:rsidRDefault="00950A2F" w:rsidP="00950A2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950A2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List&lt;User&gt; </w:t>
      </w:r>
      <w:proofErr w:type="spellStart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>queryUserByUserName</w:t>
      </w:r>
      <w:proofErr w:type="spellEnd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 xml:space="preserve">(String </w:t>
      </w:r>
      <w:proofErr w:type="spellStart"/>
      <w:r w:rsidRPr="00950A2F">
        <w:rPr>
          <w:rFonts w:ascii="Consolas" w:hAnsi="Consolas" w:cs="Consolas"/>
          <w:color w:val="6A3E3E"/>
          <w:kern w:val="0"/>
          <w:sz w:val="22"/>
          <w:szCs w:val="28"/>
        </w:rPr>
        <w:t>userName</w:t>
      </w:r>
      <w:proofErr w:type="spellEnd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950A2F" w:rsidRPr="00950A2F" w:rsidRDefault="00950A2F" w:rsidP="00950A2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950A2F" w:rsidRPr="00950A2F" w:rsidRDefault="00950A2F" w:rsidP="00950A2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950A2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950A2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>saveUser</w:t>
      </w:r>
      <w:proofErr w:type="spellEnd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 xml:space="preserve">(User </w:t>
      </w:r>
      <w:r w:rsidRPr="00950A2F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950A2F" w:rsidRPr="00950A2F" w:rsidRDefault="00950A2F" w:rsidP="00950A2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950A2F" w:rsidRPr="00950A2F" w:rsidRDefault="00950A2F" w:rsidP="00950A2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950A2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950A2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>updateUser</w:t>
      </w:r>
      <w:proofErr w:type="spellEnd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 xml:space="preserve">(User </w:t>
      </w:r>
      <w:r w:rsidRPr="00950A2F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950A2F" w:rsidRPr="00950A2F" w:rsidRDefault="00950A2F" w:rsidP="00950A2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950A2F" w:rsidRPr="00950A2F" w:rsidRDefault="00950A2F" w:rsidP="00950A2F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950A2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950A2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>deleteUserById</w:t>
      </w:r>
      <w:proofErr w:type="spellEnd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950A2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950A2F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950A2F" w:rsidRPr="00950A2F" w:rsidRDefault="00950A2F" w:rsidP="00950A2F">
      <w:pPr>
        <w:shd w:val="clear" w:color="auto" w:fill="DDD9C3" w:themeFill="background2" w:themeFillShade="E6"/>
        <w:rPr>
          <w:sz w:val="18"/>
          <w:lang w:val="zh-CN"/>
        </w:rPr>
      </w:pPr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950A2F" w:rsidRPr="00950A2F" w:rsidRDefault="00950A2F" w:rsidP="00950A2F">
      <w:pPr>
        <w:rPr>
          <w:lang w:val="zh-CN"/>
        </w:rPr>
      </w:pPr>
    </w:p>
    <w:p w:rsidR="008E7AFF" w:rsidRDefault="008E7AFF" w:rsidP="008E7AFF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Pr="006B634D">
        <w:rPr>
          <w:lang w:val="zh-CN"/>
        </w:rPr>
        <w:t>SqlMapConfig.xml</w:t>
      </w:r>
      <w:r>
        <w:rPr>
          <w:rFonts w:hint="eastAsia"/>
          <w:lang w:val="zh-CN"/>
        </w:rPr>
        <w:t>中配置</w:t>
      </w:r>
      <w:r>
        <w:rPr>
          <w:rFonts w:hint="eastAsia"/>
          <w:lang w:val="zh-CN"/>
        </w:rPr>
        <w:t>User</w:t>
      </w:r>
      <w:r>
        <w:rPr>
          <w:lang w:val="zh-CN"/>
        </w:rPr>
        <w:t>Mapper.xml</w:t>
      </w:r>
      <w:r>
        <w:rPr>
          <w:rFonts w:hint="eastAsia"/>
          <w:lang w:val="zh-CN"/>
        </w:rPr>
        <w:t>的加载</w:t>
      </w:r>
    </w:p>
    <w:p w:rsidR="008E7AFF" w:rsidRPr="00950A2F" w:rsidRDefault="00950A2F" w:rsidP="00950A2F">
      <w:pPr>
        <w:shd w:val="clear" w:color="auto" w:fill="DDD9C3" w:themeFill="background2" w:themeFillShade="E6"/>
        <w:rPr>
          <w:sz w:val="18"/>
        </w:rPr>
      </w:pPr>
      <w:r w:rsidRPr="00950A2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950A2F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950A2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50A2F">
        <w:rPr>
          <w:rFonts w:ascii="Consolas" w:hAnsi="Consolas" w:cs="Consolas"/>
          <w:color w:val="7F007F"/>
          <w:kern w:val="0"/>
          <w:sz w:val="22"/>
          <w:szCs w:val="28"/>
        </w:rPr>
        <w:t>resource</w:t>
      </w:r>
      <w:r w:rsidRPr="00950A2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50A2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950A2F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sqlmap</w:t>
      </w:r>
      <w:proofErr w:type="spellEnd"/>
      <w:r w:rsidRPr="00950A2F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/UserMapper.xml</w:t>
      </w:r>
      <w:r w:rsidRPr="00950A2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 xml:space="preserve">" </w:t>
      </w:r>
      <w:r w:rsidRPr="00950A2F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77023C" w:rsidRPr="009D1C7F" w:rsidRDefault="0077023C" w:rsidP="0077023C"/>
    <w:p w:rsidR="00387727" w:rsidRPr="00A75900" w:rsidRDefault="008E7AFF" w:rsidP="00387727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lang w:val="zh-CN"/>
        </w:rPr>
        <w:t>UserMapperTest</w:t>
      </w:r>
      <w:r>
        <w:rPr>
          <w:rFonts w:hint="eastAsia"/>
          <w:lang w:val="zh-CN"/>
        </w:rPr>
        <w:t>编写测试类，</w:t>
      </w:r>
      <w:r>
        <w:rPr>
          <w:lang w:val="zh-CN"/>
        </w:rPr>
        <w:t>测试</w:t>
      </w:r>
      <w:r>
        <w:rPr>
          <w:rFonts w:hint="eastAsia"/>
          <w:lang w:val="zh-CN"/>
        </w:rPr>
        <w:t>五个方法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UserMapperTest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SqlSessionFactory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646464"/>
          <w:kern w:val="0"/>
          <w:sz w:val="22"/>
          <w:szCs w:val="28"/>
        </w:rPr>
        <w:t>@Before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setUp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() </w:t>
      </w:r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SqlSessionFactoryBuilder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builder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SqlSessionFactoryBuilder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InputStream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inputStream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Resources.</w:t>
      </w:r>
      <w:r w:rsidRPr="0077023C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getResourceAsStream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2A00FF"/>
          <w:kern w:val="0"/>
          <w:sz w:val="22"/>
          <w:szCs w:val="28"/>
        </w:rPr>
        <w:t>"SqlMapConfig.xml"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77023C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builder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.build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inputStream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testQueryUserById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77023C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User </w:t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.queryUserById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1);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77023C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testQueryUserByUserName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77023C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List&lt;User&gt; </w:t>
      </w:r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.queryUserByUserName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77023C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77023C">
        <w:rPr>
          <w:rFonts w:ascii="Consolas" w:hAnsi="Consolas" w:cs="Consolas"/>
          <w:color w:val="2A00FF"/>
          <w:kern w:val="0"/>
          <w:sz w:val="22"/>
          <w:szCs w:val="28"/>
        </w:rPr>
        <w:t>张</w:t>
      </w:r>
      <w:r w:rsidRPr="0077023C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(User </w:t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77023C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  <w:t>}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testSaveUser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77023C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User </w:t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User(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.setUsername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77023C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77023C">
        <w:rPr>
          <w:rFonts w:ascii="Consolas" w:hAnsi="Consolas" w:cs="Consolas"/>
          <w:color w:val="2A00FF"/>
          <w:kern w:val="0"/>
          <w:sz w:val="22"/>
          <w:szCs w:val="28"/>
        </w:rPr>
        <w:t>拉莫斯</w:t>
      </w:r>
      <w:r w:rsidRPr="0077023C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.setBirthday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Date());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.setSex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2A00FF"/>
          <w:kern w:val="0"/>
          <w:sz w:val="22"/>
          <w:szCs w:val="28"/>
        </w:rPr>
        <w:t>"1"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.setAddress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77023C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gramStart"/>
      <w:r w:rsidRPr="0077023C">
        <w:rPr>
          <w:rFonts w:ascii="Consolas" w:hAnsi="Consolas" w:cs="Consolas"/>
          <w:color w:val="2A00FF"/>
          <w:kern w:val="0"/>
          <w:sz w:val="22"/>
          <w:szCs w:val="28"/>
        </w:rPr>
        <w:t>披甲龙龟</w:t>
      </w:r>
      <w:proofErr w:type="gramEnd"/>
      <w:r w:rsidRPr="0077023C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.saveUser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.commit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testUpdateUser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77023C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User </w:t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User(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.setUsername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77023C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77023C">
        <w:rPr>
          <w:rFonts w:ascii="Consolas" w:hAnsi="Consolas" w:cs="Consolas"/>
          <w:color w:val="2A00FF"/>
          <w:kern w:val="0"/>
          <w:sz w:val="22"/>
          <w:szCs w:val="28"/>
        </w:rPr>
        <w:t>拉莫斯</w:t>
      </w:r>
      <w:r w:rsidRPr="0077023C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.setAddress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77023C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gramStart"/>
      <w:r w:rsidRPr="0077023C">
        <w:rPr>
          <w:rFonts w:ascii="Consolas" w:hAnsi="Consolas" w:cs="Consolas"/>
          <w:color w:val="2A00FF"/>
          <w:kern w:val="0"/>
          <w:sz w:val="22"/>
          <w:szCs w:val="28"/>
        </w:rPr>
        <w:t>披甲龙龟</w:t>
      </w:r>
      <w:proofErr w:type="gramEnd"/>
      <w:r w:rsidRPr="0077023C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.updateUser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.commit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testDeleteUser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77023C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UserMapper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UserMapper.</w:t>
      </w:r>
      <w:r w:rsidRPr="0077023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.deleteUserById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39);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.commit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7023C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7023C" w:rsidRPr="0077023C" w:rsidRDefault="0077023C" w:rsidP="0077023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77023C" w:rsidRPr="00053A28" w:rsidRDefault="0077023C" w:rsidP="00053A28">
      <w:pPr>
        <w:shd w:val="clear" w:color="auto" w:fill="DDD9C3" w:themeFill="background2" w:themeFillShade="E6"/>
        <w:rPr>
          <w:sz w:val="18"/>
          <w:lang w:val="zh-CN"/>
        </w:rPr>
      </w:pPr>
      <w:r w:rsidRPr="0077023C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>}</w:t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C7615A" w:rsidRDefault="00AF7B8C" w:rsidP="00C7615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C7615A" w:rsidRPr="00963ED2" w:rsidRDefault="00C7615A" w:rsidP="00C7615A">
      <w:pPr>
        <w:rPr>
          <w:lang w:val="zh-CN"/>
        </w:rPr>
      </w:pPr>
      <w:r>
        <w:rPr>
          <w:rFonts w:hint="eastAsia"/>
          <w:lang w:val="zh-CN"/>
        </w:rPr>
        <w:t>使用准备的工程</w:t>
      </w:r>
      <w:r w:rsidRPr="00963ED2">
        <w:rPr>
          <w:lang w:val="zh-CN"/>
        </w:rPr>
        <w:t>MyBatis01-study</w:t>
      </w:r>
      <w:r>
        <w:rPr>
          <w:rFonts w:hint="eastAsia"/>
          <w:lang w:val="zh-CN"/>
        </w:rPr>
        <w:t>实现以下五个功能</w:t>
      </w:r>
    </w:p>
    <w:p w:rsidR="00C7615A" w:rsidRPr="002E215A" w:rsidRDefault="00C7615A" w:rsidP="00C7615A">
      <w:pPr>
        <w:pStyle w:val="a8"/>
        <w:numPr>
          <w:ilvl w:val="0"/>
          <w:numId w:val="10"/>
        </w:numPr>
        <w:ind w:firstLineChars="0"/>
      </w:pPr>
      <w:r w:rsidRPr="003D1128">
        <w:rPr>
          <w:rFonts w:hint="eastAsia"/>
          <w:lang w:val="zh-CN"/>
        </w:rPr>
        <w:t>实现</w:t>
      </w:r>
      <w:r w:rsidRPr="002E215A">
        <w:rPr>
          <w:rFonts w:hint="eastAsia"/>
        </w:rPr>
        <w:t>根据</w:t>
      </w:r>
      <w:r w:rsidRPr="002E215A">
        <w:rPr>
          <w:rFonts w:hint="eastAsia"/>
        </w:rPr>
        <w:t>id</w:t>
      </w:r>
      <w:r w:rsidRPr="002E215A">
        <w:rPr>
          <w:rFonts w:hint="eastAsia"/>
        </w:rPr>
        <w:t>查询</w:t>
      </w:r>
      <w:r>
        <w:rPr>
          <w:rFonts w:hint="eastAsia"/>
        </w:rPr>
        <w:t>订单</w:t>
      </w:r>
      <w:r w:rsidRPr="002E215A">
        <w:rPr>
          <w:rFonts w:hint="eastAsia"/>
        </w:rPr>
        <w:t>，</w:t>
      </w:r>
      <w:r w:rsidRPr="00D76271">
        <w:rPr>
          <w:rFonts w:hint="eastAsia"/>
          <w:color w:val="FF0000"/>
        </w:rPr>
        <w:t>使用</w:t>
      </w:r>
      <w:r w:rsidRPr="00D76271">
        <w:rPr>
          <w:rFonts w:hint="eastAsia"/>
          <w:color w:val="FF0000"/>
        </w:rPr>
        <w:t>${</w:t>
      </w:r>
      <w:r w:rsidRPr="00B67739">
        <w:rPr>
          <w:rFonts w:hint="eastAsia"/>
          <w:color w:val="FF0000"/>
        </w:rPr>
        <w:t>}</w:t>
      </w:r>
    </w:p>
    <w:p w:rsidR="00C7615A" w:rsidRPr="002E215A" w:rsidRDefault="00C7615A" w:rsidP="00C7615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实现根据备注</w:t>
      </w:r>
      <w:r>
        <w:rPr>
          <w:rFonts w:hint="eastAsia"/>
        </w:rPr>
        <w:t>note</w:t>
      </w:r>
      <w:r>
        <w:rPr>
          <w:rFonts w:hint="eastAsia"/>
        </w:rPr>
        <w:t>模糊查询订单</w:t>
      </w:r>
      <w:r w:rsidRPr="002E215A">
        <w:rPr>
          <w:rFonts w:hint="eastAsia"/>
        </w:rPr>
        <w:t>，</w:t>
      </w:r>
      <w:r w:rsidRPr="00D76271">
        <w:rPr>
          <w:rFonts w:hint="eastAsia"/>
          <w:color w:val="FF0000"/>
        </w:rPr>
        <w:t>使用</w:t>
      </w:r>
      <w:r w:rsidRPr="00D76271">
        <w:rPr>
          <w:color w:val="FF0000"/>
        </w:rPr>
        <w:t>#</w:t>
      </w:r>
      <w:r w:rsidRPr="00D76271">
        <w:rPr>
          <w:rFonts w:hint="eastAsia"/>
          <w:color w:val="FF0000"/>
        </w:rPr>
        <w:t>{</w:t>
      </w:r>
      <w:r w:rsidRPr="00B67739">
        <w:rPr>
          <w:rFonts w:hint="eastAsia"/>
          <w:color w:val="FF0000"/>
        </w:rPr>
        <w:t>}</w:t>
      </w:r>
    </w:p>
    <w:p w:rsidR="00C7615A" w:rsidRPr="002E215A" w:rsidRDefault="00C7615A" w:rsidP="00C7615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实现新增订单</w:t>
      </w:r>
      <w:r w:rsidRPr="002E215A">
        <w:rPr>
          <w:rFonts w:hint="eastAsia"/>
        </w:rPr>
        <w:t>，并能返回自增的</w:t>
      </w:r>
      <w:r w:rsidRPr="002E215A">
        <w:rPr>
          <w:rFonts w:hint="eastAsia"/>
        </w:rPr>
        <w:t>id</w:t>
      </w:r>
    </w:p>
    <w:p w:rsidR="00C7615A" w:rsidRPr="002E215A" w:rsidRDefault="00C7615A" w:rsidP="00C7615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实现根据</w:t>
      </w:r>
      <w:r>
        <w:rPr>
          <w:rFonts w:hint="eastAsia"/>
        </w:rPr>
        <w:t>id</w:t>
      </w:r>
      <w:r>
        <w:rPr>
          <w:rFonts w:hint="eastAsia"/>
        </w:rPr>
        <w:t>更新订单</w:t>
      </w:r>
      <w:r>
        <w:rPr>
          <w:rFonts w:hint="eastAsia"/>
        </w:rPr>
        <w:t>note</w:t>
      </w:r>
    </w:p>
    <w:p w:rsidR="00C7615A" w:rsidRPr="002E215A" w:rsidRDefault="00C7615A" w:rsidP="00C7615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实现根据</w:t>
      </w:r>
      <w:r>
        <w:rPr>
          <w:rFonts w:hint="eastAsia"/>
        </w:rPr>
        <w:t>id</w:t>
      </w:r>
      <w:r>
        <w:rPr>
          <w:rFonts w:hint="eastAsia"/>
        </w:rPr>
        <w:t>删除订单</w:t>
      </w:r>
    </w:p>
    <w:p w:rsidR="00C7615A" w:rsidRPr="00704E28" w:rsidRDefault="00C7615A" w:rsidP="00C7615A">
      <w:pPr>
        <w:rPr>
          <w:lang w:val="zh-CN"/>
        </w:rPr>
      </w:pPr>
    </w:p>
    <w:p w:rsidR="00C7615A" w:rsidRDefault="005B7AD8" w:rsidP="00C7615A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C7615A" w:rsidRPr="00C7615A" w:rsidRDefault="00C7615A" w:rsidP="00C7615A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Pr="002E215A">
        <w:rPr>
          <w:rFonts w:hint="eastAsia"/>
        </w:rPr>
        <w:t>MySQL</w:t>
      </w:r>
      <w:r>
        <w:rPr>
          <w:rFonts w:hint="eastAsia"/>
          <w:lang w:val="zh-CN"/>
        </w:rPr>
        <w:t>客户端中编写以上五个功能的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语句</w:t>
      </w:r>
    </w:p>
    <w:p w:rsidR="00C7615A" w:rsidRPr="00C7615A" w:rsidRDefault="00C7615A" w:rsidP="00C7615A">
      <w:pPr>
        <w:shd w:val="clear" w:color="auto" w:fill="DDD9C3" w:themeFill="background2" w:themeFillShade="E6"/>
      </w:pPr>
      <w:r w:rsidRPr="00C7615A">
        <w:t>SELECT * FROM `order` WHERE id = 1</w:t>
      </w:r>
    </w:p>
    <w:p w:rsidR="00C7615A" w:rsidRPr="00C7615A" w:rsidRDefault="00C7615A" w:rsidP="00C7615A">
      <w:pPr>
        <w:shd w:val="clear" w:color="auto" w:fill="DDD9C3" w:themeFill="background2" w:themeFillShade="E6"/>
      </w:pPr>
      <w:r w:rsidRPr="00C7615A">
        <w:rPr>
          <w:rFonts w:hint="eastAsia"/>
        </w:rPr>
        <w:t>SELECT * FROM `order` WHERE note LIKE '%</w:t>
      </w:r>
      <w:r w:rsidRPr="00C7615A">
        <w:rPr>
          <w:rFonts w:hint="eastAsia"/>
          <w:lang w:val="zh-CN"/>
        </w:rPr>
        <w:t>价</w:t>
      </w:r>
      <w:r w:rsidRPr="00C7615A">
        <w:rPr>
          <w:rFonts w:hint="eastAsia"/>
        </w:rPr>
        <w:t>%'</w:t>
      </w:r>
    </w:p>
    <w:p w:rsidR="00C7615A" w:rsidRPr="00C7615A" w:rsidRDefault="00C7615A" w:rsidP="00C7615A">
      <w:pPr>
        <w:shd w:val="clear" w:color="auto" w:fill="DDD9C3" w:themeFill="background2" w:themeFillShade="E6"/>
      </w:pPr>
      <w:r w:rsidRPr="00C7615A">
        <w:rPr>
          <w:rFonts w:hint="eastAsia"/>
        </w:rPr>
        <w:t>INSERT INTO `order` (`</w:t>
      </w:r>
      <w:proofErr w:type="spellStart"/>
      <w:r w:rsidRPr="00C7615A">
        <w:rPr>
          <w:rFonts w:hint="eastAsia"/>
        </w:rPr>
        <w:t>user_id</w:t>
      </w:r>
      <w:proofErr w:type="spellEnd"/>
      <w:r w:rsidRPr="00C7615A">
        <w:rPr>
          <w:rFonts w:hint="eastAsia"/>
        </w:rPr>
        <w:t>`, `number`, `</w:t>
      </w:r>
      <w:proofErr w:type="spellStart"/>
      <w:r w:rsidRPr="00C7615A">
        <w:rPr>
          <w:rFonts w:hint="eastAsia"/>
        </w:rPr>
        <w:t>createtime</w:t>
      </w:r>
      <w:proofErr w:type="spellEnd"/>
      <w:r w:rsidRPr="00C7615A">
        <w:rPr>
          <w:rFonts w:hint="eastAsia"/>
        </w:rPr>
        <w:t>`, `note`) VALUES ('1', '1000010', '2015-02-04 13:22:35','</w:t>
      </w:r>
      <w:r w:rsidRPr="00C7615A">
        <w:rPr>
          <w:rFonts w:hint="eastAsia"/>
          <w:lang w:val="zh-CN"/>
        </w:rPr>
        <w:t>活动价</w:t>
      </w:r>
      <w:r w:rsidRPr="00C7615A">
        <w:rPr>
          <w:rFonts w:hint="eastAsia"/>
        </w:rPr>
        <w:t>');</w:t>
      </w:r>
    </w:p>
    <w:p w:rsidR="00C7615A" w:rsidRPr="00C7615A" w:rsidRDefault="00C7615A" w:rsidP="00C7615A">
      <w:pPr>
        <w:shd w:val="clear" w:color="auto" w:fill="DDD9C3" w:themeFill="background2" w:themeFillShade="E6"/>
      </w:pPr>
      <w:r w:rsidRPr="00C7615A">
        <w:rPr>
          <w:rFonts w:hint="eastAsia"/>
        </w:rPr>
        <w:t>UPDATE `order` SET note = '</w:t>
      </w:r>
      <w:r w:rsidRPr="00C7615A">
        <w:rPr>
          <w:rFonts w:hint="eastAsia"/>
          <w:lang w:val="zh-CN"/>
        </w:rPr>
        <w:t>活动价</w:t>
      </w:r>
      <w:r w:rsidRPr="00C7615A">
        <w:rPr>
          <w:rFonts w:hint="eastAsia"/>
        </w:rPr>
        <w:t>1' WHERE id = 6</w:t>
      </w:r>
    </w:p>
    <w:p w:rsidR="00C7615A" w:rsidRPr="00C7615A" w:rsidRDefault="00C7615A" w:rsidP="00C7615A">
      <w:pPr>
        <w:shd w:val="clear" w:color="auto" w:fill="DDD9C3" w:themeFill="background2" w:themeFillShade="E6"/>
      </w:pPr>
      <w:r w:rsidRPr="00C7615A">
        <w:t>DELETE FROM `order` WHERE id = 6</w:t>
      </w:r>
    </w:p>
    <w:p w:rsidR="00C7615A" w:rsidRPr="00C7615A" w:rsidRDefault="00C7615A" w:rsidP="00C7615A"/>
    <w:p w:rsidR="00D36835" w:rsidRPr="00D36835" w:rsidRDefault="00C7615A" w:rsidP="00D36835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BF3D23">
        <w:rPr>
          <w:rFonts w:hint="eastAsia"/>
          <w:lang w:val="zh-CN"/>
        </w:rPr>
        <w:t>在</w:t>
      </w:r>
      <w:proofErr w:type="spellStart"/>
      <w:r>
        <w:t>OrderMapper</w:t>
      </w:r>
      <w:proofErr w:type="spellEnd"/>
      <w:r w:rsidRPr="002E215A">
        <w:rPr>
          <w:lang w:val="zh-CN"/>
        </w:rPr>
        <w:t>.xml</w:t>
      </w:r>
      <w:r>
        <w:rPr>
          <w:rFonts w:hint="eastAsia"/>
          <w:lang w:val="zh-CN"/>
        </w:rPr>
        <w:t>页面中编写对应的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配置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 w:rsidRPr="00D36835">
        <w:rPr>
          <w:rFonts w:ascii="Consolas" w:hAnsi="Consolas" w:cs="Consolas"/>
          <w:color w:val="3F7F7F"/>
          <w:kern w:val="0"/>
          <w:sz w:val="22"/>
          <w:szCs w:val="28"/>
        </w:rPr>
        <w:t>xml</w:t>
      </w:r>
      <w:proofErr w:type="gramEnd"/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&lt;!</w:t>
      </w:r>
      <w:r w:rsidRPr="00D36835">
        <w:rPr>
          <w:rFonts w:ascii="Consolas" w:hAnsi="Consolas" w:cs="Consolas"/>
          <w:color w:val="3F7F7F"/>
          <w:kern w:val="0"/>
          <w:sz w:val="22"/>
          <w:szCs w:val="28"/>
        </w:rPr>
        <w:t>DOCTYPE</w:t>
      </w:r>
      <w:proofErr w:type="gramEnd"/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mapper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808080"/>
          <w:kern w:val="0"/>
          <w:sz w:val="22"/>
          <w:szCs w:val="28"/>
        </w:rPr>
        <w:t>PUBLIC</w:t>
      </w:r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"-//mybatis.org//DTD Mapper 3.0//EN"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3F7F5F"/>
          <w:kern w:val="0"/>
          <w:sz w:val="22"/>
          <w:szCs w:val="28"/>
        </w:rPr>
        <w:t>"http://mybatis.org/</w:t>
      </w:r>
      <w:proofErr w:type="spellStart"/>
      <w:r w:rsidRPr="00D36835">
        <w:rPr>
          <w:rFonts w:ascii="Consolas" w:hAnsi="Consolas" w:cs="Consolas"/>
          <w:color w:val="3F7F5F"/>
          <w:kern w:val="0"/>
          <w:sz w:val="22"/>
          <w:szCs w:val="28"/>
        </w:rPr>
        <w:t>dtd</w:t>
      </w:r>
      <w:proofErr w:type="spellEnd"/>
      <w:r w:rsidRPr="00D36835">
        <w:rPr>
          <w:rFonts w:ascii="Consolas" w:hAnsi="Consolas" w:cs="Consolas"/>
          <w:color w:val="3F7F5F"/>
          <w:kern w:val="0"/>
          <w:sz w:val="22"/>
          <w:szCs w:val="28"/>
        </w:rPr>
        <w:t>/mybatis-3-mapper.dtd"</w:t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36835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namespace</w:t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.mybatis.dao.OrderMapper</w:t>
      </w:r>
      <w:proofErr w:type="spellEnd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>根据</w:t>
      </w:r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>id</w:t>
      </w:r>
      <w:r w:rsidR="003F61A2">
        <w:rPr>
          <w:rFonts w:ascii="Consolas" w:hAnsi="Consolas" w:cs="Consolas"/>
          <w:color w:val="3F5FBF"/>
          <w:kern w:val="0"/>
          <w:sz w:val="22"/>
          <w:szCs w:val="28"/>
        </w:rPr>
        <w:t>查询</w:t>
      </w:r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36835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queryOrderById</w:t>
      </w:r>
      <w:proofErr w:type="spellEnd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int</w:t>
      </w:r>
      <w:proofErr w:type="spellEnd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kern w:val="0"/>
          <w:sz w:val="22"/>
          <w:szCs w:val="28"/>
        </w:rPr>
        <w:tab/>
      </w:r>
      <w:r w:rsidRPr="00D36835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.mybatis.pojo.Order</w:t>
      </w:r>
      <w:proofErr w:type="spellEnd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select</w:t>
      </w:r>
      <w:proofErr w:type="gramEnd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 xml:space="preserve"> * from `order` where id = ${value}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36835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proofErr w:type="gramStart"/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>根据用</w:t>
      </w:r>
      <w:r w:rsidR="003F61A2">
        <w:rPr>
          <w:rFonts w:ascii="Consolas" w:hAnsi="Consolas" w:cs="Consolas" w:hint="eastAsia"/>
          <w:color w:val="3F5FBF"/>
          <w:kern w:val="0"/>
          <w:sz w:val="22"/>
          <w:szCs w:val="28"/>
        </w:rPr>
        <w:t>note</w:t>
      </w:r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>查询</w:t>
      </w:r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36835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queryOrderByNote</w:t>
      </w:r>
      <w:proofErr w:type="spellEnd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"string"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kern w:val="0"/>
          <w:sz w:val="22"/>
          <w:szCs w:val="28"/>
        </w:rPr>
        <w:tab/>
      </w:r>
      <w:r w:rsidRPr="00D36835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.mybatis.pojo.Order</w:t>
      </w:r>
      <w:proofErr w:type="spellEnd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select</w:t>
      </w:r>
      <w:proofErr w:type="gramEnd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 xml:space="preserve"> * from `order` where note like #{note}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36835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="003F61A2">
        <w:rPr>
          <w:rFonts w:ascii="Consolas" w:hAnsi="Consolas" w:cs="Consolas"/>
          <w:color w:val="3F5FBF"/>
          <w:kern w:val="0"/>
          <w:sz w:val="22"/>
          <w:szCs w:val="28"/>
        </w:rPr>
        <w:t>新增</w:t>
      </w:r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36835">
        <w:rPr>
          <w:rFonts w:ascii="Consolas" w:hAnsi="Consolas" w:cs="Consolas"/>
          <w:color w:val="3F7F7F"/>
          <w:kern w:val="0"/>
          <w:sz w:val="22"/>
          <w:szCs w:val="28"/>
        </w:rPr>
        <w:t>insert</w:t>
      </w:r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saveOrder"</w:t>
      </w:r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.mybatis.pojo.Order</w:t>
      </w:r>
      <w:proofErr w:type="spellEnd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D36835">
        <w:rPr>
          <w:rFonts w:ascii="Consolas" w:hAnsi="Consolas" w:cs="Consolas"/>
          <w:color w:val="3F7F7F"/>
          <w:kern w:val="0"/>
          <w:sz w:val="22"/>
          <w:szCs w:val="28"/>
        </w:rPr>
        <w:t>selectKey</w:t>
      </w:r>
      <w:proofErr w:type="spellEnd"/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keyColumn</w:t>
      </w:r>
      <w:proofErr w:type="spellEnd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keyProperty</w:t>
      </w:r>
      <w:proofErr w:type="spellEnd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"id"</w:t>
      </w:r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order</w:t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"AFTER"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kern w:val="0"/>
          <w:sz w:val="22"/>
          <w:szCs w:val="28"/>
        </w:rPr>
        <w:tab/>
      </w:r>
      <w:r w:rsidRPr="00D36835">
        <w:rPr>
          <w:rFonts w:ascii="Consolas" w:hAnsi="Consolas" w:cs="Consolas"/>
          <w:kern w:val="0"/>
          <w:sz w:val="22"/>
          <w:szCs w:val="28"/>
        </w:rPr>
        <w:tab/>
      </w:r>
      <w:r w:rsidRPr="00D36835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int</w:t>
      </w:r>
      <w:proofErr w:type="spellEnd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  <w:t>SELECT LAST_INSERT_</w:t>
      </w:r>
      <w:proofErr w:type="gramStart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ID()</w:t>
      </w:r>
      <w:proofErr w:type="gramEnd"/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D36835">
        <w:rPr>
          <w:rFonts w:ascii="Consolas" w:hAnsi="Consolas" w:cs="Consolas"/>
          <w:color w:val="3F7F7F"/>
          <w:kern w:val="0"/>
          <w:sz w:val="22"/>
          <w:szCs w:val="28"/>
        </w:rPr>
        <w:t>selectKey</w:t>
      </w:r>
      <w:proofErr w:type="spellEnd"/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D36835" w:rsidRPr="005B7AD8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  <w:t>INSERT INTO `order`</w:t>
      </w:r>
    </w:p>
    <w:p w:rsidR="00D36835" w:rsidRPr="005B7AD8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B7AD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B7AD8">
        <w:rPr>
          <w:rFonts w:ascii="Consolas" w:hAnsi="Consolas" w:cs="Consolas"/>
          <w:color w:val="000000"/>
          <w:kern w:val="0"/>
          <w:sz w:val="22"/>
          <w:szCs w:val="28"/>
        </w:rPr>
        <w:tab/>
        <w:t>(`</w:t>
      </w:r>
      <w:proofErr w:type="spellStart"/>
      <w:r w:rsidRPr="005B7AD8">
        <w:rPr>
          <w:rFonts w:ascii="Consolas" w:hAnsi="Consolas" w:cs="Consolas"/>
          <w:color w:val="000000"/>
          <w:kern w:val="0"/>
          <w:sz w:val="22"/>
          <w:szCs w:val="28"/>
        </w:rPr>
        <w:t>user_id</w:t>
      </w:r>
      <w:proofErr w:type="spellEnd"/>
      <w:r w:rsidRPr="005B7AD8">
        <w:rPr>
          <w:rFonts w:ascii="Consolas" w:hAnsi="Consolas" w:cs="Consolas"/>
          <w:color w:val="000000"/>
          <w:kern w:val="0"/>
          <w:sz w:val="22"/>
          <w:szCs w:val="28"/>
        </w:rPr>
        <w:t>`, `number`, `</w:t>
      </w:r>
      <w:proofErr w:type="spellStart"/>
      <w:r w:rsidRPr="005B7AD8">
        <w:rPr>
          <w:rFonts w:ascii="Consolas" w:hAnsi="Consolas" w:cs="Consolas"/>
          <w:color w:val="000000"/>
          <w:kern w:val="0"/>
          <w:sz w:val="22"/>
          <w:szCs w:val="28"/>
        </w:rPr>
        <w:t>createtime</w:t>
      </w:r>
      <w:proofErr w:type="spellEnd"/>
      <w:r w:rsidRPr="005B7AD8">
        <w:rPr>
          <w:rFonts w:ascii="Consolas" w:hAnsi="Consolas" w:cs="Consolas"/>
          <w:color w:val="000000"/>
          <w:kern w:val="0"/>
          <w:sz w:val="22"/>
          <w:szCs w:val="28"/>
        </w:rPr>
        <w:t>`, `note`) VALUES</w:t>
      </w:r>
    </w:p>
    <w:p w:rsidR="00D36835" w:rsidRPr="005B7AD8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B7AD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B7AD8">
        <w:rPr>
          <w:rFonts w:ascii="Consolas" w:hAnsi="Consolas" w:cs="Consolas"/>
          <w:color w:val="000000"/>
          <w:kern w:val="0"/>
          <w:sz w:val="22"/>
          <w:szCs w:val="28"/>
        </w:rPr>
        <w:tab/>
        <w:t>(</w:t>
      </w:r>
      <w:proofErr w:type="gramStart"/>
      <w:r w:rsidRPr="005B7AD8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spellStart"/>
      <w:proofErr w:type="gramEnd"/>
      <w:r w:rsidRPr="005B7AD8">
        <w:rPr>
          <w:rFonts w:ascii="Consolas" w:hAnsi="Consolas" w:cs="Consolas"/>
          <w:color w:val="000000"/>
          <w:kern w:val="0"/>
          <w:sz w:val="22"/>
          <w:szCs w:val="28"/>
        </w:rPr>
        <w:t>user_id</w:t>
      </w:r>
      <w:proofErr w:type="spellEnd"/>
      <w:r w:rsidRPr="005B7AD8">
        <w:rPr>
          <w:rFonts w:ascii="Consolas" w:hAnsi="Consolas" w:cs="Consolas"/>
          <w:color w:val="000000"/>
          <w:kern w:val="0"/>
          <w:sz w:val="22"/>
          <w:szCs w:val="28"/>
        </w:rPr>
        <w:t>},#{number},#{</w:t>
      </w:r>
      <w:proofErr w:type="spellStart"/>
      <w:r w:rsidRPr="005B7AD8">
        <w:rPr>
          <w:rFonts w:ascii="Consolas" w:hAnsi="Consolas" w:cs="Consolas"/>
          <w:color w:val="000000"/>
          <w:kern w:val="0"/>
          <w:sz w:val="22"/>
          <w:szCs w:val="28"/>
        </w:rPr>
        <w:t>createtime</w:t>
      </w:r>
      <w:proofErr w:type="spellEnd"/>
      <w:r w:rsidRPr="005B7AD8">
        <w:rPr>
          <w:rFonts w:ascii="Consolas" w:hAnsi="Consolas" w:cs="Consolas"/>
          <w:color w:val="000000"/>
          <w:kern w:val="0"/>
          <w:sz w:val="22"/>
          <w:szCs w:val="28"/>
        </w:rPr>
        <w:t>},#{note})</w:t>
      </w:r>
    </w:p>
    <w:p w:rsidR="00D36835" w:rsidRPr="005B7AD8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36835" w:rsidRPr="005B7AD8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B7AD8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5B7AD8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5B7AD8">
        <w:rPr>
          <w:rFonts w:ascii="Consolas" w:hAnsi="Consolas" w:cs="Consolas"/>
          <w:color w:val="3F7F7F"/>
          <w:kern w:val="0"/>
          <w:sz w:val="22"/>
          <w:szCs w:val="28"/>
        </w:rPr>
        <w:t>insert</w:t>
      </w:r>
      <w:r w:rsidRPr="005B7AD8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="003F61A2">
        <w:rPr>
          <w:rFonts w:ascii="Consolas" w:hAnsi="Consolas" w:cs="Consolas"/>
          <w:color w:val="3F5FBF"/>
          <w:kern w:val="0"/>
          <w:sz w:val="22"/>
          <w:szCs w:val="28"/>
        </w:rPr>
        <w:t>更新</w:t>
      </w:r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36835">
        <w:rPr>
          <w:rFonts w:ascii="Consolas" w:hAnsi="Consolas" w:cs="Consolas"/>
          <w:color w:val="3F7F7F"/>
          <w:kern w:val="0"/>
          <w:sz w:val="22"/>
          <w:szCs w:val="28"/>
        </w:rPr>
        <w:t>update</w:t>
      </w:r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updateOrder</w:t>
      </w:r>
      <w:proofErr w:type="spellEnd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.mybatis.pojo.Order</w:t>
      </w:r>
      <w:proofErr w:type="spellEnd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  <w:t>UPDATE `order` SET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note</w:t>
      </w:r>
      <w:proofErr w:type="gramEnd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 xml:space="preserve"> =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note}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WHERE id = </w:t>
      </w:r>
      <w:proofErr w:type="gramStart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id}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36835">
        <w:rPr>
          <w:rFonts w:ascii="Consolas" w:hAnsi="Consolas" w:cs="Consolas"/>
          <w:color w:val="3F7F7F"/>
          <w:kern w:val="0"/>
          <w:sz w:val="22"/>
          <w:szCs w:val="28"/>
        </w:rPr>
        <w:t>update</w:t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="003F61A2">
        <w:rPr>
          <w:rFonts w:ascii="Consolas" w:hAnsi="Consolas" w:cs="Consolas"/>
          <w:color w:val="3F5FBF"/>
          <w:kern w:val="0"/>
          <w:sz w:val="22"/>
          <w:szCs w:val="28"/>
        </w:rPr>
        <w:t>删除</w:t>
      </w:r>
      <w:r w:rsidRPr="00D36835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D36835">
        <w:rPr>
          <w:rFonts w:ascii="Consolas" w:hAnsi="Consolas" w:cs="Consolas"/>
          <w:color w:val="3F7F7F"/>
          <w:kern w:val="0"/>
          <w:sz w:val="22"/>
          <w:szCs w:val="28"/>
        </w:rPr>
        <w:t>delete</w:t>
      </w:r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deleteOrderById</w:t>
      </w:r>
      <w:proofErr w:type="spellEnd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36835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D36835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int</w:t>
      </w:r>
      <w:proofErr w:type="spellEnd"/>
      <w:r w:rsidRPr="00D36835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  <w:t>DELETE FROM `order`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  <w:t>WHERE id=</w:t>
      </w:r>
      <w:proofErr w:type="gramStart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>id}</w:t>
      </w:r>
    </w:p>
    <w:p w:rsidR="00D36835" w:rsidRPr="00D36835" w:rsidRDefault="00D36835" w:rsidP="00F00038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D3683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36835">
        <w:rPr>
          <w:rFonts w:ascii="Consolas" w:hAnsi="Consolas" w:cs="Consolas"/>
          <w:color w:val="3F7F7F"/>
          <w:kern w:val="0"/>
          <w:sz w:val="22"/>
          <w:szCs w:val="28"/>
        </w:rPr>
        <w:t>delete</w:t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D36835" w:rsidRPr="00D36835" w:rsidRDefault="00D36835" w:rsidP="00F00038">
      <w:pPr>
        <w:shd w:val="clear" w:color="auto" w:fill="DDD9C3" w:themeFill="background2" w:themeFillShade="E6"/>
        <w:rPr>
          <w:sz w:val="18"/>
          <w:lang w:val="zh-CN"/>
        </w:rPr>
      </w:pP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D36835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D36835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D36835" w:rsidRPr="00D36835" w:rsidRDefault="00D36835" w:rsidP="00D36835">
      <w:pPr>
        <w:rPr>
          <w:lang w:val="zh-CN"/>
        </w:rPr>
      </w:pPr>
    </w:p>
    <w:p w:rsidR="000E1CCD" w:rsidRPr="00321A7B" w:rsidRDefault="00C7615A" w:rsidP="000E1CCD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BF3D23">
        <w:rPr>
          <w:rFonts w:hint="eastAsia"/>
          <w:lang w:val="zh-CN"/>
        </w:rPr>
        <w:t>在</w:t>
      </w:r>
      <w:r>
        <w:rPr>
          <w:lang w:val="zh-CN"/>
        </w:rPr>
        <w:t>Order</w:t>
      </w:r>
      <w:r w:rsidR="00B6522F">
        <w:rPr>
          <w:lang w:val="zh-CN"/>
        </w:rPr>
        <w:t>Mapper</w:t>
      </w:r>
      <w:r>
        <w:rPr>
          <w:rFonts w:hint="eastAsia"/>
          <w:lang w:val="zh-CN"/>
        </w:rPr>
        <w:t>中编写接口方法</w:t>
      </w:r>
    </w:p>
    <w:p w:rsidR="00321A7B" w:rsidRPr="00321A7B" w:rsidRDefault="00321A7B" w:rsidP="00321A7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321A7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21A7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>OrderMapper</w:t>
      </w:r>
      <w:proofErr w:type="spellEnd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321A7B" w:rsidRPr="00321A7B" w:rsidRDefault="00321A7B" w:rsidP="00321A7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21A7B" w:rsidRPr="00321A7B" w:rsidRDefault="00321A7B" w:rsidP="00321A7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21A7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 xml:space="preserve"> Order </w:t>
      </w:r>
      <w:proofErr w:type="spellStart"/>
      <w:r w:rsidRPr="00321A7B">
        <w:rPr>
          <w:rFonts w:ascii="Consolas" w:hAnsi="Consolas" w:cs="Consolas"/>
          <w:color w:val="000000"/>
          <w:kern w:val="0"/>
          <w:sz w:val="22"/>
          <w:szCs w:val="28"/>
          <w:highlight w:val="lightGray"/>
        </w:rPr>
        <w:t>queryOrderById</w:t>
      </w:r>
      <w:proofErr w:type="spellEnd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321A7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21A7B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21A7B" w:rsidRPr="00321A7B" w:rsidRDefault="00321A7B" w:rsidP="00321A7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21A7B" w:rsidRPr="00321A7B" w:rsidRDefault="00321A7B" w:rsidP="00321A7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21A7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List&lt;Order&gt; </w:t>
      </w:r>
      <w:proofErr w:type="spellStart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>queryOrderByNote</w:t>
      </w:r>
      <w:proofErr w:type="spellEnd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 xml:space="preserve">(String </w:t>
      </w:r>
      <w:r w:rsidRPr="00321A7B">
        <w:rPr>
          <w:rFonts w:ascii="Consolas" w:hAnsi="Consolas" w:cs="Consolas"/>
          <w:color w:val="6A3E3E"/>
          <w:kern w:val="0"/>
          <w:sz w:val="22"/>
          <w:szCs w:val="28"/>
        </w:rPr>
        <w:t>note</w:t>
      </w:r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21A7B" w:rsidRPr="00321A7B" w:rsidRDefault="00321A7B" w:rsidP="00321A7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21A7B" w:rsidRPr="00321A7B" w:rsidRDefault="00321A7B" w:rsidP="00321A7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21A7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21A7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>saveOrder</w:t>
      </w:r>
      <w:proofErr w:type="spellEnd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 xml:space="preserve">(Order </w:t>
      </w:r>
      <w:r w:rsidRPr="00321A7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21A7B" w:rsidRPr="00321A7B" w:rsidRDefault="00321A7B" w:rsidP="00321A7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21A7B" w:rsidRPr="00321A7B" w:rsidRDefault="00321A7B" w:rsidP="00321A7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proofErr w:type="gramStart"/>
      <w:r w:rsidRPr="00321A7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21A7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>updateOrder</w:t>
      </w:r>
      <w:proofErr w:type="spellEnd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 xml:space="preserve">(Order </w:t>
      </w:r>
      <w:r w:rsidRPr="00321A7B">
        <w:rPr>
          <w:rFonts w:ascii="Consolas" w:hAnsi="Consolas" w:cs="Consolas"/>
          <w:color w:val="6A3E3E"/>
          <w:kern w:val="0"/>
          <w:sz w:val="22"/>
          <w:szCs w:val="28"/>
        </w:rPr>
        <w:t>user</w:t>
      </w:r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21A7B" w:rsidRPr="00321A7B" w:rsidRDefault="00321A7B" w:rsidP="00321A7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321A7B" w:rsidRPr="00321A7B" w:rsidRDefault="00321A7B" w:rsidP="00321A7B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21A7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21A7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>deleteOrderById</w:t>
      </w:r>
      <w:proofErr w:type="spellEnd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321A7B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21A7B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0E1CCD" w:rsidRPr="00321A7B" w:rsidRDefault="00321A7B" w:rsidP="00321A7B">
      <w:pPr>
        <w:shd w:val="clear" w:color="auto" w:fill="DDD9C3" w:themeFill="background2" w:themeFillShade="E6"/>
        <w:rPr>
          <w:sz w:val="18"/>
          <w:lang w:val="zh-CN"/>
        </w:rPr>
      </w:pPr>
      <w:r w:rsidRPr="00321A7B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0E1CCD" w:rsidRPr="000E1CCD" w:rsidRDefault="000E1CCD" w:rsidP="000E1CCD">
      <w:pPr>
        <w:rPr>
          <w:lang w:val="zh-CN"/>
        </w:rPr>
      </w:pPr>
    </w:p>
    <w:p w:rsidR="00C7615A" w:rsidRDefault="00C7615A" w:rsidP="00C7615A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Pr="006B634D">
        <w:rPr>
          <w:lang w:val="zh-CN"/>
        </w:rPr>
        <w:t>SqlMapConfig.xml</w:t>
      </w:r>
      <w:r>
        <w:rPr>
          <w:rFonts w:hint="eastAsia"/>
          <w:lang w:val="zh-CN"/>
        </w:rPr>
        <w:t>中配置</w:t>
      </w:r>
      <w:r>
        <w:rPr>
          <w:lang w:val="zh-CN"/>
        </w:rPr>
        <w:t>OrderMapper.xml</w:t>
      </w:r>
      <w:r>
        <w:rPr>
          <w:rFonts w:hint="eastAsia"/>
          <w:lang w:val="zh-CN"/>
        </w:rPr>
        <w:t>的加载</w:t>
      </w:r>
    </w:p>
    <w:p w:rsidR="00C7615A" w:rsidRPr="0055376F" w:rsidRDefault="0055376F" w:rsidP="0055376F">
      <w:pPr>
        <w:shd w:val="clear" w:color="auto" w:fill="DDD9C3" w:themeFill="background2" w:themeFillShade="E6"/>
        <w:rPr>
          <w:sz w:val="18"/>
        </w:rPr>
      </w:pPr>
      <w:r w:rsidRPr="0055376F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55376F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55376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376F">
        <w:rPr>
          <w:rFonts w:ascii="Consolas" w:hAnsi="Consolas" w:cs="Consolas"/>
          <w:color w:val="7F007F"/>
          <w:kern w:val="0"/>
          <w:sz w:val="22"/>
          <w:szCs w:val="28"/>
        </w:rPr>
        <w:t>resource</w:t>
      </w:r>
      <w:r w:rsidRPr="0055376F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55376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55376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sqlmap</w:t>
      </w:r>
      <w:proofErr w:type="spellEnd"/>
      <w:r w:rsidRPr="0055376F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/OrderMapper.xml"</w:t>
      </w:r>
      <w:r w:rsidRPr="0055376F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55376F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55376F" w:rsidRPr="009D1C7F" w:rsidRDefault="0055376F" w:rsidP="0055376F"/>
    <w:p w:rsidR="00745E70" w:rsidRPr="00745E70" w:rsidRDefault="00C7615A" w:rsidP="00745E70">
      <w:pPr>
        <w:pStyle w:val="a8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="00680505">
        <w:rPr>
          <w:lang w:val="zh-CN"/>
        </w:rPr>
        <w:t>Order</w:t>
      </w:r>
      <w:r>
        <w:rPr>
          <w:lang w:val="zh-CN"/>
        </w:rPr>
        <w:t>MapperTest</w:t>
      </w:r>
      <w:r>
        <w:rPr>
          <w:rFonts w:hint="eastAsia"/>
          <w:lang w:val="zh-CN"/>
        </w:rPr>
        <w:t>编写测试类，</w:t>
      </w:r>
      <w:r>
        <w:rPr>
          <w:lang w:val="zh-CN"/>
        </w:rPr>
        <w:t>测试</w:t>
      </w:r>
      <w:r>
        <w:rPr>
          <w:rFonts w:hint="eastAsia"/>
          <w:lang w:val="zh-CN"/>
        </w:rPr>
        <w:t>五个方法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OrderMapperTest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SqlSessionFactory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646464"/>
          <w:kern w:val="0"/>
          <w:sz w:val="22"/>
          <w:szCs w:val="28"/>
        </w:rPr>
        <w:t>@Before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setUp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() </w:t>
      </w:r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SqlSessionFactoryBuilder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builder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SqlSessionFactoryBuilder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InputStream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inputStream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Resources.</w:t>
      </w:r>
      <w:r w:rsidRPr="00745E70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getResourceAsStream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2A00FF"/>
          <w:kern w:val="0"/>
          <w:sz w:val="22"/>
          <w:szCs w:val="28"/>
        </w:rPr>
        <w:t>"SqlMapConfig.xml"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745E70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builder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.build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inputStream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testQueryOrderById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745E70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OrderMapper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orderMapper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OrderMapper.</w:t>
      </w:r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Order </w:t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orderMapper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.queryOrderById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3);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745E70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testQueryOrderByOrderName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745E70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OrderMapper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OrderMapper.</w:t>
      </w:r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List&lt;Order&gt; </w:t>
      </w:r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.queryOrderByNote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745E70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745E70">
        <w:rPr>
          <w:rFonts w:ascii="Consolas" w:hAnsi="Consolas" w:cs="Consolas"/>
          <w:color w:val="2A00FF"/>
          <w:kern w:val="0"/>
          <w:sz w:val="22"/>
          <w:szCs w:val="28"/>
        </w:rPr>
        <w:t>价</w:t>
      </w:r>
      <w:r w:rsidRPr="00745E70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(Order </w:t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745E70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6A3E3E"/>
          <w:kern w:val="0"/>
          <w:sz w:val="22"/>
          <w:szCs w:val="28"/>
          <w:highlight w:val="lightGray"/>
        </w:rPr>
        <w:t>order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testSaveOrder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745E70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OrderMapper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OrderMapper.</w:t>
      </w:r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Order </w:t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Order(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.setNumber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2A00FF"/>
          <w:kern w:val="0"/>
          <w:sz w:val="22"/>
          <w:szCs w:val="28"/>
        </w:rPr>
        <w:t>"1001"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.setUser_</w:t>
      </w:r>
      <w:proofErr w:type="gram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id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1);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.setCreatetime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Date());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.setNote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745E70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745E70">
        <w:rPr>
          <w:rFonts w:ascii="Consolas" w:hAnsi="Consolas" w:cs="Consolas"/>
          <w:color w:val="2A00FF"/>
          <w:kern w:val="0"/>
          <w:sz w:val="22"/>
          <w:szCs w:val="28"/>
        </w:rPr>
        <w:t>活动价</w:t>
      </w:r>
      <w:r w:rsidRPr="00745E70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.saveOrder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745E70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.commit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testUpdateOrder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745E70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OrderMapper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OrderMapper.</w:t>
      </w:r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Order </w:t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Order(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.setId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7);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.setNote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2A00FF"/>
          <w:kern w:val="0"/>
          <w:sz w:val="22"/>
          <w:szCs w:val="28"/>
        </w:rPr>
        <w:t>"12344"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.updateOrder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order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.commit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testDeleteOrder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745E70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OrderMapper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OrderMapper.</w:t>
      </w:r>
      <w:r w:rsidRPr="00745E7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userMapper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.deleteOrderById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7);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.commit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745E70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745E70" w:rsidRPr="00745E70" w:rsidRDefault="00745E70" w:rsidP="00745E7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745E70" w:rsidRPr="00745E70" w:rsidRDefault="00745E70" w:rsidP="00745E70">
      <w:pPr>
        <w:shd w:val="clear" w:color="auto" w:fill="DDD9C3" w:themeFill="background2" w:themeFillShade="E6"/>
        <w:rPr>
          <w:sz w:val="18"/>
          <w:lang w:val="zh-CN"/>
        </w:rPr>
      </w:pPr>
      <w:r w:rsidRPr="00745E70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745E70" w:rsidRPr="00745E70" w:rsidRDefault="00745E70" w:rsidP="00745E70">
      <w:pPr>
        <w:rPr>
          <w:lang w:val="zh-CN"/>
        </w:rPr>
      </w:pPr>
    </w:p>
    <w:p w:rsidR="00387727" w:rsidRPr="0077237C" w:rsidRDefault="00387727" w:rsidP="0038772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E5406" w:rsidRDefault="00387727" w:rsidP="009E5406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E5406" w:rsidRDefault="009E5406" w:rsidP="009E5406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配置</w:t>
      </w:r>
      <w:r>
        <w:rPr>
          <w:rFonts w:hint="eastAsia"/>
          <w:lang w:val="zh-CN"/>
        </w:rPr>
        <w:t>properties</w:t>
      </w:r>
      <w:r>
        <w:rPr>
          <w:rFonts w:hint="eastAsia"/>
          <w:lang w:val="zh-CN"/>
        </w:rPr>
        <w:t>，</w:t>
      </w:r>
      <w:r>
        <w:rPr>
          <w:lang w:val="zh-CN"/>
        </w:rPr>
        <w:t>加载</w:t>
      </w:r>
      <w:r>
        <w:rPr>
          <w:rFonts w:hint="eastAsia"/>
          <w:lang w:val="zh-CN"/>
        </w:rPr>
        <w:t>db.properties</w:t>
      </w:r>
    </w:p>
    <w:p w:rsidR="009E5406" w:rsidRPr="00A95C9E" w:rsidRDefault="009E5406" w:rsidP="009E5406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配置使用别名</w:t>
      </w:r>
    </w:p>
    <w:p w:rsidR="009E5406" w:rsidRPr="00EA23BE" w:rsidRDefault="009E5406" w:rsidP="009E5406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使用三种方式加载</w:t>
      </w:r>
      <w:r>
        <w:rPr>
          <w:rFonts w:hint="eastAsia"/>
          <w:lang w:val="zh-CN"/>
        </w:rPr>
        <w:t>Mapper.xml</w:t>
      </w:r>
      <w:r>
        <w:rPr>
          <w:rFonts w:hint="eastAsia"/>
          <w:lang w:val="zh-CN"/>
        </w:rPr>
        <w:t>配置文件</w:t>
      </w:r>
    </w:p>
    <w:p w:rsidR="009E5406" w:rsidRPr="00EA23BE" w:rsidRDefault="009E5406" w:rsidP="009E5406">
      <w:pPr>
        <w:rPr>
          <w:lang w:val="zh-CN"/>
        </w:rPr>
      </w:pPr>
    </w:p>
    <w:p w:rsidR="009E5406" w:rsidRDefault="009E5406" w:rsidP="009E5406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7958AC" w:rsidRPr="007958AC" w:rsidRDefault="009E5406" w:rsidP="007958AC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SqlMapConfig</w:t>
      </w:r>
      <w:r>
        <w:rPr>
          <w:lang w:val="zh-CN"/>
        </w:rPr>
        <w:t>.xml</w:t>
      </w:r>
      <w:r>
        <w:rPr>
          <w:rFonts w:hint="eastAsia"/>
          <w:lang w:val="zh-CN"/>
        </w:rPr>
        <w:t>中进行配置，</w:t>
      </w:r>
      <w:r>
        <w:rPr>
          <w:lang w:val="zh-CN"/>
        </w:rPr>
        <w:t>使之</w:t>
      </w:r>
      <w:r>
        <w:rPr>
          <w:rFonts w:hint="eastAsia"/>
          <w:lang w:val="zh-CN"/>
        </w:rPr>
        <w:t>加载</w:t>
      </w:r>
      <w:r>
        <w:rPr>
          <w:rFonts w:hint="eastAsia"/>
          <w:lang w:val="zh-CN"/>
        </w:rPr>
        <w:t>db.properties</w:t>
      </w:r>
      <w:r>
        <w:rPr>
          <w:rFonts w:hint="eastAsia"/>
          <w:lang w:val="zh-CN"/>
        </w:rPr>
        <w:t>，</w:t>
      </w:r>
      <w:r>
        <w:rPr>
          <w:lang w:val="zh-CN"/>
        </w:rPr>
        <w:t>并</w:t>
      </w: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db.properties</w:t>
      </w:r>
      <w:r>
        <w:rPr>
          <w:rFonts w:hint="eastAsia"/>
          <w:lang w:val="zh-CN"/>
        </w:rPr>
        <w:t>的配置信息</w:t>
      </w:r>
    </w:p>
    <w:p w:rsidR="007958AC" w:rsidRPr="007958AC" w:rsidRDefault="007958AC" w:rsidP="007958A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958AC">
        <w:rPr>
          <w:rFonts w:ascii="Consolas" w:hAnsi="Consolas" w:cs="Consolas"/>
          <w:color w:val="3F7F7F"/>
          <w:kern w:val="0"/>
          <w:sz w:val="22"/>
          <w:szCs w:val="28"/>
        </w:rPr>
        <w:t>properties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7F007F"/>
          <w:kern w:val="0"/>
          <w:sz w:val="22"/>
          <w:szCs w:val="28"/>
        </w:rPr>
        <w:t>resource</w:t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db.properties</w:t>
      </w:r>
      <w:proofErr w:type="spellEnd"/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7958AC" w:rsidRPr="007958AC" w:rsidRDefault="007958AC" w:rsidP="007958A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7958AC" w:rsidRPr="007958AC" w:rsidRDefault="007958AC" w:rsidP="007958A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>和</w:t>
      </w:r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>spring</w:t>
      </w:r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>整合后</w:t>
      </w:r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 xml:space="preserve"> environments</w:t>
      </w:r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>配置将废除</w:t>
      </w:r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7958AC" w:rsidRPr="007958AC" w:rsidRDefault="007958AC" w:rsidP="007958A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958AC">
        <w:rPr>
          <w:rFonts w:ascii="Consolas" w:hAnsi="Consolas" w:cs="Consolas"/>
          <w:color w:val="3F7F7F"/>
          <w:kern w:val="0"/>
          <w:sz w:val="22"/>
          <w:szCs w:val="28"/>
        </w:rPr>
        <w:t>environments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7F007F"/>
          <w:kern w:val="0"/>
          <w:sz w:val="22"/>
          <w:szCs w:val="28"/>
        </w:rPr>
        <w:t>default</w:t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"development"</w:t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958AC" w:rsidRPr="007958AC" w:rsidRDefault="007958AC" w:rsidP="007958A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958AC">
        <w:rPr>
          <w:rFonts w:ascii="Consolas" w:hAnsi="Consolas" w:cs="Consolas"/>
          <w:color w:val="3F7F7F"/>
          <w:kern w:val="0"/>
          <w:sz w:val="22"/>
          <w:szCs w:val="28"/>
        </w:rPr>
        <w:t>environment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"development"</w:t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958AC" w:rsidRPr="007958AC" w:rsidRDefault="007958AC" w:rsidP="007958A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>使用</w:t>
      </w:r>
      <w:proofErr w:type="spellStart"/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>jdbc</w:t>
      </w:r>
      <w:proofErr w:type="spellEnd"/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>事务管理</w:t>
      </w:r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7958AC" w:rsidRPr="007958AC" w:rsidRDefault="007958AC" w:rsidP="007958A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7958AC">
        <w:rPr>
          <w:rFonts w:ascii="Consolas" w:hAnsi="Consolas" w:cs="Consolas"/>
          <w:color w:val="3F7F7F"/>
          <w:kern w:val="0"/>
          <w:sz w:val="22"/>
          <w:szCs w:val="28"/>
        </w:rPr>
        <w:t>transactionManager</w:t>
      </w:r>
      <w:proofErr w:type="spellEnd"/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"JDBC"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7958AC" w:rsidRPr="007958AC" w:rsidRDefault="007958AC" w:rsidP="007958A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>数据库连接池</w:t>
      </w:r>
      <w:r w:rsidRPr="007958AC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7958AC" w:rsidRPr="007958AC" w:rsidRDefault="007958AC" w:rsidP="007958A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r w:rsidRPr="007958AC">
        <w:rPr>
          <w:rFonts w:ascii="Consolas" w:hAnsi="Consolas" w:cs="Consolas"/>
          <w:color w:val="3F7F7F"/>
          <w:kern w:val="0"/>
          <w:sz w:val="22"/>
          <w:szCs w:val="28"/>
        </w:rPr>
        <w:t>dataSource</w:t>
      </w:r>
      <w:proofErr w:type="spellEnd"/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"POOLED"</w:t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958AC" w:rsidRPr="007958AC" w:rsidRDefault="007958AC" w:rsidP="007958A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958AC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"driver"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"${</w:t>
      </w:r>
      <w:proofErr w:type="spellStart"/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jdbc.driver</w:t>
      </w:r>
      <w:proofErr w:type="spellEnd"/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}"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7958AC" w:rsidRPr="007958AC" w:rsidRDefault="007958AC" w:rsidP="007958A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958AC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url</w:t>
      </w:r>
      <w:proofErr w:type="spellEnd"/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"${jdbc.url}"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7958AC" w:rsidRPr="007958AC" w:rsidRDefault="007958AC" w:rsidP="007958A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958AC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"username"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"root"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7958AC" w:rsidRPr="007958AC" w:rsidRDefault="007958AC" w:rsidP="007958A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958AC"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"password"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"root"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7958AC" w:rsidRPr="007958AC" w:rsidRDefault="007958AC" w:rsidP="007958A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7958AC">
        <w:rPr>
          <w:rFonts w:ascii="Consolas" w:hAnsi="Consolas" w:cs="Consolas"/>
          <w:color w:val="3F7F7F"/>
          <w:kern w:val="0"/>
          <w:sz w:val="22"/>
          <w:szCs w:val="28"/>
        </w:rPr>
        <w:t>dataSource</w:t>
      </w:r>
      <w:proofErr w:type="spellEnd"/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958AC" w:rsidRPr="007958AC" w:rsidRDefault="007958AC" w:rsidP="007958A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7958AC">
        <w:rPr>
          <w:rFonts w:ascii="Consolas" w:hAnsi="Consolas" w:cs="Consolas"/>
          <w:color w:val="3F7F7F"/>
          <w:kern w:val="0"/>
          <w:sz w:val="22"/>
          <w:szCs w:val="28"/>
        </w:rPr>
        <w:t>environment</w:t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958AC" w:rsidRPr="007958AC" w:rsidRDefault="007958AC" w:rsidP="007958AC">
      <w:pPr>
        <w:shd w:val="clear" w:color="auto" w:fill="DDD9C3" w:themeFill="background2" w:themeFillShade="E6"/>
        <w:rPr>
          <w:sz w:val="18"/>
          <w:lang w:val="zh-CN"/>
        </w:rPr>
      </w:pP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7958AC">
        <w:rPr>
          <w:rFonts w:ascii="Consolas" w:hAnsi="Consolas" w:cs="Consolas"/>
          <w:color w:val="3F7F7F"/>
          <w:kern w:val="0"/>
          <w:sz w:val="22"/>
          <w:szCs w:val="28"/>
        </w:rPr>
        <w:t>environments</w:t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7958AC" w:rsidRPr="007958AC" w:rsidRDefault="007958AC" w:rsidP="007958AC">
      <w:pPr>
        <w:rPr>
          <w:lang w:val="zh-CN"/>
        </w:rPr>
      </w:pPr>
    </w:p>
    <w:p w:rsidR="00EB3E52" w:rsidRPr="00EB3E52" w:rsidRDefault="009E5406" w:rsidP="00EB3E52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SqlMapConfig</w:t>
      </w:r>
      <w:r>
        <w:rPr>
          <w:lang w:val="zh-CN"/>
        </w:rPr>
        <w:t>.xml</w:t>
      </w:r>
      <w:r>
        <w:rPr>
          <w:rFonts w:hint="eastAsia"/>
          <w:lang w:val="zh-CN"/>
        </w:rPr>
        <w:t>中配置别名扫描包</w:t>
      </w:r>
    </w:p>
    <w:p w:rsidR="00EB3E52" w:rsidRPr="007958AC" w:rsidRDefault="00EB3E52" w:rsidP="00EB3E5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spellStart"/>
      <w:proofErr w:type="gramStart"/>
      <w:r w:rsidRPr="007958AC">
        <w:rPr>
          <w:rFonts w:ascii="Consolas" w:hAnsi="Consolas" w:cs="Consolas"/>
          <w:color w:val="3F7F7F"/>
          <w:kern w:val="0"/>
          <w:sz w:val="22"/>
          <w:szCs w:val="28"/>
        </w:rPr>
        <w:t>typeAliases</w:t>
      </w:r>
      <w:proofErr w:type="spellEnd"/>
      <w:proofErr w:type="gramEnd"/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B3E52" w:rsidRPr="007958AC" w:rsidRDefault="00EB3E52" w:rsidP="00EB3E5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7958AC">
        <w:rPr>
          <w:rFonts w:ascii="Consolas" w:hAnsi="Consolas" w:cs="Consolas"/>
          <w:color w:val="3F7F7F"/>
          <w:kern w:val="0"/>
          <w:sz w:val="22"/>
          <w:szCs w:val="28"/>
        </w:rPr>
        <w:t>package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7958AC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.mybatis.pojo</w:t>
      </w:r>
      <w:proofErr w:type="spellEnd"/>
      <w:r w:rsidRPr="007958AC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7958AC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EB3E52" w:rsidRPr="007958AC" w:rsidRDefault="00EB3E52" w:rsidP="00EB3E5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proofErr w:type="spellStart"/>
      <w:r w:rsidRPr="007958AC">
        <w:rPr>
          <w:rFonts w:ascii="Consolas" w:hAnsi="Consolas" w:cs="Consolas"/>
          <w:color w:val="3F7F7F"/>
          <w:kern w:val="0"/>
          <w:sz w:val="22"/>
          <w:szCs w:val="28"/>
        </w:rPr>
        <w:t>typeAliases</w:t>
      </w:r>
      <w:proofErr w:type="spellEnd"/>
      <w:r w:rsidRPr="007958AC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EB3E52" w:rsidRPr="00EB3E52" w:rsidRDefault="00EB3E52" w:rsidP="00EB3E52">
      <w:pPr>
        <w:rPr>
          <w:lang w:val="zh-CN"/>
        </w:rPr>
      </w:pPr>
    </w:p>
    <w:p w:rsidR="003439D2" w:rsidRPr="003439D2" w:rsidRDefault="009E5406" w:rsidP="003439D2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Mapper.xml</w:t>
      </w:r>
      <w:r>
        <w:rPr>
          <w:rFonts w:hint="eastAsia"/>
          <w:lang w:val="zh-CN"/>
        </w:rPr>
        <w:t>中配置使用别名</w:t>
      </w:r>
    </w:p>
    <w:p w:rsidR="003439D2" w:rsidRPr="003439D2" w:rsidRDefault="003439D2" w:rsidP="003439D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3439D2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3439D2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3439D2">
        <w:rPr>
          <w:rFonts w:ascii="Consolas" w:hAnsi="Consolas" w:cs="Consolas"/>
          <w:color w:val="3F5FBF"/>
          <w:kern w:val="0"/>
          <w:sz w:val="22"/>
          <w:szCs w:val="28"/>
        </w:rPr>
        <w:t>根据</w:t>
      </w:r>
      <w:r w:rsidRPr="003439D2">
        <w:rPr>
          <w:rFonts w:ascii="Consolas" w:hAnsi="Consolas" w:cs="Consolas"/>
          <w:color w:val="3F5FBF"/>
          <w:kern w:val="0"/>
          <w:sz w:val="22"/>
          <w:szCs w:val="28"/>
        </w:rPr>
        <w:t>id</w:t>
      </w:r>
      <w:r w:rsidRPr="003439D2">
        <w:rPr>
          <w:rFonts w:ascii="Consolas" w:hAnsi="Consolas" w:cs="Consolas"/>
          <w:color w:val="3F5FBF"/>
          <w:kern w:val="0"/>
          <w:sz w:val="22"/>
          <w:szCs w:val="28"/>
        </w:rPr>
        <w:t>查询用户</w:t>
      </w:r>
      <w:r w:rsidRPr="003439D2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3439D2" w:rsidRPr="003439D2" w:rsidRDefault="003439D2" w:rsidP="003439D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439D2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3439D2">
        <w:rPr>
          <w:rFonts w:ascii="Consolas" w:hAnsi="Consolas" w:cs="Consolas"/>
          <w:color w:val="3F7F7F"/>
          <w:kern w:val="0"/>
          <w:sz w:val="22"/>
          <w:szCs w:val="28"/>
        </w:rPr>
        <w:t xml:space="preserve">select </w:t>
      </w:r>
      <w:r w:rsidRPr="003439D2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3439D2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439D2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439D2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queryOrderById</w:t>
      </w:r>
      <w:proofErr w:type="spellEnd"/>
      <w:r w:rsidRPr="003439D2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3439D2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3439D2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3439D2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439D2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3439D2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int</w:t>
      </w:r>
      <w:proofErr w:type="spellEnd"/>
      <w:r w:rsidRPr="003439D2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:rsidR="003439D2" w:rsidRPr="003439D2" w:rsidRDefault="003439D2" w:rsidP="003439D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439D2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3439D2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3439D2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3439D2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"order"</w:t>
      </w:r>
      <w:r w:rsidRPr="003439D2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439D2" w:rsidRPr="003439D2" w:rsidRDefault="003439D2" w:rsidP="003439D2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3439D2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3439D2">
        <w:rPr>
          <w:rFonts w:ascii="Consolas" w:hAnsi="Consolas" w:cs="Consolas"/>
          <w:color w:val="000000"/>
          <w:kern w:val="0"/>
          <w:sz w:val="22"/>
          <w:szCs w:val="28"/>
        </w:rPr>
        <w:t>select</w:t>
      </w:r>
      <w:proofErr w:type="gramEnd"/>
      <w:r w:rsidRPr="003439D2">
        <w:rPr>
          <w:rFonts w:ascii="Consolas" w:hAnsi="Consolas" w:cs="Consolas"/>
          <w:color w:val="000000"/>
          <w:kern w:val="0"/>
          <w:sz w:val="22"/>
          <w:szCs w:val="28"/>
        </w:rPr>
        <w:t xml:space="preserve"> * from `order` where id = ${value}</w:t>
      </w:r>
    </w:p>
    <w:p w:rsidR="003439D2" w:rsidRPr="003439D2" w:rsidRDefault="003439D2" w:rsidP="003439D2">
      <w:pPr>
        <w:shd w:val="clear" w:color="auto" w:fill="DDD9C3" w:themeFill="background2" w:themeFillShade="E6"/>
        <w:rPr>
          <w:sz w:val="18"/>
          <w:lang w:val="zh-CN"/>
        </w:rPr>
      </w:pPr>
      <w:r w:rsidRPr="003439D2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3439D2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3439D2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3439D2" w:rsidRPr="003439D2" w:rsidRDefault="003439D2" w:rsidP="003439D2">
      <w:pPr>
        <w:rPr>
          <w:lang w:val="zh-CN"/>
        </w:rPr>
      </w:pPr>
    </w:p>
    <w:p w:rsidR="009E5406" w:rsidRDefault="009E5406" w:rsidP="009E5406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="00A072A1">
        <w:rPr>
          <w:rFonts w:hint="eastAsia"/>
          <w:lang w:val="zh-CN"/>
        </w:rPr>
        <w:t>SqlMapConfig</w:t>
      </w:r>
      <w:r>
        <w:rPr>
          <w:rFonts w:hint="eastAsia"/>
          <w:lang w:val="zh-CN"/>
        </w:rPr>
        <w:t>.xml</w:t>
      </w:r>
      <w:r>
        <w:rPr>
          <w:rFonts w:hint="eastAsia"/>
          <w:lang w:val="zh-CN"/>
        </w:rPr>
        <w:t>中配置使用类路径的方式加载</w:t>
      </w:r>
      <w:r>
        <w:rPr>
          <w:rFonts w:hint="eastAsia"/>
          <w:lang w:val="zh-CN"/>
        </w:rPr>
        <w:t>Mapper.xml</w:t>
      </w:r>
    </w:p>
    <w:p w:rsidR="00A072A1" w:rsidRDefault="00D70663" w:rsidP="00A072A1">
      <w:pPr>
        <w:rPr>
          <w:lang w:val="zh-CN"/>
        </w:rPr>
      </w:pPr>
      <w:r>
        <w:rPr>
          <w:rFonts w:hint="eastAsia"/>
          <w:lang w:val="zh-CN"/>
        </w:rPr>
        <w:t>先</w:t>
      </w:r>
      <w:r w:rsidR="00A072A1">
        <w:rPr>
          <w:rFonts w:hint="eastAsia"/>
          <w:lang w:val="zh-CN"/>
        </w:rPr>
        <w:t>把</w:t>
      </w:r>
      <w:r w:rsidR="009A58A1">
        <w:rPr>
          <w:rFonts w:hint="eastAsia"/>
          <w:lang w:val="zh-CN"/>
        </w:rPr>
        <w:t>Order</w:t>
      </w:r>
      <w:r w:rsidR="00A072A1">
        <w:rPr>
          <w:rFonts w:hint="eastAsia"/>
          <w:lang w:val="zh-CN"/>
        </w:rPr>
        <w:t>Mapper.xml</w:t>
      </w:r>
      <w:r w:rsidR="00DF6144">
        <w:rPr>
          <w:rFonts w:hint="eastAsia"/>
          <w:lang w:val="zh-CN"/>
        </w:rPr>
        <w:t>和</w:t>
      </w:r>
      <w:r w:rsidR="00DF6144">
        <w:rPr>
          <w:rFonts w:hint="eastAsia"/>
          <w:lang w:val="zh-CN"/>
        </w:rPr>
        <w:t>UserMapper.xml</w:t>
      </w:r>
      <w:r w:rsidR="00A072A1">
        <w:rPr>
          <w:rFonts w:hint="eastAsia"/>
          <w:lang w:val="zh-CN"/>
        </w:rPr>
        <w:t>复制到</w:t>
      </w:r>
      <w:bookmarkStart w:id="0" w:name="_GoBack"/>
      <w:proofErr w:type="spellStart"/>
      <w:r w:rsidR="002F20E8" w:rsidRPr="002F20E8">
        <w:rPr>
          <w:rFonts w:hint="eastAsia"/>
          <w:lang w:val="zh-CN"/>
        </w:rPr>
        <w:t>com.igeek</w:t>
      </w:r>
      <w:bookmarkEnd w:id="0"/>
      <w:proofErr w:type="spellEnd"/>
      <w:r w:rsidR="00A072A1">
        <w:rPr>
          <w:lang w:val="zh-CN"/>
        </w:rPr>
        <w:t>.mybatis.dao</w:t>
      </w:r>
      <w:r w:rsidR="00A072A1">
        <w:rPr>
          <w:rFonts w:hint="eastAsia"/>
          <w:lang w:val="zh-CN"/>
        </w:rPr>
        <w:t>包下</w:t>
      </w:r>
    </w:p>
    <w:p w:rsidR="009B550E" w:rsidRPr="009B550E" w:rsidRDefault="00D70663" w:rsidP="009B550E">
      <w:pPr>
        <w:rPr>
          <w:lang w:val="zh-CN"/>
        </w:rPr>
      </w:pPr>
      <w:r>
        <w:rPr>
          <w:rFonts w:hint="eastAsia"/>
          <w:lang w:val="zh-CN"/>
        </w:rPr>
        <w:t>再修改</w:t>
      </w:r>
      <w:r>
        <w:rPr>
          <w:rFonts w:hint="eastAsia"/>
          <w:lang w:val="zh-CN"/>
        </w:rPr>
        <w:t>SqlMapConfig</w:t>
      </w:r>
      <w:r>
        <w:rPr>
          <w:lang w:val="zh-CN"/>
        </w:rPr>
        <w:t>.xml</w:t>
      </w:r>
      <w:r>
        <w:rPr>
          <w:rFonts w:hint="eastAsia"/>
          <w:lang w:val="zh-CN"/>
        </w:rPr>
        <w:t>配置如下：</w:t>
      </w:r>
    </w:p>
    <w:p w:rsidR="009B550E" w:rsidRPr="009B550E" w:rsidRDefault="009B550E" w:rsidP="009B550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B550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B550E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gramStart"/>
      <w:r w:rsidRPr="009B550E">
        <w:rPr>
          <w:rFonts w:ascii="Consolas" w:hAnsi="Consolas" w:cs="Consolas"/>
          <w:color w:val="3F7F7F"/>
          <w:kern w:val="0"/>
          <w:sz w:val="22"/>
          <w:szCs w:val="28"/>
        </w:rPr>
        <w:t>mappers</w:t>
      </w:r>
      <w:proofErr w:type="gramEnd"/>
      <w:r w:rsidRPr="009B550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9B550E" w:rsidRPr="009B550E" w:rsidRDefault="009B550E" w:rsidP="009B550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B550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B550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9B550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9B550E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9B550E">
        <w:rPr>
          <w:rFonts w:ascii="Consolas" w:hAnsi="Consolas" w:cs="Consolas"/>
          <w:color w:val="3F5FBF"/>
          <w:kern w:val="0"/>
          <w:sz w:val="22"/>
          <w:szCs w:val="28"/>
        </w:rPr>
        <w:t>加载</w:t>
      </w:r>
      <w:r w:rsidRPr="009B550E">
        <w:rPr>
          <w:rFonts w:ascii="Consolas" w:hAnsi="Consolas" w:cs="Consolas"/>
          <w:color w:val="3F5FBF"/>
          <w:kern w:val="0"/>
          <w:sz w:val="22"/>
          <w:szCs w:val="28"/>
        </w:rPr>
        <w:t>Mapper.xml</w:t>
      </w:r>
      <w:r w:rsidRPr="009B550E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r w:rsidRPr="009B550E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9B550E" w:rsidRPr="009B550E" w:rsidRDefault="009B550E" w:rsidP="009B550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B550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B550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B550E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9B550E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9B550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B550E">
        <w:rPr>
          <w:rFonts w:ascii="Consolas" w:hAnsi="Consolas" w:cs="Consolas"/>
          <w:color w:val="7F007F"/>
          <w:kern w:val="0"/>
          <w:sz w:val="22"/>
          <w:szCs w:val="28"/>
        </w:rPr>
        <w:t>resource</w:t>
      </w:r>
      <w:r w:rsidRPr="009B550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B550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9B550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sqlmap</w:t>
      </w:r>
      <w:proofErr w:type="spellEnd"/>
      <w:r w:rsidRPr="009B550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/User.xml"</w:t>
      </w:r>
      <w:r w:rsidRPr="009B550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B550E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9B550E" w:rsidRPr="009B550E" w:rsidRDefault="009B550E" w:rsidP="009B550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B550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B550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9B550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9B550E">
        <w:rPr>
          <w:rFonts w:ascii="Consolas" w:hAnsi="Consolas" w:cs="Consolas"/>
          <w:color w:val="3F5FBF"/>
          <w:kern w:val="0"/>
          <w:sz w:val="22"/>
          <w:szCs w:val="28"/>
        </w:rPr>
        <w:t xml:space="preserve"> &lt;mapper resource="</w:t>
      </w:r>
      <w:proofErr w:type="spellStart"/>
      <w:r w:rsidRPr="009B550E">
        <w:rPr>
          <w:rFonts w:ascii="Consolas" w:hAnsi="Consolas" w:cs="Consolas"/>
          <w:color w:val="3F5FBF"/>
          <w:kern w:val="0"/>
          <w:sz w:val="22"/>
          <w:szCs w:val="28"/>
        </w:rPr>
        <w:t>sqlmap</w:t>
      </w:r>
      <w:proofErr w:type="spellEnd"/>
      <w:r w:rsidRPr="009B550E">
        <w:rPr>
          <w:rFonts w:ascii="Consolas" w:hAnsi="Consolas" w:cs="Consolas"/>
          <w:color w:val="3F5FBF"/>
          <w:kern w:val="0"/>
          <w:sz w:val="22"/>
          <w:szCs w:val="28"/>
        </w:rPr>
        <w:t>/UserMapper.xml" /&gt; --&gt;</w:t>
      </w:r>
    </w:p>
    <w:p w:rsidR="009B550E" w:rsidRPr="009B550E" w:rsidRDefault="009B550E" w:rsidP="009B550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B550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B550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B550E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9B550E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9B550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B550E">
        <w:rPr>
          <w:rFonts w:ascii="Consolas" w:hAnsi="Consolas" w:cs="Consolas"/>
          <w:color w:val="7F007F"/>
          <w:kern w:val="0"/>
          <w:sz w:val="22"/>
          <w:szCs w:val="28"/>
        </w:rPr>
        <w:t>class</w:t>
      </w:r>
      <w:r w:rsidRPr="009B550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B550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9B550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.mybatis.dao.UserMapper</w:t>
      </w:r>
      <w:proofErr w:type="spellEnd"/>
      <w:r w:rsidRPr="009B550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9B550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B550E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9B550E" w:rsidRPr="009B550E" w:rsidRDefault="009B550E" w:rsidP="009B550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B550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B550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9B550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9B550E">
        <w:rPr>
          <w:rFonts w:ascii="Consolas" w:hAnsi="Consolas" w:cs="Consolas"/>
          <w:color w:val="3F5FBF"/>
          <w:kern w:val="0"/>
          <w:sz w:val="22"/>
          <w:szCs w:val="28"/>
        </w:rPr>
        <w:t xml:space="preserve"> &lt;mapper resource="</w:t>
      </w:r>
      <w:proofErr w:type="spellStart"/>
      <w:r w:rsidRPr="009B550E">
        <w:rPr>
          <w:rFonts w:ascii="Consolas" w:hAnsi="Consolas" w:cs="Consolas"/>
          <w:color w:val="3F5FBF"/>
          <w:kern w:val="0"/>
          <w:sz w:val="22"/>
          <w:szCs w:val="28"/>
        </w:rPr>
        <w:t>sqlmap</w:t>
      </w:r>
      <w:proofErr w:type="spellEnd"/>
      <w:r w:rsidRPr="009B550E">
        <w:rPr>
          <w:rFonts w:ascii="Consolas" w:hAnsi="Consolas" w:cs="Consolas"/>
          <w:color w:val="3F5FBF"/>
          <w:kern w:val="0"/>
          <w:sz w:val="22"/>
          <w:szCs w:val="28"/>
        </w:rPr>
        <w:t>/OrderMapper.xml" /&gt; --&gt;</w:t>
      </w:r>
    </w:p>
    <w:p w:rsidR="009B550E" w:rsidRPr="009B550E" w:rsidRDefault="009B550E" w:rsidP="009B550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9B550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B550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B550E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9B550E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9B550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B550E">
        <w:rPr>
          <w:rFonts w:ascii="Consolas" w:hAnsi="Consolas" w:cs="Consolas"/>
          <w:color w:val="7F007F"/>
          <w:kern w:val="0"/>
          <w:sz w:val="22"/>
          <w:szCs w:val="28"/>
        </w:rPr>
        <w:t>class</w:t>
      </w:r>
      <w:r w:rsidRPr="009B550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9B550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9B550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.mybatis.dao.OrderMapper</w:t>
      </w:r>
      <w:proofErr w:type="spellEnd"/>
      <w:r w:rsidRPr="009B550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9B550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9B550E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9B550E" w:rsidRPr="009B550E" w:rsidRDefault="009B550E" w:rsidP="009B550E">
      <w:pPr>
        <w:shd w:val="clear" w:color="auto" w:fill="DDD9C3" w:themeFill="background2" w:themeFillShade="E6"/>
        <w:rPr>
          <w:rFonts w:ascii="Consolas" w:hAnsi="Consolas" w:cs="Consolas"/>
          <w:color w:val="008080"/>
          <w:kern w:val="0"/>
          <w:sz w:val="20"/>
          <w:szCs w:val="28"/>
        </w:rPr>
      </w:pPr>
      <w:r w:rsidRPr="009B550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9B550E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9B550E">
        <w:rPr>
          <w:rFonts w:ascii="Consolas" w:hAnsi="Consolas" w:cs="Consolas"/>
          <w:color w:val="3F7F7F"/>
          <w:kern w:val="0"/>
          <w:sz w:val="22"/>
          <w:szCs w:val="28"/>
        </w:rPr>
        <w:t>mappers</w:t>
      </w:r>
      <w:r w:rsidRPr="009B550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D70663" w:rsidRPr="00A072A1" w:rsidRDefault="00D70663" w:rsidP="009B550E">
      <w:pPr>
        <w:rPr>
          <w:lang w:val="zh-CN"/>
        </w:rPr>
      </w:pPr>
    </w:p>
    <w:p w:rsidR="000E79F9" w:rsidRPr="00DB5914" w:rsidRDefault="009E5406" w:rsidP="000E79F9">
      <w:pPr>
        <w:pStyle w:val="a8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="00A072A1">
        <w:rPr>
          <w:rFonts w:hint="eastAsia"/>
          <w:lang w:val="zh-CN"/>
        </w:rPr>
        <w:t>SqlMapConfig</w:t>
      </w:r>
      <w:r>
        <w:rPr>
          <w:rFonts w:hint="eastAsia"/>
          <w:lang w:val="zh-CN"/>
        </w:rPr>
        <w:t>.xml</w:t>
      </w:r>
      <w:r>
        <w:rPr>
          <w:rFonts w:hint="eastAsia"/>
          <w:lang w:val="zh-CN"/>
        </w:rPr>
        <w:t>中配置使用包扫描的方式加载</w:t>
      </w:r>
      <w:r>
        <w:rPr>
          <w:rFonts w:hint="eastAsia"/>
          <w:lang w:val="zh-CN"/>
        </w:rPr>
        <w:t>Mapper.xml</w:t>
      </w:r>
      <w:r w:rsidR="000E79F9" w:rsidRPr="000E79F9">
        <w:rPr>
          <w:lang w:val="zh-CN"/>
        </w:rPr>
        <w:t xml:space="preserve"> </w:t>
      </w:r>
    </w:p>
    <w:p w:rsidR="009B550E" w:rsidRPr="00A97360" w:rsidRDefault="000E79F9" w:rsidP="00174C60">
      <w:pPr>
        <w:rPr>
          <w:lang w:val="zh-CN"/>
        </w:rPr>
      </w:pPr>
      <w:r>
        <w:rPr>
          <w:rFonts w:hint="eastAsia"/>
          <w:lang w:val="zh-CN"/>
        </w:rPr>
        <w:t>修改</w:t>
      </w:r>
      <w:r>
        <w:rPr>
          <w:rFonts w:hint="eastAsia"/>
          <w:lang w:val="zh-CN"/>
        </w:rPr>
        <w:t>SqlMapConfig</w:t>
      </w:r>
      <w:r>
        <w:rPr>
          <w:lang w:val="zh-CN"/>
        </w:rPr>
        <w:t>.xml</w:t>
      </w:r>
      <w:r>
        <w:rPr>
          <w:rFonts w:hint="eastAsia"/>
          <w:lang w:val="zh-CN"/>
        </w:rPr>
        <w:t>配置如下：</w:t>
      </w:r>
    </w:p>
    <w:p w:rsidR="00A97360" w:rsidRPr="00A97360" w:rsidRDefault="00A97360" w:rsidP="00A9736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A97360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proofErr w:type="gramStart"/>
      <w:r w:rsidRPr="00A97360">
        <w:rPr>
          <w:rFonts w:ascii="Consolas" w:hAnsi="Consolas" w:cs="Consolas"/>
          <w:color w:val="3F7F7F"/>
          <w:kern w:val="0"/>
          <w:sz w:val="22"/>
          <w:szCs w:val="28"/>
        </w:rPr>
        <w:t>mappers</w:t>
      </w:r>
      <w:proofErr w:type="gramEnd"/>
      <w:r w:rsidRPr="00A97360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97360" w:rsidRPr="00A97360" w:rsidRDefault="00A97360" w:rsidP="00A9736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9736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97360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97360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A97360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A97360">
        <w:rPr>
          <w:rFonts w:ascii="Consolas" w:hAnsi="Consolas" w:cs="Consolas"/>
          <w:color w:val="3F5FBF"/>
          <w:kern w:val="0"/>
          <w:sz w:val="22"/>
          <w:szCs w:val="28"/>
        </w:rPr>
        <w:t>加载</w:t>
      </w:r>
      <w:r w:rsidRPr="00A97360">
        <w:rPr>
          <w:rFonts w:ascii="Consolas" w:hAnsi="Consolas" w:cs="Consolas"/>
          <w:color w:val="3F5FBF"/>
          <w:kern w:val="0"/>
          <w:sz w:val="22"/>
          <w:szCs w:val="28"/>
        </w:rPr>
        <w:t>Mapper.xml</w:t>
      </w:r>
      <w:r w:rsidRPr="00A97360">
        <w:rPr>
          <w:rFonts w:ascii="Consolas" w:hAnsi="Consolas" w:cs="Consolas"/>
          <w:color w:val="3F5FBF"/>
          <w:kern w:val="0"/>
          <w:sz w:val="22"/>
          <w:szCs w:val="28"/>
        </w:rPr>
        <w:t>配置</w:t>
      </w:r>
      <w:r w:rsidRPr="00A97360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A97360" w:rsidRPr="00E049F9" w:rsidRDefault="00A97360" w:rsidP="00A9736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9736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9736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97360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97360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A97360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97360">
        <w:rPr>
          <w:rFonts w:ascii="Consolas" w:hAnsi="Consolas" w:cs="Consolas"/>
          <w:color w:val="7F007F"/>
          <w:kern w:val="0"/>
          <w:sz w:val="22"/>
          <w:szCs w:val="28"/>
        </w:rPr>
        <w:t>resour</w:t>
      </w:r>
      <w:r w:rsidRPr="00E049F9">
        <w:rPr>
          <w:rFonts w:ascii="Consolas" w:hAnsi="Consolas" w:cs="Consolas"/>
          <w:color w:val="7F007F"/>
          <w:kern w:val="0"/>
          <w:sz w:val="22"/>
          <w:szCs w:val="28"/>
        </w:rPr>
        <w:t>ce</w:t>
      </w:r>
      <w:r w:rsidRPr="00E049F9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E049F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E049F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sqlmap</w:t>
      </w:r>
      <w:proofErr w:type="spellEnd"/>
      <w:r w:rsidRPr="00E049F9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/User.xml"</w:t>
      </w:r>
      <w:r w:rsidRPr="00E049F9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E049F9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A97360" w:rsidRPr="00E049F9" w:rsidRDefault="00A97360" w:rsidP="00A9736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049F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049F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E049F9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E049F9">
        <w:rPr>
          <w:rFonts w:ascii="Consolas" w:hAnsi="Consolas" w:cs="Consolas"/>
          <w:color w:val="3F5FBF"/>
          <w:kern w:val="0"/>
          <w:sz w:val="22"/>
          <w:szCs w:val="28"/>
        </w:rPr>
        <w:t xml:space="preserve"> &lt;mapper resource="</w:t>
      </w:r>
      <w:proofErr w:type="spellStart"/>
      <w:r w:rsidRPr="00E049F9">
        <w:rPr>
          <w:rFonts w:ascii="Consolas" w:hAnsi="Consolas" w:cs="Consolas"/>
          <w:color w:val="3F5FBF"/>
          <w:kern w:val="0"/>
          <w:sz w:val="22"/>
          <w:szCs w:val="28"/>
        </w:rPr>
        <w:t>sqlmap</w:t>
      </w:r>
      <w:proofErr w:type="spellEnd"/>
      <w:r w:rsidRPr="00E049F9">
        <w:rPr>
          <w:rFonts w:ascii="Consolas" w:hAnsi="Consolas" w:cs="Consolas"/>
          <w:color w:val="3F5FBF"/>
          <w:kern w:val="0"/>
          <w:sz w:val="22"/>
          <w:szCs w:val="28"/>
        </w:rPr>
        <w:t>/UserMapper.xml" /&gt; --&gt;</w:t>
      </w:r>
    </w:p>
    <w:p w:rsidR="00A97360" w:rsidRPr="00E049F9" w:rsidRDefault="00A97360" w:rsidP="00A9736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049F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049F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E049F9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E049F9">
        <w:rPr>
          <w:rFonts w:ascii="Consolas" w:hAnsi="Consolas" w:cs="Consolas"/>
          <w:color w:val="3F5FBF"/>
          <w:kern w:val="0"/>
          <w:sz w:val="22"/>
          <w:szCs w:val="28"/>
        </w:rPr>
        <w:t xml:space="preserve"> &lt;mapper class="</w:t>
      </w:r>
      <w:proofErr w:type="spellStart"/>
      <w:r w:rsidR="002F20E8" w:rsidRPr="002F20E8">
        <w:rPr>
          <w:rFonts w:ascii="Consolas" w:hAnsi="Consolas" w:cs="Consolas" w:hint="eastAsia"/>
          <w:color w:val="3F5FBF"/>
          <w:kern w:val="0"/>
          <w:sz w:val="22"/>
          <w:szCs w:val="28"/>
        </w:rPr>
        <w:t>com.igeek</w:t>
      </w:r>
      <w:r w:rsidRPr="00E049F9">
        <w:rPr>
          <w:rFonts w:ascii="Consolas" w:hAnsi="Consolas" w:cs="Consolas"/>
          <w:color w:val="3F5FBF"/>
          <w:kern w:val="0"/>
          <w:sz w:val="22"/>
          <w:szCs w:val="28"/>
        </w:rPr>
        <w:t>.mybatis.dao.UserMapper</w:t>
      </w:r>
      <w:proofErr w:type="spellEnd"/>
      <w:r w:rsidRPr="00E049F9">
        <w:rPr>
          <w:rFonts w:ascii="Consolas" w:hAnsi="Consolas" w:cs="Consolas"/>
          <w:color w:val="3F5FBF"/>
          <w:kern w:val="0"/>
          <w:sz w:val="22"/>
          <w:szCs w:val="28"/>
        </w:rPr>
        <w:t>" /&gt; --&gt;</w:t>
      </w:r>
    </w:p>
    <w:p w:rsidR="00A97360" w:rsidRPr="00E049F9" w:rsidRDefault="00A97360" w:rsidP="00A9736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049F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049F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E049F9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E049F9">
        <w:rPr>
          <w:rFonts w:ascii="Consolas" w:hAnsi="Consolas" w:cs="Consolas"/>
          <w:color w:val="3F5FBF"/>
          <w:kern w:val="0"/>
          <w:sz w:val="22"/>
          <w:szCs w:val="28"/>
        </w:rPr>
        <w:t xml:space="preserve"> &lt;mapper resource="</w:t>
      </w:r>
      <w:proofErr w:type="spellStart"/>
      <w:r w:rsidRPr="00E049F9">
        <w:rPr>
          <w:rFonts w:ascii="Consolas" w:hAnsi="Consolas" w:cs="Consolas"/>
          <w:color w:val="3F5FBF"/>
          <w:kern w:val="0"/>
          <w:sz w:val="22"/>
          <w:szCs w:val="28"/>
        </w:rPr>
        <w:t>sqlmap</w:t>
      </w:r>
      <w:proofErr w:type="spellEnd"/>
      <w:r w:rsidRPr="00E049F9">
        <w:rPr>
          <w:rFonts w:ascii="Consolas" w:hAnsi="Consolas" w:cs="Consolas"/>
          <w:color w:val="3F5FBF"/>
          <w:kern w:val="0"/>
          <w:sz w:val="22"/>
          <w:szCs w:val="28"/>
        </w:rPr>
        <w:t>/OrderMapper.xml" /&gt; --&gt;</w:t>
      </w:r>
    </w:p>
    <w:p w:rsidR="00A97360" w:rsidRPr="00A97360" w:rsidRDefault="00A97360" w:rsidP="00A9736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E049F9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E049F9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E049F9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E049F9">
        <w:rPr>
          <w:rFonts w:ascii="Consolas" w:hAnsi="Consolas" w:cs="Consolas"/>
          <w:color w:val="3F5FBF"/>
          <w:kern w:val="0"/>
          <w:sz w:val="22"/>
          <w:szCs w:val="28"/>
        </w:rPr>
        <w:t xml:space="preserve"> &lt;mapper class="</w:t>
      </w:r>
      <w:proofErr w:type="spellStart"/>
      <w:r w:rsidR="002F20E8" w:rsidRPr="002F20E8">
        <w:rPr>
          <w:rFonts w:ascii="Consolas" w:hAnsi="Consolas" w:cs="Consolas" w:hint="eastAsia"/>
          <w:color w:val="3F5FBF"/>
          <w:kern w:val="0"/>
          <w:sz w:val="22"/>
          <w:szCs w:val="28"/>
        </w:rPr>
        <w:t>com.igeek</w:t>
      </w:r>
      <w:r w:rsidRPr="00E049F9">
        <w:rPr>
          <w:rFonts w:ascii="Consolas" w:hAnsi="Consolas" w:cs="Consolas"/>
          <w:color w:val="3F5FBF"/>
          <w:kern w:val="0"/>
          <w:sz w:val="22"/>
          <w:szCs w:val="28"/>
        </w:rPr>
        <w:t>.mybatis</w:t>
      </w:r>
      <w:r w:rsidRPr="00A97360">
        <w:rPr>
          <w:rFonts w:ascii="Consolas" w:hAnsi="Consolas" w:cs="Consolas"/>
          <w:color w:val="3F5FBF"/>
          <w:kern w:val="0"/>
          <w:sz w:val="22"/>
          <w:szCs w:val="28"/>
        </w:rPr>
        <w:t>.dao.OrderMapper</w:t>
      </w:r>
      <w:proofErr w:type="spellEnd"/>
      <w:r w:rsidRPr="00A97360">
        <w:rPr>
          <w:rFonts w:ascii="Consolas" w:hAnsi="Consolas" w:cs="Consolas"/>
          <w:color w:val="3F5FBF"/>
          <w:kern w:val="0"/>
          <w:sz w:val="22"/>
          <w:szCs w:val="28"/>
        </w:rPr>
        <w:t>" /&gt; --&gt;</w:t>
      </w:r>
    </w:p>
    <w:p w:rsidR="00A97360" w:rsidRPr="00A97360" w:rsidRDefault="00A97360" w:rsidP="00A97360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9736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9736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97360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A97360">
        <w:rPr>
          <w:rFonts w:ascii="Consolas" w:hAnsi="Consolas" w:cs="Consolas"/>
          <w:color w:val="3F7F7F"/>
          <w:kern w:val="0"/>
          <w:sz w:val="22"/>
          <w:szCs w:val="28"/>
        </w:rPr>
        <w:t>package</w:t>
      </w:r>
      <w:r w:rsidRPr="00A97360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97360"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 w:rsidRPr="00A97360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A97360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="002F20E8">
        <w:rPr>
          <w:rFonts w:ascii="Consolas" w:hAnsi="Consolas" w:cs="Consolas" w:hint="eastAsia"/>
          <w:i/>
          <w:iCs/>
          <w:color w:val="2A00FF"/>
          <w:kern w:val="0"/>
          <w:sz w:val="22"/>
          <w:szCs w:val="28"/>
        </w:rPr>
        <w:t>com.igeek</w:t>
      </w:r>
      <w:r w:rsidRPr="00A97360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.mybatis.dao</w:t>
      </w:r>
      <w:proofErr w:type="spellEnd"/>
      <w:r w:rsidRPr="00A97360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A97360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A97360"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:rsidR="00A97360" w:rsidRPr="00A97360" w:rsidRDefault="00A97360" w:rsidP="00A97360">
      <w:pPr>
        <w:shd w:val="clear" w:color="auto" w:fill="DDD9C3" w:themeFill="background2" w:themeFillShade="E6"/>
        <w:rPr>
          <w:rFonts w:ascii="Consolas" w:hAnsi="Consolas" w:cs="Consolas"/>
          <w:color w:val="008080"/>
          <w:kern w:val="0"/>
          <w:sz w:val="20"/>
          <w:szCs w:val="28"/>
        </w:rPr>
      </w:pPr>
      <w:r w:rsidRPr="00A97360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97360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A97360">
        <w:rPr>
          <w:rFonts w:ascii="Consolas" w:hAnsi="Consolas" w:cs="Consolas"/>
          <w:color w:val="3F7F7F"/>
          <w:kern w:val="0"/>
          <w:sz w:val="22"/>
          <w:szCs w:val="28"/>
        </w:rPr>
        <w:t>mappers</w:t>
      </w:r>
      <w:r w:rsidRPr="00A97360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A97360" w:rsidRPr="00174C60" w:rsidRDefault="00A97360" w:rsidP="00174C60">
      <w:pPr>
        <w:rPr>
          <w:lang w:val="zh-CN"/>
        </w:rPr>
      </w:pPr>
    </w:p>
    <w:p w:rsidR="00387727" w:rsidRPr="00387727" w:rsidRDefault="00387727" w:rsidP="00387727">
      <w:pPr>
        <w:rPr>
          <w:lang w:val="zh-CN"/>
        </w:rPr>
      </w:pP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04259" w:rsidRDefault="00004259" w:rsidP="00004259">
      <w:pPr>
        <w:rPr>
          <w:lang w:val="zh-CN"/>
        </w:rPr>
      </w:pPr>
      <w:r>
        <w:rPr>
          <w:rFonts w:hint="eastAsia"/>
          <w:lang w:val="zh-CN"/>
        </w:rPr>
        <w:t>先根据以下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创建数据库表：</w:t>
      </w:r>
    </w:p>
    <w:p w:rsidR="00004259" w:rsidRPr="009A0672" w:rsidRDefault="00004259" w:rsidP="00004259">
      <w:pPr>
        <w:shd w:val="clear" w:color="auto" w:fill="DDD9C3" w:themeFill="background2" w:themeFillShade="E6"/>
        <w:rPr>
          <w:lang w:val="zh-CN"/>
        </w:rPr>
      </w:pPr>
      <w:r w:rsidRPr="009A0672">
        <w:rPr>
          <w:lang w:val="zh-CN"/>
        </w:rPr>
        <w:t>CREATE TABLE `tb_order` (</w:t>
      </w:r>
    </w:p>
    <w:p w:rsidR="00004259" w:rsidRPr="009A0672" w:rsidRDefault="00004259" w:rsidP="00004259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`id` bigint(20) NOT NULL AUTO_INCREMENT COMMENT '</w:t>
      </w:r>
      <w:r w:rsidRPr="009A0672">
        <w:rPr>
          <w:rFonts w:hint="eastAsia"/>
          <w:lang w:val="zh-CN"/>
        </w:rPr>
        <w:t>订单</w:t>
      </w:r>
      <w:r w:rsidRPr="009A0672">
        <w:rPr>
          <w:rFonts w:hint="eastAsia"/>
          <w:lang w:val="zh-CN"/>
        </w:rPr>
        <w:t>id',</w:t>
      </w:r>
    </w:p>
    <w:p w:rsidR="00004259" w:rsidRPr="009A0672" w:rsidRDefault="00004259" w:rsidP="00004259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`payment` varchar(50) COLLATE utf8_bin DEFAULT NULL COMMENT '</w:t>
      </w:r>
      <w:r w:rsidRPr="009A0672">
        <w:rPr>
          <w:rFonts w:hint="eastAsia"/>
          <w:lang w:val="zh-CN"/>
        </w:rPr>
        <w:t>实付金额。精确到</w:t>
      </w:r>
      <w:r w:rsidRPr="009A0672">
        <w:rPr>
          <w:rFonts w:hint="eastAsia"/>
          <w:lang w:val="zh-CN"/>
        </w:rPr>
        <w:t>2</w:t>
      </w:r>
      <w:r w:rsidRPr="009A0672">
        <w:rPr>
          <w:rFonts w:hint="eastAsia"/>
          <w:lang w:val="zh-CN"/>
        </w:rPr>
        <w:t>位小数</w:t>
      </w:r>
      <w:r w:rsidRPr="009A0672">
        <w:rPr>
          <w:rFonts w:hint="eastAsia"/>
          <w:lang w:val="zh-CN"/>
        </w:rPr>
        <w:t>;</w:t>
      </w:r>
      <w:r w:rsidRPr="009A0672">
        <w:rPr>
          <w:rFonts w:hint="eastAsia"/>
          <w:lang w:val="zh-CN"/>
        </w:rPr>
        <w:t>单位</w:t>
      </w:r>
      <w:r w:rsidRPr="009A0672">
        <w:rPr>
          <w:rFonts w:hint="eastAsia"/>
          <w:lang w:val="zh-CN"/>
        </w:rPr>
        <w:t>:</w:t>
      </w:r>
      <w:r w:rsidRPr="009A0672">
        <w:rPr>
          <w:rFonts w:hint="eastAsia"/>
          <w:lang w:val="zh-CN"/>
        </w:rPr>
        <w:t>元。如</w:t>
      </w:r>
      <w:r w:rsidRPr="009A0672">
        <w:rPr>
          <w:rFonts w:hint="eastAsia"/>
          <w:lang w:val="zh-CN"/>
        </w:rPr>
        <w:t>:200.07</w:t>
      </w:r>
      <w:r w:rsidRPr="009A0672">
        <w:rPr>
          <w:rFonts w:hint="eastAsia"/>
          <w:lang w:val="zh-CN"/>
        </w:rPr>
        <w:t>，表示</w:t>
      </w:r>
      <w:r w:rsidRPr="009A0672">
        <w:rPr>
          <w:rFonts w:hint="eastAsia"/>
          <w:lang w:val="zh-CN"/>
        </w:rPr>
        <w:t>:200</w:t>
      </w:r>
      <w:r w:rsidRPr="009A0672">
        <w:rPr>
          <w:rFonts w:hint="eastAsia"/>
          <w:lang w:val="zh-CN"/>
        </w:rPr>
        <w:t>元</w:t>
      </w:r>
      <w:r w:rsidRPr="009A0672">
        <w:rPr>
          <w:rFonts w:hint="eastAsia"/>
          <w:lang w:val="zh-CN"/>
        </w:rPr>
        <w:t>7</w:t>
      </w:r>
      <w:r w:rsidRPr="009A0672">
        <w:rPr>
          <w:rFonts w:hint="eastAsia"/>
          <w:lang w:val="zh-CN"/>
        </w:rPr>
        <w:t>分</w:t>
      </w:r>
      <w:r w:rsidRPr="009A0672">
        <w:rPr>
          <w:rFonts w:hint="eastAsia"/>
          <w:lang w:val="zh-CN"/>
        </w:rPr>
        <w:t>',</w:t>
      </w:r>
    </w:p>
    <w:p w:rsidR="00004259" w:rsidRPr="009A0672" w:rsidRDefault="00004259" w:rsidP="00004259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`paymentType` int(2) DEFAULT NULL COMMENT '</w:t>
      </w:r>
      <w:r w:rsidRPr="009A0672">
        <w:rPr>
          <w:rFonts w:hint="eastAsia"/>
          <w:lang w:val="zh-CN"/>
        </w:rPr>
        <w:t>支付类型，</w:t>
      </w:r>
      <w:r w:rsidRPr="009A0672">
        <w:rPr>
          <w:rFonts w:hint="eastAsia"/>
          <w:lang w:val="zh-CN"/>
        </w:rPr>
        <w:t>1</w:t>
      </w:r>
      <w:r w:rsidRPr="009A0672">
        <w:rPr>
          <w:rFonts w:hint="eastAsia"/>
          <w:lang w:val="zh-CN"/>
        </w:rPr>
        <w:t>、在线支付，</w:t>
      </w:r>
      <w:r w:rsidRPr="009A0672">
        <w:rPr>
          <w:rFonts w:hint="eastAsia"/>
          <w:lang w:val="zh-CN"/>
        </w:rPr>
        <w:t>2</w:t>
      </w:r>
      <w:r w:rsidRPr="009A0672">
        <w:rPr>
          <w:rFonts w:hint="eastAsia"/>
          <w:lang w:val="zh-CN"/>
        </w:rPr>
        <w:t>、货到付款</w:t>
      </w:r>
      <w:r w:rsidRPr="009A0672">
        <w:rPr>
          <w:rFonts w:hint="eastAsia"/>
          <w:lang w:val="zh-CN"/>
        </w:rPr>
        <w:t>',</w:t>
      </w:r>
    </w:p>
    <w:p w:rsidR="00004259" w:rsidRPr="009A0672" w:rsidRDefault="00004259" w:rsidP="00004259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`postFee` varchar(50) COLLATE utf8_bin DEFAULT NULL COMMENT '</w:t>
      </w:r>
      <w:r w:rsidRPr="009A0672">
        <w:rPr>
          <w:rFonts w:hint="eastAsia"/>
          <w:lang w:val="zh-CN"/>
        </w:rPr>
        <w:t>邮费。精确到</w:t>
      </w:r>
      <w:r w:rsidRPr="009A0672">
        <w:rPr>
          <w:rFonts w:hint="eastAsia"/>
          <w:lang w:val="zh-CN"/>
        </w:rPr>
        <w:t>2</w:t>
      </w:r>
      <w:r w:rsidRPr="009A0672">
        <w:rPr>
          <w:rFonts w:hint="eastAsia"/>
          <w:lang w:val="zh-CN"/>
        </w:rPr>
        <w:t>位小数</w:t>
      </w:r>
      <w:r w:rsidRPr="009A0672">
        <w:rPr>
          <w:rFonts w:hint="eastAsia"/>
          <w:lang w:val="zh-CN"/>
        </w:rPr>
        <w:t>;</w:t>
      </w:r>
      <w:r w:rsidRPr="009A0672">
        <w:rPr>
          <w:rFonts w:hint="eastAsia"/>
          <w:lang w:val="zh-CN"/>
        </w:rPr>
        <w:t>单位</w:t>
      </w:r>
      <w:r w:rsidRPr="009A0672">
        <w:rPr>
          <w:rFonts w:hint="eastAsia"/>
          <w:lang w:val="zh-CN"/>
        </w:rPr>
        <w:t>:</w:t>
      </w:r>
      <w:r w:rsidRPr="009A0672">
        <w:rPr>
          <w:rFonts w:hint="eastAsia"/>
          <w:lang w:val="zh-CN"/>
        </w:rPr>
        <w:t>元。如</w:t>
      </w:r>
      <w:r w:rsidRPr="009A0672">
        <w:rPr>
          <w:rFonts w:hint="eastAsia"/>
          <w:lang w:val="zh-CN"/>
        </w:rPr>
        <w:t>:200.07</w:t>
      </w:r>
      <w:r w:rsidRPr="009A0672">
        <w:rPr>
          <w:rFonts w:hint="eastAsia"/>
          <w:lang w:val="zh-CN"/>
        </w:rPr>
        <w:t>，表示</w:t>
      </w:r>
      <w:r w:rsidRPr="009A0672">
        <w:rPr>
          <w:rFonts w:hint="eastAsia"/>
          <w:lang w:val="zh-CN"/>
        </w:rPr>
        <w:t>:200</w:t>
      </w:r>
      <w:r w:rsidRPr="009A0672">
        <w:rPr>
          <w:rFonts w:hint="eastAsia"/>
          <w:lang w:val="zh-CN"/>
        </w:rPr>
        <w:t>元</w:t>
      </w:r>
      <w:r w:rsidRPr="009A0672">
        <w:rPr>
          <w:rFonts w:hint="eastAsia"/>
          <w:lang w:val="zh-CN"/>
        </w:rPr>
        <w:t>7</w:t>
      </w:r>
      <w:r w:rsidRPr="009A0672">
        <w:rPr>
          <w:rFonts w:hint="eastAsia"/>
          <w:lang w:val="zh-CN"/>
        </w:rPr>
        <w:t>分</w:t>
      </w:r>
      <w:r w:rsidRPr="009A0672">
        <w:rPr>
          <w:rFonts w:hint="eastAsia"/>
          <w:lang w:val="zh-CN"/>
        </w:rPr>
        <w:t>',</w:t>
      </w:r>
    </w:p>
    <w:p w:rsidR="00004259" w:rsidRPr="009A0672" w:rsidRDefault="00004259" w:rsidP="00004259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`status` int(10) DEFAULT NULL COMMENT '</w:t>
      </w:r>
      <w:r w:rsidRPr="009A0672">
        <w:rPr>
          <w:rFonts w:hint="eastAsia"/>
          <w:lang w:val="zh-CN"/>
        </w:rPr>
        <w:t>状态：</w:t>
      </w:r>
      <w:r w:rsidRPr="009A0672">
        <w:rPr>
          <w:rFonts w:hint="eastAsia"/>
          <w:lang w:val="zh-CN"/>
        </w:rPr>
        <w:t>1</w:t>
      </w:r>
      <w:r w:rsidRPr="009A0672">
        <w:rPr>
          <w:rFonts w:hint="eastAsia"/>
          <w:lang w:val="zh-CN"/>
        </w:rPr>
        <w:t>、未付款，</w:t>
      </w:r>
      <w:r w:rsidRPr="009A0672">
        <w:rPr>
          <w:rFonts w:hint="eastAsia"/>
          <w:lang w:val="zh-CN"/>
        </w:rPr>
        <w:t>2</w:t>
      </w:r>
      <w:r w:rsidRPr="009A0672">
        <w:rPr>
          <w:rFonts w:hint="eastAsia"/>
          <w:lang w:val="zh-CN"/>
        </w:rPr>
        <w:t>、已付款，</w:t>
      </w:r>
      <w:r w:rsidRPr="009A0672">
        <w:rPr>
          <w:rFonts w:hint="eastAsia"/>
          <w:lang w:val="zh-CN"/>
        </w:rPr>
        <w:t>3</w:t>
      </w:r>
      <w:r w:rsidRPr="009A0672">
        <w:rPr>
          <w:rFonts w:hint="eastAsia"/>
          <w:lang w:val="zh-CN"/>
        </w:rPr>
        <w:t>、未发货，</w:t>
      </w:r>
      <w:r w:rsidRPr="009A0672">
        <w:rPr>
          <w:rFonts w:hint="eastAsia"/>
          <w:lang w:val="zh-CN"/>
        </w:rPr>
        <w:t>4</w:t>
      </w:r>
      <w:r w:rsidRPr="009A0672">
        <w:rPr>
          <w:rFonts w:hint="eastAsia"/>
          <w:lang w:val="zh-CN"/>
        </w:rPr>
        <w:t>、已发货，</w:t>
      </w:r>
      <w:r w:rsidRPr="009A0672">
        <w:rPr>
          <w:rFonts w:hint="eastAsia"/>
          <w:lang w:val="zh-CN"/>
        </w:rPr>
        <w:t>5</w:t>
      </w:r>
      <w:r w:rsidRPr="009A0672">
        <w:rPr>
          <w:rFonts w:hint="eastAsia"/>
          <w:lang w:val="zh-CN"/>
        </w:rPr>
        <w:t>、交易成功，</w:t>
      </w:r>
      <w:r w:rsidRPr="009A0672">
        <w:rPr>
          <w:rFonts w:hint="eastAsia"/>
          <w:lang w:val="zh-CN"/>
        </w:rPr>
        <w:t>6</w:t>
      </w:r>
      <w:r w:rsidRPr="009A0672">
        <w:rPr>
          <w:rFonts w:hint="eastAsia"/>
          <w:lang w:val="zh-CN"/>
        </w:rPr>
        <w:t>、交易关闭</w:t>
      </w:r>
      <w:r w:rsidRPr="009A0672">
        <w:rPr>
          <w:rFonts w:hint="eastAsia"/>
          <w:lang w:val="zh-CN"/>
        </w:rPr>
        <w:t>',</w:t>
      </w:r>
    </w:p>
    <w:p w:rsidR="00004259" w:rsidRPr="009A0672" w:rsidRDefault="00004259" w:rsidP="00004259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`createTime` datetime DEFAULT NULL COMMENT '</w:t>
      </w:r>
      <w:r w:rsidRPr="009A0672">
        <w:rPr>
          <w:rFonts w:hint="eastAsia"/>
          <w:lang w:val="zh-CN"/>
        </w:rPr>
        <w:t>订单创建时间</w:t>
      </w:r>
      <w:r w:rsidRPr="009A0672">
        <w:rPr>
          <w:rFonts w:hint="eastAsia"/>
          <w:lang w:val="zh-CN"/>
        </w:rPr>
        <w:t>',</w:t>
      </w:r>
    </w:p>
    <w:p w:rsidR="00004259" w:rsidRPr="009A0672" w:rsidRDefault="00004259" w:rsidP="00004259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`updateTime` datetime DEFAULT NULL COMMENT '</w:t>
      </w:r>
      <w:r w:rsidRPr="009A0672">
        <w:rPr>
          <w:rFonts w:hint="eastAsia"/>
          <w:lang w:val="zh-CN"/>
        </w:rPr>
        <w:t>订单更新时间</w:t>
      </w:r>
      <w:r w:rsidRPr="009A0672">
        <w:rPr>
          <w:rFonts w:hint="eastAsia"/>
          <w:lang w:val="zh-CN"/>
        </w:rPr>
        <w:t>',</w:t>
      </w:r>
    </w:p>
    <w:p w:rsidR="00004259" w:rsidRPr="009A0672" w:rsidRDefault="00004259" w:rsidP="00004259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`paymentTime` datetime DEFAULT NULL COMMENT '</w:t>
      </w:r>
      <w:r w:rsidRPr="009A0672">
        <w:rPr>
          <w:rFonts w:hint="eastAsia"/>
          <w:lang w:val="zh-CN"/>
        </w:rPr>
        <w:t>付款时间</w:t>
      </w:r>
      <w:r w:rsidRPr="009A0672">
        <w:rPr>
          <w:rFonts w:hint="eastAsia"/>
          <w:lang w:val="zh-CN"/>
        </w:rPr>
        <w:t>',</w:t>
      </w:r>
    </w:p>
    <w:p w:rsidR="00004259" w:rsidRPr="009A0672" w:rsidRDefault="00004259" w:rsidP="00004259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`consignTime` datetime DEFAULT NULL COMMENT '</w:t>
      </w:r>
      <w:r w:rsidRPr="009A0672">
        <w:rPr>
          <w:rFonts w:hint="eastAsia"/>
          <w:lang w:val="zh-CN"/>
        </w:rPr>
        <w:t>发货时间</w:t>
      </w:r>
      <w:r w:rsidRPr="009A0672">
        <w:rPr>
          <w:rFonts w:hint="eastAsia"/>
          <w:lang w:val="zh-CN"/>
        </w:rPr>
        <w:t>',</w:t>
      </w:r>
    </w:p>
    <w:p w:rsidR="00004259" w:rsidRPr="009A0672" w:rsidRDefault="00004259" w:rsidP="00004259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`endTime` datetime DEFAULT NULL COMMENT '</w:t>
      </w:r>
      <w:r w:rsidRPr="009A0672">
        <w:rPr>
          <w:rFonts w:hint="eastAsia"/>
          <w:lang w:val="zh-CN"/>
        </w:rPr>
        <w:t>交易完成时间</w:t>
      </w:r>
      <w:r w:rsidRPr="009A0672">
        <w:rPr>
          <w:rFonts w:hint="eastAsia"/>
          <w:lang w:val="zh-CN"/>
        </w:rPr>
        <w:t>',</w:t>
      </w:r>
    </w:p>
    <w:p w:rsidR="00004259" w:rsidRPr="009A0672" w:rsidRDefault="00004259" w:rsidP="00004259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`closeTime` datetime DEFAULT NULL COMMENT '</w:t>
      </w:r>
      <w:r w:rsidRPr="009A0672">
        <w:rPr>
          <w:rFonts w:hint="eastAsia"/>
          <w:lang w:val="zh-CN"/>
        </w:rPr>
        <w:t>交易关闭时间</w:t>
      </w:r>
      <w:r w:rsidRPr="009A0672">
        <w:rPr>
          <w:rFonts w:hint="eastAsia"/>
          <w:lang w:val="zh-CN"/>
        </w:rPr>
        <w:t>',</w:t>
      </w:r>
    </w:p>
    <w:p w:rsidR="00004259" w:rsidRPr="009A0672" w:rsidRDefault="00004259" w:rsidP="00004259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`userId` bigint(20) DEFAULT NULL COMMENT '</w:t>
      </w:r>
      <w:r w:rsidRPr="009A0672">
        <w:rPr>
          <w:rFonts w:hint="eastAsia"/>
          <w:lang w:val="zh-CN"/>
        </w:rPr>
        <w:t>用户</w:t>
      </w:r>
      <w:r w:rsidRPr="009A0672">
        <w:rPr>
          <w:rFonts w:hint="eastAsia"/>
          <w:lang w:val="zh-CN"/>
        </w:rPr>
        <w:t>id',</w:t>
      </w:r>
    </w:p>
    <w:p w:rsidR="00004259" w:rsidRPr="009A0672" w:rsidRDefault="00004259" w:rsidP="00004259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`buyerMessage` varchar(100) COLLATE utf8_bin DEFAULT NULL COMMENT '</w:t>
      </w:r>
      <w:r w:rsidRPr="009A0672">
        <w:rPr>
          <w:rFonts w:hint="eastAsia"/>
          <w:lang w:val="zh-CN"/>
        </w:rPr>
        <w:t>买家留言</w:t>
      </w:r>
      <w:r w:rsidRPr="009A0672">
        <w:rPr>
          <w:rFonts w:hint="eastAsia"/>
          <w:lang w:val="zh-CN"/>
        </w:rPr>
        <w:t>',</w:t>
      </w:r>
    </w:p>
    <w:p w:rsidR="00004259" w:rsidRPr="009A0672" w:rsidRDefault="00004259" w:rsidP="00004259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`buyerNick` varchar(50) COLLATE utf8_bin DEFAULT NULL COMMENT '</w:t>
      </w:r>
      <w:r w:rsidRPr="009A0672">
        <w:rPr>
          <w:rFonts w:hint="eastAsia"/>
          <w:lang w:val="zh-CN"/>
        </w:rPr>
        <w:t>买家昵称</w:t>
      </w:r>
      <w:r w:rsidRPr="009A0672">
        <w:rPr>
          <w:rFonts w:hint="eastAsia"/>
          <w:lang w:val="zh-CN"/>
        </w:rPr>
        <w:t>',</w:t>
      </w:r>
    </w:p>
    <w:p w:rsidR="00004259" w:rsidRPr="009A0672" w:rsidRDefault="00004259" w:rsidP="00004259">
      <w:pPr>
        <w:shd w:val="clear" w:color="auto" w:fill="DDD9C3" w:themeFill="background2" w:themeFillShade="E6"/>
        <w:rPr>
          <w:lang w:val="zh-CN"/>
        </w:rPr>
      </w:pPr>
      <w:r w:rsidRPr="009A0672">
        <w:rPr>
          <w:lang w:val="zh-CN"/>
        </w:rPr>
        <w:t xml:space="preserve">  PRIMARY KEY (`id`)</w:t>
      </w:r>
    </w:p>
    <w:p w:rsidR="00004259" w:rsidRPr="009A0672" w:rsidRDefault="00004259" w:rsidP="00004259">
      <w:pPr>
        <w:shd w:val="clear" w:color="auto" w:fill="DDD9C3" w:themeFill="background2" w:themeFillShade="E6"/>
      </w:pPr>
      <w:r w:rsidRPr="009A0672">
        <w:t>) ENGINE=</w:t>
      </w:r>
      <w:proofErr w:type="spellStart"/>
      <w:r w:rsidRPr="009A0672">
        <w:t>InnoDB</w:t>
      </w:r>
      <w:proofErr w:type="spellEnd"/>
      <w:r w:rsidRPr="009A0672">
        <w:t xml:space="preserve"> DEFAULT CHARSET=utf8 COLLATE=utf8_bin;</w:t>
      </w:r>
    </w:p>
    <w:p w:rsidR="00004259" w:rsidRPr="009A0672" w:rsidRDefault="00004259" w:rsidP="00004259"/>
    <w:p w:rsidR="00004259" w:rsidRPr="009A0672" w:rsidRDefault="00004259" w:rsidP="00004259">
      <w:pPr>
        <w:rPr>
          <w:lang w:val="zh-CN"/>
        </w:rPr>
      </w:pPr>
      <w:r>
        <w:rPr>
          <w:rFonts w:hint="eastAsia"/>
          <w:lang w:val="zh-CN"/>
        </w:rPr>
        <w:t>使用以上数据库表，</w:t>
      </w:r>
      <w:r>
        <w:rPr>
          <w:lang w:val="zh-CN"/>
        </w:rPr>
        <w:t>实现</w:t>
      </w:r>
      <w:r>
        <w:rPr>
          <w:rFonts w:hint="eastAsia"/>
          <w:lang w:val="zh-CN"/>
        </w:rPr>
        <w:t>以下功能</w:t>
      </w:r>
      <w:r>
        <w:rPr>
          <w:rFonts w:hint="eastAsia"/>
          <w:lang w:val="zh-CN"/>
        </w:rPr>
        <w:t>:</w:t>
      </w:r>
    </w:p>
    <w:p w:rsidR="00004259" w:rsidRPr="002C2341" w:rsidRDefault="00004259" w:rsidP="00004259">
      <w:pPr>
        <w:rPr>
          <w:lang w:val="zh-CN"/>
        </w:rPr>
      </w:pPr>
      <w:r w:rsidRPr="002C2341">
        <w:rPr>
          <w:rFonts w:hint="eastAsia"/>
          <w:lang w:val="zh-CN"/>
        </w:rPr>
        <w:t xml:space="preserve">1. </w:t>
      </w:r>
      <w:r w:rsidRPr="002C2341">
        <w:rPr>
          <w:rFonts w:hint="eastAsia"/>
          <w:lang w:val="zh-CN"/>
        </w:rPr>
        <w:t>根据数据库表创建</w:t>
      </w:r>
      <w:r w:rsidRPr="002C2341">
        <w:rPr>
          <w:rFonts w:hint="eastAsia"/>
          <w:lang w:val="zh-CN"/>
        </w:rPr>
        <w:t>pojo</w:t>
      </w:r>
    </w:p>
    <w:p w:rsidR="00004259" w:rsidRPr="002C2341" w:rsidRDefault="00004259" w:rsidP="00004259">
      <w:pPr>
        <w:rPr>
          <w:lang w:val="zh-CN"/>
        </w:rPr>
      </w:pPr>
      <w:r w:rsidRPr="002C2341">
        <w:rPr>
          <w:rFonts w:hint="eastAsia"/>
          <w:lang w:val="zh-CN"/>
        </w:rPr>
        <w:t xml:space="preserve">2. </w:t>
      </w:r>
      <w:r w:rsidRPr="002C2341">
        <w:rPr>
          <w:rFonts w:hint="eastAsia"/>
          <w:lang w:val="zh-CN"/>
        </w:rPr>
        <w:t>实现创建订单</w:t>
      </w:r>
    </w:p>
    <w:p w:rsidR="00004259" w:rsidRPr="002C2341" w:rsidRDefault="00004259" w:rsidP="00004259">
      <w:pPr>
        <w:rPr>
          <w:lang w:val="zh-CN"/>
        </w:rPr>
      </w:pPr>
      <w:r w:rsidRPr="002C2341">
        <w:rPr>
          <w:rFonts w:hint="eastAsia"/>
          <w:lang w:val="zh-CN"/>
        </w:rPr>
        <w:t xml:space="preserve">3. </w:t>
      </w:r>
      <w:r w:rsidRPr="002C2341">
        <w:rPr>
          <w:rFonts w:hint="eastAsia"/>
          <w:lang w:val="zh-CN"/>
        </w:rPr>
        <w:t>实现根据订单</w:t>
      </w:r>
      <w:r w:rsidRPr="002C2341">
        <w:rPr>
          <w:rFonts w:hint="eastAsia"/>
          <w:lang w:val="zh-CN"/>
        </w:rPr>
        <w:t>id</w:t>
      </w:r>
      <w:r w:rsidRPr="002C2341">
        <w:rPr>
          <w:rFonts w:hint="eastAsia"/>
          <w:lang w:val="zh-CN"/>
        </w:rPr>
        <w:t>查询订单</w:t>
      </w:r>
    </w:p>
    <w:p w:rsidR="00004259" w:rsidRPr="002C2341" w:rsidRDefault="00004259" w:rsidP="00004259">
      <w:pPr>
        <w:rPr>
          <w:lang w:val="zh-CN"/>
        </w:rPr>
      </w:pPr>
      <w:r w:rsidRPr="002C2341">
        <w:rPr>
          <w:rFonts w:hint="eastAsia"/>
          <w:lang w:val="zh-CN"/>
        </w:rPr>
        <w:t xml:space="preserve">4. </w:t>
      </w:r>
      <w:r w:rsidRPr="002C2341">
        <w:rPr>
          <w:rFonts w:hint="eastAsia"/>
          <w:lang w:val="zh-CN"/>
        </w:rPr>
        <w:t>实现根据订单创建的时间范围</w:t>
      </w:r>
      <w:r w:rsidRPr="002C2341">
        <w:rPr>
          <w:rFonts w:hint="eastAsia"/>
          <w:lang w:val="zh-CN"/>
        </w:rPr>
        <w:t>(</w:t>
      </w:r>
      <w:r w:rsidRPr="002C2341">
        <w:rPr>
          <w:rFonts w:hint="eastAsia"/>
          <w:lang w:val="zh-CN"/>
        </w:rPr>
        <w:t>例如查询</w:t>
      </w:r>
      <w:r w:rsidRPr="002C2341">
        <w:rPr>
          <w:rFonts w:hint="eastAsia"/>
          <w:lang w:val="zh-CN"/>
        </w:rPr>
        <w:t>3</w:t>
      </w:r>
      <w:r w:rsidRPr="002C2341">
        <w:rPr>
          <w:rFonts w:hint="eastAsia"/>
          <w:lang w:val="zh-CN"/>
        </w:rPr>
        <w:t>月</w:t>
      </w:r>
      <w:r w:rsidRPr="002C2341">
        <w:rPr>
          <w:rFonts w:hint="eastAsia"/>
          <w:lang w:val="zh-CN"/>
        </w:rPr>
        <w:t>26</w:t>
      </w:r>
      <w:r w:rsidRPr="002C2341">
        <w:rPr>
          <w:rFonts w:hint="eastAsia"/>
          <w:lang w:val="zh-CN"/>
        </w:rPr>
        <w:t>日这一天的</w:t>
      </w:r>
      <w:r w:rsidRPr="002C2341">
        <w:rPr>
          <w:rFonts w:hint="eastAsia"/>
          <w:lang w:val="zh-CN"/>
        </w:rPr>
        <w:t>)</w:t>
      </w:r>
      <w:r w:rsidRPr="002C2341">
        <w:rPr>
          <w:rFonts w:hint="eastAsia"/>
          <w:lang w:val="zh-CN"/>
        </w:rPr>
        <w:t>，查询所有支付类型为在线支付，而且已付款的订单</w:t>
      </w:r>
    </w:p>
    <w:p w:rsidR="00004259" w:rsidRPr="002C2341" w:rsidRDefault="00004259" w:rsidP="00004259">
      <w:pPr>
        <w:rPr>
          <w:lang w:val="zh-CN"/>
        </w:rPr>
      </w:pPr>
      <w:r w:rsidRPr="002C2341">
        <w:rPr>
          <w:rFonts w:hint="eastAsia"/>
          <w:lang w:val="zh-CN"/>
        </w:rPr>
        <w:t xml:space="preserve">5. </w:t>
      </w:r>
      <w:r w:rsidRPr="002C2341">
        <w:rPr>
          <w:rFonts w:hint="eastAsia"/>
          <w:lang w:val="zh-CN"/>
        </w:rPr>
        <w:t>实现根据买家留言模糊查询订单</w:t>
      </w:r>
    </w:p>
    <w:p w:rsidR="00004259" w:rsidRPr="002C2341" w:rsidRDefault="00004259" w:rsidP="00004259">
      <w:pPr>
        <w:rPr>
          <w:lang w:val="zh-CN"/>
        </w:rPr>
      </w:pPr>
      <w:r w:rsidRPr="002C2341">
        <w:rPr>
          <w:rFonts w:hint="eastAsia"/>
          <w:lang w:val="zh-CN"/>
        </w:rPr>
        <w:t xml:space="preserve">6. </w:t>
      </w:r>
      <w:r w:rsidRPr="002C2341">
        <w:rPr>
          <w:rFonts w:hint="eastAsia"/>
          <w:lang w:val="zh-CN"/>
        </w:rPr>
        <w:t>实现根据订单</w:t>
      </w:r>
      <w:r w:rsidRPr="002C2341">
        <w:rPr>
          <w:rFonts w:hint="eastAsia"/>
          <w:lang w:val="zh-CN"/>
        </w:rPr>
        <w:t>id</w:t>
      </w:r>
      <w:r w:rsidRPr="002C2341">
        <w:rPr>
          <w:rFonts w:hint="eastAsia"/>
          <w:lang w:val="zh-CN"/>
        </w:rPr>
        <w:t>修改订单</w:t>
      </w:r>
    </w:p>
    <w:p w:rsidR="00004259" w:rsidRPr="002C2341" w:rsidRDefault="00004259" w:rsidP="00004259">
      <w:pPr>
        <w:rPr>
          <w:lang w:val="zh-CN"/>
        </w:rPr>
      </w:pPr>
      <w:r w:rsidRPr="002C2341">
        <w:rPr>
          <w:rFonts w:hint="eastAsia"/>
          <w:lang w:val="zh-CN"/>
        </w:rPr>
        <w:t xml:space="preserve">7. </w:t>
      </w:r>
      <w:r w:rsidRPr="002C2341">
        <w:rPr>
          <w:rFonts w:hint="eastAsia"/>
          <w:lang w:val="zh-CN"/>
        </w:rPr>
        <w:t>实现根据订单创建的时间范围</w:t>
      </w:r>
      <w:r w:rsidRPr="002C2341">
        <w:rPr>
          <w:rFonts w:hint="eastAsia"/>
          <w:lang w:val="zh-CN"/>
        </w:rPr>
        <w:t>(</w:t>
      </w:r>
      <w:r w:rsidRPr="002C2341">
        <w:rPr>
          <w:rFonts w:hint="eastAsia"/>
          <w:lang w:val="zh-CN"/>
        </w:rPr>
        <w:t>例如查询</w:t>
      </w:r>
      <w:r w:rsidRPr="002C2341">
        <w:rPr>
          <w:rFonts w:hint="eastAsia"/>
          <w:lang w:val="zh-CN"/>
        </w:rPr>
        <w:t>3</w:t>
      </w:r>
      <w:r w:rsidRPr="002C2341">
        <w:rPr>
          <w:rFonts w:hint="eastAsia"/>
          <w:lang w:val="zh-CN"/>
        </w:rPr>
        <w:t>月</w:t>
      </w:r>
      <w:r w:rsidRPr="002C2341">
        <w:rPr>
          <w:rFonts w:hint="eastAsia"/>
          <w:lang w:val="zh-CN"/>
        </w:rPr>
        <w:t>26</w:t>
      </w:r>
      <w:r w:rsidRPr="002C2341">
        <w:rPr>
          <w:rFonts w:hint="eastAsia"/>
          <w:lang w:val="zh-CN"/>
        </w:rPr>
        <w:t>日这一天的</w:t>
      </w:r>
      <w:r w:rsidRPr="002C2341">
        <w:rPr>
          <w:rFonts w:hint="eastAsia"/>
          <w:lang w:val="zh-CN"/>
        </w:rPr>
        <w:t>)</w:t>
      </w:r>
      <w:r w:rsidRPr="002C2341">
        <w:rPr>
          <w:rFonts w:hint="eastAsia"/>
          <w:lang w:val="zh-CN"/>
        </w:rPr>
        <w:t>，修改所有支付类型是在线</w:t>
      </w:r>
      <w:r w:rsidRPr="002C2341">
        <w:rPr>
          <w:rFonts w:hint="eastAsia"/>
          <w:lang w:val="zh-CN"/>
        </w:rPr>
        <w:lastRenderedPageBreak/>
        <w:t>支付的，而且未付款的，把订单状态修改为交易关闭</w:t>
      </w:r>
    </w:p>
    <w:p w:rsidR="00004259" w:rsidRPr="002C2341" w:rsidRDefault="00004259" w:rsidP="00004259">
      <w:pPr>
        <w:rPr>
          <w:lang w:val="zh-CN"/>
        </w:rPr>
      </w:pPr>
      <w:r w:rsidRPr="002C2341">
        <w:rPr>
          <w:rFonts w:hint="eastAsia"/>
          <w:lang w:val="zh-CN"/>
        </w:rPr>
        <w:t xml:space="preserve">8. </w:t>
      </w:r>
      <w:r w:rsidRPr="002C2341">
        <w:rPr>
          <w:rFonts w:hint="eastAsia"/>
          <w:lang w:val="zh-CN"/>
        </w:rPr>
        <w:t>实现根据</w:t>
      </w:r>
      <w:r w:rsidRPr="002C2341">
        <w:rPr>
          <w:rFonts w:hint="eastAsia"/>
          <w:lang w:val="zh-CN"/>
        </w:rPr>
        <w:t>id</w:t>
      </w:r>
      <w:r w:rsidRPr="002C2341">
        <w:rPr>
          <w:rFonts w:hint="eastAsia"/>
          <w:lang w:val="zh-CN"/>
        </w:rPr>
        <w:t>删除订单</w:t>
      </w:r>
    </w:p>
    <w:p w:rsidR="00004259" w:rsidRPr="00004259" w:rsidRDefault="00004259" w:rsidP="00004259">
      <w:pPr>
        <w:rPr>
          <w:lang w:val="zh-CN"/>
        </w:rPr>
      </w:pPr>
    </w:p>
    <w:p w:rsidR="00AF7B8C" w:rsidRDefault="00AF7B8C" w:rsidP="00AF7B8C">
      <w:pPr>
        <w:pStyle w:val="3"/>
        <w:rPr>
          <w:lang w:val="zh-CN"/>
        </w:rPr>
      </w:pPr>
      <w:r>
        <w:rPr>
          <w:rFonts w:hint="eastAsia"/>
          <w:lang w:val="zh-CN"/>
        </w:rPr>
        <w:t>操作步骤答案</w:t>
      </w:r>
    </w:p>
    <w:p w:rsidR="005727DC" w:rsidRPr="005727DC" w:rsidRDefault="005727DC" w:rsidP="005727DC">
      <w:pPr>
        <w:pStyle w:val="a8"/>
        <w:numPr>
          <w:ilvl w:val="0"/>
          <w:numId w:val="14"/>
        </w:numPr>
        <w:ind w:firstLineChars="0"/>
        <w:rPr>
          <w:lang w:val="zh-CN"/>
        </w:rPr>
      </w:pPr>
      <w:r w:rsidRPr="005727DC">
        <w:rPr>
          <w:rFonts w:hint="eastAsia"/>
          <w:lang w:val="zh-CN"/>
        </w:rPr>
        <w:t>根据数据库表创建</w:t>
      </w:r>
      <w:r w:rsidRPr="005727DC">
        <w:rPr>
          <w:rFonts w:hint="eastAsia"/>
          <w:lang w:val="zh-CN"/>
        </w:rPr>
        <w:t>pojo</w:t>
      </w:r>
    </w:p>
    <w:p w:rsidR="005727DC" w:rsidRPr="005727DC" w:rsidRDefault="005727DC" w:rsidP="005727D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>TbOrder</w:t>
      </w:r>
      <w:proofErr w:type="spell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5727DC" w:rsidRPr="005727DC" w:rsidRDefault="005727DC" w:rsidP="005727D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Long </w:t>
      </w:r>
      <w:r w:rsidRPr="005727DC">
        <w:rPr>
          <w:rFonts w:ascii="Consolas" w:hAnsi="Consolas" w:cs="Consolas"/>
          <w:color w:val="0000C0"/>
          <w:kern w:val="0"/>
          <w:sz w:val="22"/>
          <w:szCs w:val="28"/>
        </w:rPr>
        <w:t>id</w:t>
      </w: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727DC" w:rsidRPr="005727DC" w:rsidRDefault="005727DC" w:rsidP="005727D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r w:rsidRPr="005727DC">
        <w:rPr>
          <w:rFonts w:ascii="Consolas" w:hAnsi="Consolas" w:cs="Consolas"/>
          <w:color w:val="0000C0"/>
          <w:kern w:val="0"/>
          <w:sz w:val="22"/>
          <w:szCs w:val="28"/>
        </w:rPr>
        <w:t>payment</w:t>
      </w: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727DC" w:rsidRPr="005727DC" w:rsidRDefault="005727DC" w:rsidP="005727D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5727DC">
        <w:rPr>
          <w:rFonts w:ascii="Consolas" w:hAnsi="Consolas" w:cs="Consolas"/>
          <w:color w:val="0000C0"/>
          <w:kern w:val="0"/>
          <w:sz w:val="22"/>
          <w:szCs w:val="28"/>
        </w:rPr>
        <w:t>paymentType</w:t>
      </w:r>
      <w:proofErr w:type="spell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727DC" w:rsidRPr="005727DC" w:rsidRDefault="005727DC" w:rsidP="005727D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proofErr w:type="spellStart"/>
      <w:r w:rsidRPr="005727DC">
        <w:rPr>
          <w:rFonts w:ascii="Consolas" w:hAnsi="Consolas" w:cs="Consolas"/>
          <w:color w:val="0000C0"/>
          <w:kern w:val="0"/>
          <w:sz w:val="22"/>
          <w:szCs w:val="28"/>
        </w:rPr>
        <w:t>postFee</w:t>
      </w:r>
      <w:proofErr w:type="spell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727DC" w:rsidRPr="005727DC" w:rsidRDefault="005727DC" w:rsidP="005727D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5727DC">
        <w:rPr>
          <w:rFonts w:ascii="Consolas" w:hAnsi="Consolas" w:cs="Consolas"/>
          <w:color w:val="0000C0"/>
          <w:kern w:val="0"/>
          <w:sz w:val="22"/>
          <w:szCs w:val="28"/>
        </w:rPr>
        <w:t>status</w:t>
      </w: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727DC" w:rsidRPr="005727DC" w:rsidRDefault="005727DC" w:rsidP="005727D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Date </w:t>
      </w:r>
      <w:proofErr w:type="spellStart"/>
      <w:r w:rsidRPr="005727DC">
        <w:rPr>
          <w:rFonts w:ascii="Consolas" w:hAnsi="Consolas" w:cs="Consolas"/>
          <w:color w:val="0000C0"/>
          <w:kern w:val="0"/>
          <w:sz w:val="22"/>
          <w:szCs w:val="28"/>
        </w:rPr>
        <w:t>createTime</w:t>
      </w:r>
      <w:proofErr w:type="spell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727DC" w:rsidRPr="005727DC" w:rsidRDefault="005727DC" w:rsidP="005727D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Date </w:t>
      </w:r>
      <w:proofErr w:type="spellStart"/>
      <w:r w:rsidRPr="005727DC">
        <w:rPr>
          <w:rFonts w:ascii="Consolas" w:hAnsi="Consolas" w:cs="Consolas"/>
          <w:color w:val="0000C0"/>
          <w:kern w:val="0"/>
          <w:sz w:val="22"/>
          <w:szCs w:val="28"/>
        </w:rPr>
        <w:t>updateTime</w:t>
      </w:r>
      <w:proofErr w:type="spell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727DC" w:rsidRPr="005727DC" w:rsidRDefault="005727DC" w:rsidP="005727D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Date </w:t>
      </w:r>
      <w:proofErr w:type="spellStart"/>
      <w:r w:rsidRPr="005727DC">
        <w:rPr>
          <w:rFonts w:ascii="Consolas" w:hAnsi="Consolas" w:cs="Consolas"/>
          <w:color w:val="0000C0"/>
          <w:kern w:val="0"/>
          <w:sz w:val="22"/>
          <w:szCs w:val="28"/>
        </w:rPr>
        <w:t>paymentTime</w:t>
      </w:r>
      <w:proofErr w:type="spell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727DC" w:rsidRPr="005727DC" w:rsidRDefault="005727DC" w:rsidP="005727D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Date </w:t>
      </w:r>
      <w:proofErr w:type="spellStart"/>
      <w:r w:rsidRPr="005727DC">
        <w:rPr>
          <w:rFonts w:ascii="Consolas" w:hAnsi="Consolas" w:cs="Consolas"/>
          <w:color w:val="0000C0"/>
          <w:kern w:val="0"/>
          <w:sz w:val="22"/>
          <w:szCs w:val="28"/>
        </w:rPr>
        <w:t>consignTime</w:t>
      </w:r>
      <w:proofErr w:type="spell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727DC" w:rsidRPr="005727DC" w:rsidRDefault="005727DC" w:rsidP="005727D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Date </w:t>
      </w:r>
      <w:proofErr w:type="spellStart"/>
      <w:r w:rsidRPr="005727DC">
        <w:rPr>
          <w:rFonts w:ascii="Consolas" w:hAnsi="Consolas" w:cs="Consolas"/>
          <w:color w:val="0000C0"/>
          <w:kern w:val="0"/>
          <w:sz w:val="22"/>
          <w:szCs w:val="28"/>
        </w:rPr>
        <w:t>endTime</w:t>
      </w:r>
      <w:proofErr w:type="spell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727DC" w:rsidRPr="005727DC" w:rsidRDefault="005727DC" w:rsidP="005727D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Date </w:t>
      </w:r>
      <w:proofErr w:type="spellStart"/>
      <w:r w:rsidRPr="005727DC">
        <w:rPr>
          <w:rFonts w:ascii="Consolas" w:hAnsi="Consolas" w:cs="Consolas"/>
          <w:color w:val="0000C0"/>
          <w:kern w:val="0"/>
          <w:sz w:val="22"/>
          <w:szCs w:val="28"/>
        </w:rPr>
        <w:t>closeTime</w:t>
      </w:r>
      <w:proofErr w:type="spell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727DC" w:rsidRPr="005727DC" w:rsidRDefault="005727DC" w:rsidP="005727D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Long </w:t>
      </w:r>
      <w:proofErr w:type="spellStart"/>
      <w:r w:rsidRPr="005727DC">
        <w:rPr>
          <w:rFonts w:ascii="Consolas" w:hAnsi="Consolas" w:cs="Consolas"/>
          <w:color w:val="0000C0"/>
          <w:kern w:val="0"/>
          <w:sz w:val="22"/>
          <w:szCs w:val="28"/>
        </w:rPr>
        <w:t>userId</w:t>
      </w:r>
      <w:proofErr w:type="spell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727DC" w:rsidRPr="005727DC" w:rsidRDefault="005727DC" w:rsidP="005727D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proofErr w:type="spellStart"/>
      <w:r w:rsidRPr="005727DC">
        <w:rPr>
          <w:rFonts w:ascii="Consolas" w:hAnsi="Consolas" w:cs="Consolas"/>
          <w:color w:val="0000C0"/>
          <w:kern w:val="0"/>
          <w:sz w:val="22"/>
          <w:szCs w:val="28"/>
        </w:rPr>
        <w:t>buyerMessage</w:t>
      </w:r>
      <w:proofErr w:type="spell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727DC" w:rsidRPr="005727DC" w:rsidRDefault="005727DC" w:rsidP="005727DC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5727D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 xml:space="preserve"> String </w:t>
      </w:r>
      <w:proofErr w:type="spellStart"/>
      <w:r w:rsidRPr="005727DC">
        <w:rPr>
          <w:rFonts w:ascii="Consolas" w:hAnsi="Consolas" w:cs="Consolas"/>
          <w:color w:val="0000C0"/>
          <w:kern w:val="0"/>
          <w:sz w:val="22"/>
          <w:szCs w:val="28"/>
        </w:rPr>
        <w:t>buyerNick</w:t>
      </w:r>
      <w:proofErr w:type="spellEnd"/>
      <w:r w:rsidRPr="005727D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727DC" w:rsidRPr="007F24D4" w:rsidRDefault="005727DC" w:rsidP="005727DC">
      <w:pPr>
        <w:shd w:val="clear" w:color="auto" w:fill="DDD9C3" w:themeFill="background2" w:themeFillShade="E6"/>
        <w:rPr>
          <w:sz w:val="18"/>
          <w:lang w:val="zh-CN"/>
        </w:rPr>
      </w:pPr>
      <w:r w:rsidRPr="007F24D4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5727DC" w:rsidRPr="005727DC" w:rsidRDefault="005727DC" w:rsidP="005727DC">
      <w:pPr>
        <w:rPr>
          <w:lang w:val="zh-CN"/>
        </w:rPr>
      </w:pPr>
    </w:p>
    <w:p w:rsidR="005727DC" w:rsidRPr="002C2341" w:rsidRDefault="005727DC" w:rsidP="005727DC">
      <w:pPr>
        <w:rPr>
          <w:lang w:val="zh-CN"/>
        </w:rPr>
      </w:pPr>
      <w:r w:rsidRPr="002C2341">
        <w:rPr>
          <w:rFonts w:hint="eastAsia"/>
          <w:lang w:val="zh-CN"/>
        </w:rPr>
        <w:t xml:space="preserve">2. </w:t>
      </w:r>
      <w:r w:rsidRPr="002C2341">
        <w:rPr>
          <w:rFonts w:hint="eastAsia"/>
          <w:lang w:val="zh-CN"/>
        </w:rPr>
        <w:t>实现创建订单</w:t>
      </w:r>
    </w:p>
    <w:p w:rsidR="005727DC" w:rsidRPr="002C2341" w:rsidRDefault="005727DC" w:rsidP="005727DC">
      <w:pPr>
        <w:rPr>
          <w:lang w:val="zh-CN"/>
        </w:rPr>
      </w:pPr>
      <w:r w:rsidRPr="002C2341">
        <w:rPr>
          <w:rFonts w:hint="eastAsia"/>
          <w:lang w:val="zh-CN"/>
        </w:rPr>
        <w:t xml:space="preserve">3. </w:t>
      </w:r>
      <w:r w:rsidRPr="002C2341">
        <w:rPr>
          <w:rFonts w:hint="eastAsia"/>
          <w:lang w:val="zh-CN"/>
        </w:rPr>
        <w:t>实现根据订单</w:t>
      </w:r>
      <w:r w:rsidRPr="002C2341">
        <w:rPr>
          <w:rFonts w:hint="eastAsia"/>
          <w:lang w:val="zh-CN"/>
        </w:rPr>
        <w:t>id</w:t>
      </w:r>
      <w:r w:rsidRPr="002C2341">
        <w:rPr>
          <w:rFonts w:hint="eastAsia"/>
          <w:lang w:val="zh-CN"/>
        </w:rPr>
        <w:t>查询订单</w:t>
      </w:r>
    </w:p>
    <w:p w:rsidR="005727DC" w:rsidRPr="002C2341" w:rsidRDefault="005727DC" w:rsidP="005727DC">
      <w:pPr>
        <w:rPr>
          <w:lang w:val="zh-CN"/>
        </w:rPr>
      </w:pPr>
      <w:r w:rsidRPr="002C2341">
        <w:rPr>
          <w:rFonts w:hint="eastAsia"/>
          <w:lang w:val="zh-CN"/>
        </w:rPr>
        <w:t xml:space="preserve">4. </w:t>
      </w:r>
      <w:r w:rsidRPr="002C2341">
        <w:rPr>
          <w:rFonts w:hint="eastAsia"/>
          <w:lang w:val="zh-CN"/>
        </w:rPr>
        <w:t>实现根据订单创建的时间范围</w:t>
      </w:r>
      <w:r w:rsidRPr="002C2341">
        <w:rPr>
          <w:rFonts w:hint="eastAsia"/>
          <w:lang w:val="zh-CN"/>
        </w:rPr>
        <w:t>(</w:t>
      </w:r>
      <w:r w:rsidRPr="002C2341">
        <w:rPr>
          <w:rFonts w:hint="eastAsia"/>
          <w:lang w:val="zh-CN"/>
        </w:rPr>
        <w:t>例如查询</w:t>
      </w:r>
      <w:r w:rsidRPr="002C2341">
        <w:rPr>
          <w:rFonts w:hint="eastAsia"/>
          <w:lang w:val="zh-CN"/>
        </w:rPr>
        <w:t>3</w:t>
      </w:r>
      <w:r w:rsidRPr="002C2341">
        <w:rPr>
          <w:rFonts w:hint="eastAsia"/>
          <w:lang w:val="zh-CN"/>
        </w:rPr>
        <w:t>月</w:t>
      </w:r>
      <w:r w:rsidRPr="002C2341">
        <w:rPr>
          <w:rFonts w:hint="eastAsia"/>
          <w:lang w:val="zh-CN"/>
        </w:rPr>
        <w:t>26</w:t>
      </w:r>
      <w:r w:rsidRPr="002C2341">
        <w:rPr>
          <w:rFonts w:hint="eastAsia"/>
          <w:lang w:val="zh-CN"/>
        </w:rPr>
        <w:t>日这一天的</w:t>
      </w:r>
      <w:r w:rsidRPr="002C2341">
        <w:rPr>
          <w:rFonts w:hint="eastAsia"/>
          <w:lang w:val="zh-CN"/>
        </w:rPr>
        <w:t>)</w:t>
      </w:r>
      <w:r w:rsidRPr="002C2341">
        <w:rPr>
          <w:rFonts w:hint="eastAsia"/>
          <w:lang w:val="zh-CN"/>
        </w:rPr>
        <w:t>，查询所有支付类型为在线支付，而且已付款的订单</w:t>
      </w:r>
    </w:p>
    <w:p w:rsidR="005727DC" w:rsidRPr="002C2341" w:rsidRDefault="005727DC" w:rsidP="005727DC">
      <w:pPr>
        <w:rPr>
          <w:lang w:val="zh-CN"/>
        </w:rPr>
      </w:pPr>
      <w:r w:rsidRPr="002C2341">
        <w:rPr>
          <w:rFonts w:hint="eastAsia"/>
          <w:lang w:val="zh-CN"/>
        </w:rPr>
        <w:t xml:space="preserve">5. </w:t>
      </w:r>
      <w:r w:rsidRPr="002C2341">
        <w:rPr>
          <w:rFonts w:hint="eastAsia"/>
          <w:lang w:val="zh-CN"/>
        </w:rPr>
        <w:t>实现根据买家留言模糊查询订单</w:t>
      </w:r>
    </w:p>
    <w:p w:rsidR="005727DC" w:rsidRPr="002C2341" w:rsidRDefault="005727DC" w:rsidP="005727DC">
      <w:pPr>
        <w:rPr>
          <w:lang w:val="zh-CN"/>
        </w:rPr>
      </w:pPr>
      <w:r w:rsidRPr="002C2341">
        <w:rPr>
          <w:rFonts w:hint="eastAsia"/>
          <w:lang w:val="zh-CN"/>
        </w:rPr>
        <w:t xml:space="preserve">6. </w:t>
      </w:r>
      <w:r w:rsidRPr="002C2341">
        <w:rPr>
          <w:rFonts w:hint="eastAsia"/>
          <w:lang w:val="zh-CN"/>
        </w:rPr>
        <w:t>实现根据订单</w:t>
      </w:r>
      <w:r w:rsidRPr="002C2341">
        <w:rPr>
          <w:rFonts w:hint="eastAsia"/>
          <w:lang w:val="zh-CN"/>
        </w:rPr>
        <w:t>id</w:t>
      </w:r>
      <w:r w:rsidRPr="002C2341">
        <w:rPr>
          <w:rFonts w:hint="eastAsia"/>
          <w:lang w:val="zh-CN"/>
        </w:rPr>
        <w:t>修改订单</w:t>
      </w:r>
    </w:p>
    <w:p w:rsidR="005727DC" w:rsidRPr="002C2341" w:rsidRDefault="005727DC" w:rsidP="005727DC">
      <w:pPr>
        <w:rPr>
          <w:lang w:val="zh-CN"/>
        </w:rPr>
      </w:pPr>
      <w:r w:rsidRPr="002C2341">
        <w:rPr>
          <w:rFonts w:hint="eastAsia"/>
          <w:lang w:val="zh-CN"/>
        </w:rPr>
        <w:t xml:space="preserve">7. </w:t>
      </w:r>
      <w:r w:rsidRPr="002C2341">
        <w:rPr>
          <w:rFonts w:hint="eastAsia"/>
          <w:lang w:val="zh-CN"/>
        </w:rPr>
        <w:t>实现根据订单创建的时间范围</w:t>
      </w:r>
      <w:r w:rsidRPr="002C2341">
        <w:rPr>
          <w:rFonts w:hint="eastAsia"/>
          <w:lang w:val="zh-CN"/>
        </w:rPr>
        <w:t>(</w:t>
      </w:r>
      <w:r w:rsidRPr="002C2341">
        <w:rPr>
          <w:rFonts w:hint="eastAsia"/>
          <w:lang w:val="zh-CN"/>
        </w:rPr>
        <w:t>例如查询</w:t>
      </w:r>
      <w:r w:rsidRPr="002C2341">
        <w:rPr>
          <w:rFonts w:hint="eastAsia"/>
          <w:lang w:val="zh-CN"/>
        </w:rPr>
        <w:t>3</w:t>
      </w:r>
      <w:r w:rsidRPr="002C2341">
        <w:rPr>
          <w:rFonts w:hint="eastAsia"/>
          <w:lang w:val="zh-CN"/>
        </w:rPr>
        <w:t>月</w:t>
      </w:r>
      <w:r w:rsidRPr="002C2341">
        <w:rPr>
          <w:rFonts w:hint="eastAsia"/>
          <w:lang w:val="zh-CN"/>
        </w:rPr>
        <w:t>26</w:t>
      </w:r>
      <w:r w:rsidRPr="002C2341">
        <w:rPr>
          <w:rFonts w:hint="eastAsia"/>
          <w:lang w:val="zh-CN"/>
        </w:rPr>
        <w:t>日这一天的</w:t>
      </w:r>
      <w:r w:rsidRPr="002C2341">
        <w:rPr>
          <w:rFonts w:hint="eastAsia"/>
          <w:lang w:val="zh-CN"/>
        </w:rPr>
        <w:t>)</w:t>
      </w:r>
      <w:r w:rsidRPr="002C2341">
        <w:rPr>
          <w:rFonts w:hint="eastAsia"/>
          <w:lang w:val="zh-CN"/>
        </w:rPr>
        <w:t>，修改所有支付类型是在线支付的，而且未付款的，把订单状态修改为交易关闭</w:t>
      </w:r>
    </w:p>
    <w:p w:rsidR="005727DC" w:rsidRPr="002C2341" w:rsidRDefault="005727DC" w:rsidP="005727DC">
      <w:pPr>
        <w:rPr>
          <w:lang w:val="zh-CN"/>
        </w:rPr>
      </w:pPr>
      <w:r w:rsidRPr="002C2341">
        <w:rPr>
          <w:rFonts w:hint="eastAsia"/>
          <w:lang w:val="zh-CN"/>
        </w:rPr>
        <w:t xml:space="preserve">8. </w:t>
      </w:r>
      <w:r w:rsidRPr="002C2341">
        <w:rPr>
          <w:rFonts w:hint="eastAsia"/>
          <w:lang w:val="zh-CN"/>
        </w:rPr>
        <w:t>实现根据</w:t>
      </w:r>
      <w:r w:rsidRPr="002C2341">
        <w:rPr>
          <w:rFonts w:hint="eastAsia"/>
          <w:lang w:val="zh-CN"/>
        </w:rPr>
        <w:t>id</w:t>
      </w:r>
      <w:r w:rsidRPr="002C2341">
        <w:rPr>
          <w:rFonts w:hint="eastAsia"/>
          <w:lang w:val="zh-CN"/>
        </w:rPr>
        <w:t>删除订单</w:t>
      </w:r>
    </w:p>
    <w:p w:rsidR="00927047" w:rsidRDefault="001375DF" w:rsidP="00927047">
      <w:pPr>
        <w:rPr>
          <w:lang w:val="zh-CN"/>
        </w:rPr>
      </w:pPr>
      <w:r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TbOrderMapper</w:t>
      </w:r>
      <w:r>
        <w:rPr>
          <w:rFonts w:hint="eastAsia"/>
          <w:lang w:val="zh-CN"/>
        </w:rPr>
        <w:t>接口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C666EE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interface</w:t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TbOrderMapper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实现创建订单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saveTbOrder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6A3E3E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实现根据订单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id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查询订单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queryTbOrderById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Long </w:t>
      </w:r>
      <w:r w:rsidRPr="00C666EE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实现根据订单创建的时间范围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(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例如查询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3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月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26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日这一天的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)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，查询所有支付类型为在线支付，而且已付款的订单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List&lt;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&gt; 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queryTbOrderByDate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Map&lt;String, Object&gt; </w:t>
      </w:r>
      <w:r w:rsidRPr="00C666EE">
        <w:rPr>
          <w:rFonts w:ascii="Consolas" w:hAnsi="Consolas" w:cs="Consolas"/>
          <w:color w:val="6A3E3E"/>
          <w:kern w:val="0"/>
          <w:sz w:val="22"/>
          <w:szCs w:val="28"/>
        </w:rPr>
        <w:t>map</w:t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实现根据买家留言模糊查询订单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List&lt;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&gt; 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queryTbOrderByBuyerMessage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String </w:t>
      </w:r>
      <w:proofErr w:type="spellStart"/>
      <w:r w:rsidRPr="00C666EE">
        <w:rPr>
          <w:rFonts w:ascii="Consolas" w:hAnsi="Consolas" w:cs="Consolas"/>
          <w:color w:val="6A3E3E"/>
          <w:kern w:val="0"/>
          <w:sz w:val="22"/>
          <w:szCs w:val="28"/>
        </w:rPr>
        <w:t>msg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实现根据订单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id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修改订单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updateTbOrderById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6A3E3E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实现根据订单创建的时间范围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(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例如查询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3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月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26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日这一天的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)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，修改所有支付类型是在线支付的，而且未付款的，把订单状态修改为交易关闭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updateTbOrderByDate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(Map&lt;String, Object&gt; </w:t>
      </w:r>
      <w:r w:rsidRPr="00C666EE">
        <w:rPr>
          <w:rFonts w:ascii="Consolas" w:hAnsi="Consolas" w:cs="Consolas"/>
          <w:color w:val="6A3E3E"/>
          <w:kern w:val="0"/>
          <w:sz w:val="22"/>
          <w:szCs w:val="28"/>
        </w:rPr>
        <w:t>map</w:t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实现根据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id</w:t>
      </w: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删除订单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deleteTbOrderById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(Long </w:t>
      </w:r>
      <w:r w:rsidRPr="00C666EE">
        <w:rPr>
          <w:rFonts w:ascii="Consolas" w:hAnsi="Consolas" w:cs="Consolas"/>
          <w:color w:val="6A3E3E"/>
          <w:kern w:val="0"/>
          <w:sz w:val="22"/>
          <w:szCs w:val="28"/>
        </w:rPr>
        <w:t>id</w:t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1375DF" w:rsidRPr="002F20E8" w:rsidRDefault="00C666EE" w:rsidP="00C666EE">
      <w:pPr>
        <w:shd w:val="clear" w:color="auto" w:fill="DDD9C3" w:themeFill="background2" w:themeFillShade="E6"/>
        <w:rPr>
          <w:sz w:val="1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1375DF" w:rsidRPr="002F20E8" w:rsidRDefault="001375DF" w:rsidP="00927047"/>
    <w:p w:rsidR="001375DF" w:rsidRPr="002F20E8" w:rsidRDefault="001375DF" w:rsidP="00927047">
      <w:r>
        <w:rPr>
          <w:rFonts w:hint="eastAsia"/>
          <w:lang w:val="zh-CN"/>
        </w:rPr>
        <w:t>编写</w:t>
      </w:r>
      <w:r w:rsidRPr="002F20E8">
        <w:rPr>
          <w:rFonts w:hint="eastAsia"/>
        </w:rPr>
        <w:t>TbOrderMapper</w:t>
      </w:r>
      <w:r w:rsidRPr="002F20E8">
        <w:t>.xml</w:t>
      </w:r>
      <w:r>
        <w:rPr>
          <w:rFonts w:hint="eastAsia"/>
          <w:lang w:val="zh-CN"/>
        </w:rPr>
        <w:t>配置文件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xml</w:t>
      </w:r>
      <w:proofErr w:type="gramEnd"/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&lt;!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DOCTYPE</w:t>
      </w:r>
      <w:proofErr w:type="gramEnd"/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mapper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808080"/>
          <w:kern w:val="0"/>
          <w:sz w:val="22"/>
          <w:szCs w:val="28"/>
        </w:rPr>
        <w:t>PUBLIC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"-//mybatis.org//DTD Mapper 3.0//EN"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"http://mybatis.org/</w:t>
      </w:r>
      <w:proofErr w:type="spellStart"/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dtd</w:t>
      </w:r>
      <w:proofErr w:type="spellEnd"/>
      <w:r w:rsidRPr="00C666EE">
        <w:rPr>
          <w:rFonts w:ascii="Consolas" w:hAnsi="Consolas" w:cs="Consolas"/>
          <w:color w:val="3F7F5F"/>
          <w:kern w:val="0"/>
          <w:sz w:val="22"/>
          <w:szCs w:val="28"/>
        </w:rPr>
        <w:t>/mybatis-3-mapper.dtd"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namespace</w:t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cn.itcast.mybatis.dao.TbOrderMapper</w:t>
      </w:r>
      <w:proofErr w:type="spellEnd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实现创建订单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void </w:t>
      </w:r>
      <w:proofErr w:type="spell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saveTbOrder</w:t>
      </w:r>
      <w:proofErr w:type="spell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(</w:t>
      </w:r>
      <w:proofErr w:type="spell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); --&gt;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insert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saveTbOrder</w:t>
      </w:r>
      <w:proofErr w:type="spellEnd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INSERT INTO `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tb_order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 (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payment</w:t>
      </w:r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paymentType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postFee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status</w:t>
      </w:r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createTime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updateTime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paymentTime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consignTime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endTime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closeTime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userId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buyerMessage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buyerNick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)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VALUES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(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payment},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spellStart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paymentType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spellStart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postFee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status},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spellStart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createTime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spellStart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updateTime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spellStart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paymentTime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spellStart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consignTime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spellStart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endTime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spellStart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closeTime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spellStart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userId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spellStart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buyerMessage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spellStart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buyerNick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)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insert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实现根据订单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id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查询订单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queryTbOrderById</w:t>
      </w:r>
      <w:proofErr w:type="spell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(Long id); --&gt;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queryTbOrderById</w:t>
      </w:r>
      <w:proofErr w:type="spellEnd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"long"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SELECT * FROM 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tb_order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 WHERE id=</w:t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id}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实现根据订单创建的时间范围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(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例如查询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3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月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26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日这一天的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)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，查询所有支付类型为在线支付，而且已付款的订单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List&lt;</w:t>
      </w:r>
      <w:proofErr w:type="spell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&gt; </w:t>
      </w:r>
      <w:proofErr w:type="spell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queryTbOrderByDate</w:t>
      </w:r>
      <w:proofErr w:type="spell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(Map&lt;String, Object&gt; map); --&gt;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queryTbOrderByDate</w:t>
      </w:r>
      <w:proofErr w:type="spellEnd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"map"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SELECT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*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FROM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tb_order</w:t>
      </w:r>
      <w:proofErr w:type="spellEnd"/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WHERE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createTime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 BETWEEN #{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startTime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AND </w:t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spellStart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endTime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AND 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paymentType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 = 1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AND STATUS = 2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实现根据买家留言模糊查询订单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List&lt;</w:t>
      </w:r>
      <w:proofErr w:type="spell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&gt; </w:t>
      </w:r>
      <w:proofErr w:type="spell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queryTbOrderByBuyerMessage</w:t>
      </w:r>
      <w:proofErr w:type="spell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(String </w:t>
      </w:r>
      <w:proofErr w:type="spellStart"/>
      <w:r w:rsidRPr="00C666EE">
        <w:rPr>
          <w:rFonts w:ascii="Consolas" w:hAnsi="Consolas" w:cs="Consolas"/>
          <w:color w:val="3F5FBF"/>
          <w:kern w:val="0"/>
          <w:sz w:val="22"/>
          <w:szCs w:val="28"/>
          <w:u w:val="single"/>
        </w:rPr>
        <w:t>msg</w:t>
      </w:r>
      <w:proofErr w:type="spell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); --&gt;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queryTbOrderByBuyerMessage</w:t>
      </w:r>
      <w:proofErr w:type="spellEnd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"string"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kern w:val="0"/>
          <w:sz w:val="22"/>
          <w:szCs w:val="28"/>
        </w:rPr>
        <w:lastRenderedPageBreak/>
        <w:tab/>
      </w:r>
      <w:r w:rsidRPr="00C666EE">
        <w:rPr>
          <w:rFonts w:ascii="Consolas" w:hAnsi="Consolas" w:cs="Consolas"/>
          <w:kern w:val="0"/>
          <w:sz w:val="22"/>
          <w:szCs w:val="28"/>
        </w:rPr>
        <w:tab/>
      </w:r>
      <w:proofErr w:type="spellStart"/>
      <w:proofErr w:type="gramStart"/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resultType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SELECT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*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FROM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tb_order</w:t>
      </w:r>
      <w:proofErr w:type="spellEnd"/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WHERE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buyerMessage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 LIKE '%${value}%'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实现根据订单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id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修改订单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void </w:t>
      </w:r>
      <w:proofErr w:type="spell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updateTbOrderById</w:t>
      </w:r>
      <w:proofErr w:type="spell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(</w:t>
      </w:r>
      <w:proofErr w:type="spell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); --&gt;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update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updateTbOrderById</w:t>
      </w:r>
      <w:proofErr w:type="spellEnd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tbOrder</w:t>
      </w:r>
      <w:proofErr w:type="spellEnd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UPDATE `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tb_order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SET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payment</w:t>
      </w:r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 = #{payment},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paymentType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 = #{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paymentType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postFee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 =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spellStart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postFee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status</w:t>
      </w:r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 = #{status},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createTime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 = #{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createTime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updateTime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 = #{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updateTime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paymentTime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 = #{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paymentTime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consignTime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 = #{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consignTime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endTime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 = #{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endTime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closeTime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 =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spellStart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closeTime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userId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 = #{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userId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buyerMessage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 = #{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buyerMessage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},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`</w:t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buyerNick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 = #{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buyerNick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WHERE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(`id` = </w:t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id})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update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实现根据订单创建的时间范围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(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例如查询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3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月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26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日这一天的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)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，修改所有支付类型是在线支付的，而且未付款的，把订单状态修改为交易关闭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void </w:t>
      </w:r>
      <w:proofErr w:type="spell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updateTbOrderByDate</w:t>
      </w:r>
      <w:proofErr w:type="spell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(Map&lt;String, Object&gt; map); --&gt;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update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updateTbOrderByDate</w:t>
      </w:r>
      <w:proofErr w:type="spellEnd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"map"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UPDATE `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tb_order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SET `status` = '6'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WHERE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createTime</w:t>
      </w:r>
      <w:proofErr w:type="spellEnd"/>
      <w:proofErr w:type="gramEnd"/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BETWEEN </w:t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spellStart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startTime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AND </w:t>
      </w:r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#{</w:t>
      </w:r>
      <w:proofErr w:type="spellStart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endTime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AND `</w:t>
      </w:r>
      <w:proofErr w:type="spell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paymentType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` = 1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AND `status`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= 1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update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实现根据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id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删除订单</w:t>
      </w:r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proofErr w:type="gram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 xml:space="preserve"> void </w:t>
      </w:r>
      <w:proofErr w:type="spellStart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deleteTbOrderById</w:t>
      </w:r>
      <w:proofErr w:type="spellEnd"/>
      <w:r w:rsidRPr="00C666EE">
        <w:rPr>
          <w:rFonts w:ascii="Consolas" w:hAnsi="Consolas" w:cs="Consolas"/>
          <w:color w:val="3F5FBF"/>
          <w:kern w:val="0"/>
          <w:sz w:val="22"/>
          <w:szCs w:val="28"/>
        </w:rPr>
        <w:t>(Long id); --&gt;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delete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proofErr w:type="spellStart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deleteTbOrderById</w:t>
      </w:r>
      <w:proofErr w:type="spellEnd"/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 w:rsidRPr="00C666EE">
        <w:rPr>
          <w:rFonts w:ascii="Consolas" w:hAnsi="Consolas" w:cs="Consolas"/>
          <w:kern w:val="0"/>
          <w:sz w:val="22"/>
          <w:szCs w:val="28"/>
        </w:rPr>
        <w:t xml:space="preserve"> </w:t>
      </w:r>
      <w:proofErr w:type="spellStart"/>
      <w:r w:rsidRPr="00C666EE">
        <w:rPr>
          <w:rFonts w:ascii="Consolas" w:hAnsi="Consolas" w:cs="Consolas"/>
          <w:color w:val="7F007F"/>
          <w:kern w:val="0"/>
          <w:sz w:val="22"/>
          <w:szCs w:val="28"/>
        </w:rPr>
        <w:t>parameterType</w:t>
      </w:r>
      <w:proofErr w:type="spell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 w:rsidRPr="00C666EE"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"long"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  <w:t>DELETE FROM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>tb_order</w:t>
      </w:r>
      <w:proofErr w:type="spellEnd"/>
      <w:proofErr w:type="gramEnd"/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 xml:space="preserve"> WHERE `id`=#{id}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delete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C666EE" w:rsidRPr="00C666EE" w:rsidRDefault="00C666EE" w:rsidP="00C666EE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 w:rsidRPr="00C666EE">
        <w:rPr>
          <w:rFonts w:ascii="Consolas" w:hAnsi="Consolas" w:cs="Consolas"/>
          <w:color w:val="3F7F7F"/>
          <w:kern w:val="0"/>
          <w:sz w:val="22"/>
          <w:szCs w:val="28"/>
        </w:rPr>
        <w:t>mapper</w:t>
      </w:r>
      <w:r w:rsidRPr="00C666EE"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:rsidR="001375DF" w:rsidRPr="002F20E8" w:rsidRDefault="001375DF" w:rsidP="00927047"/>
    <w:p w:rsidR="001375DF" w:rsidRPr="002F20E8" w:rsidRDefault="001375DF" w:rsidP="00927047">
      <w:r>
        <w:rPr>
          <w:rFonts w:hint="eastAsia"/>
          <w:lang w:val="zh-CN"/>
        </w:rPr>
        <w:t>编写测试类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TbOrderMapperTest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SqlSessionFactory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646464"/>
          <w:kern w:val="0"/>
          <w:sz w:val="22"/>
          <w:szCs w:val="28"/>
        </w:rPr>
        <w:t>@Before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setUp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()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SqlSessionFactoryBuilder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builder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SqlSessionFactoryBuilder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InputStream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inputStream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Resources.</w:t>
      </w:r>
      <w:r w:rsidRPr="00A00A15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getResourceAsStream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"SqlMapConfig.xml"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A00A15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builder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.build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inputStream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testSaveTbOrder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A00A15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TbOrderMapper.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.setStatus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1);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.setCreateTime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Date());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.setPaymentType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1);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.setBuyerMessage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好东西</w:t>
      </w:r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tbOrderMapper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.saveTbOrder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.commit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testQueryTbOrderById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A00A15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TbOrderMapper.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tbOrderMapper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.queryTbOrderById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4l);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A00A15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testQueryTbOrderByDate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A00A15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TbOrderMapper.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Map&lt;String, Object&gt; </w:t>
      </w:r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map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HashMap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&lt;</w:t>
      </w:r>
      <w:proofErr w:type="gram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&gt;(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map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.put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startTime</w:t>
      </w:r>
      <w:proofErr w:type="spellEnd"/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Date(0l));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map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.put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endTime</w:t>
      </w:r>
      <w:proofErr w:type="spellEnd"/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Date());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  <w:t>List&lt;</w:t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&gt; </w:t>
      </w:r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tbOrderMapper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.queryTbOrderByDate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map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(</w:t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o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A00A15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o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testQueryTbOrderByBuyerMessage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A00A15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TbOrderMapper.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  <w:t>List&lt;</w:t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&gt; </w:t>
      </w:r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tbOrderMapper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.queryTbOrderByBuyerMessage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好</w:t>
      </w:r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(</w:t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o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A00A15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o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testUpdateTbOrderById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A00A15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TbOrderMapper.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.setId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3l);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.setStatus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1);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tbOrderMapper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.updateTbOrderById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.commit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testUpdateTbOrderByDate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A00A15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TbOrderMapper.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Map&lt;String, Object&gt; </w:t>
      </w:r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map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HashMap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&lt;</w:t>
      </w:r>
      <w:proofErr w:type="gram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&gt;(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map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.put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startTime</w:t>
      </w:r>
      <w:proofErr w:type="spellEnd"/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Date(0l));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map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.put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spellStart"/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endTime</w:t>
      </w:r>
      <w:proofErr w:type="spellEnd"/>
      <w:r w:rsidRPr="00A00A15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Date());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tbOrderMapper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.updateTbOrderByDate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map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.commit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646464"/>
          <w:kern w:val="0"/>
          <w:sz w:val="22"/>
          <w:szCs w:val="28"/>
        </w:rPr>
        <w:t>@Test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testDeleteTbOrderByIdLong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() {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SqlSession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A00A15">
        <w:rPr>
          <w:rFonts w:ascii="Consolas" w:hAnsi="Consolas" w:cs="Consolas"/>
          <w:color w:val="0000C0"/>
          <w:kern w:val="0"/>
          <w:sz w:val="22"/>
          <w:szCs w:val="28"/>
        </w:rPr>
        <w:t>sqlSessionFactory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.openSession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.getMapper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TbOrderMapper.</w:t>
      </w:r>
      <w:r w:rsidRPr="00A00A15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tbOrderMapper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.deleteTbOrderById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1l);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.commit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proofErr w:type="gramStart"/>
      <w:r w:rsidRPr="00A00A15">
        <w:rPr>
          <w:rFonts w:ascii="Consolas" w:hAnsi="Consolas" w:cs="Consolas"/>
          <w:color w:val="6A3E3E"/>
          <w:kern w:val="0"/>
          <w:sz w:val="22"/>
          <w:szCs w:val="28"/>
        </w:rPr>
        <w:t>sqlSession</w:t>
      </w: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.close</w:t>
      </w:r>
      <w:proofErr w:type="spell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A00A15" w:rsidRPr="00A00A15" w:rsidRDefault="00A00A15" w:rsidP="00A00A15">
      <w:pPr>
        <w:shd w:val="clear" w:color="auto" w:fill="DDD9C3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ab/>
        <w:t>}</w:t>
      </w:r>
    </w:p>
    <w:p w:rsidR="00C666EE" w:rsidRPr="00A00A15" w:rsidRDefault="00A00A15" w:rsidP="00A00A15">
      <w:pPr>
        <w:shd w:val="clear" w:color="auto" w:fill="DDD9C3" w:themeFill="background2" w:themeFillShade="E6"/>
        <w:rPr>
          <w:sz w:val="18"/>
          <w:lang w:val="zh-CN"/>
        </w:rPr>
      </w:pPr>
      <w:r w:rsidRPr="00A00A15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C666EE" w:rsidRPr="00927047" w:rsidRDefault="00C666EE" w:rsidP="00927047">
      <w:pPr>
        <w:rPr>
          <w:lang w:val="zh-CN"/>
        </w:rPr>
      </w:pPr>
    </w:p>
    <w:sectPr w:rsidR="00C666EE" w:rsidRPr="00927047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6B3" w:rsidRDefault="001466B3">
      <w:pPr>
        <w:spacing w:line="240" w:lineRule="auto"/>
      </w:pPr>
      <w:r>
        <w:separator/>
      </w:r>
    </w:p>
  </w:endnote>
  <w:endnote w:type="continuationSeparator" w:id="0">
    <w:p w:rsidR="001466B3" w:rsidRDefault="00146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6B3" w:rsidRDefault="001466B3">
      <w:pPr>
        <w:spacing w:line="240" w:lineRule="auto"/>
      </w:pPr>
      <w:r>
        <w:separator/>
      </w:r>
    </w:p>
  </w:footnote>
  <w:footnote w:type="continuationSeparator" w:id="0">
    <w:p w:rsidR="001466B3" w:rsidRDefault="001466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3B73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807452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AD16C7"/>
    <w:multiLevelType w:val="hybridMultilevel"/>
    <w:tmpl w:val="D59431E8"/>
    <w:lvl w:ilvl="0" w:tplc="4A7E5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42183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5774BBF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D679C3"/>
    <w:multiLevelType w:val="hybridMultilevel"/>
    <w:tmpl w:val="76228724"/>
    <w:lvl w:ilvl="0" w:tplc="49663D34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9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0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11">
    <w:nsid w:val="5F7722D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2D1EB7"/>
    <w:multiLevelType w:val="hybridMultilevel"/>
    <w:tmpl w:val="2D0478B0"/>
    <w:lvl w:ilvl="0" w:tplc="C3B2F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4D5C12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</w:num>
  <w:num w:numId="4">
    <w:abstractNumId w:val="9"/>
    <w:lvlOverride w:ilvl="0">
      <w:startOverride w:val="4"/>
    </w:lvlOverride>
  </w:num>
  <w:num w:numId="5">
    <w:abstractNumId w:val="10"/>
    <w:lvlOverride w:ilvl="0">
      <w:startOverride w:val="6"/>
    </w:lvlOverride>
  </w:num>
  <w:num w:numId="6">
    <w:abstractNumId w:val="6"/>
  </w:num>
  <w:num w:numId="7">
    <w:abstractNumId w:val="11"/>
  </w:num>
  <w:num w:numId="8">
    <w:abstractNumId w:val="3"/>
  </w:num>
  <w:num w:numId="9">
    <w:abstractNumId w:val="13"/>
  </w:num>
  <w:num w:numId="10">
    <w:abstractNumId w:val="1"/>
  </w:num>
  <w:num w:numId="11">
    <w:abstractNumId w:val="0"/>
  </w:num>
  <w:num w:numId="12">
    <w:abstractNumId w:val="2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4259"/>
    <w:rsid w:val="00053A28"/>
    <w:rsid w:val="000E1CCD"/>
    <w:rsid w:val="000E79F9"/>
    <w:rsid w:val="001116C7"/>
    <w:rsid w:val="00112B09"/>
    <w:rsid w:val="00113784"/>
    <w:rsid w:val="00135EBC"/>
    <w:rsid w:val="001375DF"/>
    <w:rsid w:val="001466B3"/>
    <w:rsid w:val="00174C60"/>
    <w:rsid w:val="0018522E"/>
    <w:rsid w:val="001A12B7"/>
    <w:rsid w:val="001E25D8"/>
    <w:rsid w:val="00203578"/>
    <w:rsid w:val="002145EC"/>
    <w:rsid w:val="00277ED4"/>
    <w:rsid w:val="00287217"/>
    <w:rsid w:val="002A5D9B"/>
    <w:rsid w:val="002C2A94"/>
    <w:rsid w:val="002C6565"/>
    <w:rsid w:val="002E65B3"/>
    <w:rsid w:val="002F20E8"/>
    <w:rsid w:val="00306C9D"/>
    <w:rsid w:val="00310732"/>
    <w:rsid w:val="00316A44"/>
    <w:rsid w:val="00321A7B"/>
    <w:rsid w:val="003369A9"/>
    <w:rsid w:val="003439D2"/>
    <w:rsid w:val="003474FF"/>
    <w:rsid w:val="00347E92"/>
    <w:rsid w:val="00354D10"/>
    <w:rsid w:val="00387727"/>
    <w:rsid w:val="003A45F9"/>
    <w:rsid w:val="003B0329"/>
    <w:rsid w:val="003E551A"/>
    <w:rsid w:val="003F61A2"/>
    <w:rsid w:val="003F624E"/>
    <w:rsid w:val="004029FE"/>
    <w:rsid w:val="00405653"/>
    <w:rsid w:val="00422752"/>
    <w:rsid w:val="00460949"/>
    <w:rsid w:val="00483119"/>
    <w:rsid w:val="004A7365"/>
    <w:rsid w:val="004C4F04"/>
    <w:rsid w:val="004F4623"/>
    <w:rsid w:val="005259AA"/>
    <w:rsid w:val="005520F4"/>
    <w:rsid w:val="00552CB4"/>
    <w:rsid w:val="0055376F"/>
    <w:rsid w:val="00563A40"/>
    <w:rsid w:val="00563F41"/>
    <w:rsid w:val="0057053A"/>
    <w:rsid w:val="005727DC"/>
    <w:rsid w:val="005A736A"/>
    <w:rsid w:val="005B7AD8"/>
    <w:rsid w:val="005C11C4"/>
    <w:rsid w:val="005C703C"/>
    <w:rsid w:val="00680505"/>
    <w:rsid w:val="006B7E4E"/>
    <w:rsid w:val="00707BC7"/>
    <w:rsid w:val="007325F8"/>
    <w:rsid w:val="00745E70"/>
    <w:rsid w:val="00746034"/>
    <w:rsid w:val="007678A3"/>
    <w:rsid w:val="0077023C"/>
    <w:rsid w:val="0077237C"/>
    <w:rsid w:val="007958AC"/>
    <w:rsid w:val="007C0984"/>
    <w:rsid w:val="007D66FF"/>
    <w:rsid w:val="007E1E60"/>
    <w:rsid w:val="007F24D4"/>
    <w:rsid w:val="0081607D"/>
    <w:rsid w:val="00843869"/>
    <w:rsid w:val="00855538"/>
    <w:rsid w:val="00877FBC"/>
    <w:rsid w:val="00882AFC"/>
    <w:rsid w:val="008B2B1C"/>
    <w:rsid w:val="008D6DB7"/>
    <w:rsid w:val="008E7AFF"/>
    <w:rsid w:val="00927047"/>
    <w:rsid w:val="00950A2F"/>
    <w:rsid w:val="0096019F"/>
    <w:rsid w:val="00986A03"/>
    <w:rsid w:val="009A4A24"/>
    <w:rsid w:val="009A58A1"/>
    <w:rsid w:val="009B550E"/>
    <w:rsid w:val="009B7BE7"/>
    <w:rsid w:val="009D1C7F"/>
    <w:rsid w:val="009D2C95"/>
    <w:rsid w:val="009E2BC4"/>
    <w:rsid w:val="009E3D11"/>
    <w:rsid w:val="009E5406"/>
    <w:rsid w:val="00A00A15"/>
    <w:rsid w:val="00A072A1"/>
    <w:rsid w:val="00A36DED"/>
    <w:rsid w:val="00A75900"/>
    <w:rsid w:val="00A97360"/>
    <w:rsid w:val="00AB551A"/>
    <w:rsid w:val="00AE06BC"/>
    <w:rsid w:val="00AF58EC"/>
    <w:rsid w:val="00AF7B8C"/>
    <w:rsid w:val="00B07A5B"/>
    <w:rsid w:val="00B17DD1"/>
    <w:rsid w:val="00B24198"/>
    <w:rsid w:val="00B2616D"/>
    <w:rsid w:val="00B53F20"/>
    <w:rsid w:val="00B6522F"/>
    <w:rsid w:val="00B96C5E"/>
    <w:rsid w:val="00BD2571"/>
    <w:rsid w:val="00C061BD"/>
    <w:rsid w:val="00C30059"/>
    <w:rsid w:val="00C33D53"/>
    <w:rsid w:val="00C666EE"/>
    <w:rsid w:val="00C71501"/>
    <w:rsid w:val="00C7615A"/>
    <w:rsid w:val="00D00CFF"/>
    <w:rsid w:val="00D03751"/>
    <w:rsid w:val="00D30EEB"/>
    <w:rsid w:val="00D36835"/>
    <w:rsid w:val="00D4066A"/>
    <w:rsid w:val="00D70663"/>
    <w:rsid w:val="00D752CA"/>
    <w:rsid w:val="00D77B8D"/>
    <w:rsid w:val="00D976AF"/>
    <w:rsid w:val="00DA3BC4"/>
    <w:rsid w:val="00DB5914"/>
    <w:rsid w:val="00DD745A"/>
    <w:rsid w:val="00DE0366"/>
    <w:rsid w:val="00DE450C"/>
    <w:rsid w:val="00DF48C5"/>
    <w:rsid w:val="00DF6144"/>
    <w:rsid w:val="00E049F9"/>
    <w:rsid w:val="00E651FF"/>
    <w:rsid w:val="00E86B6C"/>
    <w:rsid w:val="00E926C9"/>
    <w:rsid w:val="00EA6E88"/>
    <w:rsid w:val="00EB3E52"/>
    <w:rsid w:val="00F00038"/>
    <w:rsid w:val="00F17FFE"/>
    <w:rsid w:val="00FB0256"/>
    <w:rsid w:val="00FB1ADD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D77B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D77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141</TotalTime>
  <Pages>24</Pages>
  <Words>3225</Words>
  <Characters>18383</Characters>
  <Application>Microsoft Office Word</Application>
  <DocSecurity>0</DocSecurity>
  <Lines>153</Lines>
  <Paragraphs>43</Paragraphs>
  <ScaleCrop>false</ScaleCrop>
  <Company>Microsoft</Company>
  <LinksUpToDate>false</LinksUpToDate>
  <CharactersWithSpaces>21565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86</cp:revision>
  <dcterms:created xsi:type="dcterms:W3CDTF">2017-02-27T09:33:00Z</dcterms:created>
  <dcterms:modified xsi:type="dcterms:W3CDTF">2018-05-31T08:56:00Z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