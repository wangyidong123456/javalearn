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Pr="00DA0C9B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 w:rsidRPr="00DA0C9B"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657E1F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 w:rsidRPr="00DA0C9B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MyBatis</w:t>
      </w:r>
      <w:r w:rsidR="00DA3BC4" w:rsidRPr="00DA0C9B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 w:rsidRPr="00DA0C9B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 w:rsidR="00DA3BC4" w:rsidRPr="00DA0C9B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EF0B30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4A7365" w:rsidRPr="00DA0C9B" w:rsidRDefault="004A7365">
      <w:pPr>
        <w:spacing w:line="276" w:lineRule="auto"/>
        <w:rPr>
          <w:lang w:val="zh-CN"/>
        </w:rPr>
      </w:pPr>
    </w:p>
    <w:p w:rsidR="00927047" w:rsidRPr="00DA0C9B" w:rsidRDefault="00927047">
      <w:pPr>
        <w:spacing w:line="276" w:lineRule="auto"/>
        <w:rPr>
          <w:lang w:val="zh-CN"/>
        </w:rPr>
      </w:pPr>
    </w:p>
    <w:p w:rsidR="00927047" w:rsidRPr="00DA0C9B" w:rsidRDefault="00927047">
      <w:pPr>
        <w:spacing w:line="276" w:lineRule="auto"/>
        <w:rPr>
          <w:lang w:val="zh-CN"/>
        </w:rPr>
      </w:pPr>
    </w:p>
    <w:p w:rsidR="00927047" w:rsidRPr="00DA0C9B" w:rsidRDefault="00927047">
      <w:pPr>
        <w:spacing w:line="276" w:lineRule="auto"/>
        <w:rPr>
          <w:lang w:val="zh-CN"/>
        </w:rPr>
      </w:pPr>
    </w:p>
    <w:p w:rsidR="00927047" w:rsidRPr="00DA0C9B" w:rsidRDefault="00927047">
      <w:pPr>
        <w:spacing w:line="276" w:lineRule="auto"/>
        <w:rPr>
          <w:lang w:val="zh-CN"/>
        </w:rPr>
      </w:pPr>
    </w:p>
    <w:p w:rsidR="00927047" w:rsidRPr="00DA0C9B" w:rsidRDefault="005259AA" w:rsidP="00927047">
      <w:pPr>
        <w:pStyle w:val="1"/>
        <w:rPr>
          <w:lang w:val="zh-CN"/>
        </w:rPr>
      </w:pPr>
      <w:r w:rsidRPr="00DA0C9B">
        <w:rPr>
          <w:rFonts w:hint="eastAsia"/>
          <w:lang w:val="zh-CN"/>
        </w:rPr>
        <w:lastRenderedPageBreak/>
        <w:t>关卡</w:t>
      </w:r>
      <w:r w:rsidR="00927047" w:rsidRPr="00DA0C9B">
        <w:rPr>
          <w:rFonts w:hint="eastAsia"/>
          <w:lang w:val="zh-CN"/>
        </w:rPr>
        <w:t>1</w:t>
      </w:r>
    </w:p>
    <w:p w:rsidR="0077237C" w:rsidRPr="00DA0C9B" w:rsidRDefault="0077237C" w:rsidP="0077237C">
      <w:pPr>
        <w:pStyle w:val="2"/>
        <w:rPr>
          <w:lang w:val="zh-CN"/>
        </w:rPr>
      </w:pPr>
      <w:r w:rsidRPr="00DA0C9B">
        <w:rPr>
          <w:rFonts w:hint="eastAsia"/>
          <w:lang w:val="zh-CN"/>
        </w:rPr>
        <w:t>训练案例</w:t>
      </w:r>
      <w:r w:rsidRPr="00DA0C9B">
        <w:rPr>
          <w:rFonts w:hint="eastAsia"/>
          <w:lang w:val="zh-CN"/>
        </w:rPr>
        <w:t>1</w:t>
      </w:r>
    </w:p>
    <w:p w:rsidR="00927047" w:rsidRPr="00DA0C9B" w:rsidRDefault="00927047" w:rsidP="0077237C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训练描述</w:t>
      </w:r>
    </w:p>
    <w:p w:rsidR="00963ED2" w:rsidRPr="00DA0C9B" w:rsidRDefault="009B6D79" w:rsidP="00963ED2">
      <w:pPr>
        <w:rPr>
          <w:lang w:val="zh-CN"/>
        </w:rPr>
      </w:pPr>
      <w:r w:rsidRPr="00DA0C9B">
        <w:rPr>
          <w:rFonts w:hint="eastAsia"/>
          <w:lang w:val="zh-CN"/>
        </w:rPr>
        <w:t>使用课堂</w:t>
      </w:r>
      <w:r w:rsidR="002A4880" w:rsidRPr="00DA0C9B">
        <w:rPr>
          <w:rFonts w:hint="eastAsia"/>
          <w:lang w:val="zh-CN"/>
        </w:rPr>
        <w:t>资料</w:t>
      </w:r>
      <w:r w:rsidRPr="00DA0C9B">
        <w:rPr>
          <w:rFonts w:hint="eastAsia"/>
          <w:lang w:val="zh-CN"/>
        </w:rPr>
        <w:t>和已经提供</w:t>
      </w:r>
      <w:r w:rsidR="00963ED2" w:rsidRPr="00DA0C9B">
        <w:rPr>
          <w:rFonts w:hint="eastAsia"/>
          <w:lang w:val="zh-CN"/>
        </w:rPr>
        <w:t>的工程</w:t>
      </w:r>
      <w:r w:rsidR="00963ED2" w:rsidRPr="00DA0C9B">
        <w:rPr>
          <w:lang w:val="zh-CN"/>
        </w:rPr>
        <w:t>MyBatis0</w:t>
      </w:r>
      <w:r w:rsidR="00ED0B75" w:rsidRPr="00DA0C9B">
        <w:rPr>
          <w:lang w:val="zh-CN"/>
        </w:rPr>
        <w:t>2</w:t>
      </w:r>
      <w:r w:rsidR="00963ED2" w:rsidRPr="00DA0C9B">
        <w:rPr>
          <w:lang w:val="zh-CN"/>
        </w:rPr>
        <w:t>-study</w:t>
      </w:r>
      <w:r w:rsidR="00963ED2" w:rsidRPr="00DA0C9B">
        <w:rPr>
          <w:rFonts w:hint="eastAsia"/>
          <w:lang w:val="zh-CN"/>
        </w:rPr>
        <w:t>实现</w:t>
      </w:r>
      <w:r w:rsidR="00334C0B" w:rsidRPr="00DA0C9B">
        <w:rPr>
          <w:rFonts w:hint="eastAsia"/>
          <w:lang w:val="zh-CN"/>
        </w:rPr>
        <w:t>以</w:t>
      </w:r>
      <w:r w:rsidR="00963ED2" w:rsidRPr="00DA0C9B">
        <w:rPr>
          <w:rFonts w:hint="eastAsia"/>
          <w:lang w:val="zh-CN"/>
        </w:rPr>
        <w:t>下功能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1. </w:t>
      </w:r>
      <w:r w:rsidRPr="00DA0C9B">
        <w:rPr>
          <w:rFonts w:hint="eastAsia"/>
          <w:lang w:val="zh-CN"/>
        </w:rPr>
        <w:t>创建包装</w:t>
      </w:r>
      <w:r w:rsidRPr="00DA0C9B">
        <w:rPr>
          <w:rFonts w:hint="eastAsia"/>
          <w:lang w:val="zh-CN"/>
        </w:rPr>
        <w:t>pojo</w:t>
      </w:r>
      <w:r w:rsidRPr="00DA0C9B">
        <w:rPr>
          <w:rFonts w:hint="eastAsia"/>
          <w:lang w:val="zh-CN"/>
        </w:rPr>
        <w:t>，包含属性类型为</w:t>
      </w:r>
      <w:r w:rsidRPr="00DA0C9B">
        <w:rPr>
          <w:rFonts w:hint="eastAsia"/>
          <w:lang w:val="zh-CN"/>
        </w:rPr>
        <w:t>user</w:t>
      </w:r>
      <w:r w:rsidRPr="00DA0C9B">
        <w:rPr>
          <w:rFonts w:hint="eastAsia"/>
          <w:lang w:val="zh-CN"/>
        </w:rPr>
        <w:t>属性，使用包装</w:t>
      </w:r>
      <w:r w:rsidRPr="00DA0C9B">
        <w:rPr>
          <w:rFonts w:hint="eastAsia"/>
          <w:lang w:val="zh-CN"/>
        </w:rPr>
        <w:t>pojo</w:t>
      </w:r>
      <w:r w:rsidRPr="00DA0C9B">
        <w:rPr>
          <w:rFonts w:hint="eastAsia"/>
          <w:lang w:val="zh-CN"/>
        </w:rPr>
        <w:t>实现根据用户名模糊查询</w:t>
      </w:r>
    </w:p>
    <w:p w:rsidR="00770D60" w:rsidRPr="00DA0C9B" w:rsidRDefault="008A5623" w:rsidP="00770D60">
      <w:pPr>
        <w:rPr>
          <w:lang w:val="zh-CN"/>
        </w:rPr>
      </w:pPr>
      <w:r w:rsidRPr="00DA0C9B">
        <w:rPr>
          <w:lang w:val="zh-CN"/>
        </w:rPr>
        <w:t>2</w:t>
      </w:r>
      <w:r w:rsidR="00770D60" w:rsidRPr="00DA0C9B">
        <w:rPr>
          <w:rFonts w:hint="eastAsia"/>
          <w:lang w:val="zh-CN"/>
        </w:rPr>
        <w:t xml:space="preserve">. </w:t>
      </w:r>
      <w:r w:rsidR="00770D60" w:rsidRPr="00DA0C9B">
        <w:rPr>
          <w:rFonts w:hint="eastAsia"/>
          <w:lang w:val="zh-CN"/>
        </w:rPr>
        <w:t>实现查询</w:t>
      </w:r>
      <w:r w:rsidR="000F50BD" w:rsidRPr="00DA0C9B">
        <w:rPr>
          <w:rFonts w:hint="eastAsia"/>
          <w:lang w:val="zh-CN"/>
        </w:rPr>
        <w:t>用户</w:t>
      </w:r>
      <w:r w:rsidR="00770D60" w:rsidRPr="00DA0C9B">
        <w:rPr>
          <w:rFonts w:hint="eastAsia"/>
          <w:lang w:val="zh-CN"/>
        </w:rPr>
        <w:t>表的数据条数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3. </w:t>
      </w:r>
      <w:r w:rsidRPr="00DA0C9B">
        <w:rPr>
          <w:rFonts w:hint="eastAsia"/>
          <w:lang w:val="zh-CN"/>
        </w:rPr>
        <w:t>实现查询订单</w:t>
      </w:r>
      <w:r w:rsidR="009A1AA6" w:rsidRPr="00DA0C9B">
        <w:rPr>
          <w:rFonts w:hint="eastAsia"/>
          <w:lang w:val="zh-CN"/>
        </w:rPr>
        <w:t>所有数据</w:t>
      </w:r>
      <w:r w:rsidRPr="00DA0C9B">
        <w:rPr>
          <w:rFonts w:hint="eastAsia"/>
          <w:lang w:val="zh-CN"/>
        </w:rPr>
        <w:t>功能，并使用</w:t>
      </w:r>
      <w:r w:rsidRPr="00DA0C9B">
        <w:rPr>
          <w:rFonts w:hint="eastAsia"/>
          <w:lang w:val="zh-CN"/>
        </w:rPr>
        <w:t>resultMap</w:t>
      </w:r>
      <w:r w:rsidRPr="00DA0C9B">
        <w:rPr>
          <w:rFonts w:hint="eastAsia"/>
          <w:lang w:val="zh-CN"/>
        </w:rPr>
        <w:t>解决用户</w:t>
      </w:r>
      <w:r w:rsidRPr="00DA0C9B">
        <w:rPr>
          <w:rFonts w:hint="eastAsia"/>
          <w:lang w:val="zh-CN"/>
        </w:rPr>
        <w:t>id</w:t>
      </w:r>
      <w:r w:rsidRPr="00DA0C9B">
        <w:rPr>
          <w:rFonts w:hint="eastAsia"/>
          <w:lang w:val="zh-CN"/>
        </w:rPr>
        <w:t>没有获取的问题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4. </w:t>
      </w:r>
      <w:r w:rsidRPr="00DA0C9B">
        <w:rPr>
          <w:rFonts w:hint="eastAsia"/>
          <w:lang w:val="zh-CN"/>
        </w:rPr>
        <w:t>使用用户性别和名字查询用户，并使用</w:t>
      </w:r>
      <w:r w:rsidRPr="00DA0C9B">
        <w:rPr>
          <w:rFonts w:hint="eastAsia"/>
          <w:lang w:val="zh-CN"/>
        </w:rPr>
        <w:t>if</w:t>
      </w:r>
      <w:r w:rsidRPr="00DA0C9B">
        <w:rPr>
          <w:rFonts w:hint="eastAsia"/>
          <w:lang w:val="zh-CN"/>
        </w:rPr>
        <w:t>标签、</w:t>
      </w:r>
      <w:r w:rsidRPr="00DA0C9B">
        <w:rPr>
          <w:rFonts w:hint="eastAsia"/>
          <w:lang w:val="zh-CN"/>
        </w:rPr>
        <w:t>where</w:t>
      </w:r>
      <w:r w:rsidRPr="00DA0C9B">
        <w:rPr>
          <w:rFonts w:hint="eastAsia"/>
          <w:lang w:val="zh-CN"/>
        </w:rPr>
        <w:t>标签。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5. </w:t>
      </w:r>
      <w:r w:rsidRPr="00DA0C9B">
        <w:rPr>
          <w:rFonts w:hint="eastAsia"/>
          <w:lang w:val="zh-CN"/>
        </w:rPr>
        <w:t>使用</w:t>
      </w:r>
      <w:r w:rsidRPr="00DA0C9B">
        <w:rPr>
          <w:rFonts w:hint="eastAsia"/>
          <w:lang w:val="zh-CN"/>
        </w:rPr>
        <w:t>sql</w:t>
      </w:r>
      <w:r w:rsidRPr="00DA0C9B">
        <w:rPr>
          <w:rFonts w:hint="eastAsia"/>
          <w:lang w:val="zh-CN"/>
        </w:rPr>
        <w:t>标签提取</w:t>
      </w:r>
      <w:r w:rsidRPr="00DA0C9B">
        <w:rPr>
          <w:rFonts w:hint="eastAsia"/>
          <w:lang w:val="zh-CN"/>
        </w:rPr>
        <w:t>Maper.xml</w:t>
      </w:r>
      <w:r w:rsidRPr="00DA0C9B">
        <w:rPr>
          <w:rFonts w:hint="eastAsia"/>
          <w:lang w:val="zh-CN"/>
        </w:rPr>
        <w:t>中的相同的</w:t>
      </w:r>
      <w:r w:rsidRPr="00DA0C9B">
        <w:rPr>
          <w:rFonts w:hint="eastAsia"/>
          <w:lang w:val="zh-CN"/>
        </w:rPr>
        <w:t>sql</w:t>
      </w:r>
      <w:r w:rsidRPr="00DA0C9B">
        <w:rPr>
          <w:rFonts w:hint="eastAsia"/>
          <w:lang w:val="zh-CN"/>
        </w:rPr>
        <w:t>片段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6. </w:t>
      </w:r>
      <w:r w:rsidRPr="00DA0C9B">
        <w:rPr>
          <w:rFonts w:hint="eastAsia"/>
          <w:lang w:val="zh-CN"/>
        </w:rPr>
        <w:t>使用</w:t>
      </w:r>
      <w:r w:rsidRPr="00DA0C9B">
        <w:rPr>
          <w:rFonts w:hint="eastAsia"/>
          <w:lang w:val="zh-CN"/>
        </w:rPr>
        <w:t>foreach</w:t>
      </w:r>
      <w:r w:rsidRPr="00DA0C9B">
        <w:rPr>
          <w:rFonts w:hint="eastAsia"/>
          <w:lang w:val="zh-CN"/>
        </w:rPr>
        <w:t>标签实现使用多个</w:t>
      </w:r>
      <w:r w:rsidRPr="00DA0C9B">
        <w:rPr>
          <w:rFonts w:hint="eastAsia"/>
          <w:lang w:val="zh-CN"/>
        </w:rPr>
        <w:t>id</w:t>
      </w:r>
      <w:r w:rsidRPr="00DA0C9B">
        <w:rPr>
          <w:rFonts w:hint="eastAsia"/>
          <w:lang w:val="zh-CN"/>
        </w:rPr>
        <w:t>查询用户信息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7. </w:t>
      </w:r>
      <w:r w:rsidRPr="00DA0C9B">
        <w:rPr>
          <w:rFonts w:hint="eastAsia"/>
          <w:lang w:val="zh-CN"/>
        </w:rPr>
        <w:t>使用</w:t>
      </w:r>
      <w:r w:rsidRPr="00DA0C9B">
        <w:rPr>
          <w:rFonts w:hint="eastAsia"/>
          <w:lang w:val="zh-CN"/>
        </w:rPr>
        <w:t>resultMap</w:t>
      </w:r>
      <w:r w:rsidRPr="00DA0C9B">
        <w:rPr>
          <w:rFonts w:hint="eastAsia"/>
          <w:lang w:val="zh-CN"/>
        </w:rPr>
        <w:t>配置，实现订单</w:t>
      </w:r>
      <w:r w:rsidRPr="00DA0C9B">
        <w:rPr>
          <w:rFonts w:hint="eastAsia"/>
          <w:lang w:val="zh-CN"/>
        </w:rPr>
        <w:t>-</w:t>
      </w:r>
      <w:r w:rsidRPr="00DA0C9B">
        <w:rPr>
          <w:rFonts w:hint="eastAsia"/>
          <w:lang w:val="zh-CN"/>
        </w:rPr>
        <w:t>用户的一对一查询</w:t>
      </w:r>
    </w:p>
    <w:p w:rsidR="00770D60" w:rsidRPr="00DA0C9B" w:rsidRDefault="00770D60" w:rsidP="00770D60">
      <w:pPr>
        <w:rPr>
          <w:lang w:val="zh-CN"/>
        </w:rPr>
      </w:pPr>
      <w:r w:rsidRPr="00DA0C9B">
        <w:rPr>
          <w:rFonts w:hint="eastAsia"/>
          <w:lang w:val="zh-CN"/>
        </w:rPr>
        <w:t xml:space="preserve">8. </w:t>
      </w:r>
      <w:r w:rsidRPr="00DA0C9B">
        <w:rPr>
          <w:rFonts w:hint="eastAsia"/>
          <w:lang w:val="zh-CN"/>
        </w:rPr>
        <w:t>使用</w:t>
      </w:r>
      <w:r w:rsidRPr="00DA0C9B">
        <w:rPr>
          <w:rFonts w:hint="eastAsia"/>
          <w:lang w:val="zh-CN"/>
        </w:rPr>
        <w:t>resultMap</w:t>
      </w:r>
      <w:r w:rsidRPr="00DA0C9B">
        <w:rPr>
          <w:rFonts w:hint="eastAsia"/>
          <w:lang w:val="zh-CN"/>
        </w:rPr>
        <w:t>配置，实现用户</w:t>
      </w:r>
      <w:r w:rsidRPr="00DA0C9B">
        <w:rPr>
          <w:rFonts w:hint="eastAsia"/>
          <w:lang w:val="zh-CN"/>
        </w:rPr>
        <w:t>-</w:t>
      </w:r>
      <w:r w:rsidRPr="00DA0C9B">
        <w:rPr>
          <w:rFonts w:hint="eastAsia"/>
          <w:lang w:val="zh-CN"/>
        </w:rPr>
        <w:t>订单的一对多查询</w:t>
      </w:r>
    </w:p>
    <w:p w:rsidR="00770D60" w:rsidRPr="00DA0C9B" w:rsidRDefault="00770D60" w:rsidP="00963ED2">
      <w:pPr>
        <w:rPr>
          <w:lang w:val="zh-CN"/>
        </w:rPr>
      </w:pPr>
    </w:p>
    <w:p w:rsidR="00927047" w:rsidRPr="00DA0C9B" w:rsidRDefault="00927047" w:rsidP="0077237C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操作步骤</w:t>
      </w:r>
      <w:r w:rsidR="00331041">
        <w:rPr>
          <w:rFonts w:hint="eastAsia"/>
          <w:lang w:val="zh-CN"/>
        </w:rPr>
        <w:t>答案</w:t>
      </w:r>
    </w:p>
    <w:p w:rsidR="002E215A" w:rsidRPr="00DA0C9B" w:rsidRDefault="00226691" w:rsidP="006A39FA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DA0C9B">
        <w:rPr>
          <w:rFonts w:hint="eastAsia"/>
          <w:lang w:val="zh-CN"/>
        </w:rPr>
        <w:t>编写包装类</w:t>
      </w:r>
      <w:r w:rsidRPr="00DA0C9B">
        <w:rPr>
          <w:lang w:val="zh-CN"/>
        </w:rPr>
        <w:t>QueryVo</w:t>
      </w:r>
    </w:p>
    <w:p w:rsidR="009E78E0" w:rsidRPr="00DA0C9B" w:rsidRDefault="009E78E0" w:rsidP="009E78E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9E78E0" w:rsidRPr="00DA0C9B" w:rsidRDefault="009E78E0" w:rsidP="009E78E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User </w:t>
      </w:r>
      <w:proofErr w:type="spellStart"/>
      <w:r w:rsidRPr="00DA0C9B">
        <w:rPr>
          <w:rFonts w:ascii="Consolas" w:hAnsi="Consolas" w:cs="Consolas"/>
          <w:color w:val="0000C0"/>
          <w:kern w:val="0"/>
          <w:sz w:val="22"/>
          <w:szCs w:val="28"/>
        </w:rPr>
        <w:t>user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E78E0" w:rsidRPr="00DA0C9B" w:rsidRDefault="009E78E0" w:rsidP="009E78E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List&lt;Integer&gt; </w:t>
      </w:r>
      <w:r w:rsidRPr="00DA0C9B">
        <w:rPr>
          <w:rFonts w:ascii="Consolas" w:hAnsi="Consolas" w:cs="Consolas"/>
          <w:color w:val="0000C0"/>
          <w:kern w:val="0"/>
          <w:sz w:val="22"/>
          <w:szCs w:val="28"/>
        </w:rPr>
        <w:t>ids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E78E0" w:rsidRPr="00DA0C9B" w:rsidRDefault="009E78E0" w:rsidP="009E78E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E78E0" w:rsidRPr="00DA0C9B" w:rsidRDefault="009E78E0" w:rsidP="009E78E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get/set</w:t>
      </w:r>
      <w:r w:rsidRPr="00DA0C9B">
        <w:rPr>
          <w:rFonts w:ascii="Consolas" w:hAnsi="Consolas" w:cs="Consolas" w:hint="eastAsia"/>
          <w:color w:val="000000"/>
          <w:kern w:val="0"/>
          <w:sz w:val="22"/>
          <w:szCs w:val="28"/>
        </w:rPr>
        <w:t>。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。。</w:t>
      </w:r>
    </w:p>
    <w:p w:rsidR="009E78E0" w:rsidRPr="00DA0C9B" w:rsidRDefault="009E78E0" w:rsidP="009E78E0">
      <w:pPr>
        <w:shd w:val="clear" w:color="auto" w:fill="DDD9C3" w:themeFill="background2" w:themeFillShade="E6"/>
        <w:rPr>
          <w:rFonts w:ascii="Consolas" w:hAnsi="Consolas" w:cs="Consolas"/>
          <w:color w:val="000000"/>
          <w:kern w:val="0"/>
          <w:sz w:val="22"/>
          <w:szCs w:val="28"/>
        </w:rPr>
      </w:pPr>
      <w:r w:rsidRPr="00DA0C9B">
        <w:rPr>
          <w:rFonts w:ascii="Consolas" w:hAnsi="Consolas" w:cs="Consolas" w:hint="eastAsia"/>
          <w:color w:val="000000"/>
          <w:kern w:val="0"/>
          <w:sz w:val="22"/>
          <w:szCs w:val="28"/>
        </w:rPr>
        <w:t>}</w:t>
      </w:r>
    </w:p>
    <w:p w:rsidR="009E78E0" w:rsidRPr="00DA0C9B" w:rsidRDefault="009E78E0" w:rsidP="009E78E0">
      <w:pPr>
        <w:rPr>
          <w:lang w:val="zh-CN"/>
        </w:rPr>
      </w:pPr>
    </w:p>
    <w:p w:rsidR="00A37A71" w:rsidRPr="00DA0C9B" w:rsidRDefault="00BD55EB" w:rsidP="00A37A71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DA0C9B">
        <w:rPr>
          <w:rFonts w:hint="eastAsia"/>
          <w:lang w:val="zh-CN"/>
        </w:rPr>
        <w:t>编写</w:t>
      </w:r>
      <w:r w:rsidRPr="00DA0C9B">
        <w:rPr>
          <w:rFonts w:hint="eastAsia"/>
          <w:lang w:val="zh-CN"/>
        </w:rPr>
        <w:t>UserMapper</w:t>
      </w:r>
      <w:r w:rsidRPr="00DA0C9B">
        <w:rPr>
          <w:rFonts w:hint="eastAsia"/>
          <w:lang w:val="zh-CN"/>
        </w:rPr>
        <w:t>接口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根据包装</w:t>
      </w:r>
      <w:proofErr w:type="spellStart"/>
      <w:r w:rsidRPr="00DA0C9B">
        <w:rPr>
          <w:rFonts w:ascii="Consolas" w:hAnsi="Consolas" w:cs="Consolas"/>
          <w:color w:val="3F5FBF"/>
          <w:kern w:val="0"/>
          <w:sz w:val="22"/>
          <w:szCs w:val="28"/>
          <w:u w:val="single"/>
        </w:rPr>
        <w:t>pojo</w:t>
      </w:r>
      <w:proofErr w:type="spell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查询用户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</w:t>
      </w:r>
      <w:proofErr w:type="spellStart"/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param</w:t>
      </w:r>
      <w:proofErr w:type="spell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queryVo</w:t>
      </w:r>
      <w:proofErr w:type="spellEnd"/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List&lt;User&gt;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queryUserByQueryVo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lastRenderedPageBreak/>
        <w:tab/>
        <w:t xml:space="preserve"> *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查询数据库数据条数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queryUserCount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根据用户名和性别查询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</w:t>
      </w:r>
      <w:proofErr w:type="spellStart"/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param</w:t>
      </w:r>
      <w:proofErr w:type="spell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user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List&lt;User&gt;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queryUserBySexAndUsername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(User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测试</w:t>
      </w:r>
      <w:proofErr w:type="spell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foreach</w:t>
      </w:r>
      <w:proofErr w:type="spell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标签，解析集合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</w:t>
      </w:r>
      <w:proofErr w:type="spellStart"/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param</w:t>
      </w:r>
      <w:proofErr w:type="spell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queryVo</w:t>
      </w:r>
      <w:proofErr w:type="spellEnd"/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List&lt;User&gt;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queryUserByIds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一对多关联查询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A37A71" w:rsidRPr="00DA0C9B" w:rsidRDefault="00A37A71" w:rsidP="00A37A7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List&lt;User&gt;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queryUserOrder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A37A71" w:rsidRPr="00DA0C9B" w:rsidRDefault="00A37A71" w:rsidP="00A37A71">
      <w:pPr>
        <w:shd w:val="clear" w:color="auto" w:fill="DDD9C3" w:themeFill="background2" w:themeFillShade="E6"/>
        <w:rPr>
          <w:sz w:val="18"/>
          <w:lang w:val="zh-CN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A37A71" w:rsidRPr="00DA0C9B" w:rsidRDefault="00A37A71" w:rsidP="00A37A71">
      <w:pPr>
        <w:rPr>
          <w:lang w:val="zh-CN"/>
        </w:rPr>
      </w:pPr>
    </w:p>
    <w:p w:rsidR="00B11ED7" w:rsidRPr="00DA0C9B" w:rsidRDefault="00EA21BA" w:rsidP="00B11ED7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DA0C9B">
        <w:rPr>
          <w:rFonts w:hint="eastAsia"/>
          <w:lang w:val="zh-CN"/>
        </w:rPr>
        <w:t>编写</w:t>
      </w:r>
      <w:r w:rsidRPr="00DA0C9B">
        <w:rPr>
          <w:rFonts w:hint="eastAsia"/>
          <w:lang w:val="zh-CN"/>
        </w:rPr>
        <w:t>Order</w:t>
      </w:r>
      <w:r w:rsidRPr="00DA0C9B">
        <w:rPr>
          <w:lang w:val="zh-CN"/>
        </w:rPr>
        <w:t>Mapper</w:t>
      </w:r>
      <w:r w:rsidRPr="00DA0C9B">
        <w:rPr>
          <w:rFonts w:hint="eastAsia"/>
          <w:lang w:val="zh-CN"/>
        </w:rPr>
        <w:t>接口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查询订单的所有数据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List&lt;Order&gt;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queryOrderAll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查询订单一对一关联用户，使用</w:t>
      </w:r>
      <w:proofErr w:type="spell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ResultMap</w:t>
      </w:r>
      <w:proofErr w:type="spellEnd"/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DA0C9B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lastRenderedPageBreak/>
        <w:tab/>
        <w:t xml:space="preserve"> */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List&lt;Order&gt;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queryOrderUser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B11ED7" w:rsidRPr="00DA0C9B" w:rsidRDefault="00B11ED7" w:rsidP="00B11ED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11ED7" w:rsidRPr="00DA0C9B" w:rsidRDefault="00B11ED7" w:rsidP="00B11ED7">
      <w:pPr>
        <w:shd w:val="clear" w:color="auto" w:fill="DDD9C3" w:themeFill="background2" w:themeFillShade="E6"/>
        <w:rPr>
          <w:sz w:val="18"/>
          <w:lang w:val="zh-CN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B11ED7" w:rsidRPr="00DA0C9B" w:rsidRDefault="00B11ED7" w:rsidP="00B11ED7">
      <w:pPr>
        <w:rPr>
          <w:lang w:val="zh-CN"/>
        </w:rPr>
      </w:pPr>
    </w:p>
    <w:p w:rsidR="00E413CE" w:rsidRPr="00DA0C9B" w:rsidRDefault="000851FC" w:rsidP="00E413CE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DA0C9B">
        <w:rPr>
          <w:rFonts w:hint="eastAsia"/>
          <w:lang w:val="zh-CN"/>
        </w:rPr>
        <w:t>编写</w:t>
      </w:r>
      <w:proofErr w:type="spellStart"/>
      <w:r w:rsidR="00BD55EB" w:rsidRPr="00DA0C9B">
        <w:t>UserMapper</w:t>
      </w:r>
      <w:proofErr w:type="spellEnd"/>
      <w:r w:rsidR="00BD55EB" w:rsidRPr="00DA0C9B">
        <w:rPr>
          <w:lang w:val="zh-CN"/>
        </w:rPr>
        <w:t>.xml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&lt;!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DOCTYPE</w:t>
      </w:r>
      <w:proofErr w:type="gramEnd"/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mapper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808080"/>
          <w:kern w:val="0"/>
          <w:sz w:val="22"/>
          <w:szCs w:val="28"/>
        </w:rPr>
        <w:t>PUBLIC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"-//mybatis.org//DTD Mapper 3.0//EN"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"http://mybatis.org/</w:t>
      </w:r>
      <w:proofErr w:type="spellStart"/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dtd</w:t>
      </w:r>
      <w:proofErr w:type="spellEnd"/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/mybatis-3-mapper.dtd"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namespace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.mybatis.mapper.UserMapper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根据包装</w:t>
      </w:r>
      <w:proofErr w:type="spell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pojo</w:t>
      </w:r>
      <w:proofErr w:type="spell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模糊查询用户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queryUserByQueryVo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kern w:val="0"/>
          <w:sz w:val="22"/>
          <w:szCs w:val="28"/>
        </w:rPr>
        <w:tab/>
      </w:r>
      <w:r w:rsidRPr="00DA0C9B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SELECT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id</w:t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,username,birthday,sex,address</w:t>
      </w:r>
      <w:proofErr w:type="spellEnd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FROM `user` WHERE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username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LIKE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'%$</w:t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{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user.username</w:t>
      </w:r>
      <w:proofErr w:type="spellEnd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}%'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查询数据库数据条数，返回的是简单数据类型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queryUserCount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SELECT </w:t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COUNT(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*) FROM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`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声明</w:t>
      </w:r>
      <w:proofErr w:type="spell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sql</w:t>
      </w:r>
      <w:proofErr w:type="spell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片段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sql</w:t>
      </w:r>
      <w:proofErr w:type="spellEnd"/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userField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id,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username,birthday,sex,address</w:t>
      </w:r>
      <w:proofErr w:type="spellEnd"/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sql</w:t>
      </w:r>
      <w:proofErr w:type="spellEnd"/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根据用户的性别和名字查询用户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queryUserBySexAndUsername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"user"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kern w:val="0"/>
          <w:sz w:val="22"/>
          <w:szCs w:val="28"/>
        </w:rPr>
        <w:tab/>
      </w:r>
      <w:r w:rsidRPr="00DA0C9B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SELECT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include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refid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userField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FROM `user`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where</w:t>
      </w:r>
      <w:proofErr w:type="gramEnd"/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if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test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gram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sex !</w:t>
      </w:r>
      <w:proofErr w:type="gram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= null  and  sex != ''"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AND sex=</w:t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sex}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if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if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test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gram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username !</w:t>
      </w:r>
      <w:proofErr w:type="gram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= null and username != ''"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AND username LIKE '%$</w:t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{username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}%'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if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where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使用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List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参数类型，动态</w:t>
      </w:r>
      <w:proofErr w:type="spell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sql</w:t>
      </w:r>
      <w:proofErr w:type="spell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之</w:t>
      </w:r>
      <w:proofErr w:type="spell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foreach</w:t>
      </w:r>
      <w:proofErr w:type="spell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标签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queryUserByIds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SELECT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id</w:t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,username,birthday,sex,address</w:t>
      </w:r>
      <w:proofErr w:type="spellEnd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FROM `user` WHERE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foreach</w:t>
      </w:r>
      <w:proofErr w:type="spellEnd"/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collection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"ids"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item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"item"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open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 in ("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close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")"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kern w:val="0"/>
          <w:sz w:val="22"/>
          <w:szCs w:val="28"/>
        </w:rPr>
        <w:tab/>
      </w:r>
      <w:r w:rsidRPr="00DA0C9B">
        <w:rPr>
          <w:rFonts w:ascii="Consolas" w:hAnsi="Consolas" w:cs="Consolas"/>
          <w:kern w:val="0"/>
          <w:sz w:val="22"/>
          <w:szCs w:val="28"/>
        </w:rPr>
        <w:tab/>
      </w:r>
      <w:r w:rsidRPr="00DA0C9B">
        <w:rPr>
          <w:rFonts w:ascii="Consolas" w:hAnsi="Consolas" w:cs="Consolas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separator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","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item}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foreach</w:t>
      </w:r>
      <w:proofErr w:type="spellEnd"/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proofErr w:type="spell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resultMap</w:t>
      </w:r>
      <w:proofErr w:type="spell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实现一对多关联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resultMap</w:t>
      </w:r>
      <w:proofErr w:type="spellEnd"/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UserOrderResultMap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"username"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"username"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"birthday"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"birthday"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"sex"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"sex"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"address"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"address"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collection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"orders"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javaType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"list"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ofType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"order"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oid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"number"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"number"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"note"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"note"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collection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resultMap</w:t>
      </w:r>
      <w:proofErr w:type="spellEnd"/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一对多查询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queryUserOrder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resultMap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UserOrderResultMap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SELECT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u.id,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u.username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u.birthday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u.sex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u.address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o.id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oid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o.number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o.createtime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o.note</w:t>
      </w:r>
      <w:proofErr w:type="spellEnd"/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FROM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` u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LEFT JOIN `order` o ON u.id =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o.user_id</w:t>
      </w:r>
      <w:proofErr w:type="spellEnd"/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E413CE" w:rsidRPr="00DA0C9B" w:rsidRDefault="00E413CE" w:rsidP="00E413C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413CE" w:rsidRPr="00DA0C9B" w:rsidRDefault="00E413CE" w:rsidP="00E413CE">
      <w:pPr>
        <w:rPr>
          <w:lang w:val="zh-CN"/>
        </w:rPr>
      </w:pPr>
    </w:p>
    <w:p w:rsidR="001926EC" w:rsidRPr="00DA0C9B" w:rsidRDefault="003E4333" w:rsidP="00A23A41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DA0C9B">
        <w:rPr>
          <w:rFonts w:hint="eastAsia"/>
          <w:lang w:val="zh-CN"/>
        </w:rPr>
        <w:t>编写</w:t>
      </w:r>
      <w:r w:rsidRPr="00DA0C9B">
        <w:rPr>
          <w:rFonts w:hint="eastAsia"/>
          <w:lang w:val="zh-CN"/>
        </w:rPr>
        <w:t>Order</w:t>
      </w:r>
      <w:r w:rsidRPr="00DA0C9B">
        <w:rPr>
          <w:lang w:val="zh-CN"/>
        </w:rPr>
        <w:t>Mapper.xml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&lt;!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DOCTYPE</w:t>
      </w:r>
      <w:proofErr w:type="gramEnd"/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mapper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808080"/>
          <w:kern w:val="0"/>
          <w:sz w:val="22"/>
          <w:szCs w:val="28"/>
        </w:rPr>
        <w:t>PUBLIC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"-//mybatis.org//DTD Mapper 3.0//EN"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"http://mybatis.org/</w:t>
      </w:r>
      <w:proofErr w:type="spellStart"/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dtd</w:t>
      </w:r>
      <w:proofErr w:type="spellEnd"/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/mybatis-3-mapper.dtd"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namespace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.mybatis.mapper.OrderMapper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proofErr w:type="spell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ResultMap</w:t>
      </w:r>
      <w:proofErr w:type="spell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resultMap</w:t>
      </w:r>
      <w:proofErr w:type="spellEnd"/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"order"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queryOrderAll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javaType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配置普通属性使用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标签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user_id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userId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"number"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"number"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"note"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"note"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resultMap</w:t>
      </w:r>
      <w:proofErr w:type="spellEnd"/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查询所有的订单数据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queryOrderAll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resultMap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queryOrderAll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SELECT id,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user_id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number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createtime</w:t>
      </w:r>
      <w:proofErr w:type="spellEnd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 note FROM `order`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resultMap</w:t>
      </w:r>
      <w:proofErr w:type="spellEnd"/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"order"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orderUser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id --&gt;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user_id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userId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"number"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"number"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"note"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"note"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association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javaType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配置一对一的对象的主键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user_id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配置一对一的对象的普通属性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"username"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"username"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"address"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"address"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association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resultMap</w:t>
      </w:r>
      <w:proofErr w:type="spellEnd"/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>一对一，查询订单表关联用户数据</w:t>
      </w:r>
      <w:r w:rsidRPr="00DA0C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queryOrderUser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7F007F"/>
          <w:kern w:val="0"/>
          <w:sz w:val="22"/>
          <w:szCs w:val="28"/>
        </w:rPr>
        <w:t>resultMap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orderUser</w:t>
      </w:r>
      <w:proofErr w:type="spellEnd"/>
      <w:r w:rsidRPr="00DA0C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SELECT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o.id,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o.user_id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o.number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o.createtime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o.note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u.username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u.address</w:t>
      </w:r>
      <w:proofErr w:type="spellEnd"/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FROM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order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` o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LEFT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JOIN `user` u ON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o.user_id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u.id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926EC" w:rsidRPr="00DA0C9B" w:rsidRDefault="001926EC" w:rsidP="001926E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A0C9B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DA0C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926EC" w:rsidRPr="00DA0C9B" w:rsidRDefault="001926EC" w:rsidP="001926EC">
      <w:pPr>
        <w:rPr>
          <w:lang w:val="zh-CN"/>
        </w:rPr>
      </w:pPr>
    </w:p>
    <w:p w:rsidR="00D619CC" w:rsidRPr="00DA0C9B" w:rsidRDefault="00993262" w:rsidP="00D619CC">
      <w:pPr>
        <w:pStyle w:val="a8"/>
        <w:numPr>
          <w:ilvl w:val="0"/>
          <w:numId w:val="12"/>
        </w:numPr>
        <w:ind w:firstLineChars="0"/>
      </w:pPr>
      <w:r w:rsidRPr="00DA0C9B">
        <w:rPr>
          <w:rFonts w:hint="eastAsia"/>
          <w:lang w:val="zh-CN"/>
        </w:rPr>
        <w:t>编写测试类</w:t>
      </w:r>
      <w:r w:rsidRPr="00DA0C9B">
        <w:rPr>
          <w:rFonts w:hint="eastAsia"/>
          <w:lang w:val="zh-CN"/>
        </w:rPr>
        <w:t>UserMapperTest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UserMapperTest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SqlSessionFactory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646464"/>
          <w:kern w:val="0"/>
          <w:sz w:val="22"/>
          <w:szCs w:val="28"/>
        </w:rPr>
        <w:t>@Before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setUp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()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SqlSessionFactoryBuilder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builder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SqlSessionFactoryBuilder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InputStream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inputStream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Resources.</w:t>
      </w:r>
      <w:r w:rsidRPr="00DA0C9B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getResourceAsStream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2A00FF"/>
          <w:kern w:val="0"/>
          <w:sz w:val="22"/>
          <w:szCs w:val="28"/>
        </w:rPr>
        <w:t>"SqlMapConfig.xml"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DA0C9B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builder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.build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inputStream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testQueryUserByQueryVo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proofErr w:type="spellStart"/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sqlSession</w:t>
      </w:r>
      <w:proofErr w:type="spellEnd"/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DA0C9B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动态代理对象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执行新增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.setUsername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DA0C9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2A00FF"/>
          <w:kern w:val="0"/>
          <w:sz w:val="22"/>
          <w:szCs w:val="28"/>
        </w:rPr>
        <w:t>张</w:t>
      </w:r>
      <w:r w:rsidRPr="00DA0C9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.setUser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.queryUserByQueryVo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(User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DA0C9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释放资源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testQueryUserCount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proofErr w:type="spellStart"/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sqlSession</w:t>
      </w:r>
      <w:proofErr w:type="spellEnd"/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DA0C9B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动态代理对象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执行新增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count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.queryUserCount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DA0C9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count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释放资源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testQueryUserBySexAndUsername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proofErr w:type="spellStart"/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sqlSession</w:t>
      </w:r>
      <w:proofErr w:type="spellEnd"/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DA0C9B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动态代理对象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执行新增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.setSex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2A00FF"/>
          <w:kern w:val="0"/>
          <w:sz w:val="22"/>
          <w:szCs w:val="28"/>
        </w:rPr>
        <w:t>"1"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.setUsername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DA0C9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2A00FF"/>
          <w:kern w:val="0"/>
          <w:sz w:val="22"/>
          <w:szCs w:val="28"/>
        </w:rPr>
        <w:t>关</w:t>
      </w:r>
      <w:r w:rsidRPr="00DA0C9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.queryUserBySexAndUsername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(User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DA0C9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释放资源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testQueryUserByIds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proofErr w:type="spellStart"/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sqlSession</w:t>
      </w:r>
      <w:proofErr w:type="spellEnd"/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DA0C9B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动态代理对象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执行新增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List&lt;Integer&gt;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ArrayList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&lt;</w:t>
      </w:r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&gt;(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.add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27);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.add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28);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.add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31);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.add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32);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.setIds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.queryUserByIds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(User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DA0C9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释放资源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  <w:t>}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testQueryUserOrder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proofErr w:type="spellStart"/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sqlSession</w:t>
      </w:r>
      <w:proofErr w:type="spellEnd"/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DA0C9B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动态代理对象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执行新增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.queryUserOrder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释放资源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619CC" w:rsidRPr="00DA0C9B" w:rsidRDefault="00D619CC" w:rsidP="00D619C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619CC" w:rsidRPr="00DA0C9B" w:rsidRDefault="00D619CC" w:rsidP="00D619CC">
      <w:pPr>
        <w:shd w:val="clear" w:color="auto" w:fill="DDD9C3" w:themeFill="background2" w:themeFillShade="E6"/>
        <w:rPr>
          <w:sz w:val="1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5336DD" w:rsidRPr="00DA0C9B" w:rsidRDefault="005336DD" w:rsidP="005336DD"/>
    <w:p w:rsidR="00FD6315" w:rsidRPr="00DA0C9B" w:rsidRDefault="003E4333" w:rsidP="00FD6315">
      <w:pPr>
        <w:pStyle w:val="a8"/>
        <w:numPr>
          <w:ilvl w:val="0"/>
          <w:numId w:val="12"/>
        </w:numPr>
        <w:ind w:firstLineChars="0"/>
      </w:pPr>
      <w:r w:rsidRPr="00DA0C9B">
        <w:rPr>
          <w:rFonts w:hint="eastAsia"/>
          <w:lang w:val="zh-CN"/>
        </w:rPr>
        <w:t>编写测试类</w:t>
      </w:r>
      <w:r w:rsidRPr="00DA0C9B">
        <w:rPr>
          <w:rFonts w:hint="eastAsia"/>
          <w:lang w:val="zh-CN"/>
        </w:rPr>
        <w:t>OrderMapperTest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OrderMapperTest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SqlSessionFactory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646464"/>
          <w:kern w:val="0"/>
          <w:sz w:val="22"/>
          <w:szCs w:val="28"/>
        </w:rPr>
        <w:t>@Before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setUp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()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SqlSessionFactoryBuilder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builder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SqlSessionFactoryBuilder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InputStream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inputStream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Resources.</w:t>
      </w:r>
      <w:r w:rsidRPr="00DA0C9B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getResourceAsStream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2A00FF"/>
          <w:kern w:val="0"/>
          <w:sz w:val="22"/>
          <w:szCs w:val="28"/>
        </w:rPr>
        <w:t>"SqlMapConfig.xml"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DA0C9B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builder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.build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inputStream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testQueryOrderAll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proofErr w:type="spellStart"/>
      <w:r w:rsidRPr="00DA0C9B">
        <w:rPr>
          <w:rFonts w:ascii="Consolas" w:hAnsi="Consolas" w:cs="Consolas"/>
          <w:color w:val="3F7F5F"/>
          <w:kern w:val="0"/>
          <w:sz w:val="22"/>
          <w:szCs w:val="28"/>
        </w:rPr>
        <w:t>OrderMapper</w:t>
      </w:r>
      <w:proofErr w:type="spellEnd"/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DA0C9B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orderMapper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OrderMapper.</w:t>
      </w:r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List&lt;Order&gt;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orderMapper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.queryOrderAll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A0C9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(Order </w:t>
      </w:r>
      <w:proofErr w:type="spell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DA0C9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A0C9B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24BA8" w:rsidRPr="00DA0C9B" w:rsidRDefault="00124BA8" w:rsidP="00124BA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FD6315" w:rsidRPr="00DA0C9B" w:rsidRDefault="00124BA8" w:rsidP="00124BA8">
      <w:pPr>
        <w:shd w:val="clear" w:color="auto" w:fill="DDD9C3" w:themeFill="background2" w:themeFillShade="E6"/>
        <w:rPr>
          <w:sz w:val="18"/>
          <w:lang w:val="zh-CN"/>
        </w:rPr>
      </w:pPr>
      <w:r w:rsidRPr="00DA0C9B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D720B9" w:rsidRPr="00DA0C9B" w:rsidRDefault="00D720B9" w:rsidP="00FD6315">
      <w:pPr>
        <w:rPr>
          <w:lang w:val="zh-CN"/>
        </w:rPr>
      </w:pPr>
    </w:p>
    <w:p w:rsidR="00D720B9" w:rsidRPr="00DA0C9B" w:rsidRDefault="00BA394B" w:rsidP="00D720B9">
      <w:pPr>
        <w:pStyle w:val="2"/>
        <w:rPr>
          <w:lang w:val="zh-CN"/>
        </w:rPr>
      </w:pPr>
      <w:r w:rsidRPr="00DA0C9B">
        <w:rPr>
          <w:rFonts w:hint="eastAsia"/>
          <w:lang w:val="zh-CN"/>
        </w:rPr>
        <w:t>训练案例</w:t>
      </w:r>
      <w:r w:rsidR="00D720B9" w:rsidRPr="00DA0C9B">
        <w:rPr>
          <w:rFonts w:hint="eastAsia"/>
          <w:lang w:val="zh-CN"/>
        </w:rPr>
        <w:t>2</w:t>
      </w:r>
      <w:r w:rsidR="00D720B9" w:rsidRPr="00DA0C9B">
        <w:rPr>
          <w:lang w:val="zh-CN"/>
        </w:rPr>
        <w:t xml:space="preserve"> </w:t>
      </w:r>
    </w:p>
    <w:p w:rsidR="00704E28" w:rsidRPr="00DA0C9B" w:rsidRDefault="00BA394B" w:rsidP="00704E28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训练描述</w:t>
      </w:r>
    </w:p>
    <w:p w:rsidR="001A00ED" w:rsidRPr="00DA0C9B" w:rsidRDefault="009B6D79" w:rsidP="00AE1B38">
      <w:r w:rsidRPr="00DA0C9B">
        <w:rPr>
          <w:rFonts w:hint="eastAsia"/>
          <w:lang w:val="zh-CN"/>
        </w:rPr>
        <w:t>使用课堂的数据库表</w:t>
      </w:r>
      <w:r w:rsidR="00AE1B38" w:rsidRPr="00DA0C9B">
        <w:rPr>
          <w:rFonts w:hint="eastAsia"/>
          <w:lang w:val="zh-CN"/>
        </w:rPr>
        <w:t>创建新工程，</w:t>
      </w:r>
      <w:r w:rsidR="001A00ED" w:rsidRPr="00DA0C9B">
        <w:rPr>
          <w:rFonts w:hint="eastAsia"/>
        </w:rPr>
        <w:t>实现</w:t>
      </w:r>
      <w:proofErr w:type="spellStart"/>
      <w:r w:rsidR="001A00ED" w:rsidRPr="00DA0C9B">
        <w:rPr>
          <w:rFonts w:hint="eastAsia"/>
        </w:rPr>
        <w:t>MyBatis</w:t>
      </w:r>
      <w:proofErr w:type="spellEnd"/>
      <w:r w:rsidR="001A00ED" w:rsidRPr="00DA0C9B">
        <w:rPr>
          <w:rFonts w:hint="eastAsia"/>
        </w:rPr>
        <w:t>和</w:t>
      </w:r>
      <w:r w:rsidR="001A00ED" w:rsidRPr="00DA0C9B">
        <w:rPr>
          <w:rFonts w:hint="eastAsia"/>
        </w:rPr>
        <w:t>Spring</w:t>
      </w:r>
      <w:r w:rsidR="001A00ED" w:rsidRPr="00DA0C9B">
        <w:rPr>
          <w:rFonts w:hint="eastAsia"/>
        </w:rPr>
        <w:t>的整合</w:t>
      </w:r>
    </w:p>
    <w:p w:rsidR="002838A8" w:rsidRPr="00DA0C9B" w:rsidRDefault="0025646B" w:rsidP="001A00ED">
      <w:r>
        <w:rPr>
          <w:rFonts w:hint="eastAsia"/>
        </w:rPr>
        <w:t>并</w:t>
      </w:r>
      <w:r w:rsidR="001A00ED" w:rsidRPr="00DA0C9B">
        <w:rPr>
          <w:rFonts w:hint="eastAsia"/>
        </w:rPr>
        <w:t>使用接口动态代理的方式实现</w:t>
      </w:r>
      <w:r w:rsidR="001A00ED" w:rsidRPr="00DA0C9B">
        <w:rPr>
          <w:rFonts w:hint="eastAsia"/>
        </w:rPr>
        <w:t>DAO</w:t>
      </w:r>
      <w:r w:rsidR="001A00ED" w:rsidRPr="00DA0C9B">
        <w:rPr>
          <w:rFonts w:hint="eastAsia"/>
        </w:rPr>
        <w:t>的开发，</w:t>
      </w:r>
    </w:p>
    <w:p w:rsidR="002838A8" w:rsidRPr="00DA0C9B" w:rsidRDefault="002838A8" w:rsidP="002838A8">
      <w:pPr>
        <w:ind w:firstLine="420"/>
      </w:pPr>
      <w:r w:rsidRPr="00DA0C9B">
        <w:t xml:space="preserve">1.1 </w:t>
      </w:r>
      <w:r w:rsidR="001A00ED" w:rsidRPr="00DA0C9B">
        <w:rPr>
          <w:rFonts w:hint="eastAsia"/>
        </w:rPr>
        <w:t>根据</w:t>
      </w:r>
      <w:r w:rsidR="001A00ED" w:rsidRPr="00DA0C9B">
        <w:rPr>
          <w:rFonts w:hint="eastAsia"/>
        </w:rPr>
        <w:t>id</w:t>
      </w:r>
      <w:r w:rsidRPr="00DA0C9B">
        <w:rPr>
          <w:rFonts w:hint="eastAsia"/>
        </w:rPr>
        <w:t>查询用户</w:t>
      </w:r>
    </w:p>
    <w:p w:rsidR="002838A8" w:rsidRPr="00DA0C9B" w:rsidRDefault="002838A8" w:rsidP="002838A8">
      <w:pPr>
        <w:ind w:firstLine="420"/>
      </w:pPr>
      <w:r w:rsidRPr="00DA0C9B">
        <w:rPr>
          <w:rFonts w:hint="eastAsia"/>
        </w:rPr>
        <w:t>1</w:t>
      </w:r>
      <w:r w:rsidRPr="00DA0C9B">
        <w:t xml:space="preserve">.2 </w:t>
      </w:r>
      <w:r w:rsidRPr="00DA0C9B">
        <w:rPr>
          <w:rFonts w:hint="eastAsia"/>
        </w:rPr>
        <w:t>根据用户名模糊查询用户</w:t>
      </w:r>
    </w:p>
    <w:p w:rsidR="00704E28" w:rsidRPr="00DA0C9B" w:rsidRDefault="002838A8" w:rsidP="002838A8">
      <w:pPr>
        <w:ind w:firstLine="420"/>
      </w:pPr>
      <w:r w:rsidRPr="00DA0C9B">
        <w:t xml:space="preserve">1.3 </w:t>
      </w:r>
      <w:r w:rsidR="001A00ED" w:rsidRPr="00DA0C9B">
        <w:rPr>
          <w:rFonts w:hint="eastAsia"/>
        </w:rPr>
        <w:t>新增用户</w:t>
      </w:r>
      <w:r w:rsidR="001A00ED" w:rsidRPr="00DA0C9B">
        <w:rPr>
          <w:rFonts w:hint="eastAsia"/>
        </w:rPr>
        <w:t>"</w:t>
      </w:r>
    </w:p>
    <w:p w:rsidR="001A00ED" w:rsidRPr="00DA0C9B" w:rsidRDefault="001A00ED" w:rsidP="00704E28"/>
    <w:p w:rsidR="00704E28" w:rsidRPr="00DA0C9B" w:rsidRDefault="00BA394B" w:rsidP="00704E28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操作步骤</w:t>
      </w:r>
      <w:r w:rsidR="00331041">
        <w:rPr>
          <w:rFonts w:hint="eastAsia"/>
          <w:lang w:val="zh-CN"/>
        </w:rPr>
        <w:t>答案</w:t>
      </w:r>
    </w:p>
    <w:p w:rsidR="0025646B" w:rsidRPr="00DA0C9B" w:rsidRDefault="0025646B" w:rsidP="0025646B">
      <w:r w:rsidRPr="00DA0C9B">
        <w:rPr>
          <w:rFonts w:hint="eastAsia"/>
        </w:rPr>
        <w:t xml:space="preserve">1. </w:t>
      </w:r>
      <w:r w:rsidRPr="00DA0C9B">
        <w:rPr>
          <w:rFonts w:hint="eastAsia"/>
        </w:rPr>
        <w:t>创建工程</w:t>
      </w:r>
      <w:proofErr w:type="spellStart"/>
      <w:r w:rsidR="009841E7">
        <w:t>mybatis</w:t>
      </w:r>
      <w:proofErr w:type="spellEnd"/>
      <w:r w:rsidR="009841E7">
        <w:t>-spring</w:t>
      </w:r>
      <w:r w:rsidRPr="00DA0C9B">
        <w:rPr>
          <w:rFonts w:hint="eastAsia"/>
        </w:rPr>
        <w:t>，导入</w:t>
      </w:r>
      <w:r w:rsidR="00CC5813">
        <w:rPr>
          <w:rFonts w:hint="eastAsia"/>
        </w:rPr>
        <w:t>课堂资料提供的整合</w:t>
      </w:r>
      <w:r w:rsidRPr="00DA0C9B">
        <w:rPr>
          <w:rFonts w:hint="eastAsia"/>
        </w:rPr>
        <w:t>jar</w:t>
      </w:r>
      <w:r w:rsidRPr="00DA0C9B">
        <w:rPr>
          <w:rFonts w:hint="eastAsia"/>
        </w:rPr>
        <w:t>包</w:t>
      </w:r>
    </w:p>
    <w:p w:rsidR="0025646B" w:rsidRDefault="0025646B" w:rsidP="0025646B">
      <w:r w:rsidRPr="00DA0C9B">
        <w:rPr>
          <w:rFonts w:hint="eastAsia"/>
        </w:rPr>
        <w:t xml:space="preserve">2. </w:t>
      </w:r>
      <w:r w:rsidRPr="00DA0C9B">
        <w:rPr>
          <w:rFonts w:hint="eastAsia"/>
        </w:rPr>
        <w:t>配置实现</w:t>
      </w:r>
      <w:proofErr w:type="spellStart"/>
      <w:r w:rsidRPr="00DA0C9B">
        <w:rPr>
          <w:rFonts w:hint="eastAsia"/>
        </w:rPr>
        <w:t>MyBatis</w:t>
      </w:r>
      <w:proofErr w:type="spellEnd"/>
      <w:r w:rsidRPr="00DA0C9B">
        <w:rPr>
          <w:rFonts w:hint="eastAsia"/>
        </w:rPr>
        <w:t>和</w:t>
      </w:r>
      <w:r w:rsidRPr="00DA0C9B">
        <w:rPr>
          <w:rFonts w:hint="eastAsia"/>
        </w:rPr>
        <w:t>Spring</w:t>
      </w:r>
      <w:r w:rsidRPr="00DA0C9B">
        <w:rPr>
          <w:rFonts w:hint="eastAsia"/>
        </w:rPr>
        <w:t>的整合</w:t>
      </w:r>
    </w:p>
    <w:p w:rsidR="001D12E8" w:rsidRDefault="001D12E8" w:rsidP="0025646B">
      <w:r>
        <w:rPr>
          <w:rFonts w:hint="eastAsia"/>
        </w:rPr>
        <w:t>编写配置文件</w:t>
      </w:r>
      <w:r>
        <w:rPr>
          <w:rFonts w:hint="eastAsia"/>
        </w:rPr>
        <w:t>SqlMapConfig.</w:t>
      </w:r>
      <w:proofErr w:type="gramStart"/>
      <w:r>
        <w:rPr>
          <w:rFonts w:hint="eastAsia"/>
        </w:rPr>
        <w:t>xml</w:t>
      </w:r>
      <w:proofErr w:type="gramEnd"/>
    </w:p>
    <w:p w:rsidR="001D12E8" w:rsidRDefault="001D12E8" w:rsidP="001D12E8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</w:rPr>
        <w:t>&lt;?</w:t>
      </w:r>
      <w:r>
        <w:rPr>
          <w:rFonts w:ascii="Consolas" w:eastAsia="Consolas" w:hAnsi="Consolas" w:hint="eastAsia"/>
          <w:color w:val="3F7F7F"/>
          <w:sz w:val="22"/>
        </w:rPr>
        <w:t>xml</w:t>
      </w:r>
      <w:proofErr w:type="gramEnd"/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version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"1.0"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encoding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"UTF-8"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?&gt;</w:t>
      </w:r>
    </w:p>
    <w:p w:rsidR="001D12E8" w:rsidRDefault="001D12E8" w:rsidP="001D12E8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</w:rPr>
        <w:t>&lt;!</w:t>
      </w:r>
      <w:r>
        <w:rPr>
          <w:rFonts w:ascii="Consolas" w:eastAsia="Consolas" w:hAnsi="Consolas" w:hint="eastAsia"/>
          <w:color w:val="3F7F7F"/>
          <w:sz w:val="22"/>
        </w:rPr>
        <w:t>DOCTYPE</w:t>
      </w:r>
      <w:proofErr w:type="gramEnd"/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configuration</w:t>
      </w:r>
    </w:p>
    <w:p w:rsidR="001D12E8" w:rsidRDefault="001D12E8" w:rsidP="001D12E8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808080"/>
          <w:sz w:val="22"/>
        </w:rPr>
        <w:t>PUBLIC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 xml:space="preserve">"-//mybatis.org//DTD </w:t>
      </w:r>
      <w:proofErr w:type="spellStart"/>
      <w:r>
        <w:rPr>
          <w:rFonts w:ascii="Consolas" w:eastAsia="Consolas" w:hAnsi="Consolas" w:hint="eastAsia"/>
          <w:color w:val="008080"/>
          <w:sz w:val="22"/>
        </w:rPr>
        <w:t>Config</w:t>
      </w:r>
      <w:proofErr w:type="spellEnd"/>
      <w:r>
        <w:rPr>
          <w:rFonts w:ascii="Consolas" w:eastAsia="Consolas" w:hAnsi="Consolas" w:hint="eastAsia"/>
          <w:color w:val="008080"/>
          <w:sz w:val="22"/>
        </w:rPr>
        <w:t xml:space="preserve"> 3.0//EN"</w:t>
      </w:r>
    </w:p>
    <w:p w:rsidR="001D12E8" w:rsidRDefault="001D12E8" w:rsidP="001D12E8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</w:rPr>
        <w:t>/mybatis-3-config.dtd"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1D12E8" w:rsidRDefault="001D12E8" w:rsidP="001D12E8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configuration</w:t>
      </w:r>
      <w:proofErr w:type="gramEnd"/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1D12E8" w:rsidRDefault="001D12E8" w:rsidP="001D12E8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1D12E8" w:rsidRDefault="001D12E8" w:rsidP="001D12E8">
      <w:pPr>
        <w:shd w:val="clear" w:color="auto" w:fill="DDD8C2" w:themeFill="background2" w:themeFillShade="E5"/>
      </w:pP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configuration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1D12E8" w:rsidRDefault="001D12E8" w:rsidP="0025646B"/>
    <w:p w:rsidR="001D12E8" w:rsidRDefault="001D12E8" w:rsidP="0025646B">
      <w:r>
        <w:rPr>
          <w:rFonts w:hint="eastAsia"/>
        </w:rPr>
        <w:t>编写配置文件</w:t>
      </w:r>
      <w:r w:rsidR="00934E3F">
        <w:rPr>
          <w:rFonts w:hint="eastAsia"/>
        </w:rPr>
        <w:t>applicationContext.</w:t>
      </w:r>
      <w:proofErr w:type="gramStart"/>
      <w:r w:rsidR="00934E3F">
        <w:rPr>
          <w:rFonts w:hint="eastAsia"/>
        </w:rPr>
        <w:t>xml</w:t>
      </w:r>
      <w:proofErr w:type="gramEnd"/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gramStart"/>
      <w:r>
        <w:rPr>
          <w:rFonts w:ascii="Consolas" w:eastAsia="Consolas" w:hAnsi="Consolas" w:hint="eastAsia"/>
          <w:color w:val="008080"/>
          <w:sz w:val="22"/>
        </w:rPr>
        <w:t>&lt;?</w:t>
      </w:r>
      <w:r>
        <w:rPr>
          <w:rFonts w:ascii="Consolas" w:eastAsia="Consolas" w:hAnsi="Consolas" w:hint="eastAsia"/>
          <w:color w:val="3F7F7F"/>
          <w:sz w:val="22"/>
        </w:rPr>
        <w:t>xml</w:t>
      </w:r>
      <w:proofErr w:type="gramEnd"/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version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"1.0"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encoding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"UTF-8"</w:t>
      </w:r>
      <w:r>
        <w:rPr>
          <w:rFonts w:ascii="Consolas" w:eastAsia="Consolas" w:hAnsi="Consolas" w:hint="eastAsia"/>
          <w:color w:val="008080"/>
          <w:sz w:val="22"/>
        </w:rPr>
        <w:t>?&gt;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beans</w:t>
      </w:r>
      <w:r>
        <w:rPr>
          <w:rFonts w:ascii="Consolas" w:eastAsia="Consolas" w:hAnsi="Consolas" w:hint="eastAsia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"http://www.springframework.org/schema/beans"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</w:rPr>
        <w:t>xmlns:context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"http://www.springframework.org/schema/context"</w:t>
      </w:r>
      <w:r>
        <w:rPr>
          <w:rFonts w:ascii="Consolas" w:eastAsia="Consolas" w:hAnsi="Consolas" w:hint="eastAsia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</w:rPr>
        <w:t>xmlns:p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"http://www.springframework.org/schema/p"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</w:rPr>
        <w:t>xmlns:aop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"http://www.springframework.org/schema/aop"</w:t>
      </w:r>
      <w:r>
        <w:rPr>
          <w:rFonts w:ascii="Consolas" w:eastAsia="Consolas" w:hAnsi="Consolas" w:hint="eastAsia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</w:rPr>
        <w:t>xmlns:tx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"http://www.springframework.org/schema/tx"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"http://www.w3.org/2001/XMLSchema-instance"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lastRenderedPageBreak/>
        <w:tab/>
      </w:r>
      <w:proofErr w:type="spellStart"/>
      <w:r>
        <w:rPr>
          <w:rFonts w:ascii="Consolas" w:eastAsia="Consolas" w:hAnsi="Consolas" w:hint="eastAsia"/>
          <w:color w:val="7F007F"/>
          <w:sz w:val="22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"http://www.springframework.org/schema/beans http://www.springframework.org/schema/beans/spring-beans-4.0.xsd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i/>
          <w:color w:val="2A00FF"/>
          <w:sz w:val="22"/>
        </w:rPr>
        <w:tab/>
        <w:t>http://www.springframework.org/schema/context http://www.springframework.org/schema/context/spring-context-4.0.xsd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i/>
          <w:color w:val="2A00FF"/>
          <w:sz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i/>
          <w:color w:val="2A00FF"/>
          <w:sz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hint="eastAsia"/>
          <w:color w:val="000000"/>
          <w:sz w:val="22"/>
        </w:rPr>
        <w:t xml:space="preserve">   </w:t>
      </w:r>
      <w:proofErr w:type="gramStart"/>
      <w:r>
        <w:rPr>
          <w:rFonts w:ascii="Consolas" w:eastAsia="Consolas" w:hAnsi="Consolas" w:hint="eastAsia"/>
          <w:color w:val="3F5FBF"/>
          <w:sz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</w:rPr>
        <w:t xml:space="preserve"> 加载配置文件 --&gt;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hint="eastAsia"/>
          <w:color w:val="008080"/>
          <w:sz w:val="22"/>
        </w:rPr>
        <w:t xml:space="preserve">   </w:t>
      </w:r>
      <w:r>
        <w:rPr>
          <w:rFonts w:ascii="Consolas" w:eastAsia="Consolas" w:hAnsi="Consolas" w:hint="eastAsia"/>
          <w:color w:val="00808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</w:rPr>
        <w:t>context</w:t>
      </w:r>
      <w:proofErr w:type="gramStart"/>
      <w:r>
        <w:rPr>
          <w:rFonts w:ascii="Consolas" w:eastAsia="Consolas" w:hAnsi="Consolas" w:hint="eastAsia"/>
          <w:color w:val="3F7F7F"/>
          <w:sz w:val="22"/>
        </w:rPr>
        <w:t>:property</w:t>
      </w:r>
      <w:proofErr w:type="gramEnd"/>
      <w:r>
        <w:rPr>
          <w:rFonts w:ascii="Consolas" w:eastAsia="Consolas" w:hAnsi="Consolas" w:hint="eastAsia"/>
          <w:color w:val="3F7F7F"/>
          <w:sz w:val="22"/>
        </w:rPr>
        <w:t>-placeholder</w:t>
      </w:r>
      <w:proofErr w:type="spellEnd"/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location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classpath:db.properties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</w:rPr>
        <w:t xml:space="preserve"> 数据库连接池 --&gt;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bean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class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org.apache.commons.dbcp.BasicDataSource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sz w:val="22"/>
        </w:rPr>
        <w:tab/>
      </w:r>
      <w:r>
        <w:rPr>
          <w:rFonts w:ascii="Consolas" w:eastAsia="Consolas" w:hAnsi="Consolas" w:hint="eastAsia"/>
          <w:sz w:val="22"/>
        </w:rPr>
        <w:tab/>
      </w:r>
      <w:proofErr w:type="gramStart"/>
      <w:r>
        <w:rPr>
          <w:rFonts w:ascii="Consolas" w:eastAsia="Consolas" w:hAnsi="Consolas" w:hint="eastAsia"/>
          <w:color w:val="7F007F"/>
          <w:sz w:val="22"/>
        </w:rPr>
        <w:t>destroy-method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"close"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property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driverClassName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"${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jdbc.driver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}"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property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url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"${jdbc.url}"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property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"username"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"${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jdbc.username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}"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property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"password"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"${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jdbc.password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}"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property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maxActive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"10"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property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maxIdle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"5"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bean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</w:rPr>
        <w:t xml:space="preserve"> 配置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SqlSessionFactory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--&gt;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bean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sqlSessionFactory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class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org.mybatis.spring.SqlSessionFactoryBean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</w:rPr>
        <w:t xml:space="preserve"> 配置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mybatis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>核心配置文件 --&gt;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property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configLocation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value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classpath</w:t>
      </w:r>
      <w:proofErr w:type="gramStart"/>
      <w:r>
        <w:rPr>
          <w:rFonts w:ascii="Consolas" w:eastAsia="Consolas" w:hAnsi="Consolas" w:hint="eastAsia"/>
          <w:i/>
          <w:color w:val="2A00FF"/>
          <w:sz w:val="22"/>
        </w:rPr>
        <w:t>:SqlMapConfig.xml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</w:rPr>
        <w:t xml:space="preserve"> 配置数据源 --&gt;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</w:t>
      </w:r>
      <w:r>
        <w:rPr>
          <w:rFonts w:ascii="Consolas" w:eastAsia="Consolas" w:hAnsi="Consolas" w:hint="eastAsia"/>
          <w:color w:val="3F7F7F"/>
          <w:sz w:val="22"/>
        </w:rPr>
        <w:t>property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name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</w:rPr>
        <w:t>ref</w:t>
      </w:r>
      <w:r>
        <w:rPr>
          <w:rFonts w:ascii="Consolas" w:eastAsia="Consolas" w:hAnsi="Consolas" w:hint="eastAsia"/>
          <w:color w:val="000000"/>
          <w:sz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</w:rPr>
        <w:t>"</w:t>
      </w:r>
      <w:r>
        <w:rPr>
          <w:rFonts w:ascii="Consolas" w:eastAsia="Consolas" w:hAnsi="Consolas" w:hint="eastAsia"/>
          <w:sz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</w:rPr>
        <w:t>/&gt;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bean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934E3F" w:rsidRDefault="00934E3F" w:rsidP="00934E3F">
      <w:pPr>
        <w:shd w:val="clear" w:color="auto" w:fill="DDD8C2" w:themeFill="background2" w:themeFillShade="E5"/>
      </w:pPr>
      <w:r>
        <w:rPr>
          <w:rFonts w:ascii="Consolas" w:eastAsia="Consolas" w:hAnsi="Consolas" w:hint="eastAsia"/>
          <w:color w:val="008080"/>
          <w:sz w:val="22"/>
        </w:rPr>
        <w:t>&lt;/</w:t>
      </w:r>
      <w:r>
        <w:rPr>
          <w:rFonts w:ascii="Consolas" w:eastAsia="Consolas" w:hAnsi="Consolas" w:hint="eastAsia"/>
          <w:color w:val="3F7F7F"/>
          <w:sz w:val="22"/>
        </w:rPr>
        <w:t>beans</w:t>
      </w:r>
      <w:r>
        <w:rPr>
          <w:rFonts w:ascii="Consolas" w:eastAsia="Consolas" w:hAnsi="Consolas" w:hint="eastAsia"/>
          <w:color w:val="008080"/>
          <w:sz w:val="22"/>
        </w:rPr>
        <w:t>&gt;</w:t>
      </w:r>
    </w:p>
    <w:p w:rsidR="00934E3F" w:rsidRDefault="00934E3F" w:rsidP="0025646B"/>
    <w:p w:rsidR="00934E3F" w:rsidRDefault="00934E3F" w:rsidP="0025646B">
      <w:r>
        <w:rPr>
          <w:rFonts w:hint="eastAsia"/>
        </w:rPr>
        <w:t>加入配置文件</w:t>
      </w:r>
      <w:proofErr w:type="spellStart"/>
      <w:r w:rsidRPr="00934E3F">
        <w:t>db.</w:t>
      </w:r>
      <w:proofErr w:type="gramStart"/>
      <w:r w:rsidRPr="00934E3F">
        <w:t>properties</w:t>
      </w:r>
      <w:proofErr w:type="spellEnd"/>
      <w:proofErr w:type="gramEnd"/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spellStart"/>
      <w:r>
        <w:rPr>
          <w:rFonts w:ascii="Consolas" w:eastAsia="Consolas" w:hAnsi="Consolas" w:hint="eastAsia"/>
          <w:color w:val="000080"/>
          <w:sz w:val="22"/>
        </w:rPr>
        <w:lastRenderedPageBreak/>
        <w:t>jdbc.driver</w:t>
      </w:r>
      <w:proofErr w:type="spellEnd"/>
      <w:r>
        <w:rPr>
          <w:rFonts w:ascii="Consolas" w:eastAsia="Consolas" w:hAnsi="Consolas" w:hint="eastAsia"/>
          <w:color w:val="008000"/>
          <w:sz w:val="22"/>
        </w:rPr>
        <w:t>=</w:t>
      </w:r>
      <w:proofErr w:type="spellStart"/>
      <w:r>
        <w:rPr>
          <w:rFonts w:ascii="Consolas" w:eastAsia="Consolas" w:hAnsi="Consolas" w:hint="eastAsia"/>
          <w:color w:val="800000"/>
          <w:sz w:val="22"/>
        </w:rPr>
        <w:t>com.mysql.jdbc.Driver</w:t>
      </w:r>
      <w:proofErr w:type="spellEnd"/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80"/>
          <w:sz w:val="22"/>
        </w:rPr>
        <w:t>jdbc.url</w:t>
      </w:r>
      <w:r>
        <w:rPr>
          <w:rFonts w:ascii="Consolas" w:eastAsia="Consolas" w:hAnsi="Consolas" w:hint="eastAsia"/>
          <w:color w:val="008000"/>
          <w:sz w:val="22"/>
        </w:rPr>
        <w:t>=</w:t>
      </w:r>
      <w:r>
        <w:rPr>
          <w:rFonts w:ascii="Consolas" w:eastAsia="Consolas" w:hAnsi="Consolas" w:hint="eastAsia"/>
          <w:color w:val="800000"/>
          <w:sz w:val="22"/>
        </w:rPr>
        <w:t>jdbc:mysql://localhost:3306/mybatis?characterEncoding=utf-8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proofErr w:type="spellStart"/>
      <w:r>
        <w:rPr>
          <w:rFonts w:ascii="Consolas" w:eastAsia="Consolas" w:hAnsi="Consolas" w:hint="eastAsia"/>
          <w:color w:val="000080"/>
          <w:sz w:val="22"/>
        </w:rPr>
        <w:t>jdbc.username</w:t>
      </w:r>
      <w:proofErr w:type="spellEnd"/>
      <w:r>
        <w:rPr>
          <w:rFonts w:ascii="Consolas" w:eastAsia="Consolas" w:hAnsi="Consolas" w:hint="eastAsia"/>
          <w:color w:val="008000"/>
          <w:sz w:val="22"/>
        </w:rPr>
        <w:t>=</w:t>
      </w:r>
      <w:r>
        <w:rPr>
          <w:rFonts w:ascii="Consolas" w:eastAsia="Consolas" w:hAnsi="Consolas" w:hint="eastAsia"/>
          <w:color w:val="800000"/>
          <w:sz w:val="22"/>
        </w:rPr>
        <w:t>root</w:t>
      </w:r>
    </w:p>
    <w:p w:rsidR="00934E3F" w:rsidRDefault="00934E3F" w:rsidP="00934E3F">
      <w:pPr>
        <w:shd w:val="clear" w:color="auto" w:fill="DDD8C2" w:themeFill="background2" w:themeFillShade="E5"/>
        <w:rPr>
          <w:rFonts w:ascii="Consolas" w:eastAsia="Consolas" w:hAnsi="Consolas"/>
          <w:color w:val="800000"/>
          <w:sz w:val="22"/>
        </w:rPr>
      </w:pPr>
      <w:proofErr w:type="spellStart"/>
      <w:r>
        <w:rPr>
          <w:rFonts w:ascii="Consolas" w:eastAsia="Consolas" w:hAnsi="Consolas" w:hint="eastAsia"/>
          <w:color w:val="000080"/>
          <w:sz w:val="22"/>
        </w:rPr>
        <w:t>jdbc.password</w:t>
      </w:r>
      <w:proofErr w:type="spellEnd"/>
      <w:r>
        <w:rPr>
          <w:rFonts w:ascii="Consolas" w:eastAsia="Consolas" w:hAnsi="Consolas" w:hint="eastAsia"/>
          <w:color w:val="008000"/>
          <w:sz w:val="22"/>
        </w:rPr>
        <w:t>=</w:t>
      </w:r>
      <w:r>
        <w:rPr>
          <w:rFonts w:ascii="Consolas" w:eastAsia="Consolas" w:hAnsi="Consolas" w:hint="eastAsia"/>
          <w:color w:val="800000"/>
          <w:sz w:val="22"/>
        </w:rPr>
        <w:t>root</w:t>
      </w:r>
    </w:p>
    <w:p w:rsidR="00934E3F" w:rsidRDefault="00934E3F" w:rsidP="0025646B"/>
    <w:p w:rsidR="00934E3F" w:rsidRDefault="00934E3F" w:rsidP="0025646B">
      <w:r>
        <w:rPr>
          <w:rFonts w:hint="eastAsia"/>
        </w:rPr>
        <w:t>加入配置文件</w:t>
      </w:r>
      <w:r w:rsidRPr="00934E3F">
        <w:t>log4j.</w:t>
      </w:r>
      <w:proofErr w:type="gramStart"/>
      <w:r w:rsidRPr="00934E3F">
        <w:t>properties</w:t>
      </w:r>
      <w:proofErr w:type="gramEnd"/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B400"/>
          <w:sz w:val="22"/>
        </w:rPr>
        <w:t># Global logging configuration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80"/>
          <w:sz w:val="22"/>
        </w:rPr>
        <w:t>log4j.rootLogger</w:t>
      </w:r>
      <w:r>
        <w:rPr>
          <w:rFonts w:ascii="Consolas" w:eastAsia="Consolas" w:hAnsi="Consolas" w:hint="eastAsia"/>
          <w:color w:val="008000"/>
          <w:sz w:val="22"/>
        </w:rPr>
        <w:t>=</w:t>
      </w:r>
      <w:r>
        <w:rPr>
          <w:rFonts w:ascii="Consolas" w:eastAsia="Consolas" w:hAnsi="Consolas" w:hint="eastAsia"/>
          <w:color w:val="800000"/>
          <w:sz w:val="22"/>
        </w:rPr>
        <w:t xml:space="preserve">DEBUG, </w:t>
      </w:r>
      <w:proofErr w:type="spellStart"/>
      <w:r>
        <w:rPr>
          <w:rFonts w:ascii="Consolas" w:eastAsia="Consolas" w:hAnsi="Consolas" w:hint="eastAsia"/>
          <w:color w:val="800000"/>
          <w:sz w:val="22"/>
        </w:rPr>
        <w:t>stdout</w:t>
      </w:r>
      <w:proofErr w:type="spellEnd"/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B400"/>
          <w:sz w:val="22"/>
        </w:rPr>
        <w:t># Console output...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80"/>
          <w:sz w:val="22"/>
        </w:rPr>
        <w:t>log4j.appender.stdout</w:t>
      </w:r>
      <w:r>
        <w:rPr>
          <w:rFonts w:ascii="Consolas" w:eastAsia="Consolas" w:hAnsi="Consolas" w:hint="eastAsia"/>
          <w:color w:val="008000"/>
          <w:sz w:val="22"/>
        </w:rPr>
        <w:t>=</w:t>
      </w:r>
      <w:r>
        <w:rPr>
          <w:rFonts w:ascii="Consolas" w:eastAsia="Consolas" w:hAnsi="Consolas" w:hint="eastAsia"/>
          <w:color w:val="800000"/>
          <w:sz w:val="22"/>
        </w:rPr>
        <w:t>org.apache.log4j.ConsoleAppender</w:t>
      </w:r>
    </w:p>
    <w:p w:rsidR="00934E3F" w:rsidRDefault="00934E3F" w:rsidP="00934E3F">
      <w:pPr>
        <w:shd w:val="clear" w:color="auto" w:fill="DDD8C2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80"/>
          <w:sz w:val="22"/>
        </w:rPr>
        <w:t>log4j.appender.stdout.layout</w:t>
      </w:r>
      <w:r>
        <w:rPr>
          <w:rFonts w:ascii="Consolas" w:eastAsia="Consolas" w:hAnsi="Consolas" w:hint="eastAsia"/>
          <w:color w:val="008000"/>
          <w:sz w:val="22"/>
        </w:rPr>
        <w:t>=</w:t>
      </w:r>
      <w:r>
        <w:rPr>
          <w:rFonts w:ascii="Consolas" w:eastAsia="Consolas" w:hAnsi="Consolas" w:hint="eastAsia"/>
          <w:color w:val="800000"/>
          <w:sz w:val="22"/>
        </w:rPr>
        <w:t>org.apache.log4j.PatternLayout</w:t>
      </w:r>
    </w:p>
    <w:p w:rsidR="00934E3F" w:rsidRDefault="00934E3F" w:rsidP="00934E3F">
      <w:pPr>
        <w:shd w:val="clear" w:color="auto" w:fill="DDD8C2" w:themeFill="background2" w:themeFillShade="E5"/>
      </w:pPr>
      <w:r>
        <w:rPr>
          <w:rFonts w:ascii="Consolas" w:eastAsia="Consolas" w:hAnsi="Consolas" w:hint="eastAsia"/>
          <w:color w:val="000080"/>
          <w:sz w:val="22"/>
        </w:rPr>
        <w:t>log4j.appender.stdout.layout.ConversionPattern</w:t>
      </w:r>
      <w:r>
        <w:rPr>
          <w:rFonts w:ascii="Consolas" w:eastAsia="Consolas" w:hAnsi="Consolas" w:hint="eastAsia"/>
          <w:color w:val="008000"/>
          <w:sz w:val="22"/>
        </w:rPr>
        <w:t>=</w:t>
      </w:r>
      <w:r>
        <w:rPr>
          <w:rFonts w:ascii="Consolas" w:eastAsia="Consolas" w:hAnsi="Consolas" w:hint="eastAsia"/>
          <w:color w:val="800000"/>
          <w:sz w:val="22"/>
        </w:rPr>
        <w:t>%5p [%t] - %</w:t>
      </w:r>
      <w:proofErr w:type="spellStart"/>
      <w:r>
        <w:rPr>
          <w:rFonts w:ascii="Consolas" w:eastAsia="Consolas" w:hAnsi="Consolas" w:hint="eastAsia"/>
          <w:color w:val="800000"/>
          <w:sz w:val="22"/>
        </w:rPr>
        <w:t>m%n</w:t>
      </w:r>
      <w:proofErr w:type="spellEnd"/>
    </w:p>
    <w:p w:rsidR="00934E3F" w:rsidRPr="00DA0C9B" w:rsidRDefault="00934E3F" w:rsidP="0025646B"/>
    <w:p w:rsidR="0025646B" w:rsidRPr="00DA0C9B" w:rsidRDefault="0025646B" w:rsidP="0025646B">
      <w:r w:rsidRPr="00DA0C9B">
        <w:rPr>
          <w:rFonts w:hint="eastAsia"/>
        </w:rPr>
        <w:t xml:space="preserve">3. </w:t>
      </w:r>
      <w:r w:rsidRPr="00DA0C9B">
        <w:rPr>
          <w:rFonts w:hint="eastAsia"/>
        </w:rPr>
        <w:t>使用接口动态代理的方式实现</w:t>
      </w:r>
      <w:r w:rsidRPr="00DA0C9B">
        <w:rPr>
          <w:rFonts w:hint="eastAsia"/>
        </w:rPr>
        <w:t>DAO</w:t>
      </w:r>
      <w:r w:rsidRPr="00DA0C9B">
        <w:rPr>
          <w:rFonts w:hint="eastAsia"/>
        </w:rPr>
        <w:t>的开发，</w:t>
      </w:r>
    </w:p>
    <w:p w:rsidR="0025646B" w:rsidRPr="00DA0C9B" w:rsidRDefault="0025646B" w:rsidP="0025646B">
      <w:pPr>
        <w:ind w:firstLine="420"/>
      </w:pPr>
      <w:r w:rsidRPr="00DA0C9B">
        <w:t xml:space="preserve">1.1 </w:t>
      </w:r>
      <w:r w:rsidRPr="00DA0C9B">
        <w:rPr>
          <w:rFonts w:hint="eastAsia"/>
        </w:rPr>
        <w:t>根据</w:t>
      </w:r>
      <w:r w:rsidRPr="00DA0C9B">
        <w:rPr>
          <w:rFonts w:hint="eastAsia"/>
        </w:rPr>
        <w:t>id</w:t>
      </w:r>
      <w:r w:rsidRPr="00DA0C9B">
        <w:rPr>
          <w:rFonts w:hint="eastAsia"/>
        </w:rPr>
        <w:t>查询用户</w:t>
      </w:r>
    </w:p>
    <w:p w:rsidR="0025646B" w:rsidRPr="00DA0C9B" w:rsidRDefault="0025646B" w:rsidP="0025646B">
      <w:pPr>
        <w:ind w:firstLine="420"/>
      </w:pPr>
      <w:r w:rsidRPr="00DA0C9B">
        <w:rPr>
          <w:rFonts w:hint="eastAsia"/>
        </w:rPr>
        <w:t>1</w:t>
      </w:r>
      <w:r w:rsidRPr="00DA0C9B">
        <w:t xml:space="preserve">.2 </w:t>
      </w:r>
      <w:r w:rsidRPr="00DA0C9B">
        <w:rPr>
          <w:rFonts w:hint="eastAsia"/>
        </w:rPr>
        <w:t>根据用户名模糊查询用户</w:t>
      </w:r>
    </w:p>
    <w:p w:rsidR="0025646B" w:rsidRPr="00DA0C9B" w:rsidRDefault="0025646B" w:rsidP="0025646B">
      <w:pPr>
        <w:ind w:firstLine="420"/>
      </w:pPr>
      <w:r w:rsidRPr="00DA0C9B">
        <w:t xml:space="preserve">1.3 </w:t>
      </w:r>
      <w:r w:rsidRPr="00DA0C9B">
        <w:rPr>
          <w:rFonts w:hint="eastAsia"/>
        </w:rPr>
        <w:t>新增用户</w:t>
      </w:r>
      <w:r w:rsidRPr="00DA0C9B">
        <w:rPr>
          <w:rFonts w:hint="eastAsia"/>
        </w:rPr>
        <w:t>"</w:t>
      </w:r>
    </w:p>
    <w:p w:rsidR="00704E28" w:rsidRPr="00922A36" w:rsidRDefault="00195FC4" w:rsidP="00704E28">
      <w:r>
        <w:rPr>
          <w:rFonts w:hint="eastAsia"/>
          <w:lang w:val="zh-CN"/>
        </w:rPr>
        <w:t>编写</w:t>
      </w:r>
      <w:r w:rsidRPr="00922A36">
        <w:t>User</w:t>
      </w:r>
    </w:p>
    <w:p w:rsidR="004943B6" w:rsidRPr="004943B6" w:rsidRDefault="004943B6" w:rsidP="004943B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4943B6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4943B6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 xml:space="preserve"> User {</w:t>
      </w:r>
    </w:p>
    <w:p w:rsidR="004943B6" w:rsidRPr="004943B6" w:rsidRDefault="004943B6" w:rsidP="004943B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4943B6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4943B6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4943B6">
        <w:rPr>
          <w:rFonts w:ascii="Consolas" w:hAnsi="Consolas" w:cs="Consolas"/>
          <w:color w:val="0000C0"/>
          <w:kern w:val="0"/>
          <w:sz w:val="22"/>
          <w:szCs w:val="28"/>
        </w:rPr>
        <w:t>id</w:t>
      </w: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4943B6" w:rsidRPr="004943B6" w:rsidRDefault="004943B6" w:rsidP="004943B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4943B6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 w:rsidRPr="004943B6">
        <w:rPr>
          <w:rFonts w:ascii="Consolas" w:hAnsi="Consolas" w:cs="Consolas"/>
          <w:color w:val="0000C0"/>
          <w:kern w:val="0"/>
          <w:sz w:val="22"/>
          <w:szCs w:val="28"/>
        </w:rPr>
        <w:t>username</w:t>
      </w: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>;</w:t>
      </w:r>
      <w:r w:rsidRPr="004943B6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4943B6">
        <w:rPr>
          <w:rFonts w:ascii="Consolas" w:hAnsi="Consolas" w:cs="Consolas"/>
          <w:color w:val="3F7F5F"/>
          <w:kern w:val="0"/>
          <w:sz w:val="22"/>
          <w:szCs w:val="28"/>
        </w:rPr>
        <w:t>用户姓名</w:t>
      </w:r>
    </w:p>
    <w:p w:rsidR="004943B6" w:rsidRPr="004943B6" w:rsidRDefault="004943B6" w:rsidP="004943B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4943B6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 w:rsidRPr="004943B6">
        <w:rPr>
          <w:rFonts w:ascii="Consolas" w:hAnsi="Consolas" w:cs="Consolas"/>
          <w:color w:val="0000C0"/>
          <w:kern w:val="0"/>
          <w:sz w:val="22"/>
          <w:szCs w:val="28"/>
        </w:rPr>
        <w:t>sex</w:t>
      </w: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>;</w:t>
      </w:r>
      <w:r w:rsidRPr="004943B6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4943B6">
        <w:rPr>
          <w:rFonts w:ascii="Consolas" w:hAnsi="Consolas" w:cs="Consolas"/>
          <w:color w:val="3F7F5F"/>
          <w:kern w:val="0"/>
          <w:sz w:val="22"/>
          <w:szCs w:val="28"/>
        </w:rPr>
        <w:t>性别</w:t>
      </w:r>
    </w:p>
    <w:p w:rsidR="004943B6" w:rsidRPr="004943B6" w:rsidRDefault="004943B6" w:rsidP="004943B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4943B6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 xml:space="preserve"> Date </w:t>
      </w:r>
      <w:r w:rsidRPr="004943B6">
        <w:rPr>
          <w:rFonts w:ascii="Consolas" w:hAnsi="Consolas" w:cs="Consolas"/>
          <w:color w:val="0000C0"/>
          <w:kern w:val="0"/>
          <w:sz w:val="22"/>
          <w:szCs w:val="28"/>
        </w:rPr>
        <w:t>birthday</w:t>
      </w: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>;</w:t>
      </w:r>
      <w:r w:rsidRPr="004943B6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4943B6">
        <w:rPr>
          <w:rFonts w:ascii="Consolas" w:hAnsi="Consolas" w:cs="Consolas"/>
          <w:color w:val="3F7F5F"/>
          <w:kern w:val="0"/>
          <w:sz w:val="22"/>
          <w:szCs w:val="28"/>
        </w:rPr>
        <w:t>生日</w:t>
      </w:r>
    </w:p>
    <w:p w:rsidR="004943B6" w:rsidRPr="004943B6" w:rsidRDefault="004943B6" w:rsidP="004943B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4943B6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 w:rsidRPr="004943B6">
        <w:rPr>
          <w:rFonts w:ascii="Consolas" w:hAnsi="Consolas" w:cs="Consolas"/>
          <w:color w:val="0000C0"/>
          <w:kern w:val="0"/>
          <w:sz w:val="22"/>
          <w:szCs w:val="28"/>
        </w:rPr>
        <w:t>address</w:t>
      </w: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>;</w:t>
      </w:r>
      <w:r w:rsidRPr="004943B6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4943B6">
        <w:rPr>
          <w:rFonts w:ascii="Consolas" w:hAnsi="Consolas" w:cs="Consolas"/>
          <w:color w:val="3F7F5F"/>
          <w:kern w:val="0"/>
          <w:sz w:val="22"/>
          <w:szCs w:val="28"/>
        </w:rPr>
        <w:t>地址</w:t>
      </w:r>
    </w:p>
    <w:p w:rsidR="004943B6" w:rsidRPr="004943B6" w:rsidRDefault="004943B6" w:rsidP="004943B6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get/set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。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。。</w:t>
      </w:r>
    </w:p>
    <w:p w:rsidR="00195FC4" w:rsidRPr="004943B6" w:rsidRDefault="004943B6" w:rsidP="004943B6">
      <w:pPr>
        <w:shd w:val="clear" w:color="auto" w:fill="DDD9C3" w:themeFill="background2" w:themeFillShade="E6"/>
        <w:rPr>
          <w:sz w:val="18"/>
        </w:rPr>
      </w:pPr>
      <w:r w:rsidRPr="004943B6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195FC4" w:rsidRPr="004943B6" w:rsidRDefault="00195FC4" w:rsidP="00704E28">
      <w:r>
        <w:rPr>
          <w:rFonts w:hint="eastAsia"/>
          <w:lang w:val="zh-CN"/>
        </w:rPr>
        <w:t>编写</w:t>
      </w:r>
      <w:proofErr w:type="spellStart"/>
      <w:r w:rsidRPr="004943B6">
        <w:rPr>
          <w:rFonts w:hint="eastAsia"/>
        </w:rPr>
        <w:t>UserMapper</w:t>
      </w:r>
      <w:proofErr w:type="spellEnd"/>
      <w:r>
        <w:rPr>
          <w:rFonts w:hint="eastAsia"/>
          <w:lang w:val="zh-CN"/>
        </w:rPr>
        <w:t>接口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A3767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根据用户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查询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7678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</w:t>
      </w:r>
      <w:proofErr w:type="spellStart"/>
      <w:r w:rsidRPr="00A37678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param</w:t>
      </w:r>
      <w:proofErr w:type="spellEnd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3F5FBF"/>
          <w:kern w:val="0"/>
          <w:sz w:val="22"/>
          <w:szCs w:val="28"/>
          <w:highlight w:val="lightGray"/>
        </w:rPr>
        <w:t>id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7678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proofErr w:type="gramStart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queryUserById</w:t>
      </w:r>
      <w:proofErr w:type="spell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A3767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根据用户名模糊查询用户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7678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</w:t>
      </w:r>
      <w:proofErr w:type="spellStart"/>
      <w:r w:rsidRPr="00A37678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param</w:t>
      </w:r>
      <w:proofErr w:type="spellEnd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username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7678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lastRenderedPageBreak/>
        <w:tab/>
        <w:t xml:space="preserve"> */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proofErr w:type="spellStart"/>
      <w:proofErr w:type="gramStart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queryUserByUsername</w:t>
      </w:r>
      <w:proofErr w:type="spell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 xml:space="preserve">String </w:t>
      </w:r>
      <w:r w:rsidRPr="00A37678">
        <w:rPr>
          <w:rFonts w:ascii="Consolas" w:hAnsi="Consolas" w:cs="Consolas"/>
          <w:color w:val="6A3E3E"/>
          <w:kern w:val="0"/>
          <w:sz w:val="22"/>
          <w:szCs w:val="28"/>
        </w:rPr>
        <w:t>username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添加用户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A37678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</w:t>
      </w:r>
      <w:proofErr w:type="spellStart"/>
      <w:r w:rsidRPr="00A37678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param</w:t>
      </w:r>
      <w:proofErr w:type="spellEnd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user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7678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proofErr w:type="gram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saveUser</w:t>
      </w:r>
      <w:proofErr w:type="spell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 xml:space="preserve">(User </w:t>
      </w:r>
      <w:r w:rsidRPr="00A37678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95FC4" w:rsidRPr="00A37678" w:rsidRDefault="00A37678" w:rsidP="00A37678">
      <w:pPr>
        <w:shd w:val="clear" w:color="auto" w:fill="DDD9C3" w:themeFill="background2" w:themeFillShade="E6"/>
        <w:rPr>
          <w:sz w:val="1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A37678" w:rsidRPr="004943B6" w:rsidRDefault="00A37678" w:rsidP="00704E28"/>
    <w:p w:rsidR="00195FC4" w:rsidRPr="00922A36" w:rsidRDefault="00195FC4" w:rsidP="00704E28">
      <w:r>
        <w:rPr>
          <w:rFonts w:hint="eastAsia"/>
          <w:lang w:val="zh-CN"/>
        </w:rPr>
        <w:t>编写</w:t>
      </w:r>
      <w:r w:rsidRPr="00922A36">
        <w:rPr>
          <w:rFonts w:hint="eastAsia"/>
        </w:rPr>
        <w:t>UserMapper.xml</w:t>
      </w:r>
      <w:r>
        <w:rPr>
          <w:rFonts w:hint="eastAsia"/>
          <w:lang w:val="zh-CN"/>
        </w:rPr>
        <w:t>配置文件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&lt;!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DOCTYPE</w:t>
      </w:r>
      <w:proofErr w:type="gramEnd"/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mapper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808080"/>
          <w:kern w:val="0"/>
          <w:sz w:val="22"/>
          <w:szCs w:val="28"/>
        </w:rPr>
        <w:t>PUBLIC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"-//mybatis.org//DTD Mapper 3.0//EN"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3F7F5F"/>
          <w:kern w:val="0"/>
          <w:sz w:val="22"/>
          <w:szCs w:val="28"/>
        </w:rPr>
        <w:t>"http://mybatis.org/</w:t>
      </w:r>
      <w:proofErr w:type="spellStart"/>
      <w:r w:rsidRPr="00A37678">
        <w:rPr>
          <w:rFonts w:ascii="Consolas" w:hAnsi="Consolas" w:cs="Consolas"/>
          <w:color w:val="3F7F5F"/>
          <w:kern w:val="0"/>
          <w:sz w:val="22"/>
          <w:szCs w:val="28"/>
        </w:rPr>
        <w:t>dtd</w:t>
      </w:r>
      <w:proofErr w:type="spellEnd"/>
      <w:r w:rsidRPr="00A37678">
        <w:rPr>
          <w:rFonts w:ascii="Consolas" w:hAnsi="Consolas" w:cs="Consolas"/>
          <w:color w:val="3F7F5F"/>
          <w:kern w:val="0"/>
          <w:sz w:val="22"/>
          <w:szCs w:val="28"/>
        </w:rPr>
        <w:t>/mybatis-3-mapper.dtd"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namespace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.mybatis.mapper.UserMapper</w:t>
      </w:r>
      <w:proofErr w:type="spellEnd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根据用户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查询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queryUserById</w:t>
      </w:r>
      <w:proofErr w:type="spellEnd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kern w:val="0"/>
          <w:sz w:val="22"/>
          <w:szCs w:val="28"/>
        </w:rPr>
        <w:tab/>
      </w:r>
      <w:r w:rsidRPr="00A37678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 xml:space="preserve"> * from user where id = #{id}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根据用户名模糊查询用户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queryUserByUsername</w:t>
      </w:r>
      <w:proofErr w:type="spellEnd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"string"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kern w:val="0"/>
          <w:sz w:val="22"/>
          <w:szCs w:val="28"/>
        </w:rPr>
        <w:tab/>
      </w:r>
      <w:r w:rsidRPr="00A37678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 xml:space="preserve"> * from user where username like '%${value}%'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添加用户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insert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saveUser</w:t>
      </w:r>
      <w:proofErr w:type="spellEnd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selectKey</w:t>
      </w:r>
      <w:proofErr w:type="spellEnd"/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keyProperty</w:t>
      </w:r>
      <w:proofErr w:type="spell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keyColumn</w:t>
      </w:r>
      <w:proofErr w:type="spell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order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"AFTER"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kern w:val="0"/>
          <w:sz w:val="22"/>
          <w:szCs w:val="28"/>
        </w:rPr>
        <w:tab/>
      </w:r>
      <w:r w:rsidRPr="00A37678">
        <w:rPr>
          <w:rFonts w:ascii="Consolas" w:hAnsi="Consolas" w:cs="Consolas"/>
          <w:kern w:val="0"/>
          <w:sz w:val="22"/>
          <w:szCs w:val="28"/>
        </w:rPr>
        <w:tab/>
      </w:r>
      <w:r w:rsidRPr="00A37678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last_insert_id</w:t>
      </w:r>
      <w:proofErr w:type="spell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()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selectKey</w:t>
      </w:r>
      <w:proofErr w:type="spellEnd"/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insert</w:t>
      </w:r>
      <w:proofErr w:type="gram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 xml:space="preserve"> into user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  <w:t>(</w:t>
      </w:r>
      <w:proofErr w:type="spellStart"/>
      <w:proofErr w:type="gramStart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username,</w:t>
      </w:r>
      <w:proofErr w:type="gram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birthday,sex,address</w:t>
      </w:r>
      <w:proofErr w:type="spell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) values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  <w:t>(</w:t>
      </w:r>
      <w:proofErr w:type="gramStart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username},#{birthday},#{sex},#{address})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insert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922A36" w:rsidRDefault="00A37678" w:rsidP="00704E28"/>
    <w:p w:rsidR="00195FC4" w:rsidRPr="00A37678" w:rsidRDefault="00195FC4" w:rsidP="00704E28">
      <w:r>
        <w:rPr>
          <w:rFonts w:hint="eastAsia"/>
          <w:lang w:val="zh-CN"/>
        </w:rPr>
        <w:t>修改配置文件</w:t>
      </w:r>
      <w:r w:rsidRPr="00A37678">
        <w:t>applicationContext.xml</w:t>
      </w:r>
      <w:r w:rsidR="00A37678" w:rsidRPr="00A37678">
        <w:rPr>
          <w:rFonts w:hint="eastAsia"/>
        </w:rPr>
        <w:t>，</w:t>
      </w:r>
      <w:r w:rsidR="00A37678">
        <w:rPr>
          <w:lang w:val="zh-CN"/>
        </w:rPr>
        <w:t>添加</w:t>
      </w:r>
      <w:r w:rsidR="00A37678">
        <w:rPr>
          <w:rFonts w:hint="eastAsia"/>
          <w:lang w:val="zh-CN"/>
        </w:rPr>
        <w:t>如下配置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Mapper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扫描包方式配置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org.mybatis.spring.mapper.MapperScannerConfigurer</w:t>
      </w:r>
      <w:proofErr w:type="spellEnd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proofErr w:type="gramStart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Mapper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>接口</w:t>
      </w:r>
      <w:r w:rsidRPr="00A3767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A37678" w:rsidRPr="00A37678" w:rsidRDefault="00A37678" w:rsidP="00A3767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basePackage</w:t>
      </w:r>
      <w:proofErr w:type="spellEnd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A3767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.mybatis.mapper</w:t>
      </w:r>
      <w:proofErr w:type="spellEnd"/>
      <w:r w:rsidRPr="00A3767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3767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195FC4" w:rsidRPr="00A37678" w:rsidRDefault="00A37678" w:rsidP="00A37678">
      <w:pPr>
        <w:shd w:val="clear" w:color="auto" w:fill="DDD9C3" w:themeFill="background2" w:themeFillShade="E6"/>
        <w:rPr>
          <w:sz w:val="18"/>
        </w:rPr>
      </w:pP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A37678">
        <w:rPr>
          <w:rFonts w:ascii="Consolas" w:hAnsi="Consolas" w:cs="Consolas"/>
          <w:color w:val="3F7F7F"/>
          <w:kern w:val="0"/>
          <w:sz w:val="22"/>
          <w:szCs w:val="28"/>
        </w:rPr>
        <w:t>bean</w:t>
      </w:r>
      <w:r w:rsidRPr="00A3767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37678" w:rsidRPr="00A37678" w:rsidRDefault="00A37678" w:rsidP="00704E28"/>
    <w:p w:rsidR="00195FC4" w:rsidRPr="00521710" w:rsidRDefault="00195FC4" w:rsidP="00704E28">
      <w:r>
        <w:rPr>
          <w:rFonts w:hint="eastAsia"/>
          <w:lang w:val="zh-CN"/>
        </w:rPr>
        <w:t>编写测试方法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UserMapperTest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ApplicationContext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521710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646464"/>
          <w:kern w:val="0"/>
          <w:sz w:val="22"/>
          <w:szCs w:val="28"/>
        </w:rPr>
        <w:t>@Before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setUp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() </w:t>
      </w:r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521710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ClassPathXmlApplicationContext(</w:t>
      </w:r>
      <w:proofErr w:type="gramEnd"/>
      <w:r w:rsidRPr="00521710">
        <w:rPr>
          <w:rFonts w:ascii="Consolas" w:hAnsi="Consolas" w:cs="Consolas"/>
          <w:color w:val="2A00FF"/>
          <w:kern w:val="0"/>
          <w:sz w:val="22"/>
          <w:szCs w:val="28"/>
        </w:rPr>
        <w:t>"classpath:applicationContext.xml"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testQueryUserById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521710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521710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521710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.queryUserById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1);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521710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testQueryUserByUsername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521710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521710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521710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.queryUserByUsername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521710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521710">
        <w:rPr>
          <w:rFonts w:ascii="Consolas" w:hAnsi="Consolas" w:cs="Consolas"/>
          <w:color w:val="2A00FF"/>
          <w:kern w:val="0"/>
          <w:sz w:val="22"/>
          <w:szCs w:val="28"/>
        </w:rPr>
        <w:t>张</w:t>
      </w:r>
      <w:r w:rsidRPr="00521710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(User </w:t>
      </w:r>
      <w:proofErr w:type="spell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521710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testSaveUser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521710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521710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521710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User(</w:t>
      </w:r>
      <w:proofErr w:type="gram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.setUsername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521710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521710">
        <w:rPr>
          <w:rFonts w:ascii="Consolas" w:hAnsi="Consolas" w:cs="Consolas"/>
          <w:color w:val="2A00FF"/>
          <w:kern w:val="0"/>
          <w:sz w:val="22"/>
          <w:szCs w:val="28"/>
        </w:rPr>
        <w:t>曹操</w:t>
      </w:r>
      <w:r w:rsidRPr="00521710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.setSex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521710">
        <w:rPr>
          <w:rFonts w:ascii="Consolas" w:hAnsi="Consolas" w:cs="Consolas"/>
          <w:color w:val="2A00FF"/>
          <w:kern w:val="0"/>
          <w:sz w:val="22"/>
          <w:szCs w:val="28"/>
        </w:rPr>
        <w:t>"1"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.setBirthday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52171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 xml:space="preserve"> Date());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.setAddress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521710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521710">
        <w:rPr>
          <w:rFonts w:ascii="Consolas" w:hAnsi="Consolas" w:cs="Consolas"/>
          <w:color w:val="2A00FF"/>
          <w:kern w:val="0"/>
          <w:sz w:val="22"/>
          <w:szCs w:val="28"/>
        </w:rPr>
        <w:t>三国</w:t>
      </w:r>
      <w:r w:rsidRPr="00521710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.saveUser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521710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521710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21710" w:rsidRPr="00521710" w:rsidRDefault="00521710" w:rsidP="0052171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195FC4" w:rsidRPr="00521710" w:rsidRDefault="00521710" w:rsidP="00521710">
      <w:pPr>
        <w:shd w:val="clear" w:color="auto" w:fill="DDD9C3" w:themeFill="background2" w:themeFillShade="E6"/>
        <w:rPr>
          <w:sz w:val="18"/>
          <w:lang w:val="zh-CN"/>
        </w:rPr>
      </w:pPr>
      <w:r w:rsidRPr="00521710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195FC4" w:rsidRPr="00DA0C9B" w:rsidRDefault="00195FC4" w:rsidP="00704E28">
      <w:pPr>
        <w:rPr>
          <w:lang w:val="zh-CN"/>
        </w:rPr>
      </w:pPr>
    </w:p>
    <w:p w:rsidR="00BA394B" w:rsidRPr="00DA0C9B" w:rsidRDefault="00BA394B" w:rsidP="00BA394B">
      <w:pPr>
        <w:rPr>
          <w:lang w:val="zh-CN"/>
        </w:rPr>
      </w:pPr>
    </w:p>
    <w:p w:rsidR="00483119" w:rsidRPr="00DA0C9B" w:rsidRDefault="005259AA" w:rsidP="00483119">
      <w:pPr>
        <w:pStyle w:val="1"/>
        <w:rPr>
          <w:lang w:val="zh-CN"/>
        </w:rPr>
      </w:pPr>
      <w:r w:rsidRPr="00DA0C9B">
        <w:rPr>
          <w:rFonts w:hint="eastAsia"/>
          <w:lang w:val="zh-CN"/>
        </w:rPr>
        <w:t>关卡</w:t>
      </w:r>
      <w:r w:rsidR="00483119" w:rsidRPr="00DA0C9B">
        <w:rPr>
          <w:rFonts w:hint="eastAsia"/>
          <w:lang w:val="zh-CN"/>
        </w:rPr>
        <w:t>2</w:t>
      </w:r>
    </w:p>
    <w:p w:rsidR="00AA6DBE" w:rsidRPr="00DA0C9B" w:rsidRDefault="0077237C" w:rsidP="00AA6DBE">
      <w:pPr>
        <w:pStyle w:val="2"/>
        <w:rPr>
          <w:lang w:val="zh-CN"/>
        </w:rPr>
      </w:pPr>
      <w:r w:rsidRPr="00DA0C9B">
        <w:rPr>
          <w:rFonts w:hint="eastAsia"/>
          <w:lang w:val="zh-CN"/>
        </w:rPr>
        <w:t>训练案例</w:t>
      </w:r>
      <w:r w:rsidRPr="00DA0C9B">
        <w:rPr>
          <w:rFonts w:hint="eastAsia"/>
          <w:lang w:val="zh-CN"/>
        </w:rPr>
        <w:t>1</w:t>
      </w:r>
      <w:r w:rsidR="00AA6DBE" w:rsidRPr="00DA0C9B">
        <w:rPr>
          <w:lang w:val="zh-CN"/>
        </w:rPr>
        <w:t xml:space="preserve"> </w:t>
      </w:r>
    </w:p>
    <w:p w:rsidR="00AA6DBE" w:rsidRPr="00DA0C9B" w:rsidRDefault="00AA6DBE" w:rsidP="00AA6DBE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训练描述</w:t>
      </w:r>
    </w:p>
    <w:p w:rsidR="00FB517C" w:rsidRPr="00DA0C9B" w:rsidRDefault="00FB517C" w:rsidP="00FB517C">
      <w:pPr>
        <w:rPr>
          <w:lang w:val="zh-CN"/>
        </w:rPr>
      </w:pPr>
      <w:r w:rsidRPr="00DA0C9B">
        <w:rPr>
          <w:rFonts w:hint="eastAsia"/>
          <w:lang w:val="zh-CN"/>
        </w:rPr>
        <w:t>在关卡</w:t>
      </w:r>
      <w:r w:rsidRPr="00DA0C9B">
        <w:rPr>
          <w:rFonts w:hint="eastAsia"/>
          <w:lang w:val="zh-CN"/>
        </w:rPr>
        <w:t>1</w:t>
      </w:r>
      <w:r w:rsidRPr="00DA0C9B">
        <w:rPr>
          <w:rFonts w:hint="eastAsia"/>
          <w:lang w:val="zh-CN"/>
        </w:rPr>
        <w:t>的基础上，</w:t>
      </w:r>
    </w:p>
    <w:p w:rsidR="00FB517C" w:rsidRPr="00DA0C9B" w:rsidRDefault="00FB517C" w:rsidP="00FB517C">
      <w:pPr>
        <w:rPr>
          <w:lang w:val="zh-CN"/>
        </w:rPr>
      </w:pPr>
      <w:r w:rsidRPr="00DA0C9B">
        <w:rPr>
          <w:rFonts w:hint="eastAsia"/>
          <w:lang w:val="zh-CN"/>
        </w:rPr>
        <w:t>实现</w:t>
      </w:r>
      <w:r w:rsidRPr="00DA0C9B">
        <w:rPr>
          <w:rFonts w:hint="eastAsia"/>
          <w:lang w:val="zh-CN"/>
        </w:rPr>
        <w:t>MyBatis</w:t>
      </w:r>
      <w:r w:rsidRPr="00DA0C9B">
        <w:rPr>
          <w:rFonts w:hint="eastAsia"/>
          <w:lang w:val="zh-CN"/>
        </w:rPr>
        <w:t>和</w:t>
      </w:r>
      <w:r w:rsidRPr="00DA0C9B">
        <w:rPr>
          <w:rFonts w:hint="eastAsia"/>
          <w:lang w:val="zh-CN"/>
        </w:rPr>
        <w:t>Spring</w:t>
      </w:r>
      <w:r w:rsidR="00922A36">
        <w:rPr>
          <w:rFonts w:hint="eastAsia"/>
          <w:lang w:val="zh-CN"/>
        </w:rPr>
        <w:t>的整合开发</w:t>
      </w:r>
    </w:p>
    <w:p w:rsidR="00FB517C" w:rsidRPr="00DA0C9B" w:rsidRDefault="00FB517C" w:rsidP="00FB517C">
      <w:pPr>
        <w:rPr>
          <w:lang w:val="zh-CN"/>
        </w:rPr>
      </w:pPr>
      <w:r w:rsidRPr="00DA0C9B">
        <w:rPr>
          <w:rFonts w:hint="eastAsia"/>
          <w:lang w:val="zh-CN"/>
        </w:rPr>
        <w:t>要求：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1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实现查询订单表的数据条数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2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实现查询所有订单功能，并使用</w:t>
      </w:r>
      <w:r w:rsidR="00FB517C" w:rsidRPr="00DA0C9B">
        <w:rPr>
          <w:rFonts w:hint="eastAsia"/>
          <w:lang w:val="zh-CN"/>
        </w:rPr>
        <w:t>resultMap</w:t>
      </w:r>
      <w:r w:rsidR="00FB517C" w:rsidRPr="00DA0C9B">
        <w:rPr>
          <w:rFonts w:hint="eastAsia"/>
          <w:lang w:val="zh-CN"/>
        </w:rPr>
        <w:t>解决用户</w:t>
      </w:r>
      <w:r w:rsidR="00FB517C" w:rsidRPr="00DA0C9B">
        <w:rPr>
          <w:rFonts w:hint="eastAsia"/>
          <w:lang w:val="zh-CN"/>
        </w:rPr>
        <w:t>id</w:t>
      </w:r>
      <w:r w:rsidR="00FB517C" w:rsidRPr="00DA0C9B">
        <w:rPr>
          <w:rFonts w:hint="eastAsia"/>
          <w:lang w:val="zh-CN"/>
        </w:rPr>
        <w:t>没有获取的问题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3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使用用户性别和名字查询用户，并使用</w:t>
      </w:r>
      <w:r w:rsidR="00FB517C" w:rsidRPr="00DA0C9B">
        <w:rPr>
          <w:rFonts w:hint="eastAsia"/>
          <w:lang w:val="zh-CN"/>
        </w:rPr>
        <w:t>if</w:t>
      </w:r>
      <w:r w:rsidR="00FB517C" w:rsidRPr="00DA0C9B">
        <w:rPr>
          <w:rFonts w:hint="eastAsia"/>
          <w:lang w:val="zh-CN"/>
        </w:rPr>
        <w:t>标签、</w:t>
      </w:r>
      <w:r w:rsidR="00FB517C" w:rsidRPr="00DA0C9B">
        <w:rPr>
          <w:rFonts w:hint="eastAsia"/>
          <w:lang w:val="zh-CN"/>
        </w:rPr>
        <w:t>where</w:t>
      </w:r>
      <w:r w:rsidR="00FB517C" w:rsidRPr="00DA0C9B">
        <w:rPr>
          <w:rFonts w:hint="eastAsia"/>
          <w:lang w:val="zh-CN"/>
        </w:rPr>
        <w:t>标签。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4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使用</w:t>
      </w:r>
      <w:r w:rsidR="00FB517C" w:rsidRPr="00DA0C9B">
        <w:rPr>
          <w:rFonts w:hint="eastAsia"/>
          <w:lang w:val="zh-CN"/>
        </w:rPr>
        <w:t>sql</w:t>
      </w:r>
      <w:r w:rsidR="00FB517C" w:rsidRPr="00DA0C9B">
        <w:rPr>
          <w:rFonts w:hint="eastAsia"/>
          <w:lang w:val="zh-CN"/>
        </w:rPr>
        <w:t>标签提取</w:t>
      </w:r>
      <w:r w:rsidR="00FB517C" w:rsidRPr="00DA0C9B">
        <w:rPr>
          <w:rFonts w:hint="eastAsia"/>
          <w:lang w:val="zh-CN"/>
        </w:rPr>
        <w:t>Maper.xml</w:t>
      </w:r>
      <w:r w:rsidR="00FB517C" w:rsidRPr="00DA0C9B">
        <w:rPr>
          <w:rFonts w:hint="eastAsia"/>
          <w:lang w:val="zh-CN"/>
        </w:rPr>
        <w:t>中的相同的</w:t>
      </w:r>
      <w:r w:rsidR="00FB517C" w:rsidRPr="00DA0C9B">
        <w:rPr>
          <w:rFonts w:hint="eastAsia"/>
          <w:lang w:val="zh-CN"/>
        </w:rPr>
        <w:t>sql</w:t>
      </w:r>
      <w:r w:rsidR="00FB517C" w:rsidRPr="00DA0C9B">
        <w:rPr>
          <w:rFonts w:hint="eastAsia"/>
          <w:lang w:val="zh-CN"/>
        </w:rPr>
        <w:t>片段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5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使用</w:t>
      </w:r>
      <w:r w:rsidR="00FB517C" w:rsidRPr="00DA0C9B">
        <w:rPr>
          <w:rFonts w:hint="eastAsia"/>
          <w:lang w:val="zh-CN"/>
        </w:rPr>
        <w:t>foreach</w:t>
      </w:r>
      <w:r w:rsidR="00FB517C" w:rsidRPr="00DA0C9B">
        <w:rPr>
          <w:rFonts w:hint="eastAsia"/>
          <w:lang w:val="zh-CN"/>
        </w:rPr>
        <w:t>标签实现使用多个</w:t>
      </w:r>
      <w:r w:rsidR="00FB517C" w:rsidRPr="00DA0C9B">
        <w:rPr>
          <w:rFonts w:hint="eastAsia"/>
          <w:lang w:val="zh-CN"/>
        </w:rPr>
        <w:t>id</w:t>
      </w:r>
      <w:r w:rsidR="00FB517C" w:rsidRPr="00DA0C9B">
        <w:rPr>
          <w:rFonts w:hint="eastAsia"/>
          <w:lang w:val="zh-CN"/>
        </w:rPr>
        <w:t>查询用户信息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6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使用自定义</w:t>
      </w:r>
      <w:r w:rsidR="00FB517C" w:rsidRPr="00DA0C9B">
        <w:rPr>
          <w:rFonts w:hint="eastAsia"/>
          <w:lang w:val="zh-CN"/>
        </w:rPr>
        <w:t>pojo</w:t>
      </w:r>
      <w:r w:rsidR="00FB517C" w:rsidRPr="00DA0C9B">
        <w:rPr>
          <w:rFonts w:hint="eastAsia"/>
          <w:lang w:val="zh-CN"/>
        </w:rPr>
        <w:t>的方式，实现订单</w:t>
      </w:r>
      <w:r w:rsidR="00FB517C" w:rsidRPr="00DA0C9B">
        <w:rPr>
          <w:rFonts w:hint="eastAsia"/>
          <w:lang w:val="zh-CN"/>
        </w:rPr>
        <w:t>-</w:t>
      </w:r>
      <w:r w:rsidR="00FB517C" w:rsidRPr="00DA0C9B">
        <w:rPr>
          <w:rFonts w:hint="eastAsia"/>
          <w:lang w:val="zh-CN"/>
        </w:rPr>
        <w:t>用户的一对一查询</w:t>
      </w:r>
    </w:p>
    <w:p w:rsidR="00FB517C" w:rsidRPr="00DA0C9B" w:rsidRDefault="0092713D" w:rsidP="00FB517C">
      <w:pPr>
        <w:rPr>
          <w:lang w:val="zh-CN"/>
        </w:rPr>
      </w:pPr>
      <w:r w:rsidRPr="00DA0C9B">
        <w:rPr>
          <w:lang w:val="zh-CN"/>
        </w:rPr>
        <w:t>7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使用</w:t>
      </w:r>
      <w:r w:rsidR="00FB517C" w:rsidRPr="00DA0C9B">
        <w:rPr>
          <w:rFonts w:hint="eastAsia"/>
          <w:lang w:val="zh-CN"/>
        </w:rPr>
        <w:t>resultMap</w:t>
      </w:r>
      <w:r w:rsidR="00FB517C" w:rsidRPr="00DA0C9B">
        <w:rPr>
          <w:rFonts w:hint="eastAsia"/>
          <w:lang w:val="zh-CN"/>
        </w:rPr>
        <w:t>配置，实现订单</w:t>
      </w:r>
      <w:r w:rsidR="00FB517C" w:rsidRPr="00DA0C9B">
        <w:rPr>
          <w:rFonts w:hint="eastAsia"/>
          <w:lang w:val="zh-CN"/>
        </w:rPr>
        <w:t>-</w:t>
      </w:r>
      <w:r w:rsidR="00FB517C" w:rsidRPr="00DA0C9B">
        <w:rPr>
          <w:rFonts w:hint="eastAsia"/>
          <w:lang w:val="zh-CN"/>
        </w:rPr>
        <w:t>用户的一对一查询</w:t>
      </w:r>
    </w:p>
    <w:p w:rsidR="00AA6DBE" w:rsidRPr="00DA0C9B" w:rsidRDefault="001647C8" w:rsidP="00FB517C">
      <w:pPr>
        <w:rPr>
          <w:lang w:val="zh-CN"/>
        </w:rPr>
      </w:pPr>
      <w:r w:rsidRPr="00DA0C9B">
        <w:rPr>
          <w:lang w:val="zh-CN"/>
        </w:rPr>
        <w:t>8</w:t>
      </w:r>
      <w:r w:rsidR="00FB517C" w:rsidRPr="00DA0C9B">
        <w:rPr>
          <w:rFonts w:hint="eastAsia"/>
          <w:lang w:val="zh-CN"/>
        </w:rPr>
        <w:t xml:space="preserve">. </w:t>
      </w:r>
      <w:r w:rsidR="00FB517C" w:rsidRPr="00DA0C9B">
        <w:rPr>
          <w:rFonts w:hint="eastAsia"/>
          <w:lang w:val="zh-CN"/>
        </w:rPr>
        <w:t>使用</w:t>
      </w:r>
      <w:r w:rsidR="00FB517C" w:rsidRPr="00DA0C9B">
        <w:rPr>
          <w:rFonts w:hint="eastAsia"/>
          <w:lang w:val="zh-CN"/>
        </w:rPr>
        <w:t>resultMap</w:t>
      </w:r>
      <w:r w:rsidR="00FB517C" w:rsidRPr="00DA0C9B">
        <w:rPr>
          <w:rFonts w:hint="eastAsia"/>
          <w:lang w:val="zh-CN"/>
        </w:rPr>
        <w:t>配置，实现用户</w:t>
      </w:r>
      <w:r w:rsidR="00FB517C" w:rsidRPr="00DA0C9B">
        <w:rPr>
          <w:rFonts w:hint="eastAsia"/>
          <w:lang w:val="zh-CN"/>
        </w:rPr>
        <w:t>-</w:t>
      </w:r>
      <w:r w:rsidR="00FB517C" w:rsidRPr="00DA0C9B">
        <w:rPr>
          <w:rFonts w:hint="eastAsia"/>
          <w:lang w:val="zh-CN"/>
        </w:rPr>
        <w:t>订单的一对多查询</w:t>
      </w:r>
      <w:r w:rsidR="00FB517C" w:rsidRPr="00DA0C9B">
        <w:rPr>
          <w:rFonts w:hint="eastAsia"/>
          <w:lang w:val="zh-CN"/>
        </w:rPr>
        <w:t>"</w:t>
      </w:r>
    </w:p>
    <w:p w:rsidR="00AA6DBE" w:rsidRPr="00DA0C9B" w:rsidRDefault="00AA6DBE" w:rsidP="00AA6DBE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操作步骤</w:t>
      </w:r>
      <w:r w:rsidR="00331041">
        <w:rPr>
          <w:rFonts w:hint="eastAsia"/>
          <w:lang w:val="zh-CN"/>
        </w:rPr>
        <w:t>答案</w:t>
      </w:r>
    </w:p>
    <w:p w:rsidR="00B57518" w:rsidRPr="00387F9B" w:rsidRDefault="00B57518" w:rsidP="00B57518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pojo</w:t>
      </w:r>
    </w:p>
    <w:p w:rsidR="00B31DB5" w:rsidRPr="00B31DB5" w:rsidRDefault="00B31DB5" w:rsidP="00B31DB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B31DB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31DB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 xml:space="preserve"> User {</w:t>
      </w:r>
    </w:p>
    <w:p w:rsidR="00B31DB5" w:rsidRPr="00B31DB5" w:rsidRDefault="00B31DB5" w:rsidP="00B31DB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B31DB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31DB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31DB5">
        <w:rPr>
          <w:rFonts w:ascii="Consolas" w:hAnsi="Consolas" w:cs="Consolas"/>
          <w:color w:val="0000C0"/>
          <w:kern w:val="0"/>
          <w:sz w:val="22"/>
          <w:szCs w:val="28"/>
        </w:rPr>
        <w:t>id</w:t>
      </w: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B31DB5" w:rsidRPr="00B31DB5" w:rsidRDefault="00B31DB5" w:rsidP="00B31DB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31DB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 w:rsidRPr="00B31DB5">
        <w:rPr>
          <w:rFonts w:ascii="Consolas" w:hAnsi="Consolas" w:cs="Consolas"/>
          <w:color w:val="0000C0"/>
          <w:kern w:val="0"/>
          <w:sz w:val="22"/>
          <w:szCs w:val="28"/>
        </w:rPr>
        <w:t>username</w:t>
      </w: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>;</w:t>
      </w:r>
      <w:r w:rsidRPr="00B31DB5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31DB5">
        <w:rPr>
          <w:rFonts w:ascii="Consolas" w:hAnsi="Consolas" w:cs="Consolas"/>
          <w:color w:val="3F7F5F"/>
          <w:kern w:val="0"/>
          <w:sz w:val="22"/>
          <w:szCs w:val="28"/>
        </w:rPr>
        <w:t>用户姓名</w:t>
      </w:r>
    </w:p>
    <w:p w:rsidR="00B31DB5" w:rsidRPr="00B31DB5" w:rsidRDefault="00B31DB5" w:rsidP="00B31DB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31DB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 w:rsidRPr="00B31DB5">
        <w:rPr>
          <w:rFonts w:ascii="Consolas" w:hAnsi="Consolas" w:cs="Consolas"/>
          <w:color w:val="0000C0"/>
          <w:kern w:val="0"/>
          <w:sz w:val="22"/>
          <w:szCs w:val="28"/>
        </w:rPr>
        <w:t>sex</w:t>
      </w: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>;</w:t>
      </w:r>
      <w:r w:rsidRPr="00B31DB5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31DB5">
        <w:rPr>
          <w:rFonts w:ascii="Consolas" w:hAnsi="Consolas" w:cs="Consolas"/>
          <w:color w:val="3F7F5F"/>
          <w:kern w:val="0"/>
          <w:sz w:val="22"/>
          <w:szCs w:val="28"/>
        </w:rPr>
        <w:t>性别</w:t>
      </w:r>
    </w:p>
    <w:p w:rsidR="00B31DB5" w:rsidRPr="00B31DB5" w:rsidRDefault="00B31DB5" w:rsidP="00B31DB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31DB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 xml:space="preserve"> Date </w:t>
      </w:r>
      <w:r w:rsidRPr="00B31DB5">
        <w:rPr>
          <w:rFonts w:ascii="Consolas" w:hAnsi="Consolas" w:cs="Consolas"/>
          <w:color w:val="0000C0"/>
          <w:kern w:val="0"/>
          <w:sz w:val="22"/>
          <w:szCs w:val="28"/>
        </w:rPr>
        <w:t>birthday</w:t>
      </w: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>;</w:t>
      </w:r>
      <w:r w:rsidRPr="00B31DB5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31DB5">
        <w:rPr>
          <w:rFonts w:ascii="Consolas" w:hAnsi="Consolas" w:cs="Consolas"/>
          <w:color w:val="3F7F5F"/>
          <w:kern w:val="0"/>
          <w:sz w:val="22"/>
          <w:szCs w:val="28"/>
        </w:rPr>
        <w:t>生日</w:t>
      </w:r>
    </w:p>
    <w:p w:rsidR="00B31DB5" w:rsidRPr="00B31DB5" w:rsidRDefault="00B31DB5" w:rsidP="00B31DB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31DB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 w:rsidRPr="00B31DB5">
        <w:rPr>
          <w:rFonts w:ascii="Consolas" w:hAnsi="Consolas" w:cs="Consolas"/>
          <w:color w:val="0000C0"/>
          <w:kern w:val="0"/>
          <w:sz w:val="22"/>
          <w:szCs w:val="28"/>
        </w:rPr>
        <w:t>address</w:t>
      </w: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>;</w:t>
      </w:r>
      <w:r w:rsidRPr="00B31DB5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31DB5">
        <w:rPr>
          <w:rFonts w:ascii="Consolas" w:hAnsi="Consolas" w:cs="Consolas"/>
          <w:color w:val="3F7F5F"/>
          <w:kern w:val="0"/>
          <w:sz w:val="22"/>
          <w:szCs w:val="28"/>
        </w:rPr>
        <w:t>地址</w:t>
      </w:r>
    </w:p>
    <w:p w:rsidR="00B31DB5" w:rsidRPr="00B31DB5" w:rsidRDefault="00B31DB5" w:rsidP="00B31DB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B31DB5" w:rsidRPr="00B31DB5" w:rsidRDefault="00B31DB5" w:rsidP="00B31DB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B31DB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List&lt;Order&gt; </w:t>
      </w:r>
      <w:r w:rsidRPr="00B31DB5">
        <w:rPr>
          <w:rFonts w:ascii="Consolas" w:hAnsi="Consolas" w:cs="Consolas"/>
          <w:color w:val="0000C0"/>
          <w:kern w:val="0"/>
          <w:sz w:val="22"/>
          <w:szCs w:val="28"/>
        </w:rPr>
        <w:t>orders</w:t>
      </w: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B31DB5" w:rsidRPr="00B31DB5" w:rsidRDefault="00B31DB5" w:rsidP="00B31DB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set/get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。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。。</w:t>
      </w:r>
    </w:p>
    <w:p w:rsidR="00B57518" w:rsidRPr="00B31DB5" w:rsidRDefault="00B31DB5" w:rsidP="00B31DB5">
      <w:pPr>
        <w:shd w:val="clear" w:color="auto" w:fill="DDD9C3" w:themeFill="background2" w:themeFillShade="E6"/>
        <w:rPr>
          <w:sz w:val="18"/>
          <w:lang w:val="zh-CN"/>
        </w:rPr>
      </w:pPr>
      <w:r w:rsidRPr="00B31DB5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>}</w:t>
      </w:r>
    </w:p>
    <w:p w:rsidR="00B57518" w:rsidRDefault="00B57518" w:rsidP="00B57518">
      <w:pPr>
        <w:rPr>
          <w:lang w:val="zh-CN"/>
        </w:rPr>
      </w:pPr>
    </w:p>
    <w:p w:rsidR="0041724C" w:rsidRPr="0041724C" w:rsidRDefault="0041724C" w:rsidP="0041724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41724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41724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 xml:space="preserve"> Order {</w:t>
      </w:r>
    </w:p>
    <w:p w:rsidR="0041724C" w:rsidRPr="0041724C" w:rsidRDefault="0041724C" w:rsidP="0041724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41724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 xml:space="preserve"> Integer </w:t>
      </w:r>
      <w:r w:rsidRPr="0041724C">
        <w:rPr>
          <w:rFonts w:ascii="Consolas" w:hAnsi="Consolas" w:cs="Consolas"/>
          <w:color w:val="0000C0"/>
          <w:kern w:val="0"/>
          <w:sz w:val="22"/>
          <w:szCs w:val="28"/>
        </w:rPr>
        <w:t>id</w:t>
      </w:r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41724C" w:rsidRPr="0041724C" w:rsidRDefault="0041724C" w:rsidP="0041724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41724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 xml:space="preserve"> Integer </w:t>
      </w:r>
      <w:proofErr w:type="spellStart"/>
      <w:r w:rsidRPr="0041724C">
        <w:rPr>
          <w:rFonts w:ascii="Consolas" w:hAnsi="Consolas" w:cs="Consolas"/>
          <w:color w:val="0000C0"/>
          <w:kern w:val="0"/>
          <w:sz w:val="22"/>
          <w:szCs w:val="28"/>
        </w:rPr>
        <w:t>userId</w:t>
      </w:r>
      <w:proofErr w:type="spellEnd"/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41724C" w:rsidRPr="0041724C" w:rsidRDefault="0041724C" w:rsidP="0041724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41724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 w:rsidRPr="0041724C">
        <w:rPr>
          <w:rFonts w:ascii="Consolas" w:hAnsi="Consolas" w:cs="Consolas"/>
          <w:color w:val="0000C0"/>
          <w:kern w:val="0"/>
          <w:sz w:val="22"/>
          <w:szCs w:val="28"/>
        </w:rPr>
        <w:t>number</w:t>
      </w:r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41724C" w:rsidRPr="0041724C" w:rsidRDefault="0041724C" w:rsidP="0041724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41724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 xml:space="preserve"> Date </w:t>
      </w:r>
      <w:proofErr w:type="spellStart"/>
      <w:r w:rsidRPr="0041724C">
        <w:rPr>
          <w:rFonts w:ascii="Consolas" w:hAnsi="Consolas" w:cs="Consolas"/>
          <w:color w:val="0000C0"/>
          <w:kern w:val="0"/>
          <w:sz w:val="22"/>
          <w:szCs w:val="28"/>
        </w:rPr>
        <w:t>createtime</w:t>
      </w:r>
      <w:proofErr w:type="spellEnd"/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41724C" w:rsidRPr="0041724C" w:rsidRDefault="0041724C" w:rsidP="0041724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41724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 w:rsidRPr="0041724C">
        <w:rPr>
          <w:rFonts w:ascii="Consolas" w:hAnsi="Consolas" w:cs="Consolas"/>
          <w:color w:val="0000C0"/>
          <w:kern w:val="0"/>
          <w:sz w:val="22"/>
          <w:szCs w:val="28"/>
        </w:rPr>
        <w:t>note</w:t>
      </w:r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41724C" w:rsidRPr="0041724C" w:rsidRDefault="0041724C" w:rsidP="0041724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41724C" w:rsidRPr="0041724C" w:rsidRDefault="0041724C" w:rsidP="0041724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41724C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41724C">
        <w:rPr>
          <w:rFonts w:ascii="Consolas" w:hAnsi="Consolas" w:cs="Consolas"/>
          <w:color w:val="3F7F5F"/>
          <w:kern w:val="0"/>
          <w:sz w:val="22"/>
          <w:szCs w:val="28"/>
        </w:rPr>
        <w:t>一对一关联用户</w:t>
      </w:r>
    </w:p>
    <w:p w:rsidR="0041724C" w:rsidRPr="0041724C" w:rsidRDefault="0041724C" w:rsidP="0041724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41724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 xml:space="preserve"> User </w:t>
      </w:r>
      <w:proofErr w:type="spellStart"/>
      <w:r w:rsidRPr="0041724C">
        <w:rPr>
          <w:rFonts w:ascii="Consolas" w:hAnsi="Consolas" w:cs="Consolas"/>
          <w:color w:val="0000C0"/>
          <w:kern w:val="0"/>
          <w:sz w:val="22"/>
          <w:szCs w:val="28"/>
        </w:rPr>
        <w:t>user</w:t>
      </w:r>
      <w:proofErr w:type="spellEnd"/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41724C" w:rsidRPr="00B31DB5" w:rsidRDefault="0041724C" w:rsidP="0041724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set/get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。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。。</w:t>
      </w:r>
    </w:p>
    <w:p w:rsidR="0041724C" w:rsidRPr="00DC4E9A" w:rsidRDefault="0041724C" w:rsidP="0041724C">
      <w:pPr>
        <w:shd w:val="clear" w:color="auto" w:fill="DDD9C3" w:themeFill="background2" w:themeFillShade="E6"/>
        <w:rPr>
          <w:sz w:val="18"/>
        </w:rPr>
      </w:pPr>
      <w:r w:rsidRPr="0041724C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41724C" w:rsidRPr="00DC4E9A" w:rsidRDefault="0041724C" w:rsidP="00B57518"/>
    <w:p w:rsidR="00DC4E9A" w:rsidRPr="00DC4E9A" w:rsidRDefault="00DC4E9A" w:rsidP="00DC4E9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C4E9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C4E9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C4E9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DC4E9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C4E9A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DC4E9A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DC4E9A" w:rsidRPr="0041724C" w:rsidRDefault="00DC4E9A" w:rsidP="00DC4E9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C4E9A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C4E9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DC4E9A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List&lt;Integer&gt; </w:t>
      </w:r>
      <w:r w:rsidRPr="00DC4E9A">
        <w:rPr>
          <w:rFonts w:ascii="Consolas" w:hAnsi="Consolas" w:cs="Consolas"/>
          <w:color w:val="0000C0"/>
          <w:kern w:val="0"/>
          <w:sz w:val="22"/>
          <w:szCs w:val="28"/>
        </w:rPr>
        <w:t>ids</w:t>
      </w:r>
      <w:r w:rsidRPr="00DC4E9A">
        <w:rPr>
          <w:rFonts w:ascii="Consolas" w:hAnsi="Consolas" w:cs="Consolas"/>
          <w:color w:val="000000"/>
          <w:kern w:val="0"/>
          <w:sz w:val="22"/>
          <w:szCs w:val="28"/>
        </w:rPr>
        <w:t>;</w:t>
      </w:r>
      <w:r w:rsidRPr="00DC4E9A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DC4E9A" w:rsidRPr="00B31DB5" w:rsidRDefault="00DC4E9A" w:rsidP="00DC4E9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set/get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。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。。</w:t>
      </w:r>
    </w:p>
    <w:p w:rsidR="0041724C" w:rsidRPr="002D1CAB" w:rsidRDefault="00DC4E9A" w:rsidP="00DC4E9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sz w:val="18"/>
        </w:rPr>
      </w:pPr>
      <w:r w:rsidRPr="00DC4E9A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41724C" w:rsidRPr="002D1CAB" w:rsidRDefault="0041724C" w:rsidP="00B57518"/>
    <w:p w:rsidR="002D1CAB" w:rsidRPr="002D1CAB" w:rsidRDefault="002D1CAB" w:rsidP="002D1CA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2D1CA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2D1CA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D1CA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D1CA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D1CAB">
        <w:rPr>
          <w:rFonts w:ascii="Consolas" w:hAnsi="Consolas" w:cs="Consolas"/>
          <w:color w:val="000000"/>
          <w:kern w:val="0"/>
          <w:sz w:val="22"/>
          <w:szCs w:val="28"/>
        </w:rPr>
        <w:t>OrderUser</w:t>
      </w:r>
      <w:proofErr w:type="spellEnd"/>
      <w:r w:rsidRPr="002D1CA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D1CA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extends</w:t>
      </w:r>
      <w:r w:rsidRPr="002D1CAB">
        <w:rPr>
          <w:rFonts w:ascii="Consolas" w:hAnsi="Consolas" w:cs="Consolas"/>
          <w:color w:val="000000"/>
          <w:kern w:val="0"/>
          <w:sz w:val="22"/>
          <w:szCs w:val="28"/>
        </w:rPr>
        <w:t xml:space="preserve"> Order {</w:t>
      </w:r>
    </w:p>
    <w:p w:rsidR="002D1CAB" w:rsidRPr="002D1CAB" w:rsidRDefault="002D1CAB" w:rsidP="002D1CA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2D1CA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2D1CA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2D1CAB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 w:rsidRPr="002D1CAB">
        <w:rPr>
          <w:rFonts w:ascii="Consolas" w:hAnsi="Consolas" w:cs="Consolas"/>
          <w:color w:val="0000C0"/>
          <w:kern w:val="0"/>
          <w:sz w:val="22"/>
          <w:szCs w:val="28"/>
        </w:rPr>
        <w:t>username</w:t>
      </w:r>
      <w:r w:rsidRPr="002D1CAB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2D1CAB" w:rsidRPr="0041724C" w:rsidRDefault="002D1CAB" w:rsidP="002D1CA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2D1CA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2D1CA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2D1CAB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 w:rsidRPr="002D1CAB">
        <w:rPr>
          <w:rFonts w:ascii="Consolas" w:hAnsi="Consolas" w:cs="Consolas"/>
          <w:color w:val="0000C0"/>
          <w:kern w:val="0"/>
          <w:sz w:val="22"/>
          <w:szCs w:val="28"/>
        </w:rPr>
        <w:t>address</w:t>
      </w:r>
      <w:r w:rsidRPr="002D1CAB">
        <w:rPr>
          <w:rFonts w:ascii="Consolas" w:hAnsi="Consolas" w:cs="Consolas"/>
          <w:color w:val="000000"/>
          <w:kern w:val="0"/>
          <w:sz w:val="22"/>
          <w:szCs w:val="28"/>
        </w:rPr>
        <w:t>;</w:t>
      </w:r>
      <w:r w:rsidRPr="002D1CAB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2D1CAB" w:rsidRPr="00B31DB5" w:rsidRDefault="002D1CAB" w:rsidP="002D1CA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set/get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。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。。</w:t>
      </w:r>
    </w:p>
    <w:p w:rsidR="002D1CAB" w:rsidRPr="002D1CAB" w:rsidRDefault="002D1CAB" w:rsidP="002D1CA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sz w:val="18"/>
        </w:rPr>
      </w:pPr>
      <w:r w:rsidRPr="00DC4E9A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2D1CAB" w:rsidRPr="002D1CAB" w:rsidRDefault="002D1CAB" w:rsidP="002D1CA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41724C" w:rsidRPr="002D1CAB" w:rsidRDefault="0041724C" w:rsidP="00B57518"/>
    <w:p w:rsidR="00B57518" w:rsidRPr="00C11C97" w:rsidRDefault="00B57518" w:rsidP="00B57518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UserMapper</w:t>
      </w:r>
      <w:r>
        <w:rPr>
          <w:rFonts w:hint="eastAsia"/>
          <w:lang w:val="zh-CN"/>
        </w:rPr>
        <w:t>接口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C11C97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C11C97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>根据用户</w:t>
      </w: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>查询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C11C97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</w:t>
      </w:r>
      <w:proofErr w:type="spellStart"/>
      <w:r w:rsidRPr="00C11C97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param</w:t>
      </w:r>
      <w:proofErr w:type="spellEnd"/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 xml:space="preserve"> id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C11C97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proofErr w:type="gramStart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queryUserById</w:t>
      </w:r>
      <w:proofErr w:type="spell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C11C97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C11C97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>根据用户名模糊查询用户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C11C97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</w:t>
      </w:r>
      <w:proofErr w:type="spellStart"/>
      <w:r w:rsidRPr="00C11C97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param</w:t>
      </w:r>
      <w:proofErr w:type="spellEnd"/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 xml:space="preserve"> username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C11C97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@return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proofErr w:type="spellStart"/>
      <w:proofErr w:type="gramStart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queryUserByUsername</w:t>
      </w:r>
      <w:proofErr w:type="spell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 xml:space="preserve">String </w:t>
      </w:r>
      <w:r w:rsidRPr="00C11C97">
        <w:rPr>
          <w:rFonts w:ascii="Consolas" w:hAnsi="Consolas" w:cs="Consolas"/>
          <w:color w:val="6A3E3E"/>
          <w:kern w:val="0"/>
          <w:sz w:val="22"/>
          <w:szCs w:val="28"/>
        </w:rPr>
        <w:t>username</w:t>
      </w: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>/**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>添加用户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 </w:t>
      </w:r>
      <w:r w:rsidRPr="00C11C97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@</w:t>
      </w:r>
      <w:proofErr w:type="spellStart"/>
      <w:r w:rsidRPr="00C11C97">
        <w:rPr>
          <w:rFonts w:ascii="Consolas" w:hAnsi="Consolas" w:cs="Consolas"/>
          <w:b/>
          <w:bCs/>
          <w:color w:val="7F9FBF"/>
          <w:kern w:val="0"/>
          <w:sz w:val="22"/>
          <w:szCs w:val="28"/>
        </w:rPr>
        <w:t>param</w:t>
      </w:r>
      <w:proofErr w:type="spellEnd"/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 xml:space="preserve"> user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3F5FBF"/>
          <w:kern w:val="0"/>
          <w:sz w:val="22"/>
          <w:szCs w:val="28"/>
        </w:rPr>
        <w:tab/>
        <w:t xml:space="preserve"> */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11C97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proofErr w:type="gram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saveUser</w:t>
      </w:r>
      <w:proofErr w:type="spell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 xml:space="preserve">(User </w:t>
      </w:r>
      <w:r w:rsidRPr="00C11C97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使用用户性别和名字查询用户，并使用</w:t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if</w:t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标签、</w:t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where</w:t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标签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11C97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List&lt;User&gt; </w:t>
      </w:r>
      <w:proofErr w:type="spellStart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queryUserBySexAndUsername</w:t>
      </w:r>
      <w:proofErr w:type="spell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 xml:space="preserve">(User </w:t>
      </w:r>
      <w:r w:rsidRPr="00C11C97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使用</w:t>
      </w:r>
      <w:proofErr w:type="spellStart"/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foreach</w:t>
      </w:r>
      <w:proofErr w:type="spellEnd"/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标签实现使用多个</w:t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id</w:t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查询用户信息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11C97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List&lt;User&gt; </w:t>
      </w:r>
      <w:proofErr w:type="spellStart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queryUserByIds</w:t>
      </w:r>
      <w:proofErr w:type="spell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C11C97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proofErr w:type="spell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使用</w:t>
      </w:r>
      <w:proofErr w:type="spellStart"/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resultMap</w:t>
      </w:r>
      <w:proofErr w:type="spellEnd"/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配置，实现用户</w:t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-</w:t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订单的一对多查询</w:t>
      </w:r>
      <w:r w:rsidRPr="00C11C97">
        <w:rPr>
          <w:rFonts w:ascii="Consolas" w:hAnsi="Consolas" w:cs="Consolas"/>
          <w:color w:val="3F7F5F"/>
          <w:kern w:val="0"/>
          <w:sz w:val="22"/>
          <w:szCs w:val="28"/>
        </w:rPr>
        <w:t>"</w:t>
      </w:r>
    </w:p>
    <w:p w:rsidR="00C11C97" w:rsidRPr="00C11C97" w:rsidRDefault="00C11C97" w:rsidP="00C11C97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11C97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List&lt;User&gt; </w:t>
      </w:r>
      <w:proofErr w:type="spellStart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queryUserOrder</w:t>
      </w:r>
      <w:proofErr w:type="spellEnd"/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B57518" w:rsidRPr="00C11C97" w:rsidRDefault="00C11C97" w:rsidP="00C11C97">
      <w:pPr>
        <w:shd w:val="clear" w:color="auto" w:fill="DDD9C3" w:themeFill="background2" w:themeFillShade="E6"/>
        <w:rPr>
          <w:sz w:val="18"/>
          <w:lang w:val="zh-CN"/>
        </w:rPr>
      </w:pPr>
      <w:r w:rsidRPr="00C11C97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C11C97" w:rsidRPr="00B57518" w:rsidRDefault="00C11C97" w:rsidP="00B57518">
      <w:pPr>
        <w:rPr>
          <w:lang w:val="zh-CN"/>
        </w:rPr>
      </w:pPr>
    </w:p>
    <w:p w:rsidR="00292DC3" w:rsidRPr="005F2621" w:rsidRDefault="00B57518" w:rsidP="00292DC3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lang w:val="zh-CN"/>
        </w:rPr>
        <w:t>Order</w:t>
      </w:r>
      <w:r>
        <w:rPr>
          <w:rFonts w:hint="eastAsia"/>
          <w:lang w:val="zh-CN"/>
        </w:rPr>
        <w:t>Mapper</w:t>
      </w:r>
      <w:r>
        <w:rPr>
          <w:rFonts w:hint="eastAsia"/>
          <w:lang w:val="zh-CN"/>
        </w:rPr>
        <w:t>接口</w:t>
      </w: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5F262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5F262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实现查询订单表的数据条数</w:t>
      </w: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F262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F262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>queryOrderCount</w:t>
      </w:r>
      <w:proofErr w:type="spellEnd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实现查询所有订单功能，并使用</w:t>
      </w:r>
      <w:proofErr w:type="spellStart"/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resultMap</w:t>
      </w:r>
      <w:proofErr w:type="spellEnd"/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解决用户</w:t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id</w:t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没有获取的问题</w:t>
      </w: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F262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List&lt;Order&gt; </w:t>
      </w:r>
      <w:proofErr w:type="spellStart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>queryOrderAll</w:t>
      </w:r>
      <w:proofErr w:type="spellEnd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使用自定义</w:t>
      </w:r>
      <w:proofErr w:type="spellStart"/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pojo</w:t>
      </w:r>
      <w:proofErr w:type="spellEnd"/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的方式，实现订单</w:t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-</w:t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用户的一对一查询</w:t>
      </w: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F262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</w:t>
      </w:r>
      <w:proofErr w:type="spellStart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>OrderUser</w:t>
      </w:r>
      <w:proofErr w:type="spellEnd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 xml:space="preserve">&gt; </w:t>
      </w:r>
      <w:proofErr w:type="spellStart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>queryOrderUser</w:t>
      </w:r>
      <w:proofErr w:type="spellEnd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使用</w:t>
      </w:r>
      <w:proofErr w:type="spellStart"/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resultMap</w:t>
      </w:r>
      <w:proofErr w:type="spellEnd"/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配置，实现订单</w:t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-</w:t>
      </w:r>
      <w:r w:rsidRPr="005F2621">
        <w:rPr>
          <w:rFonts w:ascii="Consolas" w:hAnsi="Consolas" w:cs="Consolas"/>
          <w:color w:val="3F7F5F"/>
          <w:kern w:val="0"/>
          <w:sz w:val="22"/>
          <w:szCs w:val="28"/>
        </w:rPr>
        <w:t>用户的一对一查询</w:t>
      </w:r>
    </w:p>
    <w:p w:rsidR="005F2621" w:rsidRPr="005F2621" w:rsidRDefault="005F2621" w:rsidP="005F2621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F2621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List&lt;Order&gt; </w:t>
      </w:r>
      <w:proofErr w:type="spellStart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>queryOrder</w:t>
      </w:r>
      <w:proofErr w:type="spellEnd"/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292DC3" w:rsidRPr="005F2621" w:rsidRDefault="005F2621" w:rsidP="005F2621">
      <w:pPr>
        <w:shd w:val="clear" w:color="auto" w:fill="DDD9C3" w:themeFill="background2" w:themeFillShade="E6"/>
        <w:rPr>
          <w:sz w:val="18"/>
          <w:lang w:val="zh-CN"/>
        </w:rPr>
      </w:pPr>
      <w:r w:rsidRPr="005F2621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292DC3" w:rsidRPr="00292DC3" w:rsidRDefault="00292DC3" w:rsidP="00292DC3">
      <w:pPr>
        <w:rPr>
          <w:lang w:val="zh-CN"/>
        </w:rPr>
      </w:pPr>
    </w:p>
    <w:p w:rsidR="000C0206" w:rsidRPr="00387F9B" w:rsidRDefault="00292DC3" w:rsidP="000C0206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UserMapper.xml</w:t>
      </w:r>
      <w:r>
        <w:rPr>
          <w:rFonts w:hint="eastAsia"/>
          <w:lang w:val="zh-CN"/>
        </w:rPr>
        <w:t>配置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&lt;!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DOCTYPE</w:t>
      </w:r>
      <w:proofErr w:type="gramEnd"/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mapper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808080"/>
          <w:kern w:val="0"/>
          <w:sz w:val="22"/>
          <w:szCs w:val="28"/>
        </w:rPr>
        <w:t>PUBLIC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"-//mybatis.org//DTD Mapper 3.0//EN"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3F7F5F"/>
          <w:kern w:val="0"/>
          <w:sz w:val="22"/>
          <w:szCs w:val="28"/>
        </w:rPr>
        <w:t>"http://mybatis.org/</w:t>
      </w:r>
      <w:proofErr w:type="spellStart"/>
      <w:r w:rsidRPr="00387F9B">
        <w:rPr>
          <w:rFonts w:ascii="Consolas" w:hAnsi="Consolas" w:cs="Consolas"/>
          <w:color w:val="3F7F5F"/>
          <w:kern w:val="0"/>
          <w:sz w:val="22"/>
          <w:szCs w:val="28"/>
        </w:rPr>
        <w:t>dtd</w:t>
      </w:r>
      <w:proofErr w:type="spellEnd"/>
      <w:r w:rsidRPr="00387F9B">
        <w:rPr>
          <w:rFonts w:ascii="Consolas" w:hAnsi="Consolas" w:cs="Consolas"/>
          <w:color w:val="3F7F5F"/>
          <w:kern w:val="0"/>
          <w:sz w:val="22"/>
          <w:szCs w:val="28"/>
        </w:rPr>
        <w:t>/mybatis-3-mapper.dtd"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namespace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.mybatis.mapper.UserMapper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根据用户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查询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queryUserById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kern w:val="0"/>
          <w:sz w:val="22"/>
          <w:szCs w:val="28"/>
        </w:rPr>
        <w:tab/>
      </w:r>
      <w:r w:rsidRPr="00387F9B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 xml:space="preserve"> * from user where id = #{id}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根据用户名模糊查询用户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queryUserByUsername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"string"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kern w:val="0"/>
          <w:sz w:val="22"/>
          <w:szCs w:val="28"/>
        </w:rPr>
        <w:tab/>
      </w:r>
      <w:r w:rsidRPr="00387F9B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 xml:space="preserve"> * from user where username like '%${value}%'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添加用户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insert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saveUser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selectKey</w:t>
      </w:r>
      <w:proofErr w:type="spellEnd"/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keyProperty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keyColumn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order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"AFTER"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kern w:val="0"/>
          <w:sz w:val="22"/>
          <w:szCs w:val="28"/>
        </w:rPr>
        <w:tab/>
      </w:r>
      <w:r w:rsidRPr="00387F9B">
        <w:rPr>
          <w:rFonts w:ascii="Consolas" w:hAnsi="Consolas" w:cs="Consolas"/>
          <w:kern w:val="0"/>
          <w:sz w:val="22"/>
          <w:szCs w:val="28"/>
        </w:rPr>
        <w:tab/>
      </w:r>
      <w:r w:rsidRPr="00387F9B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last_insert_id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()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selectKey</w:t>
      </w:r>
      <w:proofErr w:type="spellEnd"/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insert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 xml:space="preserve"> into user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  <w:t>(</w:t>
      </w:r>
      <w:proofErr w:type="spellStart"/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username,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birthday,sex,address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) values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  <w:t>(</w:t>
      </w:r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username},#{birthday},#{sex},#{address})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insert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使用用户性别和名字查询用户，并使用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if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标签、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where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标签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public List&lt;User&gt; </w:t>
      </w:r>
      <w:proofErr w:type="spell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queryUserBySexAndUsername</w:t>
      </w:r>
      <w:proofErr w:type="spell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(User user); --&gt;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queryUserBySexAndUsername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kern w:val="0"/>
          <w:sz w:val="22"/>
          <w:szCs w:val="28"/>
        </w:rPr>
        <w:tab/>
      </w:r>
      <w:r w:rsidRPr="00387F9B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  <w:t>SELECT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include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refid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userField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  <w:t>FROM `user`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where</w:t>
      </w:r>
      <w:proofErr w:type="gramEnd"/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if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test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gram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sex !</w:t>
      </w:r>
      <w:proofErr w:type="gram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= null  and  sex != ''"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  <w:t>AND sex=</w:t>
      </w:r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sex}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if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if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test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gram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username !</w:t>
      </w:r>
      <w:proofErr w:type="gram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= null and username != ''"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  <w:t>AND username LIKE '%$</w:t>
      </w:r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{username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}%'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if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where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使用</w:t>
      </w:r>
      <w:proofErr w:type="spell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sql</w:t>
      </w:r>
      <w:proofErr w:type="spell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标签提取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Maper.xml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中的相同的</w:t>
      </w:r>
      <w:proofErr w:type="spell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sql</w:t>
      </w:r>
      <w:proofErr w:type="spell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片段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sql</w:t>
      </w:r>
      <w:proofErr w:type="spellEnd"/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userField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id,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username,birthday,sex,address</w:t>
      </w:r>
      <w:proofErr w:type="spellEnd"/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sql</w:t>
      </w:r>
      <w:proofErr w:type="spellEnd"/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使用</w:t>
      </w:r>
      <w:proofErr w:type="spell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foreach</w:t>
      </w:r>
      <w:proofErr w:type="spell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标签实现使用多个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查询用户信息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proofErr w:type="gram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public List&lt;User&gt; </w:t>
      </w:r>
      <w:proofErr w:type="spell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queryUserByIds</w:t>
      </w:r>
      <w:proofErr w:type="spell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(</w:t>
      </w:r>
      <w:proofErr w:type="spell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QueryVo</w:t>
      </w:r>
      <w:proofErr w:type="spell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queryVo</w:t>
      </w:r>
      <w:proofErr w:type="spell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); --&gt;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queryUserByIds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.mybatis.pojo.QueryVo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kern w:val="0"/>
          <w:sz w:val="22"/>
          <w:szCs w:val="28"/>
        </w:rPr>
        <w:tab/>
      </w:r>
      <w:r w:rsidRPr="00387F9B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SELECT </w:t>
      </w:r>
      <w:proofErr w:type="spell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id</w:t>
      </w:r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,username,birthday,sex,address</w:t>
      </w:r>
      <w:proofErr w:type="spellEnd"/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 xml:space="preserve"> FROM `user` WHERE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foreach</w:t>
      </w:r>
      <w:proofErr w:type="spellEnd"/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collection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"ids"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item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"item"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open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 in ("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close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")"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kern w:val="0"/>
          <w:sz w:val="22"/>
          <w:szCs w:val="28"/>
        </w:rPr>
        <w:tab/>
      </w:r>
      <w:r w:rsidRPr="00387F9B">
        <w:rPr>
          <w:rFonts w:ascii="Consolas" w:hAnsi="Consolas" w:cs="Consolas"/>
          <w:kern w:val="0"/>
          <w:sz w:val="22"/>
          <w:szCs w:val="28"/>
        </w:rPr>
        <w:tab/>
      </w:r>
      <w:r w:rsidRPr="00387F9B">
        <w:rPr>
          <w:rFonts w:ascii="Consolas" w:hAnsi="Consolas" w:cs="Consolas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separator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","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item}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foreach</w:t>
      </w:r>
      <w:proofErr w:type="spellEnd"/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proofErr w:type="spell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resultMap</w:t>
      </w:r>
      <w:proofErr w:type="spell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实现一对多关联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resultMap</w:t>
      </w:r>
      <w:proofErr w:type="spellEnd"/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UserResultMap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id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"username"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"username"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"birthday"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"birthday"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"sex"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"sex"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"address"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"address"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collection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"orders"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javaType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"list"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kern w:val="0"/>
          <w:sz w:val="22"/>
          <w:szCs w:val="28"/>
        </w:rPr>
        <w:tab/>
      </w:r>
      <w:r w:rsidRPr="00387F9B">
        <w:rPr>
          <w:rFonts w:ascii="Consolas" w:hAnsi="Consolas" w:cs="Consolas"/>
          <w:kern w:val="0"/>
          <w:sz w:val="22"/>
          <w:szCs w:val="28"/>
        </w:rPr>
        <w:tab/>
      </w:r>
      <w:r w:rsidRPr="00387F9B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ofType</w:t>
      </w:r>
      <w:proofErr w:type="spellEnd"/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.mybatis.pojo.Order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id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oid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"number"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"number"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"note"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"note"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collection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resultMap</w:t>
      </w:r>
      <w:proofErr w:type="spellEnd"/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使用</w:t>
      </w:r>
      <w:proofErr w:type="spell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resultMap</w:t>
      </w:r>
      <w:proofErr w:type="spell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配置，实现用户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-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订单的一对多查询</w:t>
      </w:r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" --&gt;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 xml:space="preserve"> public List&lt;User&gt; </w:t>
      </w:r>
      <w:proofErr w:type="spellStart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queryUserOrder</w:t>
      </w:r>
      <w:proofErr w:type="spellEnd"/>
      <w:r w:rsidRPr="00387F9B">
        <w:rPr>
          <w:rFonts w:ascii="Consolas" w:hAnsi="Consolas" w:cs="Consolas"/>
          <w:color w:val="3F5FBF"/>
          <w:kern w:val="0"/>
          <w:sz w:val="22"/>
          <w:szCs w:val="28"/>
        </w:rPr>
        <w:t>(); --&gt;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queryUserOrder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7F007F"/>
          <w:kern w:val="0"/>
          <w:sz w:val="22"/>
          <w:szCs w:val="28"/>
        </w:rPr>
        <w:t>resultMap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UserResultMap</w:t>
      </w:r>
      <w:proofErr w:type="spellEnd"/>
      <w:r w:rsidRPr="00387F9B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  <w:t>SELECT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  <w:t>u.id,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u.username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u.birthday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u.sex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u.address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o.id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oid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o.number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o.createtime</w:t>
      </w:r>
      <w:proofErr w:type="spell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o.note</w:t>
      </w:r>
      <w:proofErr w:type="spellEnd"/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  <w:t>FROM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gram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user</w:t>
      </w:r>
      <w:proofErr w:type="gramEnd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` u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LEFT JOIN `order` o ON u.id = </w:t>
      </w:r>
      <w:proofErr w:type="spellStart"/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>o.user_id</w:t>
      </w:r>
      <w:proofErr w:type="spellEnd"/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87F9B" w:rsidRPr="00387F9B" w:rsidRDefault="00387F9B" w:rsidP="00387F9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387F9B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387F9B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0C0206" w:rsidRPr="000C0206" w:rsidRDefault="000C0206" w:rsidP="000C0206">
      <w:pPr>
        <w:rPr>
          <w:lang w:val="zh-CN"/>
        </w:rPr>
      </w:pPr>
    </w:p>
    <w:p w:rsidR="000C0206" w:rsidRPr="00550498" w:rsidRDefault="00292DC3" w:rsidP="000C0206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OrderMa</w:t>
      </w:r>
      <w:r>
        <w:rPr>
          <w:lang w:val="zh-CN"/>
        </w:rPr>
        <w:t>pper.xml</w:t>
      </w:r>
      <w:r>
        <w:rPr>
          <w:rFonts w:hint="eastAsia"/>
          <w:lang w:val="zh-CN"/>
        </w:rPr>
        <w:t>配置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&lt;!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DOCTYPE</w:t>
      </w:r>
      <w:proofErr w:type="gramEnd"/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mapper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808080"/>
          <w:kern w:val="0"/>
          <w:sz w:val="22"/>
          <w:szCs w:val="28"/>
        </w:rPr>
        <w:t>PUBLIC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"-//mybatis.org//DTD Mapper 3.0//EN"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3F7F5F"/>
          <w:kern w:val="0"/>
          <w:sz w:val="22"/>
          <w:szCs w:val="28"/>
        </w:rPr>
        <w:t>"http://mybatis.org/</w:t>
      </w:r>
      <w:proofErr w:type="spellStart"/>
      <w:r w:rsidRPr="00550498">
        <w:rPr>
          <w:rFonts w:ascii="Consolas" w:hAnsi="Consolas" w:cs="Consolas"/>
          <w:color w:val="3F7F5F"/>
          <w:kern w:val="0"/>
          <w:sz w:val="22"/>
          <w:szCs w:val="28"/>
        </w:rPr>
        <w:t>dtd</w:t>
      </w:r>
      <w:proofErr w:type="spellEnd"/>
      <w:r w:rsidRPr="00550498">
        <w:rPr>
          <w:rFonts w:ascii="Consolas" w:hAnsi="Consolas" w:cs="Consolas"/>
          <w:color w:val="3F7F5F"/>
          <w:kern w:val="0"/>
          <w:sz w:val="22"/>
          <w:szCs w:val="28"/>
        </w:rPr>
        <w:t>/mybatis-3-mapper.dtd"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namespace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.mybatis.mapper.OrderMapper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实现查询订单表的数据条数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public </w:t>
      </w:r>
      <w:proofErr w:type="spell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int</w:t>
      </w:r>
      <w:proofErr w:type="spell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proofErr w:type="spell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queryOrderCount</w:t>
      </w:r>
      <w:proofErr w:type="spell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();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queryOrderCount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SELECT </w:t>
      </w:r>
      <w:proofErr w:type="gram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COUNT(</w:t>
      </w:r>
      <w:proofErr w:type="gram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*) FROM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gram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order</w:t>
      </w:r>
      <w:proofErr w:type="gram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`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proofErr w:type="spell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ResultMap</w:t>
      </w:r>
      <w:proofErr w:type="spell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resultMap</w:t>
      </w:r>
      <w:proofErr w:type="spellEnd"/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.mybatis.pojo.Order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queryOrderAll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id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javaType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配置普通属性使用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Result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标签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user_id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userId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"number"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"number"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"note"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"note"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resultMap</w:t>
      </w:r>
      <w:proofErr w:type="spellEnd"/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实现查询所有订单功能，并使用</w:t>
      </w:r>
      <w:proofErr w:type="spell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resultMap</w:t>
      </w:r>
      <w:proofErr w:type="spell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解决用户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没有获取的问题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public List&lt;Order&gt; </w:t>
      </w:r>
      <w:proofErr w:type="spell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queryOrderAll</w:t>
      </w:r>
      <w:proofErr w:type="spell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();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queryOrderAll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resultMap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queryOrderAll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SELECT id, </w:t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user_id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number</w:t>
      </w:r>
      <w:proofErr w:type="gram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createtime</w:t>
      </w:r>
      <w:proofErr w:type="spellEnd"/>
      <w:proofErr w:type="gram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 note FROM `order`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使用自定义</w:t>
      </w:r>
      <w:proofErr w:type="spell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pojo</w:t>
      </w:r>
      <w:proofErr w:type="spell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的方式，实现订单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-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用户的一对一查询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public List&lt;</w:t>
      </w:r>
      <w:proofErr w:type="spell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OrderUser</w:t>
      </w:r>
      <w:proofErr w:type="spell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&gt; </w:t>
      </w:r>
      <w:proofErr w:type="spell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queryOrderUser</w:t>
      </w:r>
      <w:proofErr w:type="spell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();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queryOrderUser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lastRenderedPageBreak/>
        <w:t>resultType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.mybatis.pojo.OrderUser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>SELECT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>o.id,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o.user_id</w:t>
      </w:r>
      <w:proofErr w:type="spellEnd"/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userId</w:t>
      </w:r>
      <w:proofErr w:type="spellEnd"/>
      <w:proofErr w:type="gram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o.number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o.createtime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o.note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u.username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u.address</w:t>
      </w:r>
      <w:proofErr w:type="spellEnd"/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>FROM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gram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order</w:t>
      </w:r>
      <w:proofErr w:type="gram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` o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LEFT JOIN `user` u ON </w:t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o.user_id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 xml:space="preserve"> = u.id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resultMap</w:t>
      </w:r>
      <w:proofErr w:type="spellEnd"/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.mybatis.pojo.Order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orderResultMap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id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id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user_id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userId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"number"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"number"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"note"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"note"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association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javaType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</w:t>
      </w:r>
      <w:r w:rsidR="00EF0B30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om.igeek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配置一对一的对象的主键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id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user_id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配置一对一的对象的普通属性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"username"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"username"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column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"address"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property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"address"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association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bookmarkStart w:id="0" w:name="_GoBack"/>
      <w:bookmarkEnd w:id="0"/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resultMap</w:t>
      </w:r>
      <w:proofErr w:type="spellEnd"/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使用</w:t>
      </w:r>
      <w:proofErr w:type="spell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resultMap</w:t>
      </w:r>
      <w:proofErr w:type="spell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配置，实现订单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-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用户的一对一查询</w:t>
      </w:r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 xml:space="preserve"> public List&lt;Order&gt; </w:t>
      </w:r>
      <w:proofErr w:type="spellStart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queryOrder</w:t>
      </w:r>
      <w:proofErr w:type="spellEnd"/>
      <w:r w:rsidRPr="00550498">
        <w:rPr>
          <w:rFonts w:ascii="Consolas" w:hAnsi="Consolas" w:cs="Consolas"/>
          <w:color w:val="3F5FBF"/>
          <w:kern w:val="0"/>
          <w:sz w:val="22"/>
          <w:szCs w:val="28"/>
        </w:rPr>
        <w:t>(); --&gt;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550498">
        <w:rPr>
          <w:rFonts w:ascii="Consolas" w:hAnsi="Consolas" w:cs="Consolas"/>
          <w:color w:val="7F007F"/>
          <w:kern w:val="0"/>
          <w:sz w:val="22"/>
          <w:szCs w:val="28"/>
        </w:rPr>
        <w:t>resultMap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orderResultMap</w:t>
      </w:r>
      <w:proofErr w:type="spellEnd"/>
      <w:r w:rsidRPr="00550498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>SELECT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>o.id,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o.user_id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o.number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o.createtime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o.note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u.username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u.address</w:t>
      </w:r>
      <w:proofErr w:type="spellEnd"/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>FROM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gram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order</w:t>
      </w:r>
      <w:proofErr w:type="gram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` o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>LEFT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JOIN `user` u ON </w:t>
      </w:r>
      <w:proofErr w:type="spellStart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>o.user_id</w:t>
      </w:r>
      <w:proofErr w:type="spellEnd"/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 xml:space="preserve"> = u.id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550498" w:rsidRPr="00550498" w:rsidRDefault="00550498" w:rsidP="0055049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550498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55049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0C0206" w:rsidRDefault="000C0206" w:rsidP="000C0206">
      <w:pPr>
        <w:rPr>
          <w:lang w:val="zh-CN"/>
        </w:rPr>
      </w:pPr>
    </w:p>
    <w:p w:rsidR="000C0206" w:rsidRPr="000C0206" w:rsidRDefault="000C0206" w:rsidP="000C0206">
      <w:pPr>
        <w:rPr>
          <w:lang w:val="zh-CN"/>
        </w:rPr>
      </w:pPr>
    </w:p>
    <w:p w:rsidR="000C0206" w:rsidRPr="003E3D6B" w:rsidRDefault="00292DC3" w:rsidP="000C0206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UserMapperTest</w:t>
      </w:r>
      <w:r>
        <w:rPr>
          <w:rFonts w:hint="eastAsia"/>
          <w:lang w:val="zh-CN"/>
        </w:rPr>
        <w:t>测试类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UserMapperTest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ApplicationContext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3D6B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646464"/>
          <w:kern w:val="0"/>
          <w:sz w:val="22"/>
          <w:szCs w:val="28"/>
        </w:rPr>
        <w:t>@Before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setUp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()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3E3D6B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ClassPathXmlApplicationContext(</w:t>
      </w:r>
      <w:proofErr w:type="gramEnd"/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"classpath:applicationContext.xml"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testQueryUserById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3E3D6B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.queryUserById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1);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3E3D6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testQueryUserByUsername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3E3D6B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.queryUserByUsername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张</w:t>
      </w:r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(User </w:t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3E3D6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testSaveUser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3E3D6B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User(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.setUsername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曹操</w:t>
      </w:r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.setSex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"1"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.setBirthday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Date());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.setAddress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三国</w:t>
      </w:r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.saveUser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3E3D6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testQueryUserBySexAndUsername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3E3D6B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User(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.setSex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"1"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.setUsername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关</w:t>
      </w:r>
      <w:r w:rsidRPr="003E3D6B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.queryUserBySexAndUsername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(User </w:t>
      </w:r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3E3D6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testQueryUserByIds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3E3D6B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List&lt;Integer&gt; </w:t>
      </w:r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ArrayList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&lt;</w:t>
      </w:r>
      <w:proofErr w:type="gram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&gt;(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.add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27);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.add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28);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.add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31);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.add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32);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QueryVo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.setIds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ids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.queryUserByIds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queryVo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(User </w:t>
      </w:r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3E3D6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testQueryUserOrder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r w:rsidRPr="003E3D6B">
        <w:rPr>
          <w:rFonts w:ascii="Consolas" w:hAnsi="Consolas" w:cs="Consolas"/>
          <w:color w:val="3F7F5F"/>
          <w:kern w:val="0"/>
          <w:sz w:val="22"/>
          <w:szCs w:val="28"/>
        </w:rPr>
        <w:t>Mapper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3E3D6B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3E3D6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3E3D6B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.queryUserOrder</w:t>
      </w:r>
      <w:proofErr w:type="spell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E3D6B" w:rsidRPr="003E3D6B" w:rsidRDefault="003E3D6B" w:rsidP="003E3D6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0C0206" w:rsidRPr="003E3D6B" w:rsidRDefault="003E3D6B" w:rsidP="003E3D6B">
      <w:pPr>
        <w:shd w:val="clear" w:color="auto" w:fill="DDD9C3" w:themeFill="background2" w:themeFillShade="E6"/>
        <w:rPr>
          <w:sz w:val="18"/>
          <w:lang w:val="zh-CN"/>
        </w:rPr>
      </w:pPr>
      <w:r w:rsidRPr="003E3D6B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0C0206" w:rsidRPr="000C0206" w:rsidRDefault="000C0206" w:rsidP="000C0206">
      <w:pPr>
        <w:rPr>
          <w:lang w:val="zh-CN"/>
        </w:rPr>
      </w:pPr>
    </w:p>
    <w:p w:rsidR="000C0206" w:rsidRPr="00D30F99" w:rsidRDefault="00292DC3" w:rsidP="000C0206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OrderMapperTest</w:t>
      </w:r>
      <w:r>
        <w:rPr>
          <w:rFonts w:hint="eastAsia"/>
          <w:lang w:val="zh-CN"/>
        </w:rPr>
        <w:t>测试类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OrderMapperTest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ApplicationContext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30F99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646464"/>
          <w:kern w:val="0"/>
          <w:sz w:val="22"/>
          <w:szCs w:val="28"/>
        </w:rPr>
        <w:t>@Before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setUp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() </w:t>
      </w:r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D30F99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ClassPathXmlApplicationContext(</w:t>
      </w:r>
      <w:proofErr w:type="gramEnd"/>
      <w:r w:rsidRPr="00D30F99">
        <w:rPr>
          <w:rFonts w:ascii="Consolas" w:hAnsi="Consolas" w:cs="Consolas"/>
          <w:color w:val="2A00FF"/>
          <w:kern w:val="0"/>
          <w:sz w:val="22"/>
          <w:szCs w:val="28"/>
        </w:rPr>
        <w:t>"classpath:applicationContext.xml"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testQueryOrderCount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30F99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proofErr w:type="spellStart"/>
      <w:r w:rsidRPr="00D30F99">
        <w:rPr>
          <w:rFonts w:ascii="Consolas" w:hAnsi="Consolas" w:cs="Consolas"/>
          <w:color w:val="3F7F5F"/>
          <w:kern w:val="0"/>
          <w:sz w:val="22"/>
          <w:szCs w:val="28"/>
        </w:rPr>
        <w:t>OrderMapper</w:t>
      </w:r>
      <w:proofErr w:type="spellEnd"/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orderMapper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30F99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OrderMapper.</w:t>
      </w:r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count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orderMapper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.queryOrderCount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D30F99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count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testQueryOrderAll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30F99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proofErr w:type="spellStart"/>
      <w:r w:rsidRPr="00D30F99">
        <w:rPr>
          <w:rFonts w:ascii="Consolas" w:hAnsi="Consolas" w:cs="Consolas"/>
          <w:color w:val="3F7F5F"/>
          <w:kern w:val="0"/>
          <w:sz w:val="22"/>
          <w:szCs w:val="28"/>
        </w:rPr>
        <w:t>OrderMapper</w:t>
      </w:r>
      <w:proofErr w:type="spellEnd"/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orderMapper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30F99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OrderMapper.</w:t>
      </w:r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List&lt;Order&gt; </w:t>
      </w:r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orderMapper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.queryOrderAll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(Order </w:t>
      </w:r>
      <w:proofErr w:type="spellStart"/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D30F99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testQueryOrderUser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30F99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proofErr w:type="spellStart"/>
      <w:r w:rsidRPr="00D30F99">
        <w:rPr>
          <w:rFonts w:ascii="Consolas" w:hAnsi="Consolas" w:cs="Consolas"/>
          <w:color w:val="3F7F5F"/>
          <w:kern w:val="0"/>
          <w:sz w:val="22"/>
          <w:szCs w:val="28"/>
        </w:rPr>
        <w:t>OrderMapper</w:t>
      </w:r>
      <w:proofErr w:type="spellEnd"/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orderMapper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30F99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OrderMapper.</w:t>
      </w:r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  <w:t>List&lt;</w:t>
      </w:r>
      <w:proofErr w:type="spell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OrderUser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&gt; </w:t>
      </w:r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orderMapper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.queryOrderUser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testQueryOrder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D30F99">
        <w:rPr>
          <w:rFonts w:ascii="Consolas" w:hAnsi="Consolas" w:cs="Consolas"/>
          <w:color w:val="3F7F5F"/>
          <w:kern w:val="0"/>
          <w:sz w:val="22"/>
          <w:szCs w:val="28"/>
        </w:rPr>
        <w:t>获取</w:t>
      </w:r>
      <w:proofErr w:type="spellStart"/>
      <w:r w:rsidRPr="00D30F99">
        <w:rPr>
          <w:rFonts w:ascii="Consolas" w:hAnsi="Consolas" w:cs="Consolas"/>
          <w:color w:val="3F7F5F"/>
          <w:kern w:val="0"/>
          <w:sz w:val="22"/>
          <w:szCs w:val="28"/>
        </w:rPr>
        <w:t>OrderMapper</w:t>
      </w:r>
      <w:proofErr w:type="spellEnd"/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orderMapper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30F99">
        <w:rPr>
          <w:rFonts w:ascii="Consolas" w:hAnsi="Consolas" w:cs="Consolas"/>
          <w:color w:val="0000C0"/>
          <w:kern w:val="0"/>
          <w:sz w:val="22"/>
          <w:szCs w:val="28"/>
        </w:rPr>
        <w:t>context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.getBean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OrderMapper.</w:t>
      </w:r>
      <w:r w:rsidRPr="00D30F9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List&lt;Order&gt; </w:t>
      </w:r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D30F99">
        <w:rPr>
          <w:rFonts w:ascii="Consolas" w:hAnsi="Consolas" w:cs="Consolas"/>
          <w:color w:val="6A3E3E"/>
          <w:kern w:val="0"/>
          <w:sz w:val="22"/>
          <w:szCs w:val="28"/>
        </w:rPr>
        <w:t>orderMapper</w:t>
      </w: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.queryOrder</w:t>
      </w:r>
      <w:proofErr w:type="spell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D30F99" w:rsidRPr="00D30F99" w:rsidRDefault="00D30F99" w:rsidP="00D30F9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0C0206" w:rsidRPr="00D30F99" w:rsidRDefault="00D30F99" w:rsidP="00D30F99">
      <w:pPr>
        <w:shd w:val="clear" w:color="auto" w:fill="DDD9C3" w:themeFill="background2" w:themeFillShade="E6"/>
        <w:rPr>
          <w:sz w:val="18"/>
          <w:lang w:val="zh-CN"/>
        </w:rPr>
      </w:pPr>
      <w:r w:rsidRPr="00D30F99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0C0206" w:rsidRPr="000C0206" w:rsidRDefault="000C0206" w:rsidP="000C0206">
      <w:pPr>
        <w:rPr>
          <w:lang w:val="zh-CN"/>
        </w:rPr>
      </w:pPr>
    </w:p>
    <w:p w:rsidR="00C34B9F" w:rsidRPr="00DA0C9B" w:rsidRDefault="00C34B9F" w:rsidP="00C34B9F">
      <w:pPr>
        <w:pStyle w:val="2"/>
        <w:rPr>
          <w:lang w:val="zh-CN"/>
        </w:rPr>
      </w:pPr>
      <w:r w:rsidRPr="00DA0C9B">
        <w:rPr>
          <w:rFonts w:hint="eastAsia"/>
          <w:lang w:val="zh-CN"/>
        </w:rPr>
        <w:t>训练案例</w:t>
      </w:r>
      <w:r w:rsidRPr="00DA0C9B">
        <w:rPr>
          <w:rFonts w:hint="eastAsia"/>
          <w:lang w:val="zh-CN"/>
        </w:rPr>
        <w:t>2</w:t>
      </w:r>
    </w:p>
    <w:p w:rsidR="0077237C" w:rsidRPr="00DA0C9B" w:rsidRDefault="0077237C" w:rsidP="0077237C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训练描述</w:t>
      </w:r>
    </w:p>
    <w:p w:rsidR="00C07250" w:rsidRPr="00DA0C9B" w:rsidRDefault="00C07250" w:rsidP="00C07250">
      <w:pPr>
        <w:rPr>
          <w:lang w:val="zh-CN"/>
        </w:rPr>
      </w:pPr>
      <w:r w:rsidRPr="00DA0C9B">
        <w:rPr>
          <w:rFonts w:hint="eastAsia"/>
          <w:lang w:val="zh-CN"/>
        </w:rPr>
        <w:t>使用课堂提供的逆向工程生成代码</w:t>
      </w:r>
    </w:p>
    <w:p w:rsidR="00C07250" w:rsidRPr="00DA0C9B" w:rsidRDefault="00C07250" w:rsidP="00C07250"/>
    <w:p w:rsidR="0077237C" w:rsidRPr="00DA0C9B" w:rsidRDefault="0077237C" w:rsidP="0077237C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操作步骤</w:t>
      </w:r>
      <w:r w:rsidR="00331041">
        <w:rPr>
          <w:rFonts w:hint="eastAsia"/>
          <w:lang w:val="zh-CN"/>
        </w:rPr>
        <w:t>答案</w:t>
      </w:r>
    </w:p>
    <w:p w:rsidR="00C07250" w:rsidRPr="00DA0C9B" w:rsidRDefault="00C07250" w:rsidP="00C07250">
      <w:pPr>
        <w:rPr>
          <w:lang w:val="zh-CN"/>
        </w:rPr>
      </w:pPr>
      <w:r w:rsidRPr="00DA0C9B">
        <w:rPr>
          <w:rFonts w:hint="eastAsia"/>
          <w:lang w:val="zh-CN"/>
        </w:rPr>
        <w:t xml:space="preserve">1. </w:t>
      </w:r>
      <w:r w:rsidRPr="00DA0C9B">
        <w:rPr>
          <w:rFonts w:hint="eastAsia"/>
          <w:lang w:val="zh-CN"/>
        </w:rPr>
        <w:t>导入逆向工程到工作空间</w:t>
      </w:r>
    </w:p>
    <w:p w:rsidR="00C07250" w:rsidRPr="00DA0C9B" w:rsidRDefault="00C07250" w:rsidP="00C07250">
      <w:pPr>
        <w:rPr>
          <w:lang w:val="zh-CN"/>
        </w:rPr>
      </w:pPr>
      <w:r w:rsidRPr="00DA0C9B">
        <w:rPr>
          <w:rFonts w:hint="eastAsia"/>
          <w:lang w:val="zh-CN"/>
        </w:rPr>
        <w:t xml:space="preserve">2. </w:t>
      </w:r>
      <w:r w:rsidRPr="00DA0C9B">
        <w:rPr>
          <w:rFonts w:hint="eastAsia"/>
          <w:lang w:val="zh-CN"/>
        </w:rPr>
        <w:t>修改逆向工程中的配置文件</w:t>
      </w:r>
    </w:p>
    <w:p w:rsidR="00C07250" w:rsidRPr="00DA0C9B" w:rsidRDefault="00C07250" w:rsidP="00C07250">
      <w:pPr>
        <w:rPr>
          <w:lang w:val="zh-CN"/>
        </w:rPr>
      </w:pPr>
      <w:r w:rsidRPr="00DA0C9B">
        <w:rPr>
          <w:rFonts w:hint="eastAsia"/>
          <w:lang w:val="zh-CN"/>
        </w:rPr>
        <w:t xml:space="preserve">3. </w:t>
      </w:r>
      <w:r w:rsidRPr="00DA0C9B">
        <w:rPr>
          <w:rFonts w:hint="eastAsia"/>
          <w:lang w:val="zh-CN"/>
        </w:rPr>
        <w:t>执行</w:t>
      </w:r>
      <w:r w:rsidRPr="00DA0C9B">
        <w:rPr>
          <w:rFonts w:hint="eastAsia"/>
          <w:lang w:val="zh-CN"/>
        </w:rPr>
        <w:t>main</w:t>
      </w:r>
      <w:r w:rsidRPr="00DA0C9B">
        <w:rPr>
          <w:rFonts w:hint="eastAsia"/>
          <w:lang w:val="zh-CN"/>
        </w:rPr>
        <w:t>函数生成代码</w:t>
      </w:r>
    </w:p>
    <w:p w:rsidR="003227D6" w:rsidRPr="00DA0C9B" w:rsidRDefault="00C07250" w:rsidP="00C07250">
      <w:pPr>
        <w:rPr>
          <w:lang w:val="zh-CN"/>
        </w:rPr>
      </w:pPr>
      <w:r w:rsidRPr="00DA0C9B">
        <w:rPr>
          <w:rFonts w:hint="eastAsia"/>
          <w:lang w:val="zh-CN"/>
        </w:rPr>
        <w:t xml:space="preserve">4. </w:t>
      </w:r>
      <w:r w:rsidRPr="00DA0C9B">
        <w:rPr>
          <w:rFonts w:hint="eastAsia"/>
          <w:lang w:val="zh-CN"/>
        </w:rPr>
        <w:t>把生成的代码</w:t>
      </w:r>
      <w:r w:rsidR="002242E5">
        <w:rPr>
          <w:rFonts w:hint="eastAsia"/>
          <w:lang w:val="zh-CN"/>
        </w:rPr>
        <w:t>复制到</w:t>
      </w:r>
      <w:proofErr w:type="gramStart"/>
      <w:r w:rsidRPr="00DA0C9B">
        <w:rPr>
          <w:rFonts w:hint="eastAsia"/>
          <w:lang w:val="zh-CN"/>
        </w:rPr>
        <w:t>到</w:t>
      </w:r>
      <w:proofErr w:type="gramEnd"/>
      <w:r w:rsidRPr="00DA0C9B">
        <w:rPr>
          <w:rFonts w:hint="eastAsia"/>
          <w:lang w:val="zh-CN"/>
        </w:rPr>
        <w:t>MyBatis</w:t>
      </w:r>
      <w:r w:rsidRPr="00DA0C9B">
        <w:rPr>
          <w:rFonts w:hint="eastAsia"/>
          <w:lang w:val="zh-CN"/>
        </w:rPr>
        <w:t>整合</w:t>
      </w:r>
      <w:r w:rsidRPr="00DA0C9B">
        <w:rPr>
          <w:rFonts w:hint="eastAsia"/>
          <w:lang w:val="zh-CN"/>
        </w:rPr>
        <w:t>Spring</w:t>
      </w:r>
      <w:r w:rsidRPr="00DA0C9B">
        <w:rPr>
          <w:rFonts w:hint="eastAsia"/>
          <w:lang w:val="zh-CN"/>
        </w:rPr>
        <w:t>的工程中。</w:t>
      </w:r>
    </w:p>
    <w:p w:rsidR="00BA394B" w:rsidRPr="00DA0C9B" w:rsidRDefault="00BA394B" w:rsidP="00BA394B">
      <w:pPr>
        <w:rPr>
          <w:lang w:val="zh-CN"/>
        </w:rPr>
      </w:pPr>
    </w:p>
    <w:p w:rsidR="005259AA" w:rsidRPr="00DA0C9B" w:rsidRDefault="005259AA" w:rsidP="005259AA">
      <w:pPr>
        <w:pStyle w:val="1"/>
        <w:rPr>
          <w:lang w:val="zh-CN"/>
        </w:rPr>
      </w:pPr>
      <w:r w:rsidRPr="00DA0C9B">
        <w:rPr>
          <w:rFonts w:hint="eastAsia"/>
          <w:lang w:val="zh-CN"/>
        </w:rPr>
        <w:lastRenderedPageBreak/>
        <w:t>关卡</w:t>
      </w:r>
      <w:r w:rsidRPr="00DA0C9B">
        <w:rPr>
          <w:rFonts w:hint="eastAsia"/>
          <w:lang w:val="zh-CN"/>
        </w:rPr>
        <w:t>3</w:t>
      </w:r>
    </w:p>
    <w:p w:rsidR="0077237C" w:rsidRPr="00DA0C9B" w:rsidRDefault="0077237C" w:rsidP="0077237C">
      <w:pPr>
        <w:pStyle w:val="2"/>
        <w:rPr>
          <w:lang w:val="zh-CN"/>
        </w:rPr>
      </w:pPr>
      <w:r w:rsidRPr="00DA0C9B">
        <w:rPr>
          <w:rFonts w:hint="eastAsia"/>
          <w:lang w:val="zh-CN"/>
        </w:rPr>
        <w:t>训练案例</w:t>
      </w:r>
      <w:r w:rsidRPr="00DA0C9B">
        <w:rPr>
          <w:rFonts w:hint="eastAsia"/>
          <w:lang w:val="zh-CN"/>
        </w:rPr>
        <w:t>1</w:t>
      </w:r>
    </w:p>
    <w:p w:rsidR="0077237C" w:rsidRPr="00DA0C9B" w:rsidRDefault="0077237C" w:rsidP="0077237C">
      <w:pPr>
        <w:pStyle w:val="3"/>
        <w:rPr>
          <w:lang w:val="zh-CN"/>
        </w:rPr>
      </w:pPr>
      <w:r w:rsidRPr="00DA0C9B">
        <w:rPr>
          <w:rFonts w:hint="eastAsia"/>
          <w:lang w:val="zh-CN"/>
        </w:rPr>
        <w:t>训练描述</w:t>
      </w:r>
    </w:p>
    <w:p w:rsidR="00593A18" w:rsidRPr="00DA0C9B" w:rsidRDefault="00593A18" w:rsidP="00593A18">
      <w:pPr>
        <w:rPr>
          <w:lang w:val="zh-CN"/>
        </w:rPr>
      </w:pPr>
      <w:r w:rsidRPr="00DA0C9B">
        <w:rPr>
          <w:rFonts w:hint="eastAsia"/>
          <w:lang w:val="zh-CN"/>
        </w:rPr>
        <w:t>使用前一天作业的</w:t>
      </w:r>
      <w:r w:rsidRPr="00DA0C9B">
        <w:rPr>
          <w:rFonts w:hint="eastAsia"/>
          <w:lang w:val="zh-CN"/>
        </w:rPr>
        <w:t>tb_order</w:t>
      </w:r>
      <w:r w:rsidRPr="00DA0C9B">
        <w:rPr>
          <w:rFonts w:hint="eastAsia"/>
          <w:lang w:val="zh-CN"/>
        </w:rPr>
        <w:t>和</w:t>
      </w:r>
      <w:r w:rsidRPr="00DA0C9B">
        <w:rPr>
          <w:rFonts w:hint="eastAsia"/>
          <w:lang w:val="zh-CN"/>
        </w:rPr>
        <w:t>user</w:t>
      </w:r>
      <w:r w:rsidRPr="00DA0C9B">
        <w:rPr>
          <w:rFonts w:hint="eastAsia"/>
          <w:lang w:val="zh-CN"/>
        </w:rPr>
        <w:t>表</w:t>
      </w:r>
      <w:r w:rsidR="00650508">
        <w:rPr>
          <w:rFonts w:hint="eastAsia"/>
          <w:lang w:val="zh-CN"/>
        </w:rPr>
        <w:t>，</w:t>
      </w:r>
      <w:r w:rsidR="00650508">
        <w:rPr>
          <w:lang w:val="zh-CN"/>
        </w:rPr>
        <w:t>在</w:t>
      </w:r>
      <w:r w:rsidR="00650508">
        <w:rPr>
          <w:rFonts w:hint="eastAsia"/>
          <w:lang w:val="zh-CN"/>
        </w:rPr>
        <w:t>mybatis</w:t>
      </w:r>
      <w:r w:rsidR="00650508">
        <w:rPr>
          <w:lang w:val="zh-CN"/>
        </w:rPr>
        <w:t>-spring</w:t>
      </w:r>
      <w:r w:rsidR="00650508">
        <w:rPr>
          <w:rFonts w:hint="eastAsia"/>
          <w:lang w:val="zh-CN"/>
        </w:rPr>
        <w:t>整合的工程中</w:t>
      </w:r>
      <w:r w:rsidRPr="00DA0C9B">
        <w:rPr>
          <w:rFonts w:hint="eastAsia"/>
          <w:lang w:val="zh-CN"/>
        </w:rPr>
        <w:t>实现</w:t>
      </w:r>
      <w:r w:rsidRPr="00DA0C9B">
        <w:rPr>
          <w:rFonts w:hint="eastAsia"/>
          <w:lang w:val="zh-CN"/>
        </w:rPr>
        <w:t>DAO</w:t>
      </w:r>
      <w:r w:rsidRPr="00DA0C9B">
        <w:rPr>
          <w:rFonts w:hint="eastAsia"/>
          <w:lang w:val="zh-CN"/>
        </w:rPr>
        <w:t>的开发。</w:t>
      </w:r>
    </w:p>
    <w:p w:rsidR="00593A18" w:rsidRPr="00DA0C9B" w:rsidRDefault="00593A18" w:rsidP="00593A18">
      <w:pPr>
        <w:rPr>
          <w:lang w:val="zh-CN"/>
        </w:rPr>
      </w:pPr>
      <w:r w:rsidRPr="00DA0C9B">
        <w:rPr>
          <w:rFonts w:hint="eastAsia"/>
          <w:lang w:val="zh-CN"/>
        </w:rPr>
        <w:t>要求：</w:t>
      </w:r>
    </w:p>
    <w:p w:rsidR="00593A18" w:rsidRPr="00DA0C9B" w:rsidRDefault="00F77EB2" w:rsidP="00593A18">
      <w:pPr>
        <w:rPr>
          <w:lang w:val="zh-CN"/>
        </w:rPr>
      </w:pPr>
      <w:r>
        <w:rPr>
          <w:lang w:val="zh-CN"/>
        </w:rPr>
        <w:t>1</w:t>
      </w:r>
      <w:r w:rsidR="00593A18" w:rsidRPr="00DA0C9B">
        <w:rPr>
          <w:rFonts w:hint="eastAsia"/>
          <w:lang w:val="zh-CN"/>
        </w:rPr>
        <w:t xml:space="preserve">. </w:t>
      </w:r>
      <w:r w:rsidR="00593A18" w:rsidRPr="00DA0C9B">
        <w:rPr>
          <w:rFonts w:hint="eastAsia"/>
          <w:lang w:val="zh-CN"/>
        </w:rPr>
        <w:t>实现查询</w:t>
      </w:r>
      <w:r w:rsidR="00593A18" w:rsidRPr="00DA0C9B">
        <w:rPr>
          <w:rFonts w:hint="eastAsia"/>
          <w:lang w:val="zh-CN"/>
        </w:rPr>
        <w:t>tb_order</w:t>
      </w:r>
      <w:r w:rsidR="00593A18" w:rsidRPr="00DA0C9B">
        <w:rPr>
          <w:rFonts w:hint="eastAsia"/>
          <w:lang w:val="zh-CN"/>
        </w:rPr>
        <w:t>的数据条数</w:t>
      </w:r>
    </w:p>
    <w:p w:rsidR="00593A18" w:rsidRPr="00DA0C9B" w:rsidRDefault="00F77EB2" w:rsidP="00593A18">
      <w:pPr>
        <w:rPr>
          <w:lang w:val="zh-CN"/>
        </w:rPr>
      </w:pPr>
      <w:r>
        <w:rPr>
          <w:lang w:val="zh-CN"/>
        </w:rPr>
        <w:t>2</w:t>
      </w:r>
      <w:r w:rsidR="00593A18" w:rsidRPr="00DA0C9B">
        <w:rPr>
          <w:rFonts w:hint="eastAsia"/>
          <w:lang w:val="zh-CN"/>
        </w:rPr>
        <w:t xml:space="preserve">. </w:t>
      </w:r>
      <w:r w:rsidR="00593A18" w:rsidRPr="00DA0C9B">
        <w:rPr>
          <w:rFonts w:hint="eastAsia"/>
          <w:lang w:val="zh-CN"/>
        </w:rPr>
        <w:t>使用包装对象，根据用户</w:t>
      </w:r>
      <w:r w:rsidR="00593A18" w:rsidRPr="00DA0C9B">
        <w:rPr>
          <w:rFonts w:hint="eastAsia"/>
          <w:lang w:val="zh-CN"/>
        </w:rPr>
        <w:t>id</w:t>
      </w:r>
      <w:r w:rsidR="00593A18" w:rsidRPr="00DA0C9B">
        <w:rPr>
          <w:rFonts w:hint="eastAsia"/>
          <w:lang w:val="zh-CN"/>
        </w:rPr>
        <w:t>查询</w:t>
      </w:r>
      <w:r w:rsidR="00B24272">
        <w:rPr>
          <w:rFonts w:hint="eastAsia"/>
          <w:lang w:val="zh-CN"/>
        </w:rPr>
        <w:t>该</w:t>
      </w:r>
      <w:r w:rsidR="00593A18" w:rsidRPr="00DA0C9B">
        <w:rPr>
          <w:rFonts w:hint="eastAsia"/>
          <w:lang w:val="zh-CN"/>
        </w:rPr>
        <w:t>用户的所有已付款的订单</w:t>
      </w:r>
    </w:p>
    <w:p w:rsidR="00593A18" w:rsidRPr="00DA0C9B" w:rsidRDefault="00F77EB2" w:rsidP="00593CBF">
      <w:pPr>
        <w:rPr>
          <w:lang w:val="zh-CN"/>
        </w:rPr>
      </w:pPr>
      <w:r>
        <w:rPr>
          <w:lang w:val="zh-CN"/>
        </w:rPr>
        <w:t>3</w:t>
      </w:r>
      <w:r w:rsidR="00593A18" w:rsidRPr="00DA0C9B">
        <w:rPr>
          <w:rFonts w:hint="eastAsia"/>
          <w:lang w:val="zh-CN"/>
        </w:rPr>
        <w:t xml:space="preserve">. </w:t>
      </w:r>
      <w:r w:rsidR="00593A18" w:rsidRPr="00DA0C9B">
        <w:rPr>
          <w:rFonts w:hint="eastAsia"/>
          <w:lang w:val="zh-CN"/>
        </w:rPr>
        <w:t>根据订单金额</w:t>
      </w:r>
      <w:r w:rsidR="00593A18" w:rsidRPr="00DA0C9B">
        <w:rPr>
          <w:rFonts w:hint="eastAsia"/>
          <w:lang w:val="zh-CN"/>
        </w:rPr>
        <w:t>payment</w:t>
      </w:r>
      <w:r w:rsidR="00593A18" w:rsidRPr="00DA0C9B">
        <w:rPr>
          <w:rFonts w:hint="eastAsia"/>
          <w:lang w:val="zh-CN"/>
        </w:rPr>
        <w:t>查询订单，需要查询订单金额为某个范围的订单</w:t>
      </w:r>
      <w:r w:rsidR="00593CBF">
        <w:rPr>
          <w:rFonts w:hint="eastAsia"/>
          <w:lang w:val="zh-CN"/>
        </w:rPr>
        <w:t>，需要一对一关联用户数据，</w:t>
      </w:r>
      <w:r w:rsidR="00593A18" w:rsidRPr="00DA0C9B">
        <w:rPr>
          <w:rFonts w:hint="eastAsia"/>
          <w:lang w:val="zh-CN"/>
        </w:rPr>
        <w:t>需要使用自定义</w:t>
      </w:r>
      <w:r w:rsidR="00593A18" w:rsidRPr="00DA0C9B">
        <w:rPr>
          <w:rFonts w:hint="eastAsia"/>
          <w:lang w:val="zh-CN"/>
        </w:rPr>
        <w:t>pojo</w:t>
      </w:r>
      <w:r w:rsidR="00593A18" w:rsidRPr="00DA0C9B">
        <w:rPr>
          <w:rFonts w:hint="eastAsia"/>
          <w:lang w:val="zh-CN"/>
        </w:rPr>
        <w:t>和</w:t>
      </w:r>
      <w:r w:rsidR="00593A18" w:rsidRPr="00DA0C9B">
        <w:rPr>
          <w:rFonts w:hint="eastAsia"/>
          <w:lang w:val="zh-CN"/>
        </w:rPr>
        <w:t>resultMap</w:t>
      </w:r>
      <w:r w:rsidR="00593A18" w:rsidRPr="00DA0C9B">
        <w:rPr>
          <w:rFonts w:hint="eastAsia"/>
          <w:lang w:val="zh-CN"/>
        </w:rPr>
        <w:t>两种方式实现。</w:t>
      </w:r>
    </w:p>
    <w:p w:rsidR="00593A18" w:rsidRPr="00DA0C9B" w:rsidRDefault="00F77EB2" w:rsidP="00593CBF">
      <w:pPr>
        <w:rPr>
          <w:lang w:val="zh-CN"/>
        </w:rPr>
      </w:pPr>
      <w:r>
        <w:rPr>
          <w:lang w:val="zh-CN"/>
        </w:rPr>
        <w:t>4</w:t>
      </w:r>
      <w:r w:rsidR="00593A18" w:rsidRPr="00DA0C9B">
        <w:rPr>
          <w:rFonts w:hint="eastAsia"/>
          <w:lang w:val="zh-CN"/>
        </w:rPr>
        <w:t>.</w:t>
      </w:r>
      <w:r w:rsidR="00593CBF">
        <w:rPr>
          <w:rFonts w:hint="eastAsia"/>
          <w:lang w:val="zh-CN"/>
        </w:rPr>
        <w:t xml:space="preserve"> </w:t>
      </w:r>
      <w:r w:rsidR="00593CBF">
        <w:rPr>
          <w:rFonts w:hint="eastAsia"/>
          <w:lang w:val="zh-CN"/>
        </w:rPr>
        <w:t>根据</w:t>
      </w:r>
      <w:r w:rsidR="00593CBF">
        <w:rPr>
          <w:rFonts w:hint="eastAsia"/>
          <w:lang w:val="zh-CN"/>
        </w:rPr>
        <w:t>id</w:t>
      </w:r>
      <w:r w:rsidR="00593CBF">
        <w:rPr>
          <w:rFonts w:hint="eastAsia"/>
          <w:lang w:val="zh-CN"/>
        </w:rPr>
        <w:t>查询</w:t>
      </w:r>
      <w:r w:rsidR="00593CBF">
        <w:rPr>
          <w:rFonts w:hint="eastAsia"/>
          <w:lang w:val="zh-CN"/>
        </w:rPr>
        <w:t>user</w:t>
      </w:r>
      <w:r w:rsidR="00593CBF">
        <w:rPr>
          <w:rFonts w:hint="eastAsia"/>
          <w:lang w:val="zh-CN"/>
        </w:rPr>
        <w:t>，</w:t>
      </w:r>
      <w:r w:rsidR="00593CBF">
        <w:rPr>
          <w:lang w:val="zh-CN"/>
        </w:rPr>
        <w:t>需要</w:t>
      </w:r>
      <w:r w:rsidR="00593CBF">
        <w:rPr>
          <w:rFonts w:hint="eastAsia"/>
          <w:lang w:val="zh-CN"/>
        </w:rPr>
        <w:t>一对多关联</w:t>
      </w:r>
      <w:r w:rsidR="00593CBF">
        <w:rPr>
          <w:rFonts w:hint="eastAsia"/>
          <w:lang w:val="zh-CN"/>
        </w:rPr>
        <w:t>tb_order</w:t>
      </w:r>
    </w:p>
    <w:p w:rsidR="00593CBF" w:rsidRDefault="00F77EB2" w:rsidP="00593A18">
      <w:pPr>
        <w:rPr>
          <w:lang w:val="zh-CN"/>
        </w:rPr>
      </w:pPr>
      <w:r>
        <w:rPr>
          <w:lang w:val="zh-CN"/>
        </w:rPr>
        <w:t>5</w:t>
      </w:r>
      <w:r w:rsidR="00593A18" w:rsidRPr="00DA0C9B">
        <w:rPr>
          <w:rFonts w:hint="eastAsia"/>
          <w:lang w:val="zh-CN"/>
        </w:rPr>
        <w:t>.</w:t>
      </w:r>
      <w:r w:rsidR="00593CBF">
        <w:rPr>
          <w:lang w:val="zh-CN"/>
        </w:rPr>
        <w:t xml:space="preserve"> </w:t>
      </w:r>
      <w:r w:rsidR="00593CBF">
        <w:rPr>
          <w:rFonts w:hint="eastAsia"/>
          <w:lang w:val="zh-CN"/>
        </w:rPr>
        <w:t>和</w:t>
      </w:r>
      <w:r w:rsidR="00593CBF">
        <w:rPr>
          <w:rFonts w:hint="eastAsia"/>
          <w:lang w:val="zh-CN"/>
        </w:rPr>
        <w:t>spring</w:t>
      </w:r>
      <w:r w:rsidR="00593CBF">
        <w:rPr>
          <w:rFonts w:hint="eastAsia"/>
          <w:lang w:val="zh-CN"/>
        </w:rPr>
        <w:t>整合</w:t>
      </w:r>
      <w:r w:rsidR="00593A18" w:rsidRPr="00DA0C9B">
        <w:rPr>
          <w:rFonts w:hint="eastAsia"/>
          <w:lang w:val="zh-CN"/>
        </w:rPr>
        <w:t>使用直接配置</w:t>
      </w:r>
      <w:r w:rsidR="00593A18" w:rsidRPr="00DA0C9B">
        <w:rPr>
          <w:rFonts w:hint="eastAsia"/>
          <w:lang w:val="zh-CN"/>
        </w:rPr>
        <w:t>Mapper</w:t>
      </w:r>
      <w:r w:rsidR="00593A18" w:rsidRPr="00DA0C9B">
        <w:rPr>
          <w:rFonts w:hint="eastAsia"/>
          <w:lang w:val="zh-CN"/>
        </w:rPr>
        <w:t>代理对象</w:t>
      </w:r>
      <w:r w:rsidR="00593CBF">
        <w:rPr>
          <w:rFonts w:hint="eastAsia"/>
          <w:lang w:val="zh-CN"/>
        </w:rPr>
        <w:t>的方式实现</w:t>
      </w:r>
    </w:p>
    <w:p w:rsidR="00BA394B" w:rsidRPr="00BA394B" w:rsidRDefault="00F77EB2" w:rsidP="00593A18">
      <w:pPr>
        <w:rPr>
          <w:lang w:val="zh-CN"/>
        </w:rPr>
      </w:pPr>
      <w:r>
        <w:rPr>
          <w:lang w:val="zh-CN"/>
        </w:rPr>
        <w:t>6</w:t>
      </w:r>
      <w:r w:rsidR="00593CBF">
        <w:rPr>
          <w:lang w:val="zh-CN"/>
        </w:rPr>
        <w:t xml:space="preserve">. </w:t>
      </w:r>
      <w:r w:rsidR="00593CBF">
        <w:rPr>
          <w:rFonts w:hint="eastAsia"/>
          <w:lang w:val="zh-CN"/>
        </w:rPr>
        <w:t>和</w:t>
      </w:r>
      <w:r w:rsidR="00593CBF">
        <w:rPr>
          <w:rFonts w:hint="eastAsia"/>
          <w:lang w:val="zh-CN"/>
        </w:rPr>
        <w:t>spring</w:t>
      </w:r>
      <w:r w:rsidR="00593CBF">
        <w:rPr>
          <w:rFonts w:hint="eastAsia"/>
          <w:lang w:val="zh-CN"/>
        </w:rPr>
        <w:t>整合</w:t>
      </w:r>
      <w:r w:rsidR="00593CBF" w:rsidRPr="00DA0C9B">
        <w:rPr>
          <w:rFonts w:hint="eastAsia"/>
          <w:lang w:val="zh-CN"/>
        </w:rPr>
        <w:t>使用</w:t>
      </w:r>
      <w:r w:rsidR="00593A18" w:rsidRPr="00DA0C9B">
        <w:rPr>
          <w:rFonts w:hint="eastAsia"/>
          <w:lang w:val="zh-CN"/>
        </w:rPr>
        <w:t>Mapper</w:t>
      </w:r>
      <w:r w:rsidR="00593A18" w:rsidRPr="00DA0C9B">
        <w:rPr>
          <w:rFonts w:hint="eastAsia"/>
          <w:lang w:val="zh-CN"/>
        </w:rPr>
        <w:t>扫描两种方式实现</w:t>
      </w:r>
    </w:p>
    <w:p w:rsidR="00927047" w:rsidRDefault="00927047" w:rsidP="00927047">
      <w:pPr>
        <w:rPr>
          <w:lang w:val="zh-CN"/>
        </w:rPr>
      </w:pPr>
    </w:p>
    <w:p w:rsidR="006F50DB" w:rsidRDefault="006F50DB" w:rsidP="006F50DB">
      <w:pPr>
        <w:pStyle w:val="3"/>
        <w:rPr>
          <w:lang w:val="zh-CN"/>
        </w:rPr>
      </w:pPr>
      <w:r>
        <w:rPr>
          <w:rFonts w:hint="eastAsia"/>
          <w:lang w:val="zh-CN"/>
        </w:rPr>
        <w:t>答案</w:t>
      </w:r>
    </w:p>
    <w:p w:rsidR="006F50DB" w:rsidRPr="006F50DB" w:rsidRDefault="006F50DB" w:rsidP="006F50DB">
      <w:pPr>
        <w:rPr>
          <w:lang w:val="zh-CN"/>
        </w:rPr>
      </w:pPr>
      <w:r>
        <w:rPr>
          <w:rFonts w:hint="eastAsia"/>
          <w:lang w:val="zh-CN"/>
        </w:rPr>
        <w:t>参考附件工程</w:t>
      </w:r>
    </w:p>
    <w:sectPr w:rsidR="006F50DB" w:rsidRPr="006F50DB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B65" w:rsidRDefault="00B72B65">
      <w:pPr>
        <w:spacing w:line="240" w:lineRule="auto"/>
      </w:pPr>
      <w:r>
        <w:separator/>
      </w:r>
    </w:p>
  </w:endnote>
  <w:endnote w:type="continuationSeparator" w:id="0">
    <w:p w:rsidR="00B72B65" w:rsidRDefault="00B72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B65" w:rsidRDefault="00B72B65">
      <w:pPr>
        <w:spacing w:line="240" w:lineRule="auto"/>
      </w:pPr>
      <w:r>
        <w:separator/>
      </w:r>
    </w:p>
  </w:footnote>
  <w:footnote w:type="continuationSeparator" w:id="0">
    <w:p w:rsidR="00B72B65" w:rsidRDefault="00B72B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3B7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E58BB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0745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104B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D16C7"/>
    <w:multiLevelType w:val="hybridMultilevel"/>
    <w:tmpl w:val="D59431E8"/>
    <w:lvl w:ilvl="0" w:tplc="4A7E5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4218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8">
    <w:nsid w:val="27FF2BF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014506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06848C2"/>
    <w:multiLevelType w:val="hybridMultilevel"/>
    <w:tmpl w:val="E62847C0"/>
    <w:lvl w:ilvl="0" w:tplc="17927E8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7C4F35"/>
    <w:multiLevelType w:val="hybridMultilevel"/>
    <w:tmpl w:val="644AE262"/>
    <w:lvl w:ilvl="0" w:tplc="D9786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774BBF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5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6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7">
    <w:nsid w:val="5F7722D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2D1EB7"/>
    <w:multiLevelType w:val="hybridMultilevel"/>
    <w:tmpl w:val="2D0478B0"/>
    <w:lvl w:ilvl="0" w:tplc="C3B2F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3847A8"/>
    <w:multiLevelType w:val="hybridMultilevel"/>
    <w:tmpl w:val="90B62FB4"/>
    <w:lvl w:ilvl="0" w:tplc="77E0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441098"/>
    <w:multiLevelType w:val="hybridMultilevel"/>
    <w:tmpl w:val="B88ED960"/>
    <w:lvl w:ilvl="0" w:tplc="F9B64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4D5C1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F32E3E"/>
    <w:multiLevelType w:val="multilevel"/>
    <w:tmpl w:val="736C7B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</w:num>
  <w:num w:numId="4">
    <w:abstractNumId w:val="15"/>
    <w:lvlOverride w:ilvl="0">
      <w:startOverride w:val="4"/>
    </w:lvlOverride>
  </w:num>
  <w:num w:numId="5">
    <w:abstractNumId w:val="16"/>
    <w:lvlOverride w:ilvl="0">
      <w:startOverride w:val="6"/>
    </w:lvlOverride>
  </w:num>
  <w:num w:numId="6">
    <w:abstractNumId w:val="3"/>
  </w:num>
  <w:num w:numId="7">
    <w:abstractNumId w:val="12"/>
  </w:num>
  <w:num w:numId="8">
    <w:abstractNumId w:val="19"/>
  </w:num>
  <w:num w:numId="9">
    <w:abstractNumId w:val="22"/>
  </w:num>
  <w:num w:numId="10">
    <w:abstractNumId w:val="8"/>
  </w:num>
  <w:num w:numId="11">
    <w:abstractNumId w:val="13"/>
  </w:num>
  <w:num w:numId="12">
    <w:abstractNumId w:val="17"/>
  </w:num>
  <w:num w:numId="13">
    <w:abstractNumId w:val="9"/>
  </w:num>
  <w:num w:numId="14">
    <w:abstractNumId w:val="21"/>
  </w:num>
  <w:num w:numId="15">
    <w:abstractNumId w:val="6"/>
  </w:num>
  <w:num w:numId="16">
    <w:abstractNumId w:val="4"/>
  </w:num>
  <w:num w:numId="17">
    <w:abstractNumId w:val="2"/>
  </w:num>
  <w:num w:numId="18">
    <w:abstractNumId w:val="1"/>
  </w:num>
  <w:num w:numId="19">
    <w:abstractNumId w:val="0"/>
  </w:num>
  <w:num w:numId="20">
    <w:abstractNumId w:val="5"/>
  </w:num>
  <w:num w:numId="21">
    <w:abstractNumId w:val="18"/>
  </w:num>
  <w:num w:numId="22">
    <w:abstractNumId w:val="11"/>
  </w:num>
  <w:num w:numId="23">
    <w:abstractNumId w:val="2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11F87"/>
    <w:rsid w:val="000654FC"/>
    <w:rsid w:val="00074B94"/>
    <w:rsid w:val="000851FC"/>
    <w:rsid w:val="00086A75"/>
    <w:rsid w:val="0009755A"/>
    <w:rsid w:val="000B3870"/>
    <w:rsid w:val="000C0206"/>
    <w:rsid w:val="000D7E81"/>
    <w:rsid w:val="000F50BD"/>
    <w:rsid w:val="00100AD6"/>
    <w:rsid w:val="001116C7"/>
    <w:rsid w:val="00113784"/>
    <w:rsid w:val="00124BA8"/>
    <w:rsid w:val="00124BC2"/>
    <w:rsid w:val="00134313"/>
    <w:rsid w:val="001647C8"/>
    <w:rsid w:val="0018522E"/>
    <w:rsid w:val="001905FB"/>
    <w:rsid w:val="001926EC"/>
    <w:rsid w:val="00195FC4"/>
    <w:rsid w:val="001A00ED"/>
    <w:rsid w:val="001A12B7"/>
    <w:rsid w:val="001D12E8"/>
    <w:rsid w:val="001E3F7D"/>
    <w:rsid w:val="0020073A"/>
    <w:rsid w:val="00203578"/>
    <w:rsid w:val="002242E5"/>
    <w:rsid w:val="00226691"/>
    <w:rsid w:val="002269A5"/>
    <w:rsid w:val="00245629"/>
    <w:rsid w:val="00255B7B"/>
    <w:rsid w:val="0025646B"/>
    <w:rsid w:val="00273A2D"/>
    <w:rsid w:val="0027688B"/>
    <w:rsid w:val="002838A8"/>
    <w:rsid w:val="00292DC3"/>
    <w:rsid w:val="002A4880"/>
    <w:rsid w:val="002A5D9B"/>
    <w:rsid w:val="002C2341"/>
    <w:rsid w:val="002C2A94"/>
    <w:rsid w:val="002D1CAB"/>
    <w:rsid w:val="002E215A"/>
    <w:rsid w:val="002E40FF"/>
    <w:rsid w:val="002E65B3"/>
    <w:rsid w:val="00302163"/>
    <w:rsid w:val="00302AC7"/>
    <w:rsid w:val="00306C9D"/>
    <w:rsid w:val="00310732"/>
    <w:rsid w:val="003227D6"/>
    <w:rsid w:val="00331041"/>
    <w:rsid w:val="00334C0B"/>
    <w:rsid w:val="003369A9"/>
    <w:rsid w:val="00345F86"/>
    <w:rsid w:val="003474FF"/>
    <w:rsid w:val="00347E92"/>
    <w:rsid w:val="00354D10"/>
    <w:rsid w:val="00377827"/>
    <w:rsid w:val="00387F9B"/>
    <w:rsid w:val="00393EC3"/>
    <w:rsid w:val="003963BA"/>
    <w:rsid w:val="003A3691"/>
    <w:rsid w:val="003B0329"/>
    <w:rsid w:val="003D1128"/>
    <w:rsid w:val="003E3D6B"/>
    <w:rsid w:val="003E4333"/>
    <w:rsid w:val="003E551A"/>
    <w:rsid w:val="0041724C"/>
    <w:rsid w:val="00422752"/>
    <w:rsid w:val="00447E68"/>
    <w:rsid w:val="004510EF"/>
    <w:rsid w:val="00460949"/>
    <w:rsid w:val="00483119"/>
    <w:rsid w:val="004943B6"/>
    <w:rsid w:val="004A7365"/>
    <w:rsid w:val="004E1CBB"/>
    <w:rsid w:val="005071C4"/>
    <w:rsid w:val="0051145C"/>
    <w:rsid w:val="0051629C"/>
    <w:rsid w:val="00521710"/>
    <w:rsid w:val="005259AA"/>
    <w:rsid w:val="005336DD"/>
    <w:rsid w:val="00544BCD"/>
    <w:rsid w:val="00550498"/>
    <w:rsid w:val="005520F4"/>
    <w:rsid w:val="00563A40"/>
    <w:rsid w:val="00563F41"/>
    <w:rsid w:val="0057053A"/>
    <w:rsid w:val="00582966"/>
    <w:rsid w:val="00593A18"/>
    <w:rsid w:val="00593CBF"/>
    <w:rsid w:val="005A6FA5"/>
    <w:rsid w:val="005C17A7"/>
    <w:rsid w:val="005E1B25"/>
    <w:rsid w:val="005F2621"/>
    <w:rsid w:val="00620D97"/>
    <w:rsid w:val="00650508"/>
    <w:rsid w:val="00657E1F"/>
    <w:rsid w:val="00671C27"/>
    <w:rsid w:val="00672AF1"/>
    <w:rsid w:val="006732BA"/>
    <w:rsid w:val="006A39FA"/>
    <w:rsid w:val="006A6799"/>
    <w:rsid w:val="006B4319"/>
    <w:rsid w:val="006B634D"/>
    <w:rsid w:val="006B7E4E"/>
    <w:rsid w:val="006F50DB"/>
    <w:rsid w:val="00704E28"/>
    <w:rsid w:val="00707BC7"/>
    <w:rsid w:val="007323F5"/>
    <w:rsid w:val="00746034"/>
    <w:rsid w:val="00770D60"/>
    <w:rsid w:val="0077237C"/>
    <w:rsid w:val="007A1F49"/>
    <w:rsid w:val="007C0984"/>
    <w:rsid w:val="007D66FF"/>
    <w:rsid w:val="007E1E60"/>
    <w:rsid w:val="007F0EB0"/>
    <w:rsid w:val="0081607D"/>
    <w:rsid w:val="00830445"/>
    <w:rsid w:val="008403B3"/>
    <w:rsid w:val="00843869"/>
    <w:rsid w:val="00855538"/>
    <w:rsid w:val="008809A4"/>
    <w:rsid w:val="00882AFC"/>
    <w:rsid w:val="00892436"/>
    <w:rsid w:val="008A2249"/>
    <w:rsid w:val="008A5623"/>
    <w:rsid w:val="008B2B1C"/>
    <w:rsid w:val="008D0B73"/>
    <w:rsid w:val="008D6DB7"/>
    <w:rsid w:val="008F41AE"/>
    <w:rsid w:val="00922A36"/>
    <w:rsid w:val="00927047"/>
    <w:rsid w:val="0092713D"/>
    <w:rsid w:val="00934E3F"/>
    <w:rsid w:val="0096019F"/>
    <w:rsid w:val="00963ED2"/>
    <w:rsid w:val="009720D3"/>
    <w:rsid w:val="009747A3"/>
    <w:rsid w:val="009841E7"/>
    <w:rsid w:val="00993262"/>
    <w:rsid w:val="00997B2A"/>
    <w:rsid w:val="009A0672"/>
    <w:rsid w:val="009A1AA6"/>
    <w:rsid w:val="009B6D79"/>
    <w:rsid w:val="009B7BE7"/>
    <w:rsid w:val="009C047B"/>
    <w:rsid w:val="009D2C95"/>
    <w:rsid w:val="009E2BC4"/>
    <w:rsid w:val="009E3D11"/>
    <w:rsid w:val="009E78E0"/>
    <w:rsid w:val="00A17A23"/>
    <w:rsid w:val="00A2708F"/>
    <w:rsid w:val="00A37678"/>
    <w:rsid w:val="00A37A71"/>
    <w:rsid w:val="00A60E24"/>
    <w:rsid w:val="00A6302E"/>
    <w:rsid w:val="00A95C9E"/>
    <w:rsid w:val="00AA6DBE"/>
    <w:rsid w:val="00AB551A"/>
    <w:rsid w:val="00AC640D"/>
    <w:rsid w:val="00AE06BC"/>
    <w:rsid w:val="00AE1B38"/>
    <w:rsid w:val="00B11ED7"/>
    <w:rsid w:val="00B24198"/>
    <w:rsid w:val="00B24272"/>
    <w:rsid w:val="00B31DB5"/>
    <w:rsid w:val="00B32EDE"/>
    <w:rsid w:val="00B56BF3"/>
    <w:rsid w:val="00B57518"/>
    <w:rsid w:val="00B67739"/>
    <w:rsid w:val="00B72B65"/>
    <w:rsid w:val="00B96C5E"/>
    <w:rsid w:val="00BA394B"/>
    <w:rsid w:val="00BD2571"/>
    <w:rsid w:val="00BD55EB"/>
    <w:rsid w:val="00BF3D23"/>
    <w:rsid w:val="00C061BD"/>
    <w:rsid w:val="00C07074"/>
    <w:rsid w:val="00C07250"/>
    <w:rsid w:val="00C11C97"/>
    <w:rsid w:val="00C23A5C"/>
    <w:rsid w:val="00C30059"/>
    <w:rsid w:val="00C33D53"/>
    <w:rsid w:val="00C34B9F"/>
    <w:rsid w:val="00C80606"/>
    <w:rsid w:val="00C82EEF"/>
    <w:rsid w:val="00C85AD1"/>
    <w:rsid w:val="00C93B19"/>
    <w:rsid w:val="00C976BC"/>
    <w:rsid w:val="00CC5813"/>
    <w:rsid w:val="00CD0922"/>
    <w:rsid w:val="00CD3ABF"/>
    <w:rsid w:val="00D03751"/>
    <w:rsid w:val="00D05C3C"/>
    <w:rsid w:val="00D30F99"/>
    <w:rsid w:val="00D4066A"/>
    <w:rsid w:val="00D619CC"/>
    <w:rsid w:val="00D720B9"/>
    <w:rsid w:val="00D752CA"/>
    <w:rsid w:val="00D76271"/>
    <w:rsid w:val="00D976AF"/>
    <w:rsid w:val="00DA0C9B"/>
    <w:rsid w:val="00DA3BC4"/>
    <w:rsid w:val="00DC4E9A"/>
    <w:rsid w:val="00DD745A"/>
    <w:rsid w:val="00DE2EA2"/>
    <w:rsid w:val="00E12790"/>
    <w:rsid w:val="00E413CE"/>
    <w:rsid w:val="00E55073"/>
    <w:rsid w:val="00E651FF"/>
    <w:rsid w:val="00E77FE1"/>
    <w:rsid w:val="00E909AE"/>
    <w:rsid w:val="00E926C9"/>
    <w:rsid w:val="00EA21BA"/>
    <w:rsid w:val="00EA23BE"/>
    <w:rsid w:val="00EA6E88"/>
    <w:rsid w:val="00EB2B87"/>
    <w:rsid w:val="00EC576A"/>
    <w:rsid w:val="00ED0B75"/>
    <w:rsid w:val="00EF0B30"/>
    <w:rsid w:val="00F17FFE"/>
    <w:rsid w:val="00F549E6"/>
    <w:rsid w:val="00F5592F"/>
    <w:rsid w:val="00F77EB2"/>
    <w:rsid w:val="00F8076F"/>
    <w:rsid w:val="00F81152"/>
    <w:rsid w:val="00F81847"/>
    <w:rsid w:val="00FA2DC1"/>
    <w:rsid w:val="00FB0256"/>
    <w:rsid w:val="00FB1ADD"/>
    <w:rsid w:val="00FB517C"/>
    <w:rsid w:val="00FD6315"/>
    <w:rsid w:val="00FF7C0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440</TotalTime>
  <Pages>27</Pages>
  <Words>3524</Words>
  <Characters>20092</Characters>
  <Application>Microsoft Office Word</Application>
  <DocSecurity>0</DocSecurity>
  <Lines>167</Lines>
  <Paragraphs>47</Paragraphs>
  <ScaleCrop>false</ScaleCrop>
  <Company>Microsoft</Company>
  <LinksUpToDate>false</LinksUpToDate>
  <CharactersWithSpaces>23569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172</cp:revision>
  <dcterms:created xsi:type="dcterms:W3CDTF">2017-02-27T09:33:00Z</dcterms:created>
  <dcterms:modified xsi:type="dcterms:W3CDTF">2018-05-31T09:00:00Z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