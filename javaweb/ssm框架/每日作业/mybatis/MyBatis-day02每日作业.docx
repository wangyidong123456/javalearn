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rFonts w:hint="eastAsia"/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Pr="00DA0C9B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 w:rsidRPr="00DA0C9B"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657E1F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 w:rsidRPr="00DA0C9B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MyBatis</w:t>
      </w:r>
      <w:r w:rsidR="00DA3BC4" w:rsidRPr="00DA0C9B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563A40" w:rsidRPr="00DA0C9B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1</w:t>
      </w:r>
      <w:r w:rsidR="00DA3BC4" w:rsidRPr="00DA0C9B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3F5E30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bookmarkStart w:id="0" w:name="_GoBack"/>
      <w:bookmarkEnd w:id="0"/>
      <w:proofErr w:type="gramEnd"/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927047" w:rsidRPr="00DA0C9B" w:rsidRDefault="00927047">
      <w:pPr>
        <w:spacing w:line="276" w:lineRule="auto"/>
        <w:rPr>
          <w:lang w:val="zh-CN"/>
        </w:rPr>
      </w:pPr>
    </w:p>
    <w:p w:rsidR="00927047" w:rsidRPr="00DA0C9B" w:rsidRDefault="00927047">
      <w:pPr>
        <w:spacing w:line="276" w:lineRule="auto"/>
        <w:rPr>
          <w:lang w:val="zh-CN"/>
        </w:rPr>
      </w:pPr>
    </w:p>
    <w:p w:rsidR="00927047" w:rsidRPr="00DA0C9B" w:rsidRDefault="00927047">
      <w:pPr>
        <w:spacing w:line="276" w:lineRule="auto"/>
        <w:rPr>
          <w:lang w:val="zh-CN"/>
        </w:rPr>
      </w:pPr>
    </w:p>
    <w:p w:rsidR="00927047" w:rsidRPr="00DA0C9B" w:rsidRDefault="00927047">
      <w:pPr>
        <w:spacing w:line="276" w:lineRule="auto"/>
        <w:rPr>
          <w:lang w:val="zh-CN"/>
        </w:rPr>
      </w:pPr>
    </w:p>
    <w:p w:rsidR="00927047" w:rsidRPr="00DA0C9B" w:rsidRDefault="005259AA" w:rsidP="00927047">
      <w:pPr>
        <w:pStyle w:val="1"/>
        <w:rPr>
          <w:lang w:val="zh-CN"/>
        </w:rPr>
      </w:pPr>
      <w:r w:rsidRPr="00DA0C9B">
        <w:rPr>
          <w:rFonts w:hint="eastAsia"/>
          <w:lang w:val="zh-CN"/>
        </w:rPr>
        <w:lastRenderedPageBreak/>
        <w:t>关卡</w:t>
      </w:r>
      <w:r w:rsidR="00927047" w:rsidRPr="00DA0C9B">
        <w:rPr>
          <w:rFonts w:hint="eastAsia"/>
          <w:lang w:val="zh-CN"/>
        </w:rPr>
        <w:t>1</w:t>
      </w:r>
    </w:p>
    <w:p w:rsidR="0077237C" w:rsidRPr="00DA0C9B" w:rsidRDefault="0077237C" w:rsidP="0077237C">
      <w:pPr>
        <w:pStyle w:val="2"/>
        <w:rPr>
          <w:lang w:val="zh-CN"/>
        </w:rPr>
      </w:pPr>
      <w:r w:rsidRPr="00DA0C9B">
        <w:rPr>
          <w:rFonts w:hint="eastAsia"/>
          <w:lang w:val="zh-CN"/>
        </w:rPr>
        <w:t>训练案例</w:t>
      </w:r>
      <w:r w:rsidRPr="00DA0C9B">
        <w:rPr>
          <w:rFonts w:hint="eastAsia"/>
          <w:lang w:val="zh-CN"/>
        </w:rPr>
        <w:t>1</w:t>
      </w:r>
    </w:p>
    <w:p w:rsidR="005C17A7" w:rsidRPr="00DA0C9B" w:rsidRDefault="005C17A7" w:rsidP="0077237C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训练考核知识点</w:t>
      </w:r>
    </w:p>
    <w:p w:rsidR="00447E68" w:rsidRPr="00DA0C9B" w:rsidRDefault="00447E68" w:rsidP="00447E68">
      <w:r w:rsidRPr="00DA0C9B">
        <w:rPr>
          <w:rFonts w:hint="eastAsia"/>
        </w:rPr>
        <w:t xml:space="preserve">1. </w:t>
      </w:r>
      <w:r w:rsidRPr="00DA0C9B">
        <w:rPr>
          <w:rFonts w:hint="eastAsia"/>
        </w:rPr>
        <w:t>使用</w:t>
      </w:r>
      <w:proofErr w:type="spellStart"/>
      <w:r w:rsidRPr="00DA0C9B">
        <w:rPr>
          <w:rFonts w:hint="eastAsia"/>
        </w:rPr>
        <w:t>pojo</w:t>
      </w:r>
      <w:proofErr w:type="spellEnd"/>
      <w:r w:rsidRPr="00DA0C9B">
        <w:rPr>
          <w:rFonts w:hint="eastAsia"/>
        </w:rPr>
        <w:t>映射文件中的</w:t>
      </w:r>
      <w:proofErr w:type="spellStart"/>
      <w:r w:rsidRPr="00DA0C9B">
        <w:rPr>
          <w:rFonts w:hint="eastAsia"/>
        </w:rPr>
        <w:t>parameterType</w:t>
      </w:r>
      <w:proofErr w:type="spellEnd"/>
      <w:r w:rsidRPr="00DA0C9B">
        <w:rPr>
          <w:rFonts w:hint="eastAsia"/>
        </w:rPr>
        <w:t>属性</w:t>
      </w:r>
    </w:p>
    <w:p w:rsidR="00447E68" w:rsidRPr="00DA0C9B" w:rsidRDefault="00447E68" w:rsidP="00447E68">
      <w:r w:rsidRPr="00DA0C9B">
        <w:rPr>
          <w:rFonts w:hint="eastAsia"/>
        </w:rPr>
        <w:t xml:space="preserve">2. </w:t>
      </w:r>
      <w:r w:rsidRPr="00DA0C9B">
        <w:rPr>
          <w:rFonts w:hint="eastAsia"/>
        </w:rPr>
        <w:t>使用</w:t>
      </w:r>
      <w:proofErr w:type="spellStart"/>
      <w:r w:rsidRPr="00DA0C9B">
        <w:rPr>
          <w:rFonts w:hint="eastAsia"/>
        </w:rPr>
        <w:t>pojo</w:t>
      </w:r>
      <w:proofErr w:type="spellEnd"/>
      <w:r w:rsidRPr="00DA0C9B">
        <w:rPr>
          <w:rFonts w:hint="eastAsia"/>
        </w:rPr>
        <w:t>映射文件中的</w:t>
      </w:r>
      <w:proofErr w:type="spellStart"/>
      <w:r w:rsidRPr="00DA0C9B">
        <w:rPr>
          <w:rFonts w:hint="eastAsia"/>
        </w:rPr>
        <w:t>resultType</w:t>
      </w:r>
      <w:proofErr w:type="spellEnd"/>
      <w:r w:rsidRPr="00DA0C9B">
        <w:rPr>
          <w:rFonts w:hint="eastAsia"/>
        </w:rPr>
        <w:t>属性</w:t>
      </w:r>
    </w:p>
    <w:p w:rsidR="00447E68" w:rsidRPr="00DA0C9B" w:rsidRDefault="00447E68" w:rsidP="00447E68">
      <w:r w:rsidRPr="00DA0C9B">
        <w:rPr>
          <w:rFonts w:hint="eastAsia"/>
        </w:rPr>
        <w:t xml:space="preserve">3. </w:t>
      </w:r>
      <w:r w:rsidRPr="00DA0C9B">
        <w:rPr>
          <w:rFonts w:hint="eastAsia"/>
        </w:rPr>
        <w:t>使用</w:t>
      </w:r>
      <w:proofErr w:type="spellStart"/>
      <w:r w:rsidRPr="00DA0C9B">
        <w:rPr>
          <w:rFonts w:hint="eastAsia"/>
        </w:rPr>
        <w:t>MyBatis</w:t>
      </w:r>
      <w:proofErr w:type="spellEnd"/>
      <w:r w:rsidRPr="00DA0C9B">
        <w:rPr>
          <w:rFonts w:hint="eastAsia"/>
        </w:rPr>
        <w:t>动态</w:t>
      </w:r>
      <w:proofErr w:type="spellStart"/>
      <w:r w:rsidRPr="00DA0C9B">
        <w:rPr>
          <w:rFonts w:hint="eastAsia"/>
        </w:rPr>
        <w:t>sql</w:t>
      </w:r>
      <w:proofErr w:type="spellEnd"/>
      <w:r w:rsidRPr="00DA0C9B">
        <w:rPr>
          <w:rFonts w:hint="eastAsia"/>
        </w:rPr>
        <w:t>标签</w:t>
      </w:r>
    </w:p>
    <w:p w:rsidR="00447E68" w:rsidRPr="00DA0C9B" w:rsidRDefault="00447E68" w:rsidP="00447E68">
      <w:r w:rsidRPr="00DA0C9B">
        <w:rPr>
          <w:rFonts w:hint="eastAsia"/>
        </w:rPr>
        <w:t xml:space="preserve">4. </w:t>
      </w:r>
      <w:r w:rsidRPr="00DA0C9B">
        <w:rPr>
          <w:rFonts w:hint="eastAsia"/>
        </w:rPr>
        <w:t>使用</w:t>
      </w:r>
      <w:proofErr w:type="spellStart"/>
      <w:r w:rsidRPr="00DA0C9B">
        <w:rPr>
          <w:rFonts w:hint="eastAsia"/>
        </w:rPr>
        <w:t>MyBatis</w:t>
      </w:r>
      <w:proofErr w:type="spellEnd"/>
      <w:r w:rsidRPr="00DA0C9B">
        <w:rPr>
          <w:rFonts w:hint="eastAsia"/>
        </w:rPr>
        <w:t>完成两张表一对一关系的查询</w:t>
      </w:r>
    </w:p>
    <w:p w:rsidR="00672AF1" w:rsidRPr="00DA0C9B" w:rsidRDefault="00447E68" w:rsidP="00447E68">
      <w:r w:rsidRPr="00DA0C9B">
        <w:rPr>
          <w:rFonts w:hint="eastAsia"/>
        </w:rPr>
        <w:t xml:space="preserve">5. </w:t>
      </w:r>
      <w:r w:rsidRPr="00DA0C9B">
        <w:rPr>
          <w:rFonts w:hint="eastAsia"/>
        </w:rPr>
        <w:t>使用</w:t>
      </w:r>
      <w:proofErr w:type="spellStart"/>
      <w:r w:rsidRPr="00DA0C9B">
        <w:rPr>
          <w:rFonts w:hint="eastAsia"/>
        </w:rPr>
        <w:t>MyBatis</w:t>
      </w:r>
      <w:proofErr w:type="spellEnd"/>
      <w:r w:rsidRPr="00DA0C9B">
        <w:rPr>
          <w:rFonts w:hint="eastAsia"/>
        </w:rPr>
        <w:t>完成两张表一对多关系的查询</w:t>
      </w:r>
    </w:p>
    <w:p w:rsidR="00447E68" w:rsidRPr="00DA0C9B" w:rsidRDefault="00447E68" w:rsidP="00447E68"/>
    <w:p w:rsidR="00927047" w:rsidRPr="00DA0C9B" w:rsidRDefault="00927047" w:rsidP="0077237C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训练描述</w:t>
      </w:r>
    </w:p>
    <w:p w:rsidR="00963ED2" w:rsidRPr="00DA0C9B" w:rsidRDefault="009B6D79" w:rsidP="00963ED2">
      <w:pPr>
        <w:rPr>
          <w:lang w:val="zh-CN"/>
        </w:rPr>
      </w:pPr>
      <w:r w:rsidRPr="00DA0C9B">
        <w:rPr>
          <w:rFonts w:hint="eastAsia"/>
          <w:lang w:val="zh-CN"/>
        </w:rPr>
        <w:t>使用课堂</w:t>
      </w:r>
      <w:r w:rsidR="002A4880" w:rsidRPr="00DA0C9B">
        <w:rPr>
          <w:rFonts w:hint="eastAsia"/>
          <w:lang w:val="zh-CN"/>
        </w:rPr>
        <w:t>资料</w:t>
      </w:r>
      <w:r w:rsidRPr="00DA0C9B">
        <w:rPr>
          <w:rFonts w:hint="eastAsia"/>
          <w:lang w:val="zh-CN"/>
        </w:rPr>
        <w:t>和已经提供</w:t>
      </w:r>
      <w:r w:rsidR="00963ED2" w:rsidRPr="00DA0C9B">
        <w:rPr>
          <w:rFonts w:hint="eastAsia"/>
          <w:lang w:val="zh-CN"/>
        </w:rPr>
        <w:t>的工程</w:t>
      </w:r>
      <w:r w:rsidR="00963ED2" w:rsidRPr="00DA0C9B">
        <w:rPr>
          <w:lang w:val="zh-CN"/>
        </w:rPr>
        <w:t>MyBatis0</w:t>
      </w:r>
      <w:r w:rsidR="00ED0B75" w:rsidRPr="00DA0C9B">
        <w:rPr>
          <w:lang w:val="zh-CN"/>
        </w:rPr>
        <w:t>2</w:t>
      </w:r>
      <w:r w:rsidR="00963ED2" w:rsidRPr="00DA0C9B">
        <w:rPr>
          <w:lang w:val="zh-CN"/>
        </w:rPr>
        <w:t>-study</w:t>
      </w:r>
      <w:r w:rsidR="00963ED2" w:rsidRPr="00DA0C9B">
        <w:rPr>
          <w:rFonts w:hint="eastAsia"/>
          <w:lang w:val="zh-CN"/>
        </w:rPr>
        <w:t>实现</w:t>
      </w:r>
      <w:r w:rsidR="00334C0B" w:rsidRPr="00DA0C9B">
        <w:rPr>
          <w:rFonts w:hint="eastAsia"/>
          <w:lang w:val="zh-CN"/>
        </w:rPr>
        <w:t>以</w:t>
      </w:r>
      <w:r w:rsidR="00963ED2" w:rsidRPr="00DA0C9B">
        <w:rPr>
          <w:rFonts w:hint="eastAsia"/>
          <w:lang w:val="zh-CN"/>
        </w:rPr>
        <w:t>下功能</w:t>
      </w:r>
    </w:p>
    <w:p w:rsidR="00770D60" w:rsidRPr="00DA0C9B" w:rsidRDefault="00770D60" w:rsidP="00770D60">
      <w:pPr>
        <w:rPr>
          <w:lang w:val="zh-CN"/>
        </w:rPr>
      </w:pPr>
      <w:r w:rsidRPr="00DA0C9B">
        <w:rPr>
          <w:rFonts w:hint="eastAsia"/>
          <w:lang w:val="zh-CN"/>
        </w:rPr>
        <w:t xml:space="preserve">1. </w:t>
      </w:r>
      <w:r w:rsidRPr="00DA0C9B">
        <w:rPr>
          <w:rFonts w:hint="eastAsia"/>
          <w:lang w:val="zh-CN"/>
        </w:rPr>
        <w:t>创建包装</w:t>
      </w:r>
      <w:r w:rsidRPr="00DA0C9B">
        <w:rPr>
          <w:rFonts w:hint="eastAsia"/>
          <w:lang w:val="zh-CN"/>
        </w:rPr>
        <w:t>pojo</w:t>
      </w:r>
      <w:r w:rsidRPr="00DA0C9B">
        <w:rPr>
          <w:rFonts w:hint="eastAsia"/>
          <w:lang w:val="zh-CN"/>
        </w:rPr>
        <w:t>，包含属性类型为</w:t>
      </w:r>
      <w:r w:rsidRPr="00DA0C9B">
        <w:rPr>
          <w:rFonts w:hint="eastAsia"/>
          <w:lang w:val="zh-CN"/>
        </w:rPr>
        <w:t>user</w:t>
      </w:r>
      <w:r w:rsidRPr="00DA0C9B">
        <w:rPr>
          <w:rFonts w:hint="eastAsia"/>
          <w:lang w:val="zh-CN"/>
        </w:rPr>
        <w:t>属性，使用包装</w:t>
      </w:r>
      <w:r w:rsidRPr="00DA0C9B">
        <w:rPr>
          <w:rFonts w:hint="eastAsia"/>
          <w:lang w:val="zh-CN"/>
        </w:rPr>
        <w:t>pojo</w:t>
      </w:r>
      <w:r w:rsidRPr="00DA0C9B">
        <w:rPr>
          <w:rFonts w:hint="eastAsia"/>
          <w:lang w:val="zh-CN"/>
        </w:rPr>
        <w:t>实现根据用户名模糊查询</w:t>
      </w:r>
    </w:p>
    <w:p w:rsidR="00770D60" w:rsidRPr="00DA0C9B" w:rsidRDefault="008A5623" w:rsidP="00770D60">
      <w:pPr>
        <w:rPr>
          <w:lang w:val="zh-CN"/>
        </w:rPr>
      </w:pPr>
      <w:r w:rsidRPr="00DA0C9B">
        <w:rPr>
          <w:lang w:val="zh-CN"/>
        </w:rPr>
        <w:t>2</w:t>
      </w:r>
      <w:r w:rsidR="00770D60" w:rsidRPr="00DA0C9B">
        <w:rPr>
          <w:rFonts w:hint="eastAsia"/>
          <w:lang w:val="zh-CN"/>
        </w:rPr>
        <w:t xml:space="preserve">. </w:t>
      </w:r>
      <w:r w:rsidR="00770D60" w:rsidRPr="00DA0C9B">
        <w:rPr>
          <w:rFonts w:hint="eastAsia"/>
          <w:lang w:val="zh-CN"/>
        </w:rPr>
        <w:t>实现查询</w:t>
      </w:r>
      <w:r w:rsidR="000F50BD" w:rsidRPr="00DA0C9B">
        <w:rPr>
          <w:rFonts w:hint="eastAsia"/>
          <w:lang w:val="zh-CN"/>
        </w:rPr>
        <w:t>用户</w:t>
      </w:r>
      <w:r w:rsidR="00770D60" w:rsidRPr="00DA0C9B">
        <w:rPr>
          <w:rFonts w:hint="eastAsia"/>
          <w:lang w:val="zh-CN"/>
        </w:rPr>
        <w:t>表的数据条数</w:t>
      </w:r>
    </w:p>
    <w:p w:rsidR="00770D60" w:rsidRPr="00DA0C9B" w:rsidRDefault="00770D60" w:rsidP="00770D60">
      <w:pPr>
        <w:rPr>
          <w:lang w:val="zh-CN"/>
        </w:rPr>
      </w:pPr>
      <w:r w:rsidRPr="00DA0C9B">
        <w:rPr>
          <w:rFonts w:hint="eastAsia"/>
          <w:lang w:val="zh-CN"/>
        </w:rPr>
        <w:t xml:space="preserve">3. </w:t>
      </w:r>
      <w:r w:rsidRPr="00DA0C9B">
        <w:rPr>
          <w:rFonts w:hint="eastAsia"/>
          <w:lang w:val="zh-CN"/>
        </w:rPr>
        <w:t>实现查询订单</w:t>
      </w:r>
      <w:r w:rsidR="009A1AA6" w:rsidRPr="00DA0C9B">
        <w:rPr>
          <w:rFonts w:hint="eastAsia"/>
          <w:lang w:val="zh-CN"/>
        </w:rPr>
        <w:t>所有数据</w:t>
      </w:r>
      <w:r w:rsidRPr="00DA0C9B">
        <w:rPr>
          <w:rFonts w:hint="eastAsia"/>
          <w:lang w:val="zh-CN"/>
        </w:rPr>
        <w:t>功能，并使用</w:t>
      </w:r>
      <w:r w:rsidRPr="00DA0C9B">
        <w:rPr>
          <w:rFonts w:hint="eastAsia"/>
          <w:lang w:val="zh-CN"/>
        </w:rPr>
        <w:t>resultMap</w:t>
      </w:r>
      <w:r w:rsidRPr="00DA0C9B">
        <w:rPr>
          <w:rFonts w:hint="eastAsia"/>
          <w:lang w:val="zh-CN"/>
        </w:rPr>
        <w:t>解决用户</w:t>
      </w:r>
      <w:r w:rsidRPr="00DA0C9B">
        <w:rPr>
          <w:rFonts w:hint="eastAsia"/>
          <w:lang w:val="zh-CN"/>
        </w:rPr>
        <w:t>id</w:t>
      </w:r>
      <w:r w:rsidRPr="00DA0C9B">
        <w:rPr>
          <w:rFonts w:hint="eastAsia"/>
          <w:lang w:val="zh-CN"/>
        </w:rPr>
        <w:t>没有获取的问题</w:t>
      </w:r>
    </w:p>
    <w:p w:rsidR="00770D60" w:rsidRPr="00DA0C9B" w:rsidRDefault="00770D60" w:rsidP="00770D60">
      <w:pPr>
        <w:rPr>
          <w:lang w:val="zh-CN"/>
        </w:rPr>
      </w:pPr>
      <w:r w:rsidRPr="00DA0C9B">
        <w:rPr>
          <w:rFonts w:hint="eastAsia"/>
          <w:lang w:val="zh-CN"/>
        </w:rPr>
        <w:t xml:space="preserve">4. </w:t>
      </w:r>
      <w:r w:rsidRPr="00DA0C9B">
        <w:rPr>
          <w:rFonts w:hint="eastAsia"/>
          <w:lang w:val="zh-CN"/>
        </w:rPr>
        <w:t>使用用户性别和名字查询用户，并使用</w:t>
      </w:r>
      <w:r w:rsidRPr="00DA0C9B">
        <w:rPr>
          <w:rFonts w:hint="eastAsia"/>
          <w:lang w:val="zh-CN"/>
        </w:rPr>
        <w:t>if</w:t>
      </w:r>
      <w:r w:rsidRPr="00DA0C9B">
        <w:rPr>
          <w:rFonts w:hint="eastAsia"/>
          <w:lang w:val="zh-CN"/>
        </w:rPr>
        <w:t>标签、</w:t>
      </w:r>
      <w:r w:rsidRPr="00DA0C9B">
        <w:rPr>
          <w:rFonts w:hint="eastAsia"/>
          <w:lang w:val="zh-CN"/>
        </w:rPr>
        <w:t>where</w:t>
      </w:r>
      <w:r w:rsidRPr="00DA0C9B">
        <w:rPr>
          <w:rFonts w:hint="eastAsia"/>
          <w:lang w:val="zh-CN"/>
        </w:rPr>
        <w:t>标签。</w:t>
      </w:r>
    </w:p>
    <w:p w:rsidR="00770D60" w:rsidRPr="00DA0C9B" w:rsidRDefault="00770D60" w:rsidP="00770D60">
      <w:pPr>
        <w:rPr>
          <w:lang w:val="zh-CN"/>
        </w:rPr>
      </w:pPr>
      <w:r w:rsidRPr="00DA0C9B">
        <w:rPr>
          <w:rFonts w:hint="eastAsia"/>
          <w:lang w:val="zh-CN"/>
        </w:rPr>
        <w:t xml:space="preserve">5. </w:t>
      </w:r>
      <w:r w:rsidRPr="00DA0C9B">
        <w:rPr>
          <w:rFonts w:hint="eastAsia"/>
          <w:lang w:val="zh-CN"/>
        </w:rPr>
        <w:t>使用</w:t>
      </w:r>
      <w:r w:rsidRPr="00DA0C9B">
        <w:rPr>
          <w:rFonts w:hint="eastAsia"/>
          <w:lang w:val="zh-CN"/>
        </w:rPr>
        <w:t>sql</w:t>
      </w:r>
      <w:r w:rsidRPr="00DA0C9B">
        <w:rPr>
          <w:rFonts w:hint="eastAsia"/>
          <w:lang w:val="zh-CN"/>
        </w:rPr>
        <w:t>标签提取</w:t>
      </w:r>
      <w:r w:rsidRPr="00DA0C9B">
        <w:rPr>
          <w:rFonts w:hint="eastAsia"/>
          <w:lang w:val="zh-CN"/>
        </w:rPr>
        <w:t>Maper.xml</w:t>
      </w:r>
      <w:r w:rsidRPr="00DA0C9B">
        <w:rPr>
          <w:rFonts w:hint="eastAsia"/>
          <w:lang w:val="zh-CN"/>
        </w:rPr>
        <w:t>中的相同的</w:t>
      </w:r>
      <w:r w:rsidRPr="00DA0C9B">
        <w:rPr>
          <w:rFonts w:hint="eastAsia"/>
          <w:lang w:val="zh-CN"/>
        </w:rPr>
        <w:t>sql</w:t>
      </w:r>
      <w:r w:rsidRPr="00DA0C9B">
        <w:rPr>
          <w:rFonts w:hint="eastAsia"/>
          <w:lang w:val="zh-CN"/>
        </w:rPr>
        <w:t>片段</w:t>
      </w:r>
    </w:p>
    <w:p w:rsidR="00770D60" w:rsidRPr="00DA0C9B" w:rsidRDefault="00770D60" w:rsidP="00770D60">
      <w:pPr>
        <w:rPr>
          <w:lang w:val="zh-CN"/>
        </w:rPr>
      </w:pPr>
      <w:r w:rsidRPr="00DA0C9B">
        <w:rPr>
          <w:rFonts w:hint="eastAsia"/>
          <w:lang w:val="zh-CN"/>
        </w:rPr>
        <w:t xml:space="preserve">6. </w:t>
      </w:r>
      <w:r w:rsidRPr="00DA0C9B">
        <w:rPr>
          <w:rFonts w:hint="eastAsia"/>
          <w:lang w:val="zh-CN"/>
        </w:rPr>
        <w:t>使用</w:t>
      </w:r>
      <w:r w:rsidRPr="00DA0C9B">
        <w:rPr>
          <w:rFonts w:hint="eastAsia"/>
          <w:lang w:val="zh-CN"/>
        </w:rPr>
        <w:t>foreach</w:t>
      </w:r>
      <w:r w:rsidRPr="00DA0C9B">
        <w:rPr>
          <w:rFonts w:hint="eastAsia"/>
          <w:lang w:val="zh-CN"/>
        </w:rPr>
        <w:t>标签实现使用多个</w:t>
      </w:r>
      <w:r w:rsidRPr="00DA0C9B">
        <w:rPr>
          <w:rFonts w:hint="eastAsia"/>
          <w:lang w:val="zh-CN"/>
        </w:rPr>
        <w:t>id</w:t>
      </w:r>
      <w:r w:rsidRPr="00DA0C9B">
        <w:rPr>
          <w:rFonts w:hint="eastAsia"/>
          <w:lang w:val="zh-CN"/>
        </w:rPr>
        <w:t>查询用户信息</w:t>
      </w:r>
    </w:p>
    <w:p w:rsidR="00770D60" w:rsidRPr="00DA0C9B" w:rsidRDefault="00770D60" w:rsidP="00770D60">
      <w:pPr>
        <w:rPr>
          <w:lang w:val="zh-CN"/>
        </w:rPr>
      </w:pPr>
      <w:r w:rsidRPr="00DA0C9B">
        <w:rPr>
          <w:rFonts w:hint="eastAsia"/>
          <w:lang w:val="zh-CN"/>
        </w:rPr>
        <w:t xml:space="preserve">7. </w:t>
      </w:r>
      <w:r w:rsidRPr="00DA0C9B">
        <w:rPr>
          <w:rFonts w:hint="eastAsia"/>
          <w:lang w:val="zh-CN"/>
        </w:rPr>
        <w:t>使用</w:t>
      </w:r>
      <w:r w:rsidRPr="00DA0C9B">
        <w:rPr>
          <w:rFonts w:hint="eastAsia"/>
          <w:lang w:val="zh-CN"/>
        </w:rPr>
        <w:t>resultMap</w:t>
      </w:r>
      <w:r w:rsidRPr="00DA0C9B">
        <w:rPr>
          <w:rFonts w:hint="eastAsia"/>
          <w:lang w:val="zh-CN"/>
        </w:rPr>
        <w:t>配置，实现订单</w:t>
      </w:r>
      <w:r w:rsidRPr="00DA0C9B">
        <w:rPr>
          <w:rFonts w:hint="eastAsia"/>
          <w:lang w:val="zh-CN"/>
        </w:rPr>
        <w:t>-</w:t>
      </w:r>
      <w:r w:rsidRPr="00DA0C9B">
        <w:rPr>
          <w:rFonts w:hint="eastAsia"/>
          <w:lang w:val="zh-CN"/>
        </w:rPr>
        <w:t>用户的一对一查询</w:t>
      </w:r>
    </w:p>
    <w:p w:rsidR="00770D60" w:rsidRPr="00DA0C9B" w:rsidRDefault="00770D60" w:rsidP="00770D60">
      <w:pPr>
        <w:rPr>
          <w:lang w:val="zh-CN"/>
        </w:rPr>
      </w:pPr>
      <w:r w:rsidRPr="00DA0C9B">
        <w:rPr>
          <w:rFonts w:hint="eastAsia"/>
          <w:lang w:val="zh-CN"/>
        </w:rPr>
        <w:t xml:space="preserve">8. </w:t>
      </w:r>
      <w:r w:rsidRPr="00DA0C9B">
        <w:rPr>
          <w:rFonts w:hint="eastAsia"/>
          <w:lang w:val="zh-CN"/>
        </w:rPr>
        <w:t>使用</w:t>
      </w:r>
      <w:r w:rsidRPr="00DA0C9B">
        <w:rPr>
          <w:rFonts w:hint="eastAsia"/>
          <w:lang w:val="zh-CN"/>
        </w:rPr>
        <w:t>resultMap</w:t>
      </w:r>
      <w:r w:rsidRPr="00DA0C9B">
        <w:rPr>
          <w:rFonts w:hint="eastAsia"/>
          <w:lang w:val="zh-CN"/>
        </w:rPr>
        <w:t>配置，实现用户</w:t>
      </w:r>
      <w:r w:rsidRPr="00DA0C9B">
        <w:rPr>
          <w:rFonts w:hint="eastAsia"/>
          <w:lang w:val="zh-CN"/>
        </w:rPr>
        <w:t>-</w:t>
      </w:r>
      <w:r w:rsidRPr="00DA0C9B">
        <w:rPr>
          <w:rFonts w:hint="eastAsia"/>
          <w:lang w:val="zh-CN"/>
        </w:rPr>
        <w:t>订单的一对多查询</w:t>
      </w:r>
    </w:p>
    <w:p w:rsidR="00770D60" w:rsidRPr="00DA0C9B" w:rsidRDefault="00770D60" w:rsidP="00963ED2">
      <w:pPr>
        <w:rPr>
          <w:lang w:val="zh-CN"/>
        </w:rPr>
      </w:pPr>
    </w:p>
    <w:p w:rsidR="00927047" w:rsidRPr="00DA0C9B" w:rsidRDefault="00927047" w:rsidP="0077237C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操作步骤描述</w:t>
      </w:r>
    </w:p>
    <w:p w:rsidR="002E215A" w:rsidRPr="00DA0C9B" w:rsidRDefault="00226691" w:rsidP="006A39FA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DA0C9B">
        <w:rPr>
          <w:rFonts w:hint="eastAsia"/>
          <w:lang w:val="zh-CN"/>
        </w:rPr>
        <w:t>编写包装类</w:t>
      </w:r>
      <w:r w:rsidRPr="00DA0C9B">
        <w:rPr>
          <w:lang w:val="zh-CN"/>
        </w:rPr>
        <w:t>QueryVo</w:t>
      </w:r>
    </w:p>
    <w:p w:rsidR="00A37A71" w:rsidRPr="00D72E5A" w:rsidRDefault="00BD55EB" w:rsidP="00A37A71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DA0C9B">
        <w:rPr>
          <w:rFonts w:hint="eastAsia"/>
          <w:lang w:val="zh-CN"/>
        </w:rPr>
        <w:t>编写</w:t>
      </w:r>
      <w:r w:rsidRPr="00DA0C9B">
        <w:rPr>
          <w:rFonts w:hint="eastAsia"/>
          <w:lang w:val="zh-CN"/>
        </w:rPr>
        <w:t>UserMapper</w:t>
      </w:r>
      <w:r w:rsidRPr="00DA0C9B">
        <w:rPr>
          <w:rFonts w:hint="eastAsia"/>
          <w:lang w:val="zh-CN"/>
        </w:rPr>
        <w:t>接口</w:t>
      </w:r>
    </w:p>
    <w:p w:rsidR="00B11ED7" w:rsidRPr="00D72E5A" w:rsidRDefault="00EA21BA" w:rsidP="00B11ED7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DA0C9B">
        <w:rPr>
          <w:rFonts w:hint="eastAsia"/>
          <w:lang w:val="zh-CN"/>
        </w:rPr>
        <w:t>编写</w:t>
      </w:r>
      <w:r w:rsidRPr="00DA0C9B">
        <w:rPr>
          <w:rFonts w:hint="eastAsia"/>
          <w:lang w:val="zh-CN"/>
        </w:rPr>
        <w:t>Order</w:t>
      </w:r>
      <w:r w:rsidRPr="00DA0C9B">
        <w:rPr>
          <w:lang w:val="zh-CN"/>
        </w:rPr>
        <w:t>Mapper</w:t>
      </w:r>
      <w:r w:rsidRPr="00DA0C9B">
        <w:rPr>
          <w:rFonts w:hint="eastAsia"/>
          <w:lang w:val="zh-CN"/>
        </w:rPr>
        <w:t>接口</w:t>
      </w:r>
    </w:p>
    <w:p w:rsidR="00E413CE" w:rsidRPr="00DA0C9B" w:rsidRDefault="000851FC" w:rsidP="00E413CE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DA0C9B">
        <w:rPr>
          <w:rFonts w:hint="eastAsia"/>
          <w:lang w:val="zh-CN"/>
        </w:rPr>
        <w:t>编写</w:t>
      </w:r>
      <w:proofErr w:type="spellStart"/>
      <w:r w:rsidR="00BD55EB" w:rsidRPr="00DA0C9B">
        <w:t>UserMapper</w:t>
      </w:r>
      <w:proofErr w:type="spellEnd"/>
      <w:r w:rsidR="00BD55EB" w:rsidRPr="00DA0C9B">
        <w:rPr>
          <w:lang w:val="zh-CN"/>
        </w:rPr>
        <w:t>.xml</w:t>
      </w:r>
    </w:p>
    <w:p w:rsidR="001926EC" w:rsidRPr="00DA0C9B" w:rsidRDefault="003E4333" w:rsidP="00A23A41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DA0C9B">
        <w:rPr>
          <w:rFonts w:hint="eastAsia"/>
          <w:lang w:val="zh-CN"/>
        </w:rPr>
        <w:t>编写</w:t>
      </w:r>
      <w:r w:rsidRPr="00DA0C9B">
        <w:rPr>
          <w:rFonts w:hint="eastAsia"/>
          <w:lang w:val="zh-CN"/>
        </w:rPr>
        <w:t>Order</w:t>
      </w:r>
      <w:r w:rsidRPr="00DA0C9B">
        <w:rPr>
          <w:lang w:val="zh-CN"/>
        </w:rPr>
        <w:t>Mapper.xml</w:t>
      </w:r>
    </w:p>
    <w:p w:rsidR="005336DD" w:rsidRPr="00DA0C9B" w:rsidRDefault="00993262" w:rsidP="005336DD">
      <w:pPr>
        <w:pStyle w:val="a8"/>
        <w:numPr>
          <w:ilvl w:val="0"/>
          <w:numId w:val="12"/>
        </w:numPr>
        <w:ind w:firstLineChars="0"/>
      </w:pPr>
      <w:r w:rsidRPr="00DA0C9B">
        <w:rPr>
          <w:rFonts w:hint="eastAsia"/>
          <w:lang w:val="zh-CN"/>
        </w:rPr>
        <w:t>编写测试类</w:t>
      </w:r>
      <w:r w:rsidRPr="00DA0C9B">
        <w:rPr>
          <w:rFonts w:hint="eastAsia"/>
          <w:lang w:val="zh-CN"/>
        </w:rPr>
        <w:t>UserMapperTest</w:t>
      </w:r>
    </w:p>
    <w:p w:rsidR="00FD6315" w:rsidRPr="00DA0C9B" w:rsidRDefault="003E4333" w:rsidP="00FD6315">
      <w:pPr>
        <w:pStyle w:val="a8"/>
        <w:numPr>
          <w:ilvl w:val="0"/>
          <w:numId w:val="12"/>
        </w:numPr>
        <w:ind w:firstLineChars="0"/>
      </w:pPr>
      <w:r w:rsidRPr="00DA0C9B">
        <w:rPr>
          <w:rFonts w:hint="eastAsia"/>
          <w:lang w:val="zh-CN"/>
        </w:rPr>
        <w:t>编写测试类</w:t>
      </w:r>
      <w:r w:rsidRPr="00DA0C9B">
        <w:rPr>
          <w:rFonts w:hint="eastAsia"/>
          <w:lang w:val="zh-CN"/>
        </w:rPr>
        <w:t>OrderMapperTest</w:t>
      </w:r>
    </w:p>
    <w:p w:rsidR="00D720B9" w:rsidRPr="00DA0C9B" w:rsidRDefault="00D720B9" w:rsidP="00FD6315">
      <w:pPr>
        <w:rPr>
          <w:lang w:val="zh-CN"/>
        </w:rPr>
      </w:pPr>
    </w:p>
    <w:p w:rsidR="00D720B9" w:rsidRPr="00DA0C9B" w:rsidRDefault="00BA394B" w:rsidP="00D720B9">
      <w:pPr>
        <w:pStyle w:val="2"/>
        <w:rPr>
          <w:lang w:val="zh-CN"/>
        </w:rPr>
      </w:pPr>
      <w:r w:rsidRPr="00DA0C9B">
        <w:rPr>
          <w:rFonts w:hint="eastAsia"/>
          <w:lang w:val="zh-CN"/>
        </w:rPr>
        <w:lastRenderedPageBreak/>
        <w:t>训练案例</w:t>
      </w:r>
      <w:r w:rsidR="00D720B9" w:rsidRPr="00DA0C9B">
        <w:rPr>
          <w:rFonts w:hint="eastAsia"/>
          <w:lang w:val="zh-CN"/>
        </w:rPr>
        <w:t>2</w:t>
      </w:r>
      <w:r w:rsidR="00D720B9" w:rsidRPr="00DA0C9B">
        <w:rPr>
          <w:lang w:val="zh-CN"/>
        </w:rPr>
        <w:t xml:space="preserve"> </w:t>
      </w:r>
    </w:p>
    <w:p w:rsidR="00D720B9" w:rsidRPr="00DA0C9B" w:rsidRDefault="00D720B9" w:rsidP="00D720B9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训练考核知识点</w:t>
      </w:r>
    </w:p>
    <w:p w:rsidR="00100AD6" w:rsidRPr="00DA0C9B" w:rsidRDefault="00302163" w:rsidP="00302163">
      <w:pPr>
        <w:pStyle w:val="a8"/>
        <w:numPr>
          <w:ilvl w:val="0"/>
          <w:numId w:val="23"/>
        </w:numPr>
        <w:ind w:firstLineChars="0"/>
      </w:pPr>
      <w:r w:rsidRPr="00DA0C9B">
        <w:rPr>
          <w:rFonts w:hint="eastAsia"/>
        </w:rPr>
        <w:t>spring</w:t>
      </w:r>
      <w:r w:rsidRPr="00DA0C9B">
        <w:rPr>
          <w:rFonts w:hint="eastAsia"/>
        </w:rPr>
        <w:t>和</w:t>
      </w:r>
      <w:proofErr w:type="spellStart"/>
      <w:r w:rsidRPr="00DA0C9B">
        <w:rPr>
          <w:rFonts w:hint="eastAsia"/>
        </w:rPr>
        <w:t>MyBatis</w:t>
      </w:r>
      <w:proofErr w:type="spellEnd"/>
      <w:r w:rsidRPr="00DA0C9B">
        <w:rPr>
          <w:rFonts w:hint="eastAsia"/>
        </w:rPr>
        <w:t>整合</w:t>
      </w:r>
    </w:p>
    <w:p w:rsidR="00704E28" w:rsidRPr="00DA0C9B" w:rsidRDefault="00BA394B" w:rsidP="00704E28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训练描述</w:t>
      </w:r>
    </w:p>
    <w:p w:rsidR="001A00ED" w:rsidRPr="00DA0C9B" w:rsidRDefault="009B6D79" w:rsidP="00AE1B38">
      <w:r w:rsidRPr="00DA0C9B">
        <w:rPr>
          <w:rFonts w:hint="eastAsia"/>
          <w:lang w:val="zh-CN"/>
        </w:rPr>
        <w:t>使用课堂的数据库表</w:t>
      </w:r>
      <w:r w:rsidR="00AE1B38" w:rsidRPr="00DA0C9B">
        <w:rPr>
          <w:rFonts w:hint="eastAsia"/>
          <w:lang w:val="zh-CN"/>
        </w:rPr>
        <w:t>创建新工程，</w:t>
      </w:r>
      <w:r w:rsidR="001A00ED" w:rsidRPr="00DA0C9B">
        <w:rPr>
          <w:rFonts w:hint="eastAsia"/>
        </w:rPr>
        <w:t>实现</w:t>
      </w:r>
      <w:proofErr w:type="spellStart"/>
      <w:r w:rsidR="001A00ED" w:rsidRPr="00DA0C9B">
        <w:rPr>
          <w:rFonts w:hint="eastAsia"/>
        </w:rPr>
        <w:t>MyBatis</w:t>
      </w:r>
      <w:proofErr w:type="spellEnd"/>
      <w:r w:rsidR="001A00ED" w:rsidRPr="00DA0C9B">
        <w:rPr>
          <w:rFonts w:hint="eastAsia"/>
        </w:rPr>
        <w:t>和</w:t>
      </w:r>
      <w:r w:rsidR="001A00ED" w:rsidRPr="00DA0C9B">
        <w:rPr>
          <w:rFonts w:hint="eastAsia"/>
        </w:rPr>
        <w:t>Spring</w:t>
      </w:r>
      <w:r w:rsidR="001A00ED" w:rsidRPr="00DA0C9B">
        <w:rPr>
          <w:rFonts w:hint="eastAsia"/>
        </w:rPr>
        <w:t>的整合</w:t>
      </w:r>
    </w:p>
    <w:p w:rsidR="002838A8" w:rsidRPr="00DA0C9B" w:rsidRDefault="0025646B" w:rsidP="001A00ED">
      <w:r>
        <w:rPr>
          <w:rFonts w:hint="eastAsia"/>
        </w:rPr>
        <w:t>并</w:t>
      </w:r>
      <w:r w:rsidR="001A00ED" w:rsidRPr="00DA0C9B">
        <w:rPr>
          <w:rFonts w:hint="eastAsia"/>
        </w:rPr>
        <w:t>使用接口动态代理的方式实现</w:t>
      </w:r>
      <w:r w:rsidR="001A00ED" w:rsidRPr="00DA0C9B">
        <w:rPr>
          <w:rFonts w:hint="eastAsia"/>
        </w:rPr>
        <w:t>DAO</w:t>
      </w:r>
      <w:r w:rsidR="001A00ED" w:rsidRPr="00DA0C9B">
        <w:rPr>
          <w:rFonts w:hint="eastAsia"/>
        </w:rPr>
        <w:t>的开发，</w:t>
      </w:r>
    </w:p>
    <w:p w:rsidR="002838A8" w:rsidRPr="00DA0C9B" w:rsidRDefault="002838A8" w:rsidP="002838A8">
      <w:pPr>
        <w:ind w:firstLine="420"/>
      </w:pPr>
      <w:r w:rsidRPr="00DA0C9B">
        <w:t xml:space="preserve">1.1 </w:t>
      </w:r>
      <w:r w:rsidR="001A00ED" w:rsidRPr="00DA0C9B">
        <w:rPr>
          <w:rFonts w:hint="eastAsia"/>
        </w:rPr>
        <w:t>根据</w:t>
      </w:r>
      <w:r w:rsidR="001A00ED" w:rsidRPr="00DA0C9B">
        <w:rPr>
          <w:rFonts w:hint="eastAsia"/>
        </w:rPr>
        <w:t>id</w:t>
      </w:r>
      <w:r w:rsidRPr="00DA0C9B">
        <w:rPr>
          <w:rFonts w:hint="eastAsia"/>
        </w:rPr>
        <w:t>查询用户</w:t>
      </w:r>
    </w:p>
    <w:p w:rsidR="002838A8" w:rsidRPr="00DA0C9B" w:rsidRDefault="002838A8" w:rsidP="002838A8">
      <w:pPr>
        <w:ind w:firstLine="420"/>
      </w:pPr>
      <w:r w:rsidRPr="00DA0C9B">
        <w:rPr>
          <w:rFonts w:hint="eastAsia"/>
        </w:rPr>
        <w:t>1</w:t>
      </w:r>
      <w:r w:rsidRPr="00DA0C9B">
        <w:t xml:space="preserve">.2 </w:t>
      </w:r>
      <w:r w:rsidRPr="00DA0C9B">
        <w:rPr>
          <w:rFonts w:hint="eastAsia"/>
        </w:rPr>
        <w:t>根据用户名模糊查询用户</w:t>
      </w:r>
    </w:p>
    <w:p w:rsidR="00704E28" w:rsidRPr="00DA0C9B" w:rsidRDefault="002838A8" w:rsidP="002838A8">
      <w:pPr>
        <w:ind w:firstLine="420"/>
      </w:pPr>
      <w:r w:rsidRPr="00DA0C9B">
        <w:t xml:space="preserve">1.3 </w:t>
      </w:r>
      <w:r w:rsidR="001A00ED" w:rsidRPr="00DA0C9B">
        <w:rPr>
          <w:rFonts w:hint="eastAsia"/>
        </w:rPr>
        <w:t>新增用户</w:t>
      </w:r>
      <w:r w:rsidR="001A00ED" w:rsidRPr="00DA0C9B">
        <w:rPr>
          <w:rFonts w:hint="eastAsia"/>
        </w:rPr>
        <w:t>"</w:t>
      </w:r>
    </w:p>
    <w:p w:rsidR="001A00ED" w:rsidRPr="00DA0C9B" w:rsidRDefault="001A00ED" w:rsidP="00704E28"/>
    <w:p w:rsidR="00704E28" w:rsidRPr="00DA0C9B" w:rsidRDefault="00BA394B" w:rsidP="00704E28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操作步骤描述</w:t>
      </w:r>
    </w:p>
    <w:p w:rsidR="0025646B" w:rsidRPr="00DA0C9B" w:rsidRDefault="0025646B" w:rsidP="0025646B">
      <w:r w:rsidRPr="00DA0C9B">
        <w:rPr>
          <w:rFonts w:hint="eastAsia"/>
        </w:rPr>
        <w:t xml:space="preserve">1. </w:t>
      </w:r>
      <w:r w:rsidRPr="00DA0C9B">
        <w:rPr>
          <w:rFonts w:hint="eastAsia"/>
        </w:rPr>
        <w:t>创建工程</w:t>
      </w:r>
      <w:proofErr w:type="spellStart"/>
      <w:r w:rsidR="009841E7">
        <w:t>mybatis</w:t>
      </w:r>
      <w:proofErr w:type="spellEnd"/>
      <w:r w:rsidR="009841E7">
        <w:t>-spring</w:t>
      </w:r>
      <w:r w:rsidRPr="00DA0C9B">
        <w:rPr>
          <w:rFonts w:hint="eastAsia"/>
        </w:rPr>
        <w:t>，导入</w:t>
      </w:r>
      <w:r w:rsidR="00CC5813">
        <w:rPr>
          <w:rFonts w:hint="eastAsia"/>
        </w:rPr>
        <w:t>课堂资料提供的整合</w:t>
      </w:r>
      <w:r w:rsidRPr="00DA0C9B">
        <w:rPr>
          <w:rFonts w:hint="eastAsia"/>
        </w:rPr>
        <w:t>jar</w:t>
      </w:r>
      <w:r w:rsidRPr="00DA0C9B">
        <w:rPr>
          <w:rFonts w:hint="eastAsia"/>
        </w:rPr>
        <w:t>包</w:t>
      </w:r>
    </w:p>
    <w:p w:rsidR="0025646B" w:rsidRDefault="0025646B" w:rsidP="0025646B">
      <w:r w:rsidRPr="00DA0C9B">
        <w:rPr>
          <w:rFonts w:hint="eastAsia"/>
        </w:rPr>
        <w:t xml:space="preserve">2. </w:t>
      </w:r>
      <w:r w:rsidRPr="00DA0C9B">
        <w:rPr>
          <w:rFonts w:hint="eastAsia"/>
        </w:rPr>
        <w:t>配置实现</w:t>
      </w:r>
      <w:proofErr w:type="spellStart"/>
      <w:r w:rsidRPr="00DA0C9B">
        <w:rPr>
          <w:rFonts w:hint="eastAsia"/>
        </w:rPr>
        <w:t>MyBatis</w:t>
      </w:r>
      <w:proofErr w:type="spellEnd"/>
      <w:r w:rsidRPr="00DA0C9B">
        <w:rPr>
          <w:rFonts w:hint="eastAsia"/>
        </w:rPr>
        <w:t>和</w:t>
      </w:r>
      <w:r w:rsidRPr="00DA0C9B">
        <w:rPr>
          <w:rFonts w:hint="eastAsia"/>
        </w:rPr>
        <w:t>Spring</w:t>
      </w:r>
      <w:r w:rsidRPr="00DA0C9B">
        <w:rPr>
          <w:rFonts w:hint="eastAsia"/>
        </w:rPr>
        <w:t>的整合</w:t>
      </w:r>
    </w:p>
    <w:p w:rsidR="001D12E8" w:rsidRDefault="001D12E8" w:rsidP="0025646B">
      <w:r>
        <w:rPr>
          <w:rFonts w:hint="eastAsia"/>
        </w:rPr>
        <w:t>编写配置文件</w:t>
      </w:r>
      <w:r>
        <w:rPr>
          <w:rFonts w:hint="eastAsia"/>
        </w:rPr>
        <w:t>SqlMapConfig.</w:t>
      </w:r>
      <w:proofErr w:type="gramStart"/>
      <w:r>
        <w:rPr>
          <w:rFonts w:hint="eastAsia"/>
        </w:rPr>
        <w:t>xml</w:t>
      </w:r>
      <w:proofErr w:type="gramEnd"/>
    </w:p>
    <w:p w:rsidR="00934E3F" w:rsidRDefault="001D12E8" w:rsidP="0025646B">
      <w:r>
        <w:rPr>
          <w:rFonts w:hint="eastAsia"/>
        </w:rPr>
        <w:t>编写配置文件</w:t>
      </w:r>
      <w:r w:rsidR="00934E3F">
        <w:rPr>
          <w:rFonts w:hint="eastAsia"/>
        </w:rPr>
        <w:t>applicationContext.</w:t>
      </w:r>
      <w:proofErr w:type="gramStart"/>
      <w:r w:rsidR="00934E3F">
        <w:rPr>
          <w:rFonts w:hint="eastAsia"/>
        </w:rPr>
        <w:t>xml</w:t>
      </w:r>
      <w:proofErr w:type="gramEnd"/>
    </w:p>
    <w:p w:rsidR="00934E3F" w:rsidRDefault="00934E3F" w:rsidP="0025646B">
      <w:r>
        <w:rPr>
          <w:rFonts w:hint="eastAsia"/>
        </w:rPr>
        <w:t>加入配置文件</w:t>
      </w:r>
      <w:proofErr w:type="spellStart"/>
      <w:r w:rsidRPr="00934E3F">
        <w:t>db.</w:t>
      </w:r>
      <w:proofErr w:type="gramStart"/>
      <w:r w:rsidRPr="00934E3F">
        <w:t>properties</w:t>
      </w:r>
      <w:proofErr w:type="spellEnd"/>
      <w:proofErr w:type="gramEnd"/>
    </w:p>
    <w:p w:rsidR="00934E3F" w:rsidRDefault="00934E3F" w:rsidP="0025646B">
      <w:r>
        <w:rPr>
          <w:rFonts w:hint="eastAsia"/>
        </w:rPr>
        <w:t>加入配置文件</w:t>
      </w:r>
      <w:r w:rsidRPr="00934E3F">
        <w:t>log4j.</w:t>
      </w:r>
      <w:proofErr w:type="gramStart"/>
      <w:r w:rsidRPr="00934E3F">
        <w:t>properties</w:t>
      </w:r>
      <w:proofErr w:type="gramEnd"/>
    </w:p>
    <w:p w:rsidR="009E77F7" w:rsidRDefault="009E77F7" w:rsidP="0025646B"/>
    <w:p w:rsidR="0025646B" w:rsidRPr="00DA0C9B" w:rsidRDefault="0025646B" w:rsidP="0025646B">
      <w:r w:rsidRPr="00DA0C9B">
        <w:rPr>
          <w:rFonts w:hint="eastAsia"/>
        </w:rPr>
        <w:t xml:space="preserve">3. </w:t>
      </w:r>
      <w:r w:rsidRPr="00DA0C9B">
        <w:rPr>
          <w:rFonts w:hint="eastAsia"/>
        </w:rPr>
        <w:t>使用接口动态代理的方式实现</w:t>
      </w:r>
      <w:r w:rsidRPr="00DA0C9B">
        <w:rPr>
          <w:rFonts w:hint="eastAsia"/>
        </w:rPr>
        <w:t>DAO</w:t>
      </w:r>
      <w:r w:rsidRPr="00DA0C9B">
        <w:rPr>
          <w:rFonts w:hint="eastAsia"/>
        </w:rPr>
        <w:t>的开发，</w:t>
      </w:r>
    </w:p>
    <w:p w:rsidR="0025646B" w:rsidRPr="00DA0C9B" w:rsidRDefault="0025646B" w:rsidP="0025646B">
      <w:pPr>
        <w:ind w:firstLine="420"/>
      </w:pPr>
      <w:r w:rsidRPr="00DA0C9B">
        <w:t xml:space="preserve">1.1 </w:t>
      </w:r>
      <w:r w:rsidRPr="00DA0C9B">
        <w:rPr>
          <w:rFonts w:hint="eastAsia"/>
        </w:rPr>
        <w:t>根据</w:t>
      </w:r>
      <w:r w:rsidRPr="00DA0C9B">
        <w:rPr>
          <w:rFonts w:hint="eastAsia"/>
        </w:rPr>
        <w:t>id</w:t>
      </w:r>
      <w:r w:rsidRPr="00DA0C9B">
        <w:rPr>
          <w:rFonts w:hint="eastAsia"/>
        </w:rPr>
        <w:t>查询用户</w:t>
      </w:r>
    </w:p>
    <w:p w:rsidR="0025646B" w:rsidRPr="00DA0C9B" w:rsidRDefault="0025646B" w:rsidP="0025646B">
      <w:pPr>
        <w:ind w:firstLine="420"/>
      </w:pPr>
      <w:r w:rsidRPr="00DA0C9B">
        <w:rPr>
          <w:rFonts w:hint="eastAsia"/>
        </w:rPr>
        <w:t>1</w:t>
      </w:r>
      <w:r w:rsidRPr="00DA0C9B">
        <w:t xml:space="preserve">.2 </w:t>
      </w:r>
      <w:r w:rsidRPr="00DA0C9B">
        <w:rPr>
          <w:rFonts w:hint="eastAsia"/>
        </w:rPr>
        <w:t>根据用户名模糊查询用户</w:t>
      </w:r>
    </w:p>
    <w:p w:rsidR="0025646B" w:rsidRPr="00DA0C9B" w:rsidRDefault="0025646B" w:rsidP="0025646B">
      <w:pPr>
        <w:ind w:firstLine="420"/>
      </w:pPr>
      <w:r w:rsidRPr="00DA0C9B">
        <w:t xml:space="preserve">1.3 </w:t>
      </w:r>
      <w:r w:rsidRPr="00DA0C9B">
        <w:rPr>
          <w:rFonts w:hint="eastAsia"/>
        </w:rPr>
        <w:t>新增用户</w:t>
      </w:r>
      <w:r w:rsidRPr="00DA0C9B">
        <w:rPr>
          <w:rFonts w:hint="eastAsia"/>
        </w:rPr>
        <w:t>"</w:t>
      </w:r>
    </w:p>
    <w:p w:rsidR="00704E28" w:rsidRPr="00D72E5A" w:rsidRDefault="00195FC4" w:rsidP="00704E28">
      <w:r>
        <w:rPr>
          <w:rFonts w:hint="eastAsia"/>
          <w:lang w:val="zh-CN"/>
        </w:rPr>
        <w:t>编写</w:t>
      </w:r>
      <w:r w:rsidRPr="00D72E5A">
        <w:t>User</w:t>
      </w:r>
      <w:r w:rsidR="009E77F7">
        <w:rPr>
          <w:rFonts w:hint="eastAsia"/>
        </w:rPr>
        <w:t>类</w:t>
      </w:r>
    </w:p>
    <w:p w:rsidR="00195FC4" w:rsidRPr="004943B6" w:rsidRDefault="00195FC4" w:rsidP="00704E28">
      <w:r>
        <w:rPr>
          <w:rFonts w:hint="eastAsia"/>
          <w:lang w:val="zh-CN"/>
        </w:rPr>
        <w:t>编写</w:t>
      </w:r>
      <w:proofErr w:type="spellStart"/>
      <w:r w:rsidRPr="004943B6">
        <w:rPr>
          <w:rFonts w:hint="eastAsia"/>
        </w:rPr>
        <w:t>UserMapper</w:t>
      </w:r>
      <w:proofErr w:type="spellEnd"/>
      <w:r>
        <w:rPr>
          <w:rFonts w:hint="eastAsia"/>
          <w:lang w:val="zh-CN"/>
        </w:rPr>
        <w:t>接口</w:t>
      </w:r>
    </w:p>
    <w:p w:rsidR="00195FC4" w:rsidRPr="00D72E5A" w:rsidRDefault="00195FC4" w:rsidP="00704E28">
      <w:r>
        <w:rPr>
          <w:rFonts w:hint="eastAsia"/>
          <w:lang w:val="zh-CN"/>
        </w:rPr>
        <w:t>编写</w:t>
      </w:r>
      <w:r w:rsidRPr="00D72E5A">
        <w:rPr>
          <w:rFonts w:hint="eastAsia"/>
        </w:rPr>
        <w:t>UserMapper.xml</w:t>
      </w:r>
      <w:r>
        <w:rPr>
          <w:rFonts w:hint="eastAsia"/>
          <w:lang w:val="zh-CN"/>
        </w:rPr>
        <w:t>配置文件</w:t>
      </w:r>
    </w:p>
    <w:p w:rsidR="00195FC4" w:rsidRPr="00A37678" w:rsidRDefault="00195FC4" w:rsidP="00704E28">
      <w:r>
        <w:rPr>
          <w:rFonts w:hint="eastAsia"/>
          <w:lang w:val="zh-CN"/>
        </w:rPr>
        <w:t>修改配置文件</w:t>
      </w:r>
      <w:r w:rsidRPr="00A37678">
        <w:t>applicationContext.xml</w:t>
      </w:r>
      <w:r w:rsidR="00A37678" w:rsidRPr="00A37678">
        <w:rPr>
          <w:rFonts w:hint="eastAsia"/>
        </w:rPr>
        <w:t>，</w:t>
      </w:r>
      <w:r w:rsidR="00A37678">
        <w:rPr>
          <w:lang w:val="zh-CN"/>
        </w:rPr>
        <w:t>添加</w:t>
      </w:r>
      <w:r w:rsidR="009E77F7" w:rsidRPr="009E77F7">
        <w:rPr>
          <w:rFonts w:hint="eastAsia"/>
        </w:rPr>
        <w:t>Mapper</w:t>
      </w:r>
      <w:r w:rsidR="009E77F7">
        <w:rPr>
          <w:rFonts w:hint="eastAsia"/>
          <w:lang w:val="zh-CN"/>
        </w:rPr>
        <w:t>的</w:t>
      </w:r>
      <w:r w:rsidR="00A37678">
        <w:rPr>
          <w:rFonts w:hint="eastAsia"/>
          <w:lang w:val="zh-CN"/>
        </w:rPr>
        <w:t>配置</w:t>
      </w:r>
    </w:p>
    <w:p w:rsidR="00195FC4" w:rsidRPr="00521710" w:rsidRDefault="00195FC4" w:rsidP="00704E28">
      <w:r>
        <w:rPr>
          <w:rFonts w:hint="eastAsia"/>
          <w:lang w:val="zh-CN"/>
        </w:rPr>
        <w:t>编写测试方法</w:t>
      </w:r>
    </w:p>
    <w:p w:rsidR="00195FC4" w:rsidRPr="00DA0C9B" w:rsidRDefault="00195FC4" w:rsidP="00704E28">
      <w:pPr>
        <w:rPr>
          <w:lang w:val="zh-CN"/>
        </w:rPr>
      </w:pPr>
    </w:p>
    <w:p w:rsidR="00BA394B" w:rsidRPr="00DA0C9B" w:rsidRDefault="00BA394B" w:rsidP="00BA394B">
      <w:pPr>
        <w:rPr>
          <w:lang w:val="zh-CN"/>
        </w:rPr>
      </w:pPr>
    </w:p>
    <w:p w:rsidR="00483119" w:rsidRPr="00DA0C9B" w:rsidRDefault="005259AA" w:rsidP="00483119">
      <w:pPr>
        <w:pStyle w:val="1"/>
        <w:rPr>
          <w:lang w:val="zh-CN"/>
        </w:rPr>
      </w:pPr>
      <w:r w:rsidRPr="00DA0C9B">
        <w:rPr>
          <w:rFonts w:hint="eastAsia"/>
          <w:lang w:val="zh-CN"/>
        </w:rPr>
        <w:lastRenderedPageBreak/>
        <w:t>关卡</w:t>
      </w:r>
      <w:r w:rsidR="00483119" w:rsidRPr="00DA0C9B">
        <w:rPr>
          <w:rFonts w:hint="eastAsia"/>
          <w:lang w:val="zh-CN"/>
        </w:rPr>
        <w:t>2</w:t>
      </w:r>
    </w:p>
    <w:p w:rsidR="00AA6DBE" w:rsidRPr="00DA0C9B" w:rsidRDefault="0077237C" w:rsidP="00AA6DBE">
      <w:pPr>
        <w:pStyle w:val="2"/>
        <w:rPr>
          <w:lang w:val="zh-CN"/>
        </w:rPr>
      </w:pPr>
      <w:r w:rsidRPr="00DA0C9B">
        <w:rPr>
          <w:rFonts w:hint="eastAsia"/>
          <w:lang w:val="zh-CN"/>
        </w:rPr>
        <w:t>训练案例</w:t>
      </w:r>
      <w:r w:rsidRPr="00DA0C9B">
        <w:rPr>
          <w:rFonts w:hint="eastAsia"/>
          <w:lang w:val="zh-CN"/>
        </w:rPr>
        <w:t>1</w:t>
      </w:r>
      <w:r w:rsidR="00AA6DBE" w:rsidRPr="00DA0C9B">
        <w:rPr>
          <w:lang w:val="zh-CN"/>
        </w:rPr>
        <w:t xml:space="preserve"> </w:t>
      </w:r>
    </w:p>
    <w:p w:rsidR="00AA6DBE" w:rsidRPr="00DA0C9B" w:rsidRDefault="00AA6DBE" w:rsidP="00AA6DBE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训练考核知识点</w:t>
      </w:r>
    </w:p>
    <w:p w:rsidR="006732BA" w:rsidRPr="00DA0C9B" w:rsidRDefault="006732BA" w:rsidP="006732BA">
      <w:pPr>
        <w:pStyle w:val="a8"/>
        <w:numPr>
          <w:ilvl w:val="0"/>
          <w:numId w:val="16"/>
        </w:numPr>
        <w:ind w:firstLineChars="0"/>
      </w:pPr>
      <w:proofErr w:type="spellStart"/>
      <w:r w:rsidRPr="00DA0C9B">
        <w:t>MyBatis</w:t>
      </w:r>
      <w:proofErr w:type="spellEnd"/>
      <w:r w:rsidRPr="00DA0C9B">
        <w:rPr>
          <w:rFonts w:hint="eastAsia"/>
        </w:rPr>
        <w:t>和</w:t>
      </w:r>
      <w:r w:rsidRPr="00DA0C9B">
        <w:rPr>
          <w:rFonts w:hint="eastAsia"/>
        </w:rPr>
        <w:t>Spring</w:t>
      </w:r>
      <w:r w:rsidRPr="00DA0C9B">
        <w:rPr>
          <w:rFonts w:hint="eastAsia"/>
        </w:rPr>
        <w:t>整合</w:t>
      </w:r>
      <w:r w:rsidR="007323F5">
        <w:rPr>
          <w:rFonts w:hint="eastAsia"/>
        </w:rPr>
        <w:t>使用</w:t>
      </w:r>
    </w:p>
    <w:p w:rsidR="00AA6DBE" w:rsidRPr="00DA0C9B" w:rsidRDefault="00AA6DBE" w:rsidP="00AA6DBE"/>
    <w:p w:rsidR="00AA6DBE" w:rsidRPr="00DA0C9B" w:rsidRDefault="00AA6DBE" w:rsidP="00AA6DBE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训练描述</w:t>
      </w:r>
    </w:p>
    <w:p w:rsidR="00FB517C" w:rsidRPr="00DA0C9B" w:rsidRDefault="00FB517C" w:rsidP="00FB517C">
      <w:pPr>
        <w:rPr>
          <w:lang w:val="zh-CN"/>
        </w:rPr>
      </w:pPr>
      <w:r w:rsidRPr="00DA0C9B">
        <w:rPr>
          <w:rFonts w:hint="eastAsia"/>
          <w:lang w:val="zh-CN"/>
        </w:rPr>
        <w:t>在关卡</w:t>
      </w:r>
      <w:r w:rsidRPr="00DA0C9B">
        <w:rPr>
          <w:rFonts w:hint="eastAsia"/>
          <w:lang w:val="zh-CN"/>
        </w:rPr>
        <w:t>1</w:t>
      </w:r>
      <w:r w:rsidRPr="00DA0C9B">
        <w:rPr>
          <w:rFonts w:hint="eastAsia"/>
          <w:lang w:val="zh-CN"/>
        </w:rPr>
        <w:t>的基础上，</w:t>
      </w:r>
    </w:p>
    <w:p w:rsidR="00FB517C" w:rsidRPr="00DA0C9B" w:rsidRDefault="00FB517C" w:rsidP="00FB517C">
      <w:pPr>
        <w:rPr>
          <w:lang w:val="zh-CN"/>
        </w:rPr>
      </w:pPr>
      <w:r w:rsidRPr="00DA0C9B">
        <w:rPr>
          <w:rFonts w:hint="eastAsia"/>
          <w:lang w:val="zh-CN"/>
        </w:rPr>
        <w:t>实现</w:t>
      </w:r>
      <w:r w:rsidRPr="00DA0C9B">
        <w:rPr>
          <w:rFonts w:hint="eastAsia"/>
          <w:lang w:val="zh-CN"/>
        </w:rPr>
        <w:t>MyBatis</w:t>
      </w:r>
      <w:r w:rsidRPr="00DA0C9B">
        <w:rPr>
          <w:rFonts w:hint="eastAsia"/>
          <w:lang w:val="zh-CN"/>
        </w:rPr>
        <w:t>和</w:t>
      </w:r>
      <w:r w:rsidRPr="00DA0C9B">
        <w:rPr>
          <w:rFonts w:hint="eastAsia"/>
          <w:lang w:val="zh-CN"/>
        </w:rPr>
        <w:t>Spring</w:t>
      </w:r>
      <w:r w:rsidRPr="00DA0C9B">
        <w:rPr>
          <w:rFonts w:hint="eastAsia"/>
          <w:lang w:val="zh-CN"/>
        </w:rPr>
        <w:t>的整合</w:t>
      </w:r>
      <w:r w:rsidR="008937B5">
        <w:rPr>
          <w:rFonts w:hint="eastAsia"/>
          <w:lang w:val="zh-CN"/>
        </w:rPr>
        <w:t>开发</w:t>
      </w:r>
    </w:p>
    <w:p w:rsidR="00FB517C" w:rsidRPr="00DA0C9B" w:rsidRDefault="00FB517C" w:rsidP="00FB517C">
      <w:pPr>
        <w:rPr>
          <w:lang w:val="zh-CN"/>
        </w:rPr>
      </w:pPr>
      <w:r w:rsidRPr="00DA0C9B">
        <w:rPr>
          <w:rFonts w:hint="eastAsia"/>
          <w:lang w:val="zh-CN"/>
        </w:rPr>
        <w:t>要求：</w:t>
      </w:r>
    </w:p>
    <w:p w:rsidR="00FB517C" w:rsidRPr="00DA0C9B" w:rsidRDefault="0092713D" w:rsidP="00FB517C">
      <w:pPr>
        <w:rPr>
          <w:lang w:val="zh-CN"/>
        </w:rPr>
      </w:pPr>
      <w:r w:rsidRPr="00DA0C9B">
        <w:rPr>
          <w:lang w:val="zh-CN"/>
        </w:rPr>
        <w:t>1</w:t>
      </w:r>
      <w:r w:rsidR="00FB517C" w:rsidRPr="00DA0C9B">
        <w:rPr>
          <w:rFonts w:hint="eastAsia"/>
          <w:lang w:val="zh-CN"/>
        </w:rPr>
        <w:t xml:space="preserve">. </w:t>
      </w:r>
      <w:r w:rsidR="00FB517C" w:rsidRPr="00DA0C9B">
        <w:rPr>
          <w:rFonts w:hint="eastAsia"/>
          <w:lang w:val="zh-CN"/>
        </w:rPr>
        <w:t>实现查询订单表的数据条数</w:t>
      </w:r>
    </w:p>
    <w:p w:rsidR="00FB517C" w:rsidRPr="00DA0C9B" w:rsidRDefault="0092713D" w:rsidP="00FB517C">
      <w:pPr>
        <w:rPr>
          <w:lang w:val="zh-CN"/>
        </w:rPr>
      </w:pPr>
      <w:r w:rsidRPr="00DA0C9B">
        <w:rPr>
          <w:lang w:val="zh-CN"/>
        </w:rPr>
        <w:t>2</w:t>
      </w:r>
      <w:r w:rsidR="00FB517C" w:rsidRPr="00DA0C9B">
        <w:rPr>
          <w:rFonts w:hint="eastAsia"/>
          <w:lang w:val="zh-CN"/>
        </w:rPr>
        <w:t xml:space="preserve">. </w:t>
      </w:r>
      <w:r w:rsidR="00FB517C" w:rsidRPr="00DA0C9B">
        <w:rPr>
          <w:rFonts w:hint="eastAsia"/>
          <w:lang w:val="zh-CN"/>
        </w:rPr>
        <w:t>实现查询所有订单功能，并使用</w:t>
      </w:r>
      <w:r w:rsidR="00FB517C" w:rsidRPr="00DA0C9B">
        <w:rPr>
          <w:rFonts w:hint="eastAsia"/>
          <w:lang w:val="zh-CN"/>
        </w:rPr>
        <w:t>resultMap</w:t>
      </w:r>
      <w:r w:rsidR="00FB517C" w:rsidRPr="00DA0C9B">
        <w:rPr>
          <w:rFonts w:hint="eastAsia"/>
          <w:lang w:val="zh-CN"/>
        </w:rPr>
        <w:t>解决用户</w:t>
      </w:r>
      <w:r w:rsidR="00FB517C" w:rsidRPr="00DA0C9B">
        <w:rPr>
          <w:rFonts w:hint="eastAsia"/>
          <w:lang w:val="zh-CN"/>
        </w:rPr>
        <w:t>id</w:t>
      </w:r>
      <w:r w:rsidR="00FB517C" w:rsidRPr="00DA0C9B">
        <w:rPr>
          <w:rFonts w:hint="eastAsia"/>
          <w:lang w:val="zh-CN"/>
        </w:rPr>
        <w:t>没有获取的问题</w:t>
      </w:r>
    </w:p>
    <w:p w:rsidR="00FB517C" w:rsidRPr="00DA0C9B" w:rsidRDefault="0092713D" w:rsidP="00FB517C">
      <w:pPr>
        <w:rPr>
          <w:lang w:val="zh-CN"/>
        </w:rPr>
      </w:pPr>
      <w:r w:rsidRPr="00DA0C9B">
        <w:rPr>
          <w:lang w:val="zh-CN"/>
        </w:rPr>
        <w:t>3</w:t>
      </w:r>
      <w:r w:rsidR="00FB517C" w:rsidRPr="00DA0C9B">
        <w:rPr>
          <w:rFonts w:hint="eastAsia"/>
          <w:lang w:val="zh-CN"/>
        </w:rPr>
        <w:t xml:space="preserve">. </w:t>
      </w:r>
      <w:r w:rsidR="00FB517C" w:rsidRPr="00DA0C9B">
        <w:rPr>
          <w:rFonts w:hint="eastAsia"/>
          <w:lang w:val="zh-CN"/>
        </w:rPr>
        <w:t>使用用户性别和名字查询用户，并使用</w:t>
      </w:r>
      <w:r w:rsidR="00FB517C" w:rsidRPr="00DA0C9B">
        <w:rPr>
          <w:rFonts w:hint="eastAsia"/>
          <w:lang w:val="zh-CN"/>
        </w:rPr>
        <w:t>if</w:t>
      </w:r>
      <w:r w:rsidR="00FB517C" w:rsidRPr="00DA0C9B">
        <w:rPr>
          <w:rFonts w:hint="eastAsia"/>
          <w:lang w:val="zh-CN"/>
        </w:rPr>
        <w:t>标签、</w:t>
      </w:r>
      <w:r w:rsidR="00FB517C" w:rsidRPr="00DA0C9B">
        <w:rPr>
          <w:rFonts w:hint="eastAsia"/>
          <w:lang w:val="zh-CN"/>
        </w:rPr>
        <w:t>where</w:t>
      </w:r>
      <w:r w:rsidR="00FB517C" w:rsidRPr="00DA0C9B">
        <w:rPr>
          <w:rFonts w:hint="eastAsia"/>
          <w:lang w:val="zh-CN"/>
        </w:rPr>
        <w:t>标签。</w:t>
      </w:r>
    </w:p>
    <w:p w:rsidR="00FB517C" w:rsidRPr="00DA0C9B" w:rsidRDefault="0092713D" w:rsidP="00FB517C">
      <w:pPr>
        <w:rPr>
          <w:lang w:val="zh-CN"/>
        </w:rPr>
      </w:pPr>
      <w:r w:rsidRPr="00DA0C9B">
        <w:rPr>
          <w:lang w:val="zh-CN"/>
        </w:rPr>
        <w:t>4</w:t>
      </w:r>
      <w:r w:rsidR="00FB517C" w:rsidRPr="00DA0C9B">
        <w:rPr>
          <w:rFonts w:hint="eastAsia"/>
          <w:lang w:val="zh-CN"/>
        </w:rPr>
        <w:t xml:space="preserve">. </w:t>
      </w:r>
      <w:r w:rsidR="00FB517C" w:rsidRPr="00DA0C9B">
        <w:rPr>
          <w:rFonts w:hint="eastAsia"/>
          <w:lang w:val="zh-CN"/>
        </w:rPr>
        <w:t>使用</w:t>
      </w:r>
      <w:r w:rsidR="00FB517C" w:rsidRPr="00DA0C9B">
        <w:rPr>
          <w:rFonts w:hint="eastAsia"/>
          <w:lang w:val="zh-CN"/>
        </w:rPr>
        <w:t>sql</w:t>
      </w:r>
      <w:r w:rsidR="00FB517C" w:rsidRPr="00DA0C9B">
        <w:rPr>
          <w:rFonts w:hint="eastAsia"/>
          <w:lang w:val="zh-CN"/>
        </w:rPr>
        <w:t>标签提取</w:t>
      </w:r>
      <w:r w:rsidR="00FB517C" w:rsidRPr="00DA0C9B">
        <w:rPr>
          <w:rFonts w:hint="eastAsia"/>
          <w:lang w:val="zh-CN"/>
        </w:rPr>
        <w:t>Maper.xml</w:t>
      </w:r>
      <w:r w:rsidR="00FB517C" w:rsidRPr="00DA0C9B">
        <w:rPr>
          <w:rFonts w:hint="eastAsia"/>
          <w:lang w:val="zh-CN"/>
        </w:rPr>
        <w:t>中的相同的</w:t>
      </w:r>
      <w:r w:rsidR="00FB517C" w:rsidRPr="00DA0C9B">
        <w:rPr>
          <w:rFonts w:hint="eastAsia"/>
          <w:lang w:val="zh-CN"/>
        </w:rPr>
        <w:t>sql</w:t>
      </w:r>
      <w:r w:rsidR="00FB517C" w:rsidRPr="00DA0C9B">
        <w:rPr>
          <w:rFonts w:hint="eastAsia"/>
          <w:lang w:val="zh-CN"/>
        </w:rPr>
        <w:t>片段</w:t>
      </w:r>
    </w:p>
    <w:p w:rsidR="00FB517C" w:rsidRPr="00DA0C9B" w:rsidRDefault="0092713D" w:rsidP="00FB517C">
      <w:pPr>
        <w:rPr>
          <w:lang w:val="zh-CN"/>
        </w:rPr>
      </w:pPr>
      <w:r w:rsidRPr="00DA0C9B">
        <w:rPr>
          <w:lang w:val="zh-CN"/>
        </w:rPr>
        <w:t>5</w:t>
      </w:r>
      <w:r w:rsidR="00FB517C" w:rsidRPr="00DA0C9B">
        <w:rPr>
          <w:rFonts w:hint="eastAsia"/>
          <w:lang w:val="zh-CN"/>
        </w:rPr>
        <w:t xml:space="preserve">. </w:t>
      </w:r>
      <w:r w:rsidR="00FB517C" w:rsidRPr="00DA0C9B">
        <w:rPr>
          <w:rFonts w:hint="eastAsia"/>
          <w:lang w:val="zh-CN"/>
        </w:rPr>
        <w:t>使用</w:t>
      </w:r>
      <w:r w:rsidR="00FB517C" w:rsidRPr="00DA0C9B">
        <w:rPr>
          <w:rFonts w:hint="eastAsia"/>
          <w:lang w:val="zh-CN"/>
        </w:rPr>
        <w:t>foreach</w:t>
      </w:r>
      <w:r w:rsidR="00FB517C" w:rsidRPr="00DA0C9B">
        <w:rPr>
          <w:rFonts w:hint="eastAsia"/>
          <w:lang w:val="zh-CN"/>
        </w:rPr>
        <w:t>标签实现使用多个</w:t>
      </w:r>
      <w:r w:rsidR="00FB517C" w:rsidRPr="00DA0C9B">
        <w:rPr>
          <w:rFonts w:hint="eastAsia"/>
          <w:lang w:val="zh-CN"/>
        </w:rPr>
        <w:t>id</w:t>
      </w:r>
      <w:r w:rsidR="00FB517C" w:rsidRPr="00DA0C9B">
        <w:rPr>
          <w:rFonts w:hint="eastAsia"/>
          <w:lang w:val="zh-CN"/>
        </w:rPr>
        <w:t>查询用户信息</w:t>
      </w:r>
    </w:p>
    <w:p w:rsidR="00FB517C" w:rsidRPr="00DA0C9B" w:rsidRDefault="0092713D" w:rsidP="00FB517C">
      <w:pPr>
        <w:rPr>
          <w:lang w:val="zh-CN"/>
        </w:rPr>
      </w:pPr>
      <w:r w:rsidRPr="00DA0C9B">
        <w:rPr>
          <w:lang w:val="zh-CN"/>
        </w:rPr>
        <w:t>6</w:t>
      </w:r>
      <w:r w:rsidR="00FB517C" w:rsidRPr="00DA0C9B">
        <w:rPr>
          <w:rFonts w:hint="eastAsia"/>
          <w:lang w:val="zh-CN"/>
        </w:rPr>
        <w:t xml:space="preserve">. </w:t>
      </w:r>
      <w:r w:rsidR="00FB517C" w:rsidRPr="00DA0C9B">
        <w:rPr>
          <w:rFonts w:hint="eastAsia"/>
          <w:lang w:val="zh-CN"/>
        </w:rPr>
        <w:t>使用自定义</w:t>
      </w:r>
      <w:r w:rsidR="00FB517C" w:rsidRPr="00DA0C9B">
        <w:rPr>
          <w:rFonts w:hint="eastAsia"/>
          <w:lang w:val="zh-CN"/>
        </w:rPr>
        <w:t>pojo</w:t>
      </w:r>
      <w:r w:rsidR="00FB517C" w:rsidRPr="00DA0C9B">
        <w:rPr>
          <w:rFonts w:hint="eastAsia"/>
          <w:lang w:val="zh-CN"/>
        </w:rPr>
        <w:t>的方式，实现订单</w:t>
      </w:r>
      <w:r w:rsidR="00FB517C" w:rsidRPr="00DA0C9B">
        <w:rPr>
          <w:rFonts w:hint="eastAsia"/>
          <w:lang w:val="zh-CN"/>
        </w:rPr>
        <w:t>-</w:t>
      </w:r>
      <w:r w:rsidR="00FB517C" w:rsidRPr="00DA0C9B">
        <w:rPr>
          <w:rFonts w:hint="eastAsia"/>
          <w:lang w:val="zh-CN"/>
        </w:rPr>
        <w:t>用户的一对一查询</w:t>
      </w:r>
    </w:p>
    <w:p w:rsidR="00FB517C" w:rsidRPr="00DA0C9B" w:rsidRDefault="0092713D" w:rsidP="00FB517C">
      <w:pPr>
        <w:rPr>
          <w:lang w:val="zh-CN"/>
        </w:rPr>
      </w:pPr>
      <w:r w:rsidRPr="00DA0C9B">
        <w:rPr>
          <w:lang w:val="zh-CN"/>
        </w:rPr>
        <w:t>7</w:t>
      </w:r>
      <w:r w:rsidR="00FB517C" w:rsidRPr="00DA0C9B">
        <w:rPr>
          <w:rFonts w:hint="eastAsia"/>
          <w:lang w:val="zh-CN"/>
        </w:rPr>
        <w:t xml:space="preserve">. </w:t>
      </w:r>
      <w:r w:rsidR="00FB517C" w:rsidRPr="00DA0C9B">
        <w:rPr>
          <w:rFonts w:hint="eastAsia"/>
          <w:lang w:val="zh-CN"/>
        </w:rPr>
        <w:t>使用</w:t>
      </w:r>
      <w:r w:rsidR="00FB517C" w:rsidRPr="00DA0C9B">
        <w:rPr>
          <w:rFonts w:hint="eastAsia"/>
          <w:lang w:val="zh-CN"/>
        </w:rPr>
        <w:t>resultMap</w:t>
      </w:r>
      <w:r w:rsidR="00FB517C" w:rsidRPr="00DA0C9B">
        <w:rPr>
          <w:rFonts w:hint="eastAsia"/>
          <w:lang w:val="zh-CN"/>
        </w:rPr>
        <w:t>配置，实现订单</w:t>
      </w:r>
      <w:r w:rsidR="00FB517C" w:rsidRPr="00DA0C9B">
        <w:rPr>
          <w:rFonts w:hint="eastAsia"/>
          <w:lang w:val="zh-CN"/>
        </w:rPr>
        <w:t>-</w:t>
      </w:r>
      <w:r w:rsidR="00FB517C" w:rsidRPr="00DA0C9B">
        <w:rPr>
          <w:rFonts w:hint="eastAsia"/>
          <w:lang w:val="zh-CN"/>
        </w:rPr>
        <w:t>用户的一对一查询</w:t>
      </w:r>
    </w:p>
    <w:p w:rsidR="00AA6DBE" w:rsidRPr="00DA0C9B" w:rsidRDefault="001647C8" w:rsidP="00FB517C">
      <w:pPr>
        <w:rPr>
          <w:lang w:val="zh-CN"/>
        </w:rPr>
      </w:pPr>
      <w:r w:rsidRPr="00DA0C9B">
        <w:rPr>
          <w:lang w:val="zh-CN"/>
        </w:rPr>
        <w:t>8</w:t>
      </w:r>
      <w:r w:rsidR="00FB517C" w:rsidRPr="00DA0C9B">
        <w:rPr>
          <w:rFonts w:hint="eastAsia"/>
          <w:lang w:val="zh-CN"/>
        </w:rPr>
        <w:t xml:space="preserve">. </w:t>
      </w:r>
      <w:r w:rsidR="00FB517C" w:rsidRPr="00DA0C9B">
        <w:rPr>
          <w:rFonts w:hint="eastAsia"/>
          <w:lang w:val="zh-CN"/>
        </w:rPr>
        <w:t>使用</w:t>
      </w:r>
      <w:r w:rsidR="00FB517C" w:rsidRPr="00DA0C9B">
        <w:rPr>
          <w:rFonts w:hint="eastAsia"/>
          <w:lang w:val="zh-CN"/>
        </w:rPr>
        <w:t>resultMap</w:t>
      </w:r>
      <w:r w:rsidR="00FB517C" w:rsidRPr="00DA0C9B">
        <w:rPr>
          <w:rFonts w:hint="eastAsia"/>
          <w:lang w:val="zh-CN"/>
        </w:rPr>
        <w:t>配置，实现用户</w:t>
      </w:r>
      <w:r w:rsidR="00FB517C" w:rsidRPr="00DA0C9B">
        <w:rPr>
          <w:rFonts w:hint="eastAsia"/>
          <w:lang w:val="zh-CN"/>
        </w:rPr>
        <w:t>-</w:t>
      </w:r>
      <w:r w:rsidR="00FB517C" w:rsidRPr="00DA0C9B">
        <w:rPr>
          <w:rFonts w:hint="eastAsia"/>
          <w:lang w:val="zh-CN"/>
        </w:rPr>
        <w:t>订单的一对多查询</w:t>
      </w:r>
      <w:r w:rsidR="00FB517C" w:rsidRPr="00DA0C9B">
        <w:rPr>
          <w:rFonts w:hint="eastAsia"/>
          <w:lang w:val="zh-CN"/>
        </w:rPr>
        <w:t>"</w:t>
      </w:r>
    </w:p>
    <w:p w:rsidR="00AA6DBE" w:rsidRPr="00DA0C9B" w:rsidRDefault="00AA6DBE" w:rsidP="00AA6DBE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操作步骤描述</w:t>
      </w:r>
    </w:p>
    <w:p w:rsidR="00B57518" w:rsidRPr="00387F9B" w:rsidRDefault="00B57518" w:rsidP="00B57518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r>
        <w:rPr>
          <w:rFonts w:hint="eastAsia"/>
          <w:lang w:val="zh-CN"/>
        </w:rPr>
        <w:t>pojo</w:t>
      </w:r>
    </w:p>
    <w:p w:rsidR="00C11C97" w:rsidRPr="00E3562C" w:rsidRDefault="00B57518" w:rsidP="00B57518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r>
        <w:rPr>
          <w:rFonts w:hint="eastAsia"/>
          <w:lang w:val="zh-CN"/>
        </w:rPr>
        <w:t>UserMapper</w:t>
      </w:r>
      <w:r>
        <w:rPr>
          <w:rFonts w:hint="eastAsia"/>
          <w:lang w:val="zh-CN"/>
        </w:rPr>
        <w:t>接口</w:t>
      </w:r>
    </w:p>
    <w:p w:rsidR="00292DC3" w:rsidRPr="005F2621" w:rsidRDefault="00B57518" w:rsidP="00292DC3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r>
        <w:rPr>
          <w:lang w:val="zh-CN"/>
        </w:rPr>
        <w:t>Order</w:t>
      </w:r>
      <w:r>
        <w:rPr>
          <w:rFonts w:hint="eastAsia"/>
          <w:lang w:val="zh-CN"/>
        </w:rPr>
        <w:t>Mapper</w:t>
      </w:r>
      <w:r>
        <w:rPr>
          <w:rFonts w:hint="eastAsia"/>
          <w:lang w:val="zh-CN"/>
        </w:rPr>
        <w:t>接口</w:t>
      </w:r>
    </w:p>
    <w:p w:rsidR="000C0206" w:rsidRPr="00387F9B" w:rsidRDefault="00292DC3" w:rsidP="000C0206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r>
        <w:rPr>
          <w:rFonts w:hint="eastAsia"/>
          <w:lang w:val="zh-CN"/>
        </w:rPr>
        <w:t>UserMapper.xml</w:t>
      </w:r>
      <w:r>
        <w:rPr>
          <w:rFonts w:hint="eastAsia"/>
          <w:lang w:val="zh-CN"/>
        </w:rPr>
        <w:t>配置</w:t>
      </w:r>
    </w:p>
    <w:p w:rsidR="000C0206" w:rsidRPr="00E3562C" w:rsidRDefault="00292DC3" w:rsidP="000C0206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r>
        <w:rPr>
          <w:rFonts w:hint="eastAsia"/>
          <w:lang w:val="zh-CN"/>
        </w:rPr>
        <w:t>OrderMa</w:t>
      </w:r>
      <w:r>
        <w:rPr>
          <w:lang w:val="zh-CN"/>
        </w:rPr>
        <w:t>pper.xml</w:t>
      </w:r>
      <w:r>
        <w:rPr>
          <w:rFonts w:hint="eastAsia"/>
          <w:lang w:val="zh-CN"/>
        </w:rPr>
        <w:t>配置</w:t>
      </w:r>
    </w:p>
    <w:p w:rsidR="000C0206" w:rsidRPr="003E3D6B" w:rsidRDefault="00292DC3" w:rsidP="000C0206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r>
        <w:rPr>
          <w:rFonts w:hint="eastAsia"/>
          <w:lang w:val="zh-CN"/>
        </w:rPr>
        <w:t>UserMapperTest</w:t>
      </w:r>
      <w:r>
        <w:rPr>
          <w:rFonts w:hint="eastAsia"/>
          <w:lang w:val="zh-CN"/>
        </w:rPr>
        <w:t>测试类</w:t>
      </w:r>
    </w:p>
    <w:p w:rsidR="000C0206" w:rsidRPr="00D30F99" w:rsidRDefault="00292DC3" w:rsidP="000C0206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r>
        <w:rPr>
          <w:rFonts w:hint="eastAsia"/>
          <w:lang w:val="zh-CN"/>
        </w:rPr>
        <w:t>OrderMapperTest</w:t>
      </w:r>
      <w:r>
        <w:rPr>
          <w:rFonts w:hint="eastAsia"/>
          <w:lang w:val="zh-CN"/>
        </w:rPr>
        <w:t>测试类</w:t>
      </w:r>
    </w:p>
    <w:p w:rsidR="000C0206" w:rsidRPr="000C0206" w:rsidRDefault="000C0206" w:rsidP="000C0206">
      <w:pPr>
        <w:rPr>
          <w:lang w:val="zh-CN"/>
        </w:rPr>
      </w:pPr>
    </w:p>
    <w:p w:rsidR="00C34B9F" w:rsidRPr="00DA0C9B" w:rsidRDefault="00C34B9F" w:rsidP="00C34B9F">
      <w:pPr>
        <w:pStyle w:val="2"/>
        <w:rPr>
          <w:lang w:val="zh-CN"/>
        </w:rPr>
      </w:pPr>
      <w:r w:rsidRPr="00DA0C9B">
        <w:rPr>
          <w:rFonts w:hint="eastAsia"/>
          <w:lang w:val="zh-CN"/>
        </w:rPr>
        <w:lastRenderedPageBreak/>
        <w:t>训练案例</w:t>
      </w:r>
      <w:r w:rsidRPr="00DA0C9B">
        <w:rPr>
          <w:rFonts w:hint="eastAsia"/>
          <w:lang w:val="zh-CN"/>
        </w:rPr>
        <w:t>2</w:t>
      </w:r>
    </w:p>
    <w:p w:rsidR="00C34B9F" w:rsidRPr="00DA0C9B" w:rsidRDefault="00C34B9F" w:rsidP="00C34B9F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训练考核知识点</w:t>
      </w:r>
    </w:p>
    <w:p w:rsidR="00C34B9F" w:rsidRPr="00DA0C9B" w:rsidRDefault="00345F86" w:rsidP="00C07250">
      <w:pPr>
        <w:pStyle w:val="a8"/>
        <w:numPr>
          <w:ilvl w:val="0"/>
          <w:numId w:val="18"/>
        </w:numPr>
        <w:ind w:firstLineChars="0"/>
      </w:pPr>
      <w:proofErr w:type="spellStart"/>
      <w:r w:rsidRPr="00DA0C9B">
        <w:rPr>
          <w:rFonts w:hint="eastAsia"/>
        </w:rPr>
        <w:t>MyBatis</w:t>
      </w:r>
      <w:proofErr w:type="spellEnd"/>
      <w:r w:rsidRPr="00DA0C9B">
        <w:rPr>
          <w:rFonts w:hint="eastAsia"/>
        </w:rPr>
        <w:t>的</w:t>
      </w:r>
      <w:r w:rsidR="00C07250" w:rsidRPr="00DA0C9B">
        <w:rPr>
          <w:rFonts w:hint="eastAsia"/>
        </w:rPr>
        <w:t>逆向工程</w:t>
      </w:r>
    </w:p>
    <w:p w:rsidR="00C34B9F" w:rsidRPr="00DA0C9B" w:rsidRDefault="00C34B9F" w:rsidP="00C34B9F"/>
    <w:p w:rsidR="0077237C" w:rsidRPr="00DA0C9B" w:rsidRDefault="0077237C" w:rsidP="0077237C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训练描述</w:t>
      </w:r>
    </w:p>
    <w:p w:rsidR="00C07250" w:rsidRPr="00DA0C9B" w:rsidRDefault="00C07250" w:rsidP="00C07250">
      <w:pPr>
        <w:rPr>
          <w:lang w:val="zh-CN"/>
        </w:rPr>
      </w:pPr>
      <w:r w:rsidRPr="00DA0C9B">
        <w:rPr>
          <w:rFonts w:hint="eastAsia"/>
          <w:lang w:val="zh-CN"/>
        </w:rPr>
        <w:t>使用课堂提供的逆向工程生成代码</w:t>
      </w:r>
    </w:p>
    <w:p w:rsidR="00C07250" w:rsidRPr="00DA0C9B" w:rsidRDefault="00C07250" w:rsidP="00C07250"/>
    <w:p w:rsidR="0077237C" w:rsidRPr="00DA0C9B" w:rsidRDefault="0077237C" w:rsidP="0077237C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操作步骤描述</w:t>
      </w:r>
    </w:p>
    <w:p w:rsidR="00C07250" w:rsidRPr="00DA0C9B" w:rsidRDefault="00C07250" w:rsidP="00C07250">
      <w:pPr>
        <w:rPr>
          <w:lang w:val="zh-CN"/>
        </w:rPr>
      </w:pPr>
      <w:r w:rsidRPr="00DA0C9B">
        <w:rPr>
          <w:rFonts w:hint="eastAsia"/>
          <w:lang w:val="zh-CN"/>
        </w:rPr>
        <w:t xml:space="preserve">1. </w:t>
      </w:r>
      <w:r w:rsidRPr="00DA0C9B">
        <w:rPr>
          <w:rFonts w:hint="eastAsia"/>
          <w:lang w:val="zh-CN"/>
        </w:rPr>
        <w:t>导入逆向工程到工作空间</w:t>
      </w:r>
    </w:p>
    <w:p w:rsidR="00C07250" w:rsidRPr="00DA0C9B" w:rsidRDefault="00C07250" w:rsidP="00C07250">
      <w:pPr>
        <w:rPr>
          <w:lang w:val="zh-CN"/>
        </w:rPr>
      </w:pPr>
      <w:r w:rsidRPr="00DA0C9B">
        <w:rPr>
          <w:rFonts w:hint="eastAsia"/>
          <w:lang w:val="zh-CN"/>
        </w:rPr>
        <w:t xml:space="preserve">2. </w:t>
      </w:r>
      <w:r w:rsidRPr="00DA0C9B">
        <w:rPr>
          <w:rFonts w:hint="eastAsia"/>
          <w:lang w:val="zh-CN"/>
        </w:rPr>
        <w:t>修改逆向工程中的配置文件</w:t>
      </w:r>
    </w:p>
    <w:p w:rsidR="00C07250" w:rsidRPr="00DA0C9B" w:rsidRDefault="00C07250" w:rsidP="00C07250">
      <w:pPr>
        <w:rPr>
          <w:lang w:val="zh-CN"/>
        </w:rPr>
      </w:pPr>
      <w:r w:rsidRPr="00DA0C9B">
        <w:rPr>
          <w:rFonts w:hint="eastAsia"/>
          <w:lang w:val="zh-CN"/>
        </w:rPr>
        <w:t xml:space="preserve">3. </w:t>
      </w:r>
      <w:r w:rsidRPr="00DA0C9B">
        <w:rPr>
          <w:rFonts w:hint="eastAsia"/>
          <w:lang w:val="zh-CN"/>
        </w:rPr>
        <w:t>执行</w:t>
      </w:r>
      <w:r w:rsidRPr="00DA0C9B">
        <w:rPr>
          <w:rFonts w:hint="eastAsia"/>
          <w:lang w:val="zh-CN"/>
        </w:rPr>
        <w:t>main</w:t>
      </w:r>
      <w:r w:rsidRPr="00DA0C9B">
        <w:rPr>
          <w:rFonts w:hint="eastAsia"/>
          <w:lang w:val="zh-CN"/>
        </w:rPr>
        <w:t>函数生成代码</w:t>
      </w:r>
    </w:p>
    <w:p w:rsidR="003227D6" w:rsidRPr="00DA0C9B" w:rsidRDefault="00C07250" w:rsidP="00C07250">
      <w:pPr>
        <w:rPr>
          <w:lang w:val="zh-CN"/>
        </w:rPr>
      </w:pPr>
      <w:r w:rsidRPr="00DA0C9B">
        <w:rPr>
          <w:rFonts w:hint="eastAsia"/>
          <w:lang w:val="zh-CN"/>
        </w:rPr>
        <w:t xml:space="preserve">4. </w:t>
      </w:r>
      <w:r w:rsidRPr="00DA0C9B">
        <w:rPr>
          <w:rFonts w:hint="eastAsia"/>
          <w:lang w:val="zh-CN"/>
        </w:rPr>
        <w:t>把生成的代码</w:t>
      </w:r>
      <w:r w:rsidR="002242E5">
        <w:rPr>
          <w:rFonts w:hint="eastAsia"/>
          <w:lang w:val="zh-CN"/>
        </w:rPr>
        <w:t>复制到</w:t>
      </w:r>
      <w:proofErr w:type="gramStart"/>
      <w:r w:rsidRPr="00DA0C9B">
        <w:rPr>
          <w:rFonts w:hint="eastAsia"/>
          <w:lang w:val="zh-CN"/>
        </w:rPr>
        <w:t>到</w:t>
      </w:r>
      <w:proofErr w:type="gramEnd"/>
      <w:r w:rsidRPr="00DA0C9B">
        <w:rPr>
          <w:rFonts w:hint="eastAsia"/>
          <w:lang w:val="zh-CN"/>
        </w:rPr>
        <w:t>MyBatis</w:t>
      </w:r>
      <w:r w:rsidRPr="00DA0C9B">
        <w:rPr>
          <w:rFonts w:hint="eastAsia"/>
          <w:lang w:val="zh-CN"/>
        </w:rPr>
        <w:t>整合</w:t>
      </w:r>
      <w:r w:rsidRPr="00DA0C9B">
        <w:rPr>
          <w:rFonts w:hint="eastAsia"/>
          <w:lang w:val="zh-CN"/>
        </w:rPr>
        <w:t>Spring</w:t>
      </w:r>
      <w:r w:rsidRPr="00DA0C9B">
        <w:rPr>
          <w:rFonts w:hint="eastAsia"/>
          <w:lang w:val="zh-CN"/>
        </w:rPr>
        <w:t>的工程中。</w:t>
      </w:r>
    </w:p>
    <w:p w:rsidR="00BA394B" w:rsidRPr="00DA0C9B" w:rsidRDefault="00BA394B" w:rsidP="00BA394B">
      <w:pPr>
        <w:rPr>
          <w:lang w:val="zh-CN"/>
        </w:rPr>
      </w:pPr>
    </w:p>
    <w:p w:rsidR="005259AA" w:rsidRPr="00DA0C9B" w:rsidRDefault="005259AA" w:rsidP="005259AA">
      <w:pPr>
        <w:pStyle w:val="1"/>
        <w:rPr>
          <w:lang w:val="zh-CN"/>
        </w:rPr>
      </w:pPr>
      <w:r w:rsidRPr="00DA0C9B">
        <w:rPr>
          <w:rFonts w:hint="eastAsia"/>
          <w:lang w:val="zh-CN"/>
        </w:rPr>
        <w:t>关卡</w:t>
      </w:r>
      <w:r w:rsidRPr="00DA0C9B">
        <w:rPr>
          <w:rFonts w:hint="eastAsia"/>
          <w:lang w:val="zh-CN"/>
        </w:rPr>
        <w:t>3</w:t>
      </w:r>
    </w:p>
    <w:p w:rsidR="0077237C" w:rsidRPr="00DA0C9B" w:rsidRDefault="0077237C" w:rsidP="0077237C">
      <w:pPr>
        <w:pStyle w:val="2"/>
        <w:rPr>
          <w:lang w:val="zh-CN"/>
        </w:rPr>
      </w:pPr>
      <w:r w:rsidRPr="00DA0C9B">
        <w:rPr>
          <w:rFonts w:hint="eastAsia"/>
          <w:lang w:val="zh-CN"/>
        </w:rPr>
        <w:t>训练案例</w:t>
      </w:r>
      <w:r w:rsidRPr="00DA0C9B">
        <w:rPr>
          <w:rFonts w:hint="eastAsia"/>
          <w:lang w:val="zh-CN"/>
        </w:rPr>
        <w:t>1</w:t>
      </w:r>
    </w:p>
    <w:p w:rsidR="0077237C" w:rsidRPr="00DA0C9B" w:rsidRDefault="0077237C" w:rsidP="0077237C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训练描述</w:t>
      </w:r>
    </w:p>
    <w:p w:rsidR="00593A18" w:rsidRPr="00DA0C9B" w:rsidRDefault="00593A18" w:rsidP="00593A18">
      <w:pPr>
        <w:rPr>
          <w:lang w:val="zh-CN"/>
        </w:rPr>
      </w:pPr>
      <w:r w:rsidRPr="00DA0C9B">
        <w:rPr>
          <w:rFonts w:hint="eastAsia"/>
          <w:lang w:val="zh-CN"/>
        </w:rPr>
        <w:t>使用前一天作业的</w:t>
      </w:r>
      <w:r w:rsidRPr="00DA0C9B">
        <w:rPr>
          <w:rFonts w:hint="eastAsia"/>
          <w:lang w:val="zh-CN"/>
        </w:rPr>
        <w:t>tb_order</w:t>
      </w:r>
      <w:r w:rsidRPr="00DA0C9B">
        <w:rPr>
          <w:rFonts w:hint="eastAsia"/>
          <w:lang w:val="zh-CN"/>
        </w:rPr>
        <w:t>和</w:t>
      </w:r>
      <w:r w:rsidRPr="00DA0C9B">
        <w:rPr>
          <w:rFonts w:hint="eastAsia"/>
          <w:lang w:val="zh-CN"/>
        </w:rPr>
        <w:t>user</w:t>
      </w:r>
      <w:r w:rsidRPr="00DA0C9B">
        <w:rPr>
          <w:rFonts w:hint="eastAsia"/>
          <w:lang w:val="zh-CN"/>
        </w:rPr>
        <w:t>表</w:t>
      </w:r>
      <w:r w:rsidR="00650508">
        <w:rPr>
          <w:rFonts w:hint="eastAsia"/>
          <w:lang w:val="zh-CN"/>
        </w:rPr>
        <w:t>，</w:t>
      </w:r>
      <w:r w:rsidR="00650508">
        <w:rPr>
          <w:lang w:val="zh-CN"/>
        </w:rPr>
        <w:t>在</w:t>
      </w:r>
      <w:r w:rsidR="00650508">
        <w:rPr>
          <w:rFonts w:hint="eastAsia"/>
          <w:lang w:val="zh-CN"/>
        </w:rPr>
        <w:t>mybatis</w:t>
      </w:r>
      <w:r w:rsidR="00650508">
        <w:rPr>
          <w:lang w:val="zh-CN"/>
        </w:rPr>
        <w:t>-spring</w:t>
      </w:r>
      <w:r w:rsidR="00650508">
        <w:rPr>
          <w:rFonts w:hint="eastAsia"/>
          <w:lang w:val="zh-CN"/>
        </w:rPr>
        <w:t>整合的工程中</w:t>
      </w:r>
      <w:r w:rsidRPr="00DA0C9B">
        <w:rPr>
          <w:rFonts w:hint="eastAsia"/>
          <w:lang w:val="zh-CN"/>
        </w:rPr>
        <w:t>实现</w:t>
      </w:r>
      <w:r w:rsidRPr="00DA0C9B">
        <w:rPr>
          <w:rFonts w:hint="eastAsia"/>
          <w:lang w:val="zh-CN"/>
        </w:rPr>
        <w:t>DAO</w:t>
      </w:r>
      <w:r w:rsidRPr="00DA0C9B">
        <w:rPr>
          <w:rFonts w:hint="eastAsia"/>
          <w:lang w:val="zh-CN"/>
        </w:rPr>
        <w:t>的开发。</w:t>
      </w:r>
    </w:p>
    <w:p w:rsidR="00593A18" w:rsidRPr="00DA0C9B" w:rsidRDefault="00593A18" w:rsidP="00593A18">
      <w:pPr>
        <w:rPr>
          <w:lang w:val="zh-CN"/>
        </w:rPr>
      </w:pPr>
      <w:r w:rsidRPr="00DA0C9B">
        <w:rPr>
          <w:rFonts w:hint="eastAsia"/>
          <w:lang w:val="zh-CN"/>
        </w:rPr>
        <w:t>要求：</w:t>
      </w:r>
    </w:p>
    <w:p w:rsidR="00593A18" w:rsidRPr="00DA0C9B" w:rsidRDefault="00F77EB2" w:rsidP="00593A18">
      <w:pPr>
        <w:rPr>
          <w:lang w:val="zh-CN"/>
        </w:rPr>
      </w:pPr>
      <w:r>
        <w:rPr>
          <w:lang w:val="zh-CN"/>
        </w:rPr>
        <w:t>1</w:t>
      </w:r>
      <w:r w:rsidR="00593A18" w:rsidRPr="00DA0C9B">
        <w:rPr>
          <w:rFonts w:hint="eastAsia"/>
          <w:lang w:val="zh-CN"/>
        </w:rPr>
        <w:t xml:space="preserve">. </w:t>
      </w:r>
      <w:r w:rsidR="00593A18" w:rsidRPr="00DA0C9B">
        <w:rPr>
          <w:rFonts w:hint="eastAsia"/>
          <w:lang w:val="zh-CN"/>
        </w:rPr>
        <w:t>实现查询</w:t>
      </w:r>
      <w:r w:rsidR="00593A18" w:rsidRPr="00DA0C9B">
        <w:rPr>
          <w:rFonts w:hint="eastAsia"/>
          <w:lang w:val="zh-CN"/>
        </w:rPr>
        <w:t>tb_order</w:t>
      </w:r>
      <w:r w:rsidR="00593A18" w:rsidRPr="00DA0C9B">
        <w:rPr>
          <w:rFonts w:hint="eastAsia"/>
          <w:lang w:val="zh-CN"/>
        </w:rPr>
        <w:t>的数据条数</w:t>
      </w:r>
    </w:p>
    <w:p w:rsidR="00593A18" w:rsidRPr="00DA0C9B" w:rsidRDefault="00F77EB2" w:rsidP="00593A18">
      <w:pPr>
        <w:rPr>
          <w:lang w:val="zh-CN"/>
        </w:rPr>
      </w:pPr>
      <w:r>
        <w:rPr>
          <w:lang w:val="zh-CN"/>
        </w:rPr>
        <w:t>2</w:t>
      </w:r>
      <w:r w:rsidR="00593A18" w:rsidRPr="00DA0C9B">
        <w:rPr>
          <w:rFonts w:hint="eastAsia"/>
          <w:lang w:val="zh-CN"/>
        </w:rPr>
        <w:t xml:space="preserve">. </w:t>
      </w:r>
      <w:r w:rsidR="00593A18" w:rsidRPr="00DA0C9B">
        <w:rPr>
          <w:rFonts w:hint="eastAsia"/>
          <w:lang w:val="zh-CN"/>
        </w:rPr>
        <w:t>使用包装对象，根据用户</w:t>
      </w:r>
      <w:r w:rsidR="00593A18" w:rsidRPr="00DA0C9B">
        <w:rPr>
          <w:rFonts w:hint="eastAsia"/>
          <w:lang w:val="zh-CN"/>
        </w:rPr>
        <w:t>id</w:t>
      </w:r>
      <w:r w:rsidR="00593A18" w:rsidRPr="00DA0C9B">
        <w:rPr>
          <w:rFonts w:hint="eastAsia"/>
          <w:lang w:val="zh-CN"/>
        </w:rPr>
        <w:t>查询</w:t>
      </w:r>
      <w:r w:rsidR="00B24272">
        <w:rPr>
          <w:rFonts w:hint="eastAsia"/>
          <w:lang w:val="zh-CN"/>
        </w:rPr>
        <w:t>该</w:t>
      </w:r>
      <w:r w:rsidR="00593A18" w:rsidRPr="00DA0C9B">
        <w:rPr>
          <w:rFonts w:hint="eastAsia"/>
          <w:lang w:val="zh-CN"/>
        </w:rPr>
        <w:t>用户的所有已付款的订单</w:t>
      </w:r>
    </w:p>
    <w:p w:rsidR="00593A18" w:rsidRPr="00DA0C9B" w:rsidRDefault="00F77EB2" w:rsidP="00593CBF">
      <w:pPr>
        <w:rPr>
          <w:lang w:val="zh-CN"/>
        </w:rPr>
      </w:pPr>
      <w:r>
        <w:rPr>
          <w:lang w:val="zh-CN"/>
        </w:rPr>
        <w:t>3</w:t>
      </w:r>
      <w:r w:rsidR="00593A18" w:rsidRPr="00DA0C9B">
        <w:rPr>
          <w:rFonts w:hint="eastAsia"/>
          <w:lang w:val="zh-CN"/>
        </w:rPr>
        <w:t xml:space="preserve">. </w:t>
      </w:r>
      <w:r w:rsidR="00593A18" w:rsidRPr="00DA0C9B">
        <w:rPr>
          <w:rFonts w:hint="eastAsia"/>
          <w:lang w:val="zh-CN"/>
        </w:rPr>
        <w:t>根据订单金额</w:t>
      </w:r>
      <w:r w:rsidR="00593A18" w:rsidRPr="00DA0C9B">
        <w:rPr>
          <w:rFonts w:hint="eastAsia"/>
          <w:lang w:val="zh-CN"/>
        </w:rPr>
        <w:t>payment</w:t>
      </w:r>
      <w:r w:rsidR="00593A18" w:rsidRPr="00DA0C9B">
        <w:rPr>
          <w:rFonts w:hint="eastAsia"/>
          <w:lang w:val="zh-CN"/>
        </w:rPr>
        <w:t>查询订单，需要查询订单金额为某个范围的订单</w:t>
      </w:r>
      <w:r w:rsidR="00593CBF">
        <w:rPr>
          <w:rFonts w:hint="eastAsia"/>
          <w:lang w:val="zh-CN"/>
        </w:rPr>
        <w:t>，需要一对一关联用户数据，</w:t>
      </w:r>
      <w:r w:rsidR="00593A18" w:rsidRPr="00DA0C9B">
        <w:rPr>
          <w:rFonts w:hint="eastAsia"/>
          <w:lang w:val="zh-CN"/>
        </w:rPr>
        <w:t>需要使用自定义</w:t>
      </w:r>
      <w:r w:rsidR="00593A18" w:rsidRPr="00DA0C9B">
        <w:rPr>
          <w:rFonts w:hint="eastAsia"/>
          <w:lang w:val="zh-CN"/>
        </w:rPr>
        <w:t>pojo</w:t>
      </w:r>
      <w:r w:rsidR="00593A18" w:rsidRPr="00DA0C9B">
        <w:rPr>
          <w:rFonts w:hint="eastAsia"/>
          <w:lang w:val="zh-CN"/>
        </w:rPr>
        <w:t>和</w:t>
      </w:r>
      <w:r w:rsidR="00593A18" w:rsidRPr="00DA0C9B">
        <w:rPr>
          <w:rFonts w:hint="eastAsia"/>
          <w:lang w:val="zh-CN"/>
        </w:rPr>
        <w:t>resultMap</w:t>
      </w:r>
      <w:r w:rsidR="00593A18" w:rsidRPr="00DA0C9B">
        <w:rPr>
          <w:rFonts w:hint="eastAsia"/>
          <w:lang w:val="zh-CN"/>
        </w:rPr>
        <w:t>两种方式实现。</w:t>
      </w:r>
    </w:p>
    <w:p w:rsidR="00593A18" w:rsidRPr="00DA0C9B" w:rsidRDefault="00F77EB2" w:rsidP="00593CBF">
      <w:pPr>
        <w:rPr>
          <w:lang w:val="zh-CN"/>
        </w:rPr>
      </w:pPr>
      <w:r>
        <w:rPr>
          <w:lang w:val="zh-CN"/>
        </w:rPr>
        <w:t>4</w:t>
      </w:r>
      <w:r w:rsidR="00593A18" w:rsidRPr="00DA0C9B">
        <w:rPr>
          <w:rFonts w:hint="eastAsia"/>
          <w:lang w:val="zh-CN"/>
        </w:rPr>
        <w:t>.</w:t>
      </w:r>
      <w:r w:rsidR="00593CBF">
        <w:rPr>
          <w:rFonts w:hint="eastAsia"/>
          <w:lang w:val="zh-CN"/>
        </w:rPr>
        <w:t xml:space="preserve"> </w:t>
      </w:r>
      <w:r w:rsidR="00593CBF">
        <w:rPr>
          <w:rFonts w:hint="eastAsia"/>
          <w:lang w:val="zh-CN"/>
        </w:rPr>
        <w:t>根据</w:t>
      </w:r>
      <w:r w:rsidR="00593CBF">
        <w:rPr>
          <w:rFonts w:hint="eastAsia"/>
          <w:lang w:val="zh-CN"/>
        </w:rPr>
        <w:t>id</w:t>
      </w:r>
      <w:r w:rsidR="00593CBF">
        <w:rPr>
          <w:rFonts w:hint="eastAsia"/>
          <w:lang w:val="zh-CN"/>
        </w:rPr>
        <w:t>查询</w:t>
      </w:r>
      <w:r w:rsidR="00593CBF">
        <w:rPr>
          <w:rFonts w:hint="eastAsia"/>
          <w:lang w:val="zh-CN"/>
        </w:rPr>
        <w:t>user</w:t>
      </w:r>
      <w:r w:rsidR="00593CBF">
        <w:rPr>
          <w:rFonts w:hint="eastAsia"/>
          <w:lang w:val="zh-CN"/>
        </w:rPr>
        <w:t>，</w:t>
      </w:r>
      <w:r w:rsidR="00593CBF">
        <w:rPr>
          <w:lang w:val="zh-CN"/>
        </w:rPr>
        <w:t>需要</w:t>
      </w:r>
      <w:r w:rsidR="00593CBF">
        <w:rPr>
          <w:rFonts w:hint="eastAsia"/>
          <w:lang w:val="zh-CN"/>
        </w:rPr>
        <w:t>一对多关联</w:t>
      </w:r>
      <w:r w:rsidR="00593CBF">
        <w:rPr>
          <w:rFonts w:hint="eastAsia"/>
          <w:lang w:val="zh-CN"/>
        </w:rPr>
        <w:t>tb_order</w:t>
      </w:r>
    </w:p>
    <w:p w:rsidR="00593CBF" w:rsidRDefault="00F77EB2" w:rsidP="00593A18">
      <w:pPr>
        <w:rPr>
          <w:lang w:val="zh-CN"/>
        </w:rPr>
      </w:pPr>
      <w:r>
        <w:rPr>
          <w:lang w:val="zh-CN"/>
        </w:rPr>
        <w:t>5</w:t>
      </w:r>
      <w:r w:rsidR="00593A18" w:rsidRPr="00DA0C9B">
        <w:rPr>
          <w:rFonts w:hint="eastAsia"/>
          <w:lang w:val="zh-CN"/>
        </w:rPr>
        <w:t>.</w:t>
      </w:r>
      <w:r w:rsidR="00593CBF">
        <w:rPr>
          <w:lang w:val="zh-CN"/>
        </w:rPr>
        <w:t xml:space="preserve"> </w:t>
      </w:r>
      <w:r w:rsidR="00593CBF">
        <w:rPr>
          <w:rFonts w:hint="eastAsia"/>
          <w:lang w:val="zh-CN"/>
        </w:rPr>
        <w:t>和</w:t>
      </w:r>
      <w:r w:rsidR="00593CBF">
        <w:rPr>
          <w:rFonts w:hint="eastAsia"/>
          <w:lang w:val="zh-CN"/>
        </w:rPr>
        <w:t>spring</w:t>
      </w:r>
      <w:r w:rsidR="00593CBF">
        <w:rPr>
          <w:rFonts w:hint="eastAsia"/>
          <w:lang w:val="zh-CN"/>
        </w:rPr>
        <w:t>整合</w:t>
      </w:r>
      <w:r w:rsidR="00593A18" w:rsidRPr="00DA0C9B">
        <w:rPr>
          <w:rFonts w:hint="eastAsia"/>
          <w:lang w:val="zh-CN"/>
        </w:rPr>
        <w:t>使用直接配置</w:t>
      </w:r>
      <w:r w:rsidR="00593A18" w:rsidRPr="00DA0C9B">
        <w:rPr>
          <w:rFonts w:hint="eastAsia"/>
          <w:lang w:val="zh-CN"/>
        </w:rPr>
        <w:t>Mapper</w:t>
      </w:r>
      <w:r w:rsidR="00593A18" w:rsidRPr="00DA0C9B">
        <w:rPr>
          <w:rFonts w:hint="eastAsia"/>
          <w:lang w:val="zh-CN"/>
        </w:rPr>
        <w:t>代理对象</w:t>
      </w:r>
      <w:r w:rsidR="00593CBF">
        <w:rPr>
          <w:rFonts w:hint="eastAsia"/>
          <w:lang w:val="zh-CN"/>
        </w:rPr>
        <w:t>的方式实现</w:t>
      </w:r>
    </w:p>
    <w:p w:rsidR="00BA394B" w:rsidRPr="00BA394B" w:rsidRDefault="00F77EB2" w:rsidP="00593A18">
      <w:pPr>
        <w:rPr>
          <w:lang w:val="zh-CN"/>
        </w:rPr>
      </w:pPr>
      <w:r>
        <w:rPr>
          <w:lang w:val="zh-CN"/>
        </w:rPr>
        <w:t>6</w:t>
      </w:r>
      <w:r w:rsidR="00593CBF">
        <w:rPr>
          <w:lang w:val="zh-CN"/>
        </w:rPr>
        <w:t xml:space="preserve">. </w:t>
      </w:r>
      <w:r w:rsidR="00593CBF">
        <w:rPr>
          <w:rFonts w:hint="eastAsia"/>
          <w:lang w:val="zh-CN"/>
        </w:rPr>
        <w:t>和</w:t>
      </w:r>
      <w:r w:rsidR="00593CBF">
        <w:rPr>
          <w:rFonts w:hint="eastAsia"/>
          <w:lang w:val="zh-CN"/>
        </w:rPr>
        <w:t>spring</w:t>
      </w:r>
      <w:r w:rsidR="00593CBF">
        <w:rPr>
          <w:rFonts w:hint="eastAsia"/>
          <w:lang w:val="zh-CN"/>
        </w:rPr>
        <w:t>整合</w:t>
      </w:r>
      <w:r w:rsidR="00593CBF" w:rsidRPr="00DA0C9B">
        <w:rPr>
          <w:rFonts w:hint="eastAsia"/>
          <w:lang w:val="zh-CN"/>
        </w:rPr>
        <w:t>使用</w:t>
      </w:r>
      <w:r w:rsidR="00593A18" w:rsidRPr="00DA0C9B">
        <w:rPr>
          <w:rFonts w:hint="eastAsia"/>
          <w:lang w:val="zh-CN"/>
        </w:rPr>
        <w:t>Mapper</w:t>
      </w:r>
      <w:r w:rsidR="00593A18" w:rsidRPr="00DA0C9B">
        <w:rPr>
          <w:rFonts w:hint="eastAsia"/>
          <w:lang w:val="zh-CN"/>
        </w:rPr>
        <w:t>扫描两种方式实现</w:t>
      </w:r>
    </w:p>
    <w:p w:rsidR="00927047" w:rsidRPr="00927047" w:rsidRDefault="00927047" w:rsidP="00927047">
      <w:pPr>
        <w:rPr>
          <w:lang w:val="zh-CN"/>
        </w:rPr>
      </w:pPr>
    </w:p>
    <w:sectPr w:rsidR="00927047" w:rsidRPr="00927047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5BB" w:rsidRDefault="005A45BB">
      <w:pPr>
        <w:spacing w:line="240" w:lineRule="auto"/>
      </w:pPr>
      <w:r>
        <w:separator/>
      </w:r>
    </w:p>
  </w:endnote>
  <w:endnote w:type="continuationSeparator" w:id="0">
    <w:p w:rsidR="005A45BB" w:rsidRDefault="005A4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5BB" w:rsidRDefault="005A45BB">
      <w:pPr>
        <w:spacing w:line="240" w:lineRule="auto"/>
      </w:pPr>
      <w:r>
        <w:separator/>
      </w:r>
    </w:p>
  </w:footnote>
  <w:footnote w:type="continuationSeparator" w:id="0">
    <w:p w:rsidR="005A45BB" w:rsidRDefault="005A45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A3B73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E58BB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807452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104B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D16C7"/>
    <w:multiLevelType w:val="hybridMultilevel"/>
    <w:tmpl w:val="D59431E8"/>
    <w:lvl w:ilvl="0" w:tplc="4A7E5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B42183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8">
    <w:nsid w:val="27FF2BF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014506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06848C2"/>
    <w:multiLevelType w:val="hybridMultilevel"/>
    <w:tmpl w:val="E62847C0"/>
    <w:lvl w:ilvl="0" w:tplc="17927E8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7C4F35"/>
    <w:multiLevelType w:val="hybridMultilevel"/>
    <w:tmpl w:val="644AE262"/>
    <w:lvl w:ilvl="0" w:tplc="D9786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774BBF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15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16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17">
    <w:nsid w:val="5F7722D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2D1EB7"/>
    <w:multiLevelType w:val="hybridMultilevel"/>
    <w:tmpl w:val="2D0478B0"/>
    <w:lvl w:ilvl="0" w:tplc="C3B2F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3847A8"/>
    <w:multiLevelType w:val="hybridMultilevel"/>
    <w:tmpl w:val="90B62FB4"/>
    <w:lvl w:ilvl="0" w:tplc="77E0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6441098"/>
    <w:multiLevelType w:val="hybridMultilevel"/>
    <w:tmpl w:val="B88ED960"/>
    <w:lvl w:ilvl="0" w:tplc="F9B64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A4D5C12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F32E3E"/>
    <w:multiLevelType w:val="multilevel"/>
    <w:tmpl w:val="736C7B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</w:num>
  <w:num w:numId="4">
    <w:abstractNumId w:val="15"/>
    <w:lvlOverride w:ilvl="0">
      <w:startOverride w:val="4"/>
    </w:lvlOverride>
  </w:num>
  <w:num w:numId="5">
    <w:abstractNumId w:val="16"/>
    <w:lvlOverride w:ilvl="0">
      <w:startOverride w:val="6"/>
    </w:lvlOverride>
  </w:num>
  <w:num w:numId="6">
    <w:abstractNumId w:val="3"/>
  </w:num>
  <w:num w:numId="7">
    <w:abstractNumId w:val="12"/>
  </w:num>
  <w:num w:numId="8">
    <w:abstractNumId w:val="19"/>
  </w:num>
  <w:num w:numId="9">
    <w:abstractNumId w:val="22"/>
  </w:num>
  <w:num w:numId="10">
    <w:abstractNumId w:val="8"/>
  </w:num>
  <w:num w:numId="11">
    <w:abstractNumId w:val="13"/>
  </w:num>
  <w:num w:numId="12">
    <w:abstractNumId w:val="17"/>
  </w:num>
  <w:num w:numId="13">
    <w:abstractNumId w:val="9"/>
  </w:num>
  <w:num w:numId="14">
    <w:abstractNumId w:val="21"/>
  </w:num>
  <w:num w:numId="15">
    <w:abstractNumId w:val="6"/>
  </w:num>
  <w:num w:numId="16">
    <w:abstractNumId w:val="4"/>
  </w:num>
  <w:num w:numId="17">
    <w:abstractNumId w:val="2"/>
  </w:num>
  <w:num w:numId="18">
    <w:abstractNumId w:val="1"/>
  </w:num>
  <w:num w:numId="19">
    <w:abstractNumId w:val="0"/>
  </w:num>
  <w:num w:numId="20">
    <w:abstractNumId w:val="5"/>
  </w:num>
  <w:num w:numId="21">
    <w:abstractNumId w:val="18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11F87"/>
    <w:rsid w:val="000654FC"/>
    <w:rsid w:val="00074B94"/>
    <w:rsid w:val="000851FC"/>
    <w:rsid w:val="00086A75"/>
    <w:rsid w:val="0009755A"/>
    <w:rsid w:val="000B3870"/>
    <w:rsid w:val="000C0206"/>
    <w:rsid w:val="000D7E81"/>
    <w:rsid w:val="000F50BD"/>
    <w:rsid w:val="00100AD6"/>
    <w:rsid w:val="001116C7"/>
    <w:rsid w:val="00113784"/>
    <w:rsid w:val="00124BA8"/>
    <w:rsid w:val="00124BC2"/>
    <w:rsid w:val="00134313"/>
    <w:rsid w:val="001647C8"/>
    <w:rsid w:val="0018522E"/>
    <w:rsid w:val="001905FB"/>
    <w:rsid w:val="001926EC"/>
    <w:rsid w:val="00195FC4"/>
    <w:rsid w:val="001A00ED"/>
    <w:rsid w:val="001A12B7"/>
    <w:rsid w:val="001D12E8"/>
    <w:rsid w:val="001E3F7D"/>
    <w:rsid w:val="0020073A"/>
    <w:rsid w:val="00203578"/>
    <w:rsid w:val="002242E5"/>
    <w:rsid w:val="00226691"/>
    <w:rsid w:val="002269A5"/>
    <w:rsid w:val="00245629"/>
    <w:rsid w:val="00255B7B"/>
    <w:rsid w:val="0025646B"/>
    <w:rsid w:val="00273A2D"/>
    <w:rsid w:val="0027688B"/>
    <w:rsid w:val="002838A8"/>
    <w:rsid w:val="00292DC3"/>
    <w:rsid w:val="002A4880"/>
    <w:rsid w:val="002A5D9B"/>
    <w:rsid w:val="002C2341"/>
    <w:rsid w:val="002C2A94"/>
    <w:rsid w:val="002D1CAB"/>
    <w:rsid w:val="002E215A"/>
    <w:rsid w:val="002E40FF"/>
    <w:rsid w:val="002E65B3"/>
    <w:rsid w:val="00302163"/>
    <w:rsid w:val="00302AC7"/>
    <w:rsid w:val="00306C9D"/>
    <w:rsid w:val="00310732"/>
    <w:rsid w:val="003227D6"/>
    <w:rsid w:val="00334C0B"/>
    <w:rsid w:val="003369A9"/>
    <w:rsid w:val="00345F86"/>
    <w:rsid w:val="003474FF"/>
    <w:rsid w:val="00347E92"/>
    <w:rsid w:val="00354D10"/>
    <w:rsid w:val="00377827"/>
    <w:rsid w:val="00387F9B"/>
    <w:rsid w:val="00393EC3"/>
    <w:rsid w:val="003963BA"/>
    <w:rsid w:val="003A3691"/>
    <w:rsid w:val="003B0329"/>
    <w:rsid w:val="003D1128"/>
    <w:rsid w:val="003E3D6B"/>
    <w:rsid w:val="003E4333"/>
    <w:rsid w:val="003E551A"/>
    <w:rsid w:val="003F5E30"/>
    <w:rsid w:val="0041724C"/>
    <w:rsid w:val="00422752"/>
    <w:rsid w:val="00447E68"/>
    <w:rsid w:val="004510EF"/>
    <w:rsid w:val="00460949"/>
    <w:rsid w:val="00483119"/>
    <w:rsid w:val="004943B6"/>
    <w:rsid w:val="004A7365"/>
    <w:rsid w:val="004E1CBB"/>
    <w:rsid w:val="005071C4"/>
    <w:rsid w:val="0051145C"/>
    <w:rsid w:val="0051629C"/>
    <w:rsid w:val="00521710"/>
    <w:rsid w:val="005259AA"/>
    <w:rsid w:val="005336DD"/>
    <w:rsid w:val="00544BCD"/>
    <w:rsid w:val="00550498"/>
    <w:rsid w:val="005520F4"/>
    <w:rsid w:val="00563A40"/>
    <w:rsid w:val="00563F41"/>
    <w:rsid w:val="0057053A"/>
    <w:rsid w:val="00582966"/>
    <w:rsid w:val="00593A18"/>
    <w:rsid w:val="00593CBF"/>
    <w:rsid w:val="005A45BB"/>
    <w:rsid w:val="005A6FA5"/>
    <w:rsid w:val="005C17A7"/>
    <w:rsid w:val="005E1B25"/>
    <w:rsid w:val="005F2621"/>
    <w:rsid w:val="00650508"/>
    <w:rsid w:val="00657E1F"/>
    <w:rsid w:val="00671C27"/>
    <w:rsid w:val="00672AF1"/>
    <w:rsid w:val="006732BA"/>
    <w:rsid w:val="006A39FA"/>
    <w:rsid w:val="006A6799"/>
    <w:rsid w:val="006B4319"/>
    <w:rsid w:val="006B634D"/>
    <w:rsid w:val="006B7E4E"/>
    <w:rsid w:val="00704E28"/>
    <w:rsid w:val="00707BC7"/>
    <w:rsid w:val="007323F5"/>
    <w:rsid w:val="00746034"/>
    <w:rsid w:val="00770D60"/>
    <w:rsid w:val="0077237C"/>
    <w:rsid w:val="007C0984"/>
    <w:rsid w:val="007D66FF"/>
    <w:rsid w:val="007E1E60"/>
    <w:rsid w:val="007F0EB0"/>
    <w:rsid w:val="0081607D"/>
    <w:rsid w:val="00830445"/>
    <w:rsid w:val="008403B3"/>
    <w:rsid w:val="00843869"/>
    <w:rsid w:val="00855538"/>
    <w:rsid w:val="008809A4"/>
    <w:rsid w:val="00882AFC"/>
    <w:rsid w:val="00892436"/>
    <w:rsid w:val="008937B5"/>
    <w:rsid w:val="008A2249"/>
    <w:rsid w:val="008A5623"/>
    <w:rsid w:val="008B2B1C"/>
    <w:rsid w:val="008D0B73"/>
    <w:rsid w:val="008D6DB7"/>
    <w:rsid w:val="008F41AE"/>
    <w:rsid w:val="00927047"/>
    <w:rsid w:val="0092713D"/>
    <w:rsid w:val="00934E3F"/>
    <w:rsid w:val="0096019F"/>
    <w:rsid w:val="00963ED2"/>
    <w:rsid w:val="009720D3"/>
    <w:rsid w:val="009747A3"/>
    <w:rsid w:val="00974DD8"/>
    <w:rsid w:val="009841E7"/>
    <w:rsid w:val="00993262"/>
    <w:rsid w:val="00997B2A"/>
    <w:rsid w:val="009A0672"/>
    <w:rsid w:val="009A1AA6"/>
    <w:rsid w:val="009B6D79"/>
    <w:rsid w:val="009B7BE7"/>
    <w:rsid w:val="009C047B"/>
    <w:rsid w:val="009D2C95"/>
    <w:rsid w:val="009E2BC4"/>
    <w:rsid w:val="009E3D11"/>
    <w:rsid w:val="009E77F7"/>
    <w:rsid w:val="009E78E0"/>
    <w:rsid w:val="00A17A23"/>
    <w:rsid w:val="00A2708F"/>
    <w:rsid w:val="00A37678"/>
    <w:rsid w:val="00A37A71"/>
    <w:rsid w:val="00A60E24"/>
    <w:rsid w:val="00A6302E"/>
    <w:rsid w:val="00A95C9E"/>
    <w:rsid w:val="00AA6DBE"/>
    <w:rsid w:val="00AB551A"/>
    <w:rsid w:val="00AE06BC"/>
    <w:rsid w:val="00AE1B38"/>
    <w:rsid w:val="00B11ED7"/>
    <w:rsid w:val="00B24198"/>
    <w:rsid w:val="00B24272"/>
    <w:rsid w:val="00B31DB5"/>
    <w:rsid w:val="00B32EDE"/>
    <w:rsid w:val="00B56BF3"/>
    <w:rsid w:val="00B57518"/>
    <w:rsid w:val="00B67739"/>
    <w:rsid w:val="00B96C5E"/>
    <w:rsid w:val="00BA394B"/>
    <w:rsid w:val="00BD2571"/>
    <w:rsid w:val="00BD55EB"/>
    <w:rsid w:val="00BF3D23"/>
    <w:rsid w:val="00C061BD"/>
    <w:rsid w:val="00C07074"/>
    <w:rsid w:val="00C07250"/>
    <w:rsid w:val="00C11C97"/>
    <w:rsid w:val="00C23A5C"/>
    <w:rsid w:val="00C27C05"/>
    <w:rsid w:val="00C30059"/>
    <w:rsid w:val="00C33D53"/>
    <w:rsid w:val="00C34B9F"/>
    <w:rsid w:val="00C80606"/>
    <w:rsid w:val="00C82EEF"/>
    <w:rsid w:val="00C85AD1"/>
    <w:rsid w:val="00C93B19"/>
    <w:rsid w:val="00C976BC"/>
    <w:rsid w:val="00CB1302"/>
    <w:rsid w:val="00CC5813"/>
    <w:rsid w:val="00CD0922"/>
    <w:rsid w:val="00CD3ABF"/>
    <w:rsid w:val="00D03751"/>
    <w:rsid w:val="00D05C3C"/>
    <w:rsid w:val="00D30F99"/>
    <w:rsid w:val="00D4066A"/>
    <w:rsid w:val="00D619CC"/>
    <w:rsid w:val="00D720B9"/>
    <w:rsid w:val="00D72E5A"/>
    <w:rsid w:val="00D752CA"/>
    <w:rsid w:val="00D76271"/>
    <w:rsid w:val="00D976AF"/>
    <w:rsid w:val="00DA0C9B"/>
    <w:rsid w:val="00DA3BC4"/>
    <w:rsid w:val="00DC4E9A"/>
    <w:rsid w:val="00DD745A"/>
    <w:rsid w:val="00DE2EA2"/>
    <w:rsid w:val="00E12790"/>
    <w:rsid w:val="00E3562C"/>
    <w:rsid w:val="00E413CE"/>
    <w:rsid w:val="00E55073"/>
    <w:rsid w:val="00E651FF"/>
    <w:rsid w:val="00E77FE1"/>
    <w:rsid w:val="00E909AE"/>
    <w:rsid w:val="00E926C9"/>
    <w:rsid w:val="00EA21BA"/>
    <w:rsid w:val="00EA23BE"/>
    <w:rsid w:val="00EA6E88"/>
    <w:rsid w:val="00EB2B87"/>
    <w:rsid w:val="00EC576A"/>
    <w:rsid w:val="00ED0B75"/>
    <w:rsid w:val="00F17FFE"/>
    <w:rsid w:val="00F549E6"/>
    <w:rsid w:val="00F77EB2"/>
    <w:rsid w:val="00F8076F"/>
    <w:rsid w:val="00F81152"/>
    <w:rsid w:val="00FA2DC1"/>
    <w:rsid w:val="00FB0256"/>
    <w:rsid w:val="00FB1ADD"/>
    <w:rsid w:val="00FB517C"/>
    <w:rsid w:val="00FD6315"/>
    <w:rsid w:val="00FF7C0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441</TotalTime>
  <Pages>5</Pages>
  <Words>294</Words>
  <Characters>1682</Characters>
  <Application>Microsoft Office Word</Application>
  <DocSecurity>0</DocSecurity>
  <Lines>14</Lines>
  <Paragraphs>3</Paragraphs>
  <ScaleCrop>false</ScaleCrop>
  <Company>Microsoft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170</cp:revision>
  <dcterms:created xsi:type="dcterms:W3CDTF">2017-02-27T09:33:00Z</dcterms:created>
  <dcterms:modified xsi:type="dcterms:W3CDTF">2018-05-31T08:57:00Z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