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CB002F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B01DD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E82AC2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4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F06914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01677" w:rsidRPr="00DA2B00" w:rsidRDefault="00901677" w:rsidP="00901677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JdbcTemplate</w:t>
      </w:r>
      <w:r>
        <w:rPr>
          <w:rFonts w:hint="eastAsia"/>
          <w:lang w:val="zh-CN"/>
        </w:rPr>
        <w:t>模板技术完成数据的保存（要求使用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的方式，使用的是</w:t>
      </w:r>
      <w:r>
        <w:rPr>
          <w:rFonts w:hint="eastAsia"/>
          <w:lang w:val="zh-CN"/>
        </w:rPr>
        <w:t>C3P0</w:t>
      </w:r>
      <w:r>
        <w:rPr>
          <w:rFonts w:hint="eastAsia"/>
          <w:lang w:val="zh-CN"/>
        </w:rPr>
        <w:t>的数据源）。提供了如下</w:t>
      </w:r>
      <w:proofErr w:type="gramStart"/>
      <w:r>
        <w:rPr>
          <w:rFonts w:hint="eastAsia"/>
          <w:lang w:val="zh-CN"/>
        </w:rPr>
        <w:t>的建表语句</w:t>
      </w:r>
      <w:proofErr w:type="gramEnd"/>
      <w:r>
        <w:rPr>
          <w:rFonts w:hint="eastAsia"/>
          <w:lang w:val="zh-CN"/>
        </w:rPr>
        <w:t>。</w:t>
      </w:r>
      <w:r>
        <w:rPr>
          <w:lang w:val="zh-CN"/>
        </w:rPr>
        <w:br/>
      </w:r>
      <w:r w:rsidRPr="00DA2B00">
        <w:rPr>
          <w:rFonts w:hint="eastAsia"/>
          <w:lang w:val="zh-CN"/>
        </w:rPr>
        <w:t>创建数据库：</w:t>
      </w:r>
    </w:p>
    <w:p w:rsidR="00901677" w:rsidRPr="00DA2B00" w:rsidRDefault="00901677" w:rsidP="00901677">
      <w:pPr>
        <w:spacing w:line="480" w:lineRule="auto"/>
        <w:rPr>
          <w:lang w:val="zh-CN"/>
        </w:rPr>
      </w:pPr>
      <w:r w:rsidRPr="00DA2B00">
        <w:rPr>
          <w:lang w:val="zh-CN"/>
        </w:rPr>
        <w:t>create database spring_day04;</w:t>
      </w:r>
    </w:p>
    <w:p w:rsidR="00901677" w:rsidRPr="00DA2B00" w:rsidRDefault="00901677" w:rsidP="00901677">
      <w:pPr>
        <w:spacing w:line="480" w:lineRule="auto"/>
        <w:rPr>
          <w:lang w:val="zh-CN"/>
        </w:rPr>
      </w:pPr>
      <w:r w:rsidRPr="00DA2B00">
        <w:rPr>
          <w:lang w:val="zh-CN"/>
        </w:rPr>
        <w:t>use spring_day04;</w:t>
      </w:r>
    </w:p>
    <w:p w:rsidR="00901677" w:rsidRPr="00DA2B00" w:rsidRDefault="00901677" w:rsidP="00901677">
      <w:pPr>
        <w:spacing w:line="480" w:lineRule="auto"/>
        <w:rPr>
          <w:lang w:val="zh-CN"/>
        </w:rPr>
      </w:pPr>
      <w:r w:rsidRPr="00DA2B00">
        <w:rPr>
          <w:rFonts w:hint="eastAsia"/>
          <w:lang w:val="zh-CN"/>
        </w:rPr>
        <w:t>创建表：</w:t>
      </w:r>
    </w:p>
    <w:p w:rsidR="00901677" w:rsidRPr="00DA2B00" w:rsidRDefault="00901677" w:rsidP="00901677">
      <w:pPr>
        <w:spacing w:line="480" w:lineRule="auto"/>
        <w:rPr>
          <w:lang w:val="zh-CN"/>
        </w:rPr>
      </w:pPr>
      <w:r w:rsidRPr="00DA2B00">
        <w:rPr>
          <w:lang w:val="zh-CN"/>
        </w:rPr>
        <w:t>create table account(</w:t>
      </w:r>
    </w:p>
    <w:p w:rsidR="00901677" w:rsidRPr="00DA2B00" w:rsidRDefault="00901677" w:rsidP="00901677">
      <w:pPr>
        <w:spacing w:line="480" w:lineRule="auto"/>
        <w:rPr>
          <w:lang w:val="zh-CN"/>
        </w:rPr>
      </w:pPr>
      <w:r w:rsidRPr="00DA2B00">
        <w:rPr>
          <w:lang w:val="zh-CN"/>
        </w:rPr>
        <w:tab/>
        <w:t>id int primary key auto_increment,</w:t>
      </w:r>
    </w:p>
    <w:p w:rsidR="00901677" w:rsidRPr="00F06914" w:rsidRDefault="00901677" w:rsidP="00901677">
      <w:pPr>
        <w:spacing w:line="480" w:lineRule="auto"/>
      </w:pPr>
      <w:r w:rsidRPr="00DA2B00">
        <w:rPr>
          <w:lang w:val="zh-CN"/>
        </w:rPr>
        <w:tab/>
      </w:r>
      <w:proofErr w:type="gramStart"/>
      <w:r w:rsidRPr="00F06914">
        <w:t>name</w:t>
      </w:r>
      <w:proofErr w:type="gramEnd"/>
      <w:r w:rsidRPr="00F06914">
        <w:t xml:space="preserve"> </w:t>
      </w:r>
      <w:proofErr w:type="spellStart"/>
      <w:r w:rsidRPr="00F06914">
        <w:t>varchar</w:t>
      </w:r>
      <w:proofErr w:type="spellEnd"/>
      <w:r w:rsidRPr="00F06914">
        <w:t>(40),</w:t>
      </w:r>
    </w:p>
    <w:p w:rsidR="00901677" w:rsidRPr="00F06914" w:rsidRDefault="00901677" w:rsidP="00901677">
      <w:pPr>
        <w:spacing w:line="480" w:lineRule="auto"/>
      </w:pPr>
      <w:r w:rsidRPr="00F06914">
        <w:tab/>
      </w:r>
      <w:proofErr w:type="gramStart"/>
      <w:r w:rsidRPr="00F06914">
        <w:t>money</w:t>
      </w:r>
      <w:proofErr w:type="gramEnd"/>
      <w:r w:rsidRPr="00F06914">
        <w:t xml:space="preserve"> </w:t>
      </w:r>
      <w:r w:rsidRPr="00F06914">
        <w:rPr>
          <w:rFonts w:hint="eastAsia"/>
        </w:rPr>
        <w:t>double</w:t>
      </w:r>
    </w:p>
    <w:p w:rsidR="00960921" w:rsidRPr="00F06914" w:rsidRDefault="00901677" w:rsidP="00960921">
      <w:pPr>
        <w:spacing w:line="480" w:lineRule="auto"/>
      </w:pPr>
      <w:proofErr w:type="gramStart"/>
      <w:r w:rsidRPr="00F06914">
        <w:t>)character</w:t>
      </w:r>
      <w:proofErr w:type="gramEnd"/>
      <w:r w:rsidRPr="00F06914">
        <w:t xml:space="preserve"> set utf8 collate utf8_general_ci;</w:t>
      </w:r>
    </w:p>
    <w:p w:rsidR="005A6FA5" w:rsidRPr="00F06914" w:rsidRDefault="005A6FA5" w:rsidP="0022248E"/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710E0" w:rsidRPr="00C6414C" w:rsidRDefault="007C4C07" w:rsidP="00C6414C">
      <w:pPr>
        <w:pStyle w:val="a8"/>
        <w:numPr>
          <w:ilvl w:val="0"/>
          <w:numId w:val="13"/>
        </w:numPr>
        <w:spacing w:line="480" w:lineRule="auto"/>
        <w:ind w:firstLineChars="0"/>
        <w:rPr>
          <w:lang w:val="zh-CN"/>
        </w:rPr>
      </w:pPr>
      <w:r w:rsidRPr="00C6414C">
        <w:rPr>
          <w:rFonts w:hint="eastAsia"/>
          <w:lang w:val="zh-CN"/>
        </w:rPr>
        <w:t>创建数据库和表结构（拷贝上述</w:t>
      </w:r>
      <w:proofErr w:type="gramStart"/>
      <w:r w:rsidRPr="00C6414C">
        <w:rPr>
          <w:rFonts w:hint="eastAsia"/>
          <w:lang w:val="zh-CN"/>
        </w:rPr>
        <w:t>的建表语句</w:t>
      </w:r>
      <w:proofErr w:type="gramEnd"/>
      <w:r w:rsidRPr="00C6414C">
        <w:rPr>
          <w:rFonts w:hint="eastAsia"/>
          <w:lang w:val="zh-CN"/>
        </w:rPr>
        <w:t>等执行）</w:t>
      </w:r>
      <w:r w:rsidR="000710E0" w:rsidRPr="00C6414C">
        <w:rPr>
          <w:lang w:val="zh-CN"/>
        </w:rPr>
        <w:br/>
      </w:r>
      <w:r w:rsidR="000710E0" w:rsidRPr="00C6414C">
        <w:rPr>
          <w:rFonts w:hint="eastAsia"/>
          <w:lang w:val="zh-CN"/>
        </w:rPr>
        <w:t>创建数据库：</w:t>
      </w:r>
    </w:p>
    <w:p w:rsidR="000710E0" w:rsidRPr="00F06914" w:rsidRDefault="000710E0" w:rsidP="00C6414C">
      <w:pPr>
        <w:spacing w:line="480" w:lineRule="auto"/>
        <w:ind w:firstLine="360"/>
      </w:pPr>
      <w:proofErr w:type="gramStart"/>
      <w:r w:rsidRPr="00F06914">
        <w:t>create</w:t>
      </w:r>
      <w:proofErr w:type="gramEnd"/>
      <w:r w:rsidRPr="00F06914">
        <w:t xml:space="preserve"> database spring_day04;</w:t>
      </w:r>
    </w:p>
    <w:p w:rsidR="000710E0" w:rsidRPr="00F06914" w:rsidRDefault="000710E0" w:rsidP="00C6414C">
      <w:pPr>
        <w:spacing w:line="480" w:lineRule="auto"/>
        <w:ind w:firstLine="360"/>
      </w:pPr>
      <w:proofErr w:type="gramStart"/>
      <w:r w:rsidRPr="00F06914">
        <w:t>use</w:t>
      </w:r>
      <w:proofErr w:type="gramEnd"/>
      <w:r w:rsidRPr="00F06914">
        <w:t xml:space="preserve"> spring_day04;</w:t>
      </w:r>
    </w:p>
    <w:p w:rsidR="000710E0" w:rsidRPr="00F06914" w:rsidRDefault="000710E0" w:rsidP="00C6414C">
      <w:pPr>
        <w:spacing w:line="480" w:lineRule="auto"/>
        <w:ind w:firstLine="360"/>
      </w:pPr>
      <w:r w:rsidRPr="00DA2B00">
        <w:rPr>
          <w:rFonts w:hint="eastAsia"/>
          <w:lang w:val="zh-CN"/>
        </w:rPr>
        <w:t>创建表</w:t>
      </w:r>
      <w:r w:rsidRPr="00F06914">
        <w:rPr>
          <w:rFonts w:hint="eastAsia"/>
        </w:rPr>
        <w:t>：</w:t>
      </w:r>
    </w:p>
    <w:p w:rsidR="000710E0" w:rsidRPr="00F06914" w:rsidRDefault="000710E0" w:rsidP="00C6414C">
      <w:pPr>
        <w:spacing w:line="480" w:lineRule="auto"/>
        <w:ind w:firstLine="360"/>
      </w:pPr>
      <w:proofErr w:type="gramStart"/>
      <w:r w:rsidRPr="00F06914">
        <w:lastRenderedPageBreak/>
        <w:t>create</w:t>
      </w:r>
      <w:proofErr w:type="gramEnd"/>
      <w:r w:rsidRPr="00F06914">
        <w:t xml:space="preserve"> table account(</w:t>
      </w:r>
    </w:p>
    <w:p w:rsidR="000710E0" w:rsidRPr="00F06914" w:rsidRDefault="000710E0" w:rsidP="000710E0">
      <w:pPr>
        <w:spacing w:line="480" w:lineRule="auto"/>
      </w:pPr>
      <w:r w:rsidRPr="00F06914">
        <w:tab/>
      </w:r>
      <w:r w:rsidR="00C6414C" w:rsidRPr="00F06914">
        <w:rPr>
          <w:rFonts w:hint="eastAsia"/>
        </w:rPr>
        <w:tab/>
      </w:r>
      <w:proofErr w:type="gramStart"/>
      <w:r w:rsidRPr="00F06914">
        <w:t>id</w:t>
      </w:r>
      <w:proofErr w:type="gramEnd"/>
      <w:r w:rsidRPr="00F06914">
        <w:t xml:space="preserve"> </w:t>
      </w:r>
      <w:proofErr w:type="spellStart"/>
      <w:r w:rsidRPr="00F06914">
        <w:t>int</w:t>
      </w:r>
      <w:proofErr w:type="spellEnd"/>
      <w:r w:rsidRPr="00F06914">
        <w:t xml:space="preserve"> primary key </w:t>
      </w:r>
      <w:proofErr w:type="spellStart"/>
      <w:r w:rsidRPr="00F06914">
        <w:t>auto_increment</w:t>
      </w:r>
      <w:proofErr w:type="spellEnd"/>
      <w:r w:rsidRPr="00F06914">
        <w:t>,</w:t>
      </w:r>
    </w:p>
    <w:p w:rsidR="000710E0" w:rsidRPr="00F06914" w:rsidRDefault="000710E0" w:rsidP="000710E0">
      <w:pPr>
        <w:spacing w:line="480" w:lineRule="auto"/>
      </w:pPr>
      <w:r w:rsidRPr="00F06914">
        <w:tab/>
      </w:r>
      <w:r w:rsidR="00C6414C" w:rsidRPr="00F06914">
        <w:rPr>
          <w:rFonts w:hint="eastAsia"/>
        </w:rPr>
        <w:tab/>
      </w:r>
      <w:proofErr w:type="gramStart"/>
      <w:r w:rsidRPr="00F06914">
        <w:t>name</w:t>
      </w:r>
      <w:proofErr w:type="gramEnd"/>
      <w:r w:rsidRPr="00F06914">
        <w:t xml:space="preserve"> </w:t>
      </w:r>
      <w:proofErr w:type="spellStart"/>
      <w:r w:rsidRPr="00F06914">
        <w:t>varchar</w:t>
      </w:r>
      <w:proofErr w:type="spellEnd"/>
      <w:r w:rsidRPr="00F06914">
        <w:t>(40),</w:t>
      </w:r>
    </w:p>
    <w:p w:rsidR="000710E0" w:rsidRPr="00F06914" w:rsidRDefault="000710E0" w:rsidP="000710E0">
      <w:pPr>
        <w:spacing w:line="480" w:lineRule="auto"/>
      </w:pPr>
      <w:r w:rsidRPr="00F06914">
        <w:tab/>
      </w:r>
      <w:r w:rsidR="00C6414C" w:rsidRPr="00F06914">
        <w:rPr>
          <w:rFonts w:hint="eastAsia"/>
        </w:rPr>
        <w:tab/>
      </w:r>
      <w:proofErr w:type="gramStart"/>
      <w:r w:rsidRPr="00F06914">
        <w:t>money</w:t>
      </w:r>
      <w:proofErr w:type="gramEnd"/>
      <w:r w:rsidRPr="00F06914">
        <w:t xml:space="preserve"> </w:t>
      </w:r>
      <w:r w:rsidRPr="00F06914">
        <w:rPr>
          <w:rFonts w:hint="eastAsia"/>
        </w:rPr>
        <w:t>double</w:t>
      </w:r>
    </w:p>
    <w:p w:rsidR="007C4C07" w:rsidRPr="00F06914" w:rsidRDefault="000710E0" w:rsidP="00C6414C">
      <w:pPr>
        <w:spacing w:line="480" w:lineRule="auto"/>
        <w:ind w:firstLine="360"/>
      </w:pPr>
      <w:proofErr w:type="gramStart"/>
      <w:r w:rsidRPr="00F06914">
        <w:t>)character</w:t>
      </w:r>
      <w:proofErr w:type="gramEnd"/>
      <w:r w:rsidRPr="00F06914">
        <w:t xml:space="preserve"> set utf8 collate utf8_general_ci;</w:t>
      </w:r>
    </w:p>
    <w:p w:rsidR="00A83C60" w:rsidRPr="00F06914" w:rsidRDefault="007C4C07" w:rsidP="00160674">
      <w:pPr>
        <w:pStyle w:val="a8"/>
        <w:numPr>
          <w:ilvl w:val="0"/>
          <w:numId w:val="13"/>
        </w:numPr>
        <w:ind w:firstLineChars="0"/>
      </w:pPr>
      <w:r w:rsidRPr="00F7512F">
        <w:rPr>
          <w:rFonts w:hint="eastAsia"/>
          <w:lang w:val="zh-CN"/>
        </w:rPr>
        <w:t>在</w:t>
      </w:r>
      <w:r w:rsidRPr="00F06914">
        <w:rPr>
          <w:rFonts w:hint="eastAsia"/>
        </w:rPr>
        <w:t>applicationContext.xml</w:t>
      </w:r>
      <w:r w:rsidRPr="00F7512F">
        <w:rPr>
          <w:rFonts w:hint="eastAsia"/>
          <w:lang w:val="zh-CN"/>
        </w:rPr>
        <w:t>配置文件中</w:t>
      </w:r>
      <w:r>
        <w:rPr>
          <w:rFonts w:hint="eastAsia"/>
          <w:lang w:val="zh-CN"/>
        </w:rPr>
        <w:t>配置</w:t>
      </w:r>
      <w:r w:rsidRPr="00F06914">
        <w:rPr>
          <w:rFonts w:hint="eastAsia"/>
        </w:rPr>
        <w:t>C3P0</w:t>
      </w:r>
      <w:r>
        <w:rPr>
          <w:rFonts w:hint="eastAsia"/>
          <w:lang w:val="zh-CN"/>
        </w:rPr>
        <w:t>的连接池</w:t>
      </w:r>
      <w:r w:rsidR="00B150D9" w:rsidRPr="00F06914">
        <w:rPr>
          <w:rFonts w:hint="eastAsia"/>
        </w:rPr>
        <w:br/>
      </w:r>
      <w:r w:rsidR="00A83C60" w:rsidRPr="00F06914">
        <w:t>&lt;bean id="</w:t>
      </w:r>
      <w:proofErr w:type="spellStart"/>
      <w:r w:rsidR="00A83C60" w:rsidRPr="00F06914">
        <w:t>dataSource</w:t>
      </w:r>
      <w:proofErr w:type="spellEnd"/>
      <w:r w:rsidR="00A83C60" w:rsidRPr="00F06914">
        <w:t>" class="com.mchange.v2.c3p0.ComboPooledDataSource"&gt;</w:t>
      </w:r>
    </w:p>
    <w:p w:rsidR="00A83C60" w:rsidRPr="00F06914" w:rsidRDefault="00A83C60" w:rsidP="00A83C60">
      <w:pPr>
        <w:pStyle w:val="a8"/>
        <w:ind w:left="780" w:firstLineChars="0" w:firstLine="0"/>
      </w:pPr>
      <w:r w:rsidRPr="00F06914">
        <w:t>&lt;property name="</w:t>
      </w:r>
      <w:proofErr w:type="spellStart"/>
      <w:r w:rsidRPr="00F06914">
        <w:t>driverClass</w:t>
      </w:r>
      <w:proofErr w:type="spellEnd"/>
      <w:r w:rsidRPr="00F06914">
        <w:t>" value="</w:t>
      </w:r>
      <w:proofErr w:type="spellStart"/>
      <w:r w:rsidRPr="00F06914">
        <w:t>com.mysql.jdbc.Driver</w:t>
      </w:r>
      <w:proofErr w:type="spellEnd"/>
      <w:r w:rsidRPr="00F06914">
        <w:t>"/&gt;</w:t>
      </w:r>
    </w:p>
    <w:p w:rsidR="00A83C60" w:rsidRPr="00F06914" w:rsidRDefault="00A83C60" w:rsidP="00A83C60">
      <w:pPr>
        <w:pStyle w:val="a8"/>
        <w:ind w:left="780" w:firstLineChars="0" w:firstLine="0"/>
      </w:pPr>
      <w:r w:rsidRPr="00F06914">
        <w:t>&lt;property name="</w:t>
      </w:r>
      <w:proofErr w:type="spellStart"/>
      <w:r w:rsidRPr="00F06914">
        <w:t>jdbcUrl</w:t>
      </w:r>
      <w:proofErr w:type="spellEnd"/>
      <w:r w:rsidRPr="00F06914">
        <w:t>" value="</w:t>
      </w:r>
      <w:proofErr w:type="spellStart"/>
      <w:r w:rsidRPr="00F06914">
        <w:t>jdbc</w:t>
      </w:r>
      <w:proofErr w:type="gramStart"/>
      <w:r w:rsidRPr="00F06914">
        <w:t>:mysql</w:t>
      </w:r>
      <w:proofErr w:type="spellEnd"/>
      <w:proofErr w:type="gramEnd"/>
      <w:r w:rsidRPr="00F06914">
        <w:t>:///spring_day04"/&gt;</w:t>
      </w:r>
    </w:p>
    <w:p w:rsidR="00A83C60" w:rsidRPr="00F06914" w:rsidRDefault="00A83C60" w:rsidP="00A83C60">
      <w:pPr>
        <w:pStyle w:val="a8"/>
        <w:ind w:left="780" w:firstLineChars="0" w:firstLine="0"/>
      </w:pPr>
      <w:r w:rsidRPr="00F06914">
        <w:t>&lt;property name="user" value="root"/&gt;</w:t>
      </w:r>
    </w:p>
    <w:p w:rsidR="00A83C60" w:rsidRPr="00F06914" w:rsidRDefault="00A83C60" w:rsidP="00A83C60">
      <w:pPr>
        <w:pStyle w:val="a8"/>
        <w:ind w:left="780" w:firstLineChars="0" w:firstLine="0"/>
      </w:pPr>
      <w:r w:rsidRPr="00F06914">
        <w:t>&lt;property name="password" value="root"/&gt;</w:t>
      </w:r>
    </w:p>
    <w:p w:rsidR="007C4C07" w:rsidRPr="00490368" w:rsidRDefault="00A83C60" w:rsidP="008712FD">
      <w:pPr>
        <w:pStyle w:val="a8"/>
        <w:ind w:left="360" w:firstLineChars="0" w:firstLine="0"/>
      </w:pPr>
      <w:r w:rsidRPr="00602173">
        <w:rPr>
          <w:lang w:val="zh-CN"/>
        </w:rPr>
        <w:t>&lt;/bean&gt;</w:t>
      </w:r>
      <w:r>
        <w:rPr>
          <w:rFonts w:hint="eastAsia"/>
          <w:lang w:val="zh-CN"/>
        </w:rPr>
        <w:br/>
      </w:r>
    </w:p>
    <w:p w:rsidR="00245C36" w:rsidRPr="00F06914" w:rsidRDefault="007C4C07" w:rsidP="00160674">
      <w:pPr>
        <w:pStyle w:val="a8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F7512F">
        <w:rPr>
          <w:rFonts w:hint="eastAsia"/>
          <w:lang w:val="zh-CN"/>
        </w:rPr>
        <w:t>在</w:t>
      </w:r>
      <w:r w:rsidRPr="00F06914">
        <w:rPr>
          <w:rFonts w:hint="eastAsia"/>
        </w:rPr>
        <w:t>applicationContext.xml</w:t>
      </w:r>
      <w:r w:rsidRPr="00F7512F">
        <w:rPr>
          <w:rFonts w:hint="eastAsia"/>
          <w:lang w:val="zh-CN"/>
        </w:rPr>
        <w:t>配置文件中</w:t>
      </w:r>
      <w:r>
        <w:rPr>
          <w:rFonts w:hint="eastAsia"/>
          <w:lang w:val="zh-CN"/>
        </w:rPr>
        <w:t>配置</w:t>
      </w:r>
      <w:proofErr w:type="spellStart"/>
      <w:r w:rsidRPr="00F06914">
        <w:rPr>
          <w:rFonts w:hint="eastAsia"/>
        </w:rPr>
        <w:t>JdbcTemplate</w:t>
      </w:r>
      <w:proofErr w:type="spellEnd"/>
      <w:r>
        <w:rPr>
          <w:rFonts w:hint="eastAsia"/>
          <w:lang w:val="zh-CN"/>
        </w:rPr>
        <w:t>模板</w:t>
      </w:r>
      <w:r w:rsidR="00245C36" w:rsidRPr="00F06914">
        <w:br/>
        <w:t>&lt;bean id="</w:t>
      </w:r>
      <w:proofErr w:type="spellStart"/>
      <w:r w:rsidR="00245C36" w:rsidRPr="00F06914">
        <w:t>jdbcTemplate</w:t>
      </w:r>
      <w:proofErr w:type="spellEnd"/>
      <w:r w:rsidR="00245C36" w:rsidRPr="00F06914">
        <w:t>" class="</w:t>
      </w:r>
      <w:proofErr w:type="spellStart"/>
      <w:r w:rsidR="00245C36" w:rsidRPr="00F06914">
        <w:t>org.springframework.jdbc.core.JdbcTemplate</w:t>
      </w:r>
      <w:proofErr w:type="spellEnd"/>
      <w:r w:rsidR="00245C36" w:rsidRPr="00F06914">
        <w:t>"&gt;</w:t>
      </w:r>
    </w:p>
    <w:p w:rsidR="00245C36" w:rsidRPr="00F06914" w:rsidRDefault="00245C36" w:rsidP="00245C36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  <w:t>&lt;property name="</w:t>
      </w:r>
      <w:proofErr w:type="spellStart"/>
      <w:r w:rsidRPr="00F06914">
        <w:t>dataSource</w:t>
      </w:r>
      <w:proofErr w:type="spellEnd"/>
      <w:r w:rsidRPr="00F06914">
        <w:t>" ref="</w:t>
      </w:r>
      <w:proofErr w:type="spellStart"/>
      <w:r w:rsidRPr="00F06914">
        <w:t>dataSource</w:t>
      </w:r>
      <w:proofErr w:type="spellEnd"/>
      <w:r w:rsidRPr="00F06914">
        <w:t>"/&gt;</w:t>
      </w:r>
    </w:p>
    <w:p w:rsidR="007C4C07" w:rsidRPr="0022065C" w:rsidRDefault="00245C36" w:rsidP="0046083B">
      <w:pPr>
        <w:pStyle w:val="a8"/>
        <w:ind w:left="360" w:firstLineChars="0" w:firstLine="0"/>
      </w:pPr>
      <w:r w:rsidRPr="00F06914">
        <w:tab/>
      </w:r>
      <w:r w:rsidRPr="00277EFF">
        <w:rPr>
          <w:lang w:val="zh-CN"/>
        </w:rPr>
        <w:t>&lt;/bean&gt;</w:t>
      </w:r>
      <w:r>
        <w:rPr>
          <w:rFonts w:hint="eastAsia"/>
          <w:lang w:val="zh-CN"/>
        </w:rPr>
        <w:br/>
      </w:r>
    </w:p>
    <w:p w:rsidR="00FC347C" w:rsidRPr="00F06914" w:rsidRDefault="007C4C07" w:rsidP="00160674">
      <w:pPr>
        <w:pStyle w:val="a8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  <w:lang w:val="zh-CN"/>
        </w:rPr>
        <w:t>在</w:t>
      </w:r>
      <w:r w:rsidRPr="00F06914">
        <w:rPr>
          <w:rFonts w:hint="eastAsia"/>
        </w:rPr>
        <w:t>Demo1</w:t>
      </w:r>
      <w:r>
        <w:rPr>
          <w:rFonts w:hint="eastAsia"/>
          <w:lang w:val="zh-CN"/>
        </w:rPr>
        <w:t>类中的注入</w:t>
      </w:r>
      <w:proofErr w:type="spellStart"/>
      <w:r w:rsidRPr="00F06914">
        <w:rPr>
          <w:rFonts w:hint="eastAsia"/>
        </w:rPr>
        <w:t>JdbcTemplate</w:t>
      </w:r>
      <w:proofErr w:type="spellEnd"/>
      <w:r>
        <w:rPr>
          <w:rFonts w:hint="eastAsia"/>
          <w:lang w:val="zh-CN"/>
        </w:rPr>
        <w:t>对象</w:t>
      </w:r>
      <w:r w:rsidR="00FC347C" w:rsidRPr="00F06914">
        <w:br/>
        <w:t>@Resource(name="</w:t>
      </w:r>
      <w:proofErr w:type="spellStart"/>
      <w:r w:rsidR="00FC347C" w:rsidRPr="00F06914">
        <w:t>jdbcTemplate</w:t>
      </w:r>
      <w:proofErr w:type="spellEnd"/>
      <w:r w:rsidR="00FC347C" w:rsidRPr="00F06914">
        <w:t>")</w:t>
      </w:r>
    </w:p>
    <w:p w:rsidR="007C4C07" w:rsidRPr="000A119C" w:rsidRDefault="00FC347C" w:rsidP="003C4134">
      <w:pPr>
        <w:pStyle w:val="a8"/>
        <w:ind w:left="360" w:firstLineChars="0" w:firstLine="0"/>
      </w:pPr>
      <w:r w:rsidRPr="00F06914">
        <w:tab/>
      </w:r>
      <w:r w:rsidRPr="000441E2">
        <w:rPr>
          <w:lang w:val="zh-CN"/>
        </w:rPr>
        <w:t>private JdbcTemplate jdbcTemplate;</w:t>
      </w:r>
      <w:r>
        <w:rPr>
          <w:rFonts w:hint="eastAsia"/>
          <w:lang w:val="zh-CN"/>
        </w:rPr>
        <w:br/>
      </w:r>
    </w:p>
    <w:p w:rsidR="003D3768" w:rsidRPr="00F06914" w:rsidRDefault="007C4C07" w:rsidP="00160674">
      <w:pPr>
        <w:pStyle w:val="a8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  <w:lang w:val="zh-CN"/>
        </w:rPr>
        <w:t>在</w:t>
      </w:r>
      <w:r w:rsidRPr="00F06914">
        <w:rPr>
          <w:rFonts w:hint="eastAsia"/>
        </w:rPr>
        <w:t>Demo1</w:t>
      </w:r>
      <w:r>
        <w:rPr>
          <w:rFonts w:hint="eastAsia"/>
          <w:lang w:val="zh-CN"/>
        </w:rPr>
        <w:t>类的</w:t>
      </w:r>
      <w:r w:rsidRPr="00F06914">
        <w:rPr>
          <w:rFonts w:hint="eastAsia"/>
        </w:rPr>
        <w:t>run1</w:t>
      </w:r>
      <w:r>
        <w:rPr>
          <w:rFonts w:hint="eastAsia"/>
          <w:lang w:val="zh-CN"/>
        </w:rPr>
        <w:t>测试方法中编写代码</w:t>
      </w:r>
      <w:r w:rsidRPr="00F06914">
        <w:rPr>
          <w:rFonts w:hint="eastAsia"/>
        </w:rPr>
        <w:t>，</w:t>
      </w:r>
      <w:r>
        <w:rPr>
          <w:rFonts w:hint="eastAsia"/>
          <w:lang w:val="zh-CN"/>
        </w:rPr>
        <w:t>保存数据到数据库中</w:t>
      </w:r>
      <w:r w:rsidR="003D3768" w:rsidRPr="00F06914">
        <w:br/>
        <w:t>@Test</w:t>
      </w:r>
    </w:p>
    <w:p w:rsidR="003D3768" w:rsidRPr="00B4555C" w:rsidRDefault="003D3768" w:rsidP="003D3768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06914">
        <w:tab/>
      </w:r>
      <w:r w:rsidRPr="00B4555C">
        <w:rPr>
          <w:lang w:val="zh-CN"/>
        </w:rPr>
        <w:t>public void run1(){</w:t>
      </w:r>
    </w:p>
    <w:p w:rsidR="003D3768" w:rsidRPr="00B4555C" w:rsidRDefault="003D3768" w:rsidP="003D3768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4555C">
        <w:rPr>
          <w:lang w:val="zh-CN"/>
        </w:rPr>
        <w:tab/>
      </w:r>
      <w:r w:rsidRPr="00B4555C">
        <w:rPr>
          <w:lang w:val="zh-CN"/>
        </w:rPr>
        <w:tab/>
        <w:t>jdbcTemplate.update("insert into account values (null,?,?)", "</w:t>
      </w:r>
      <w:r w:rsidRPr="00B4555C">
        <w:rPr>
          <w:lang w:val="zh-CN"/>
        </w:rPr>
        <w:t>张三</w:t>
      </w:r>
      <w:r w:rsidRPr="00B4555C">
        <w:rPr>
          <w:lang w:val="zh-CN"/>
        </w:rPr>
        <w:t>",1000d);</w:t>
      </w:r>
    </w:p>
    <w:p w:rsidR="0036374D" w:rsidRDefault="003D3768" w:rsidP="004E4894">
      <w:pPr>
        <w:pStyle w:val="a8"/>
        <w:ind w:left="360" w:firstLineChars="0" w:firstLine="0"/>
        <w:rPr>
          <w:lang w:val="zh-CN"/>
        </w:rPr>
      </w:pPr>
      <w:r w:rsidRPr="00B4555C">
        <w:rPr>
          <w:lang w:val="zh-CN"/>
        </w:rPr>
        <w:t>}</w:t>
      </w:r>
    </w:p>
    <w:p w:rsidR="00B278C0" w:rsidRDefault="00B278C0" w:rsidP="004E4894">
      <w:pPr>
        <w:pStyle w:val="a8"/>
        <w:ind w:left="360" w:firstLineChars="0" w:firstLine="0"/>
        <w:rPr>
          <w:lang w:val="zh-CN"/>
        </w:rPr>
      </w:pPr>
    </w:p>
    <w:p w:rsidR="00B278C0" w:rsidRDefault="00B278C0" w:rsidP="004E4894">
      <w:pPr>
        <w:pStyle w:val="a8"/>
        <w:ind w:left="360" w:firstLineChars="0" w:firstLine="0"/>
        <w:rPr>
          <w:lang w:val="zh-CN"/>
        </w:rPr>
      </w:pPr>
    </w:p>
    <w:p w:rsidR="00B278C0" w:rsidRDefault="00B278C0" w:rsidP="00B278C0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B278C0" w:rsidRPr="0077237C" w:rsidRDefault="00B278C0" w:rsidP="00B278C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B278C0" w:rsidRPr="0008127F" w:rsidRDefault="00B278C0" w:rsidP="00B278C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278C0" w:rsidRPr="00DA2B00" w:rsidRDefault="00B278C0" w:rsidP="00B278C0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在关卡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的基础上，把保存到数据库中的数据，使用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JdbcTemplate</w:t>
      </w:r>
      <w:r>
        <w:rPr>
          <w:rFonts w:hint="eastAsia"/>
          <w:lang w:val="zh-CN"/>
        </w:rPr>
        <w:t>模板技术查询出来，把查询结果打印到控制台上。要求查询所有的数据。</w:t>
      </w:r>
      <w:r>
        <w:rPr>
          <w:lang w:val="zh-CN"/>
        </w:rPr>
        <w:br/>
      </w:r>
      <w:r w:rsidRPr="00DA2B00">
        <w:rPr>
          <w:rFonts w:hint="eastAsia"/>
          <w:lang w:val="zh-CN"/>
        </w:rPr>
        <w:t>创建数据库：</w:t>
      </w:r>
    </w:p>
    <w:p w:rsidR="00B278C0" w:rsidRPr="00DA2B00" w:rsidRDefault="00B278C0" w:rsidP="00B278C0">
      <w:pPr>
        <w:spacing w:line="480" w:lineRule="auto"/>
        <w:rPr>
          <w:lang w:val="zh-CN"/>
        </w:rPr>
      </w:pPr>
      <w:r w:rsidRPr="00DA2B00">
        <w:rPr>
          <w:lang w:val="zh-CN"/>
        </w:rPr>
        <w:t>create database spring_day04;</w:t>
      </w:r>
    </w:p>
    <w:p w:rsidR="00B278C0" w:rsidRPr="00DA2B00" w:rsidRDefault="00B278C0" w:rsidP="00B278C0">
      <w:pPr>
        <w:spacing w:line="480" w:lineRule="auto"/>
        <w:rPr>
          <w:lang w:val="zh-CN"/>
        </w:rPr>
      </w:pPr>
      <w:r w:rsidRPr="00DA2B00">
        <w:rPr>
          <w:lang w:val="zh-CN"/>
        </w:rPr>
        <w:t>use spring_day04;</w:t>
      </w:r>
    </w:p>
    <w:p w:rsidR="00B278C0" w:rsidRPr="00DA2B00" w:rsidRDefault="00B278C0" w:rsidP="00B278C0">
      <w:pPr>
        <w:spacing w:line="480" w:lineRule="auto"/>
        <w:rPr>
          <w:lang w:val="zh-CN"/>
        </w:rPr>
      </w:pPr>
      <w:r w:rsidRPr="00DA2B00">
        <w:rPr>
          <w:rFonts w:hint="eastAsia"/>
          <w:lang w:val="zh-CN"/>
        </w:rPr>
        <w:t>创建表：</w:t>
      </w:r>
    </w:p>
    <w:p w:rsidR="00B278C0" w:rsidRPr="00DA2B00" w:rsidRDefault="00B278C0" w:rsidP="00B278C0">
      <w:pPr>
        <w:spacing w:line="480" w:lineRule="auto"/>
        <w:rPr>
          <w:lang w:val="zh-CN"/>
        </w:rPr>
      </w:pPr>
      <w:r w:rsidRPr="00DA2B00">
        <w:rPr>
          <w:lang w:val="zh-CN"/>
        </w:rPr>
        <w:t>create table account(</w:t>
      </w:r>
    </w:p>
    <w:p w:rsidR="00B278C0" w:rsidRPr="00DA2B00" w:rsidRDefault="00B278C0" w:rsidP="00B278C0">
      <w:pPr>
        <w:spacing w:line="480" w:lineRule="auto"/>
        <w:rPr>
          <w:lang w:val="zh-CN"/>
        </w:rPr>
      </w:pPr>
      <w:r w:rsidRPr="00DA2B00">
        <w:rPr>
          <w:lang w:val="zh-CN"/>
        </w:rPr>
        <w:tab/>
        <w:t>id int primary key auto_increment,</w:t>
      </w:r>
    </w:p>
    <w:p w:rsidR="00B278C0" w:rsidRPr="00F06914" w:rsidRDefault="00B278C0" w:rsidP="00B278C0">
      <w:pPr>
        <w:spacing w:line="480" w:lineRule="auto"/>
      </w:pPr>
      <w:r w:rsidRPr="00DA2B00">
        <w:rPr>
          <w:lang w:val="zh-CN"/>
        </w:rPr>
        <w:tab/>
      </w:r>
      <w:proofErr w:type="gramStart"/>
      <w:r w:rsidRPr="00F06914">
        <w:t>name</w:t>
      </w:r>
      <w:proofErr w:type="gramEnd"/>
      <w:r w:rsidRPr="00F06914">
        <w:t xml:space="preserve"> </w:t>
      </w:r>
      <w:proofErr w:type="spellStart"/>
      <w:r w:rsidRPr="00F06914">
        <w:t>varchar</w:t>
      </w:r>
      <w:proofErr w:type="spellEnd"/>
      <w:r w:rsidRPr="00F06914">
        <w:t>(40),</w:t>
      </w:r>
    </w:p>
    <w:p w:rsidR="00B278C0" w:rsidRPr="00F06914" w:rsidRDefault="00B278C0" w:rsidP="00B278C0">
      <w:pPr>
        <w:spacing w:line="480" w:lineRule="auto"/>
      </w:pPr>
      <w:r w:rsidRPr="00F06914">
        <w:tab/>
      </w:r>
      <w:proofErr w:type="gramStart"/>
      <w:r w:rsidRPr="00F06914">
        <w:t>money</w:t>
      </w:r>
      <w:proofErr w:type="gramEnd"/>
      <w:r w:rsidRPr="00F06914">
        <w:t xml:space="preserve"> </w:t>
      </w:r>
      <w:r w:rsidRPr="00F06914">
        <w:rPr>
          <w:rFonts w:hint="eastAsia"/>
        </w:rPr>
        <w:t>double</w:t>
      </w:r>
    </w:p>
    <w:p w:rsidR="00B278C0" w:rsidRPr="00F06914" w:rsidRDefault="00B278C0" w:rsidP="00B278C0">
      <w:pPr>
        <w:spacing w:line="480" w:lineRule="auto"/>
      </w:pPr>
      <w:proofErr w:type="gramStart"/>
      <w:r w:rsidRPr="00F06914">
        <w:t>)character</w:t>
      </w:r>
      <w:proofErr w:type="gramEnd"/>
      <w:r w:rsidRPr="00F06914">
        <w:t xml:space="preserve"> set utf8 collate utf8_general_ci;</w:t>
      </w:r>
    </w:p>
    <w:p w:rsidR="00B278C0" w:rsidRPr="00F06914" w:rsidRDefault="00B278C0" w:rsidP="00B278C0"/>
    <w:p w:rsidR="00B278C0" w:rsidRDefault="00B278C0" w:rsidP="00B278C0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39403A" w:rsidRPr="00B54F03" w:rsidRDefault="0039403A" w:rsidP="00B54F03">
      <w:pPr>
        <w:pStyle w:val="a8"/>
        <w:numPr>
          <w:ilvl w:val="0"/>
          <w:numId w:val="17"/>
        </w:numPr>
        <w:spacing w:line="480" w:lineRule="auto"/>
        <w:ind w:firstLineChars="0"/>
        <w:rPr>
          <w:lang w:val="zh-CN"/>
        </w:rPr>
      </w:pPr>
      <w:r w:rsidRPr="00B54F03">
        <w:rPr>
          <w:rFonts w:hint="eastAsia"/>
          <w:lang w:val="zh-CN"/>
        </w:rPr>
        <w:t>创建数据库和表结构（拷贝上述</w:t>
      </w:r>
      <w:proofErr w:type="gramStart"/>
      <w:r w:rsidRPr="00B54F03">
        <w:rPr>
          <w:rFonts w:hint="eastAsia"/>
          <w:lang w:val="zh-CN"/>
        </w:rPr>
        <w:t>的建表语句</w:t>
      </w:r>
      <w:proofErr w:type="gramEnd"/>
      <w:r w:rsidRPr="00B54F03">
        <w:rPr>
          <w:rFonts w:hint="eastAsia"/>
          <w:lang w:val="zh-CN"/>
        </w:rPr>
        <w:t>等执行）</w:t>
      </w:r>
      <w:r w:rsidRPr="00B54F03">
        <w:rPr>
          <w:lang w:val="zh-CN"/>
        </w:rPr>
        <w:br/>
      </w:r>
      <w:r w:rsidRPr="00B54F03">
        <w:rPr>
          <w:rFonts w:hint="eastAsia"/>
          <w:lang w:val="zh-CN"/>
        </w:rPr>
        <w:t>创建数据库：</w:t>
      </w:r>
    </w:p>
    <w:p w:rsidR="0039403A" w:rsidRPr="00F06914" w:rsidRDefault="0039403A" w:rsidP="0039403A">
      <w:pPr>
        <w:spacing w:line="480" w:lineRule="auto"/>
        <w:ind w:firstLine="360"/>
      </w:pPr>
      <w:proofErr w:type="gramStart"/>
      <w:r w:rsidRPr="00F06914">
        <w:t>create</w:t>
      </w:r>
      <w:proofErr w:type="gramEnd"/>
      <w:r w:rsidRPr="00F06914">
        <w:t xml:space="preserve"> database spring_day04;</w:t>
      </w:r>
    </w:p>
    <w:p w:rsidR="0039403A" w:rsidRPr="00F06914" w:rsidRDefault="0039403A" w:rsidP="0039403A">
      <w:pPr>
        <w:spacing w:line="480" w:lineRule="auto"/>
        <w:ind w:firstLine="360"/>
      </w:pPr>
      <w:proofErr w:type="gramStart"/>
      <w:r w:rsidRPr="00F06914">
        <w:t>use</w:t>
      </w:r>
      <w:proofErr w:type="gramEnd"/>
      <w:r w:rsidRPr="00F06914">
        <w:t xml:space="preserve"> spring_day04;</w:t>
      </w:r>
    </w:p>
    <w:p w:rsidR="0039403A" w:rsidRPr="00F06914" w:rsidRDefault="0039403A" w:rsidP="0039403A">
      <w:pPr>
        <w:spacing w:line="480" w:lineRule="auto"/>
        <w:ind w:firstLine="360"/>
      </w:pPr>
      <w:r w:rsidRPr="00DA2B00">
        <w:rPr>
          <w:rFonts w:hint="eastAsia"/>
          <w:lang w:val="zh-CN"/>
        </w:rPr>
        <w:t>创建表</w:t>
      </w:r>
      <w:r w:rsidRPr="00F06914">
        <w:rPr>
          <w:rFonts w:hint="eastAsia"/>
        </w:rPr>
        <w:t>：</w:t>
      </w:r>
    </w:p>
    <w:p w:rsidR="0039403A" w:rsidRPr="00F06914" w:rsidRDefault="0039403A" w:rsidP="0039403A">
      <w:pPr>
        <w:spacing w:line="480" w:lineRule="auto"/>
        <w:ind w:firstLine="360"/>
      </w:pPr>
      <w:proofErr w:type="gramStart"/>
      <w:r w:rsidRPr="00F06914">
        <w:lastRenderedPageBreak/>
        <w:t>create</w:t>
      </w:r>
      <w:proofErr w:type="gramEnd"/>
      <w:r w:rsidRPr="00F06914">
        <w:t xml:space="preserve"> table account(</w:t>
      </w:r>
    </w:p>
    <w:p w:rsidR="0039403A" w:rsidRPr="00F06914" w:rsidRDefault="0039403A" w:rsidP="0039403A">
      <w:pPr>
        <w:spacing w:line="480" w:lineRule="auto"/>
      </w:pPr>
      <w:r w:rsidRPr="00F06914">
        <w:tab/>
      </w:r>
      <w:r w:rsidRPr="00F06914">
        <w:rPr>
          <w:rFonts w:hint="eastAsia"/>
        </w:rPr>
        <w:tab/>
      </w:r>
      <w:proofErr w:type="gramStart"/>
      <w:r w:rsidRPr="00F06914">
        <w:t>id</w:t>
      </w:r>
      <w:proofErr w:type="gramEnd"/>
      <w:r w:rsidRPr="00F06914">
        <w:t xml:space="preserve"> </w:t>
      </w:r>
      <w:proofErr w:type="spellStart"/>
      <w:r w:rsidRPr="00F06914">
        <w:t>int</w:t>
      </w:r>
      <w:proofErr w:type="spellEnd"/>
      <w:r w:rsidRPr="00F06914">
        <w:t xml:space="preserve"> primary key </w:t>
      </w:r>
      <w:proofErr w:type="spellStart"/>
      <w:r w:rsidRPr="00F06914">
        <w:t>auto_increment</w:t>
      </w:r>
      <w:proofErr w:type="spellEnd"/>
      <w:r w:rsidRPr="00F06914">
        <w:t>,</w:t>
      </w:r>
    </w:p>
    <w:p w:rsidR="0039403A" w:rsidRPr="00F06914" w:rsidRDefault="0039403A" w:rsidP="0039403A">
      <w:pPr>
        <w:spacing w:line="480" w:lineRule="auto"/>
      </w:pPr>
      <w:r w:rsidRPr="00F06914">
        <w:tab/>
      </w:r>
      <w:r w:rsidRPr="00F06914">
        <w:rPr>
          <w:rFonts w:hint="eastAsia"/>
        </w:rPr>
        <w:tab/>
      </w:r>
      <w:proofErr w:type="gramStart"/>
      <w:r w:rsidRPr="00F06914">
        <w:t>name</w:t>
      </w:r>
      <w:proofErr w:type="gramEnd"/>
      <w:r w:rsidRPr="00F06914">
        <w:t xml:space="preserve"> </w:t>
      </w:r>
      <w:proofErr w:type="spellStart"/>
      <w:r w:rsidRPr="00F06914">
        <w:t>varchar</w:t>
      </w:r>
      <w:proofErr w:type="spellEnd"/>
      <w:r w:rsidRPr="00F06914">
        <w:t>(40),</w:t>
      </w:r>
    </w:p>
    <w:p w:rsidR="0039403A" w:rsidRPr="00F06914" w:rsidRDefault="0039403A" w:rsidP="0039403A">
      <w:pPr>
        <w:spacing w:line="480" w:lineRule="auto"/>
      </w:pPr>
      <w:r w:rsidRPr="00F06914">
        <w:tab/>
      </w:r>
      <w:r w:rsidRPr="00F06914">
        <w:rPr>
          <w:rFonts w:hint="eastAsia"/>
        </w:rPr>
        <w:tab/>
      </w:r>
      <w:proofErr w:type="gramStart"/>
      <w:r w:rsidRPr="00F06914">
        <w:t>money</w:t>
      </w:r>
      <w:proofErr w:type="gramEnd"/>
      <w:r w:rsidRPr="00F06914">
        <w:t xml:space="preserve"> </w:t>
      </w:r>
      <w:r w:rsidRPr="00F06914">
        <w:rPr>
          <w:rFonts w:hint="eastAsia"/>
        </w:rPr>
        <w:t>double</w:t>
      </w:r>
    </w:p>
    <w:p w:rsidR="0039403A" w:rsidRPr="00F06914" w:rsidRDefault="0039403A" w:rsidP="0039403A">
      <w:pPr>
        <w:spacing w:line="480" w:lineRule="auto"/>
        <w:ind w:firstLine="360"/>
      </w:pPr>
      <w:proofErr w:type="gramStart"/>
      <w:r w:rsidRPr="00F06914">
        <w:t>)character</w:t>
      </w:r>
      <w:proofErr w:type="gramEnd"/>
      <w:r w:rsidRPr="00F06914">
        <w:t xml:space="preserve"> set utf8 collate utf8_general_ci;</w:t>
      </w:r>
    </w:p>
    <w:p w:rsidR="0039403A" w:rsidRPr="00F06914" w:rsidRDefault="0039403A" w:rsidP="00B54F03">
      <w:pPr>
        <w:pStyle w:val="a8"/>
        <w:numPr>
          <w:ilvl w:val="0"/>
          <w:numId w:val="17"/>
        </w:numPr>
        <w:ind w:firstLineChars="0"/>
      </w:pPr>
      <w:r w:rsidRPr="00F7512F">
        <w:rPr>
          <w:rFonts w:hint="eastAsia"/>
          <w:lang w:val="zh-CN"/>
        </w:rPr>
        <w:t>在</w:t>
      </w:r>
      <w:r w:rsidRPr="00F06914">
        <w:rPr>
          <w:rFonts w:hint="eastAsia"/>
        </w:rPr>
        <w:t>applicationContext.xml</w:t>
      </w:r>
      <w:r w:rsidRPr="00F7512F">
        <w:rPr>
          <w:rFonts w:hint="eastAsia"/>
          <w:lang w:val="zh-CN"/>
        </w:rPr>
        <w:t>配置文件中</w:t>
      </w:r>
      <w:r>
        <w:rPr>
          <w:rFonts w:hint="eastAsia"/>
          <w:lang w:val="zh-CN"/>
        </w:rPr>
        <w:t>配置</w:t>
      </w:r>
      <w:r w:rsidRPr="00F06914">
        <w:rPr>
          <w:rFonts w:hint="eastAsia"/>
        </w:rPr>
        <w:t>C3P0</w:t>
      </w:r>
      <w:r>
        <w:rPr>
          <w:rFonts w:hint="eastAsia"/>
          <w:lang w:val="zh-CN"/>
        </w:rPr>
        <w:t>的连接池</w:t>
      </w:r>
      <w:r w:rsidRPr="00F06914">
        <w:rPr>
          <w:rFonts w:hint="eastAsia"/>
        </w:rPr>
        <w:br/>
      </w:r>
      <w:r w:rsidRPr="00F06914">
        <w:t>&lt;bean id="</w:t>
      </w:r>
      <w:proofErr w:type="spellStart"/>
      <w:r w:rsidRPr="00F06914">
        <w:t>dataSource</w:t>
      </w:r>
      <w:proofErr w:type="spellEnd"/>
      <w:r w:rsidRPr="00F06914">
        <w:t>" class="com.mchange.v2.c3p0.ComboPooledDataSource"&gt;</w:t>
      </w:r>
    </w:p>
    <w:p w:rsidR="0039403A" w:rsidRPr="00F06914" w:rsidRDefault="0039403A" w:rsidP="0039403A">
      <w:pPr>
        <w:pStyle w:val="a8"/>
        <w:ind w:left="780" w:firstLineChars="0" w:firstLine="0"/>
      </w:pPr>
      <w:r w:rsidRPr="00F06914">
        <w:t>&lt;property name="</w:t>
      </w:r>
      <w:proofErr w:type="spellStart"/>
      <w:r w:rsidRPr="00F06914">
        <w:t>driverClass</w:t>
      </w:r>
      <w:proofErr w:type="spellEnd"/>
      <w:r w:rsidRPr="00F06914">
        <w:t>" value="</w:t>
      </w:r>
      <w:proofErr w:type="spellStart"/>
      <w:r w:rsidRPr="00F06914">
        <w:t>com.mysql.jdbc.Driver</w:t>
      </w:r>
      <w:proofErr w:type="spellEnd"/>
      <w:r w:rsidRPr="00F06914">
        <w:t>"/&gt;</w:t>
      </w:r>
    </w:p>
    <w:p w:rsidR="0039403A" w:rsidRPr="00F06914" w:rsidRDefault="0039403A" w:rsidP="0039403A">
      <w:pPr>
        <w:pStyle w:val="a8"/>
        <w:ind w:left="780" w:firstLineChars="0" w:firstLine="0"/>
      </w:pPr>
      <w:r w:rsidRPr="00F06914">
        <w:t>&lt;property name="</w:t>
      </w:r>
      <w:proofErr w:type="spellStart"/>
      <w:r w:rsidRPr="00F06914">
        <w:t>jdbcUrl</w:t>
      </w:r>
      <w:proofErr w:type="spellEnd"/>
      <w:r w:rsidRPr="00F06914">
        <w:t>" value="</w:t>
      </w:r>
      <w:proofErr w:type="spellStart"/>
      <w:r w:rsidRPr="00F06914">
        <w:t>jdbc</w:t>
      </w:r>
      <w:proofErr w:type="gramStart"/>
      <w:r w:rsidRPr="00F06914">
        <w:t>:mysql</w:t>
      </w:r>
      <w:proofErr w:type="spellEnd"/>
      <w:proofErr w:type="gramEnd"/>
      <w:r w:rsidRPr="00F06914">
        <w:t>:///spring_day04"/&gt;</w:t>
      </w:r>
    </w:p>
    <w:p w:rsidR="0039403A" w:rsidRPr="00F06914" w:rsidRDefault="0039403A" w:rsidP="0039403A">
      <w:pPr>
        <w:pStyle w:val="a8"/>
        <w:ind w:left="780" w:firstLineChars="0" w:firstLine="0"/>
      </w:pPr>
      <w:r w:rsidRPr="00F06914">
        <w:t>&lt;property name="user" value="root"/&gt;</w:t>
      </w:r>
    </w:p>
    <w:p w:rsidR="0039403A" w:rsidRPr="00F06914" w:rsidRDefault="0039403A" w:rsidP="0039403A">
      <w:pPr>
        <w:pStyle w:val="a8"/>
        <w:ind w:left="780" w:firstLineChars="0" w:firstLine="0"/>
      </w:pPr>
      <w:r w:rsidRPr="00F06914">
        <w:t>&lt;property name="password" value="root"/&gt;</w:t>
      </w:r>
    </w:p>
    <w:p w:rsidR="0039403A" w:rsidRPr="00490368" w:rsidRDefault="0039403A" w:rsidP="0039403A">
      <w:pPr>
        <w:pStyle w:val="a8"/>
        <w:ind w:left="360" w:firstLineChars="0" w:firstLine="0"/>
      </w:pPr>
      <w:r w:rsidRPr="00602173">
        <w:rPr>
          <w:lang w:val="zh-CN"/>
        </w:rPr>
        <w:t>&lt;/bean&gt;</w:t>
      </w:r>
      <w:r>
        <w:rPr>
          <w:rFonts w:hint="eastAsia"/>
          <w:lang w:val="zh-CN"/>
        </w:rPr>
        <w:br/>
      </w:r>
    </w:p>
    <w:p w:rsidR="0039403A" w:rsidRPr="00F06914" w:rsidRDefault="0039403A" w:rsidP="00B54F03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F7512F">
        <w:rPr>
          <w:rFonts w:hint="eastAsia"/>
          <w:lang w:val="zh-CN"/>
        </w:rPr>
        <w:t>在</w:t>
      </w:r>
      <w:r w:rsidRPr="00F06914">
        <w:rPr>
          <w:rFonts w:hint="eastAsia"/>
        </w:rPr>
        <w:t>applicationContext.xml</w:t>
      </w:r>
      <w:r w:rsidRPr="00F7512F">
        <w:rPr>
          <w:rFonts w:hint="eastAsia"/>
          <w:lang w:val="zh-CN"/>
        </w:rPr>
        <w:t>配置文件中</w:t>
      </w:r>
      <w:r>
        <w:rPr>
          <w:rFonts w:hint="eastAsia"/>
          <w:lang w:val="zh-CN"/>
        </w:rPr>
        <w:t>配置</w:t>
      </w:r>
      <w:proofErr w:type="spellStart"/>
      <w:r w:rsidRPr="00F06914">
        <w:rPr>
          <w:rFonts w:hint="eastAsia"/>
        </w:rPr>
        <w:t>JdbcTemplate</w:t>
      </w:r>
      <w:proofErr w:type="spellEnd"/>
      <w:r>
        <w:rPr>
          <w:rFonts w:hint="eastAsia"/>
          <w:lang w:val="zh-CN"/>
        </w:rPr>
        <w:t>模板</w:t>
      </w:r>
      <w:r w:rsidRPr="00F06914">
        <w:br/>
        <w:t>&lt;bean id="</w:t>
      </w:r>
      <w:proofErr w:type="spellStart"/>
      <w:r w:rsidRPr="00F06914">
        <w:t>jdbcTemplate</w:t>
      </w:r>
      <w:proofErr w:type="spellEnd"/>
      <w:r w:rsidRPr="00F06914">
        <w:t>" class="</w:t>
      </w:r>
      <w:proofErr w:type="spellStart"/>
      <w:r w:rsidRPr="00F06914">
        <w:t>org.springframework.jdbc.core.JdbcTemplate</w:t>
      </w:r>
      <w:proofErr w:type="spellEnd"/>
      <w:r w:rsidRPr="00F06914">
        <w:t>"&gt;</w:t>
      </w:r>
    </w:p>
    <w:p w:rsidR="0039403A" w:rsidRPr="00F06914" w:rsidRDefault="0039403A" w:rsidP="0039403A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  <w:t>&lt;property name="</w:t>
      </w:r>
      <w:proofErr w:type="spellStart"/>
      <w:r w:rsidRPr="00F06914">
        <w:t>dataSource</w:t>
      </w:r>
      <w:proofErr w:type="spellEnd"/>
      <w:r w:rsidRPr="00F06914">
        <w:t>" ref="</w:t>
      </w:r>
      <w:proofErr w:type="spellStart"/>
      <w:r w:rsidRPr="00F06914">
        <w:t>dataSource</w:t>
      </w:r>
      <w:proofErr w:type="spellEnd"/>
      <w:r w:rsidRPr="00F06914">
        <w:t>"/&gt;</w:t>
      </w:r>
    </w:p>
    <w:p w:rsidR="0039403A" w:rsidRPr="0022065C" w:rsidRDefault="0039403A" w:rsidP="0039403A">
      <w:pPr>
        <w:pStyle w:val="a8"/>
        <w:ind w:left="360" w:firstLineChars="0" w:firstLine="0"/>
      </w:pPr>
      <w:r w:rsidRPr="00F06914">
        <w:tab/>
      </w:r>
      <w:r w:rsidRPr="00277EFF">
        <w:rPr>
          <w:lang w:val="zh-CN"/>
        </w:rPr>
        <w:t>&lt;/bean&gt;</w:t>
      </w:r>
      <w:r>
        <w:rPr>
          <w:rFonts w:hint="eastAsia"/>
          <w:lang w:val="zh-CN"/>
        </w:rPr>
        <w:br/>
      </w:r>
    </w:p>
    <w:p w:rsidR="0039403A" w:rsidRPr="00F06914" w:rsidRDefault="0039403A" w:rsidP="00B54F03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  <w:lang w:val="zh-CN"/>
        </w:rPr>
        <w:t>在</w:t>
      </w:r>
      <w:r w:rsidRPr="00F06914">
        <w:rPr>
          <w:rFonts w:hint="eastAsia"/>
        </w:rPr>
        <w:t>Demo1</w:t>
      </w:r>
      <w:r>
        <w:rPr>
          <w:rFonts w:hint="eastAsia"/>
          <w:lang w:val="zh-CN"/>
        </w:rPr>
        <w:t>类中的注入</w:t>
      </w:r>
      <w:proofErr w:type="spellStart"/>
      <w:r w:rsidRPr="00F06914">
        <w:rPr>
          <w:rFonts w:hint="eastAsia"/>
        </w:rPr>
        <w:t>JdbcTemplate</w:t>
      </w:r>
      <w:proofErr w:type="spellEnd"/>
      <w:r>
        <w:rPr>
          <w:rFonts w:hint="eastAsia"/>
          <w:lang w:val="zh-CN"/>
        </w:rPr>
        <w:t>对象</w:t>
      </w:r>
      <w:r w:rsidRPr="00F06914">
        <w:br/>
        <w:t>@Resource(name="</w:t>
      </w:r>
      <w:proofErr w:type="spellStart"/>
      <w:r w:rsidRPr="00F06914">
        <w:t>jdbcTemplate</w:t>
      </w:r>
      <w:proofErr w:type="spellEnd"/>
      <w:r w:rsidRPr="00F06914">
        <w:t>")</w:t>
      </w:r>
    </w:p>
    <w:p w:rsidR="0039403A" w:rsidRPr="000A119C" w:rsidRDefault="0039403A" w:rsidP="0039403A">
      <w:pPr>
        <w:pStyle w:val="a8"/>
        <w:ind w:left="360" w:firstLineChars="0" w:firstLine="0"/>
      </w:pPr>
      <w:r w:rsidRPr="00F06914">
        <w:tab/>
      </w:r>
      <w:r w:rsidRPr="000441E2">
        <w:rPr>
          <w:lang w:val="zh-CN"/>
        </w:rPr>
        <w:t>private JdbcTemplate jdbcTemplate;</w:t>
      </w:r>
      <w:r>
        <w:rPr>
          <w:rFonts w:hint="eastAsia"/>
          <w:lang w:val="zh-CN"/>
        </w:rPr>
        <w:br/>
      </w:r>
    </w:p>
    <w:p w:rsidR="00651B8E" w:rsidRPr="00651B8E" w:rsidRDefault="00B278C0" w:rsidP="00651B8E">
      <w:pPr>
        <w:pStyle w:val="a8"/>
        <w:numPr>
          <w:ilvl w:val="0"/>
          <w:numId w:val="17"/>
        </w:numPr>
        <w:ind w:firstLineChars="0"/>
      </w:pPr>
      <w:r w:rsidRPr="00125A80">
        <w:rPr>
          <w:rFonts w:hint="eastAsia"/>
          <w:lang w:val="zh-CN"/>
        </w:rPr>
        <w:t>在</w:t>
      </w:r>
      <w:r w:rsidRPr="00125A80">
        <w:rPr>
          <w:rFonts w:hint="eastAsia"/>
          <w:lang w:val="zh-CN"/>
        </w:rPr>
        <w:t>Demo1</w:t>
      </w:r>
      <w:r w:rsidRPr="00125A80">
        <w:rPr>
          <w:rFonts w:hint="eastAsia"/>
          <w:lang w:val="zh-CN"/>
        </w:rPr>
        <w:t>类的</w:t>
      </w:r>
      <w:r w:rsidRPr="00125A80">
        <w:rPr>
          <w:rFonts w:hint="eastAsia"/>
          <w:lang w:val="zh-CN"/>
        </w:rPr>
        <w:t>run1</w:t>
      </w:r>
      <w:r>
        <w:rPr>
          <w:rFonts w:hint="eastAsia"/>
          <w:lang w:val="zh-CN"/>
        </w:rPr>
        <w:t>测试方法中编写代码，查询数据结果打印到控制台上。查询所有的数据。</w:t>
      </w:r>
      <w:r w:rsidR="00651B8E">
        <w:rPr>
          <w:lang w:val="zh-CN"/>
        </w:rPr>
        <w:br/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proofErr w:type="gramStart"/>
      <w:r w:rsidRPr="00F06914">
        <w:t>@</w:t>
      </w:r>
      <w:proofErr w:type="spellStart"/>
      <w:r w:rsidRPr="00F06914">
        <w:t>RunWith</w:t>
      </w:r>
      <w:proofErr w:type="spellEnd"/>
      <w:r w:rsidRPr="00F06914">
        <w:t>(</w:t>
      </w:r>
      <w:proofErr w:type="gramEnd"/>
      <w:r w:rsidRPr="00F06914">
        <w:t>value = SpringJUnit4ClassRunner.class)</w:t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proofErr w:type="gramStart"/>
      <w:r w:rsidRPr="00F06914">
        <w:t>@</w:t>
      </w:r>
      <w:proofErr w:type="spellStart"/>
      <w:r w:rsidRPr="00F06914">
        <w:t>ContextConfiguration</w:t>
      </w:r>
      <w:proofErr w:type="spellEnd"/>
      <w:r w:rsidRPr="00F06914">
        <w:t>(</w:t>
      </w:r>
      <w:proofErr w:type="gramEnd"/>
      <w:r w:rsidRPr="00F06914">
        <w:t>value = "</w:t>
      </w:r>
      <w:proofErr w:type="spellStart"/>
      <w:r w:rsidRPr="00F06914">
        <w:t>classpath:applicationContext.xml</w:t>
      </w:r>
      <w:proofErr w:type="spellEnd"/>
      <w:r w:rsidRPr="00F06914">
        <w:t>")</w:t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proofErr w:type="gramStart"/>
      <w:r w:rsidRPr="00F06914">
        <w:t>public</w:t>
      </w:r>
      <w:proofErr w:type="gramEnd"/>
      <w:r w:rsidRPr="00F06914">
        <w:t xml:space="preserve"> class Demo1 {</w:t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F06914">
        <w:tab/>
      </w:r>
      <w:proofErr w:type="gramStart"/>
      <w:r w:rsidRPr="00F06914">
        <w:t>private</w:t>
      </w:r>
      <w:proofErr w:type="gramEnd"/>
      <w:r w:rsidRPr="00F06914">
        <w:t xml:space="preserve"> </w:t>
      </w:r>
      <w:proofErr w:type="spellStart"/>
      <w:r w:rsidRPr="00F06914">
        <w:t>JdbcTemplate</w:t>
      </w:r>
      <w:proofErr w:type="spellEnd"/>
      <w:r w:rsidRPr="00F06914">
        <w:t xml:space="preserve"> </w:t>
      </w:r>
      <w:proofErr w:type="spellStart"/>
      <w:r w:rsidRPr="00F06914">
        <w:t>jdbcTemplate</w:t>
      </w:r>
      <w:proofErr w:type="spellEnd"/>
      <w:r w:rsidRPr="00F06914">
        <w:t>;</w:t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F06914">
        <w:tab/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F06914">
        <w:tab/>
        <w:t>@Test</w:t>
      </w:r>
    </w:p>
    <w:p w:rsidR="0045177D" w:rsidRPr="00F06914" w:rsidRDefault="0045177D" w:rsidP="001F0598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proofErr w:type="gramStart"/>
      <w:r w:rsidRPr="00F06914">
        <w:t>public</w:t>
      </w:r>
      <w:proofErr w:type="gramEnd"/>
      <w:r w:rsidRPr="00F06914">
        <w:t xml:space="preserve"> void run1() {</w:t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F06914">
        <w:tab/>
        <w:t xml:space="preserve">List&lt;Account&gt; accounts = </w:t>
      </w:r>
      <w:proofErr w:type="spellStart"/>
      <w:proofErr w:type="gramStart"/>
      <w:r w:rsidRPr="00F06914">
        <w:t>jdbcTemplate.query</w:t>
      </w:r>
      <w:proofErr w:type="spellEnd"/>
      <w:r w:rsidRPr="00F06914">
        <w:t>(</w:t>
      </w:r>
      <w:proofErr w:type="gramEnd"/>
      <w:r w:rsidRPr="00F06914">
        <w:t xml:space="preserve">"select * from account", new </w:t>
      </w:r>
      <w:proofErr w:type="spellStart"/>
      <w:r w:rsidRPr="00F06914">
        <w:t>AccountRowMapper</w:t>
      </w:r>
      <w:proofErr w:type="spellEnd"/>
      <w:r w:rsidRPr="00F06914">
        <w:t>());</w:t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F06914">
        <w:tab/>
      </w:r>
      <w:proofErr w:type="gramStart"/>
      <w:r w:rsidRPr="00F06914">
        <w:t>for</w:t>
      </w:r>
      <w:proofErr w:type="gramEnd"/>
      <w:r w:rsidRPr="00F06914">
        <w:t xml:space="preserve"> (Account o : accounts) {</w:t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proofErr w:type="spellStart"/>
      <w:proofErr w:type="gramStart"/>
      <w:r w:rsidRPr="00F06914">
        <w:t>System.out.println</w:t>
      </w:r>
      <w:proofErr w:type="spellEnd"/>
      <w:r w:rsidRPr="00F06914">
        <w:t>(</w:t>
      </w:r>
      <w:proofErr w:type="gramEnd"/>
      <w:r w:rsidRPr="00F06914">
        <w:t>o);</w:t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F06914">
        <w:lastRenderedPageBreak/>
        <w:t>}</w:t>
      </w:r>
    </w:p>
    <w:p w:rsidR="0045177D" w:rsidRPr="00F06914" w:rsidRDefault="0045177D" w:rsidP="00C27030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F06914">
        <w:tab/>
        <w:t>}</w:t>
      </w:r>
    </w:p>
    <w:p w:rsidR="00B278C0" w:rsidRDefault="0045177D" w:rsidP="00C27030">
      <w:pPr>
        <w:pStyle w:val="a8"/>
        <w:ind w:left="360" w:firstLineChars="0" w:firstLine="0"/>
      </w:pPr>
      <w:r w:rsidRPr="00F06914">
        <w:t>}</w:t>
      </w:r>
      <w:r w:rsidR="00651B8E" w:rsidRPr="00F06914">
        <w:rPr>
          <w:rFonts w:hint="eastAsia"/>
        </w:rPr>
        <w:br/>
      </w:r>
    </w:p>
    <w:p w:rsidR="00CB7773" w:rsidRPr="00F06914" w:rsidRDefault="00CB7773" w:rsidP="00CB7773">
      <w:pPr>
        <w:autoSpaceDE w:val="0"/>
        <w:autoSpaceDN w:val="0"/>
        <w:adjustRightInd w:val="0"/>
        <w:spacing w:line="240" w:lineRule="auto"/>
        <w:jc w:val="left"/>
      </w:pPr>
      <w:proofErr w:type="gramStart"/>
      <w:r w:rsidRPr="00F06914">
        <w:t>class</w:t>
      </w:r>
      <w:proofErr w:type="gramEnd"/>
      <w:r w:rsidRPr="00F06914">
        <w:t xml:space="preserve"> </w:t>
      </w:r>
      <w:proofErr w:type="spellStart"/>
      <w:r w:rsidRPr="00F06914">
        <w:t>AccountRowMapper</w:t>
      </w:r>
      <w:proofErr w:type="spellEnd"/>
      <w:r w:rsidRPr="00F06914">
        <w:t xml:space="preserve"> implements </w:t>
      </w:r>
      <w:proofErr w:type="spellStart"/>
      <w:r w:rsidRPr="00F06914">
        <w:t>RowMapper</w:t>
      </w:r>
      <w:proofErr w:type="spellEnd"/>
      <w:r w:rsidRPr="00F06914">
        <w:t>&lt;Account&gt; {</w:t>
      </w:r>
    </w:p>
    <w:p w:rsidR="00CB7773" w:rsidRPr="00F06914" w:rsidRDefault="00CB7773" w:rsidP="00CB7773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proofErr w:type="gramStart"/>
      <w:r w:rsidRPr="00F06914">
        <w:t>public</w:t>
      </w:r>
      <w:proofErr w:type="gramEnd"/>
      <w:r w:rsidRPr="00F06914">
        <w:t xml:space="preserve"> Account </w:t>
      </w:r>
      <w:proofErr w:type="spellStart"/>
      <w:r w:rsidRPr="00F06914">
        <w:t>mapRow</w:t>
      </w:r>
      <w:proofErr w:type="spellEnd"/>
      <w:r w:rsidRPr="00F06914">
        <w:t>(</w:t>
      </w:r>
      <w:proofErr w:type="spellStart"/>
      <w:r w:rsidRPr="00F06914">
        <w:t>ResultSet</w:t>
      </w:r>
      <w:proofErr w:type="spellEnd"/>
      <w:r w:rsidRPr="00F06914">
        <w:t xml:space="preserve"> </w:t>
      </w:r>
      <w:proofErr w:type="spellStart"/>
      <w:r w:rsidRPr="00F06914">
        <w:t>rs</w:t>
      </w:r>
      <w:proofErr w:type="spellEnd"/>
      <w:r w:rsidRPr="00F06914">
        <w:t xml:space="preserve">, </w:t>
      </w:r>
      <w:proofErr w:type="spellStart"/>
      <w:r w:rsidRPr="00F06914">
        <w:t>int</w:t>
      </w:r>
      <w:proofErr w:type="spellEnd"/>
      <w:r w:rsidRPr="00F06914">
        <w:t xml:space="preserve"> </w:t>
      </w:r>
      <w:proofErr w:type="spellStart"/>
      <w:r w:rsidRPr="00F06914">
        <w:t>rowNum</w:t>
      </w:r>
      <w:proofErr w:type="spellEnd"/>
      <w:r w:rsidRPr="00F06914">
        <w:t xml:space="preserve">) throws </w:t>
      </w:r>
      <w:proofErr w:type="spellStart"/>
      <w:r w:rsidRPr="00F06914">
        <w:t>SQLException</w:t>
      </w:r>
      <w:proofErr w:type="spellEnd"/>
      <w:r w:rsidRPr="00F06914">
        <w:t xml:space="preserve"> {</w:t>
      </w:r>
    </w:p>
    <w:p w:rsidR="00CB7773" w:rsidRPr="00F06914" w:rsidRDefault="00CB7773" w:rsidP="00CB7773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  <w:t xml:space="preserve">Account </w:t>
      </w:r>
      <w:proofErr w:type="spellStart"/>
      <w:r w:rsidRPr="00F06914">
        <w:t>account</w:t>
      </w:r>
      <w:proofErr w:type="spellEnd"/>
      <w:r w:rsidRPr="00F06914">
        <w:t xml:space="preserve"> = new </w:t>
      </w:r>
      <w:proofErr w:type="gramStart"/>
      <w:r w:rsidRPr="00F06914">
        <w:t>Account(</w:t>
      </w:r>
      <w:proofErr w:type="gramEnd"/>
      <w:r w:rsidRPr="00F06914">
        <w:t>);</w:t>
      </w:r>
    </w:p>
    <w:p w:rsidR="00CB7773" w:rsidRPr="00F06914" w:rsidRDefault="00CB7773" w:rsidP="00CB7773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</w:r>
      <w:proofErr w:type="spellStart"/>
      <w:proofErr w:type="gramStart"/>
      <w:r w:rsidRPr="00F06914">
        <w:t>account.setId</w:t>
      </w:r>
      <w:proofErr w:type="spellEnd"/>
      <w:r w:rsidRPr="00F06914">
        <w:t>(</w:t>
      </w:r>
      <w:proofErr w:type="spellStart"/>
      <w:proofErr w:type="gramEnd"/>
      <w:r w:rsidRPr="00F06914">
        <w:t>rs.getInt</w:t>
      </w:r>
      <w:proofErr w:type="spellEnd"/>
      <w:r w:rsidRPr="00F06914">
        <w:t>("id"));</w:t>
      </w:r>
    </w:p>
    <w:p w:rsidR="00CB7773" w:rsidRPr="00F06914" w:rsidRDefault="00CB7773" w:rsidP="00CB7773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</w:r>
      <w:proofErr w:type="spellStart"/>
      <w:proofErr w:type="gramStart"/>
      <w:r w:rsidRPr="00F06914">
        <w:t>account.setName</w:t>
      </w:r>
      <w:proofErr w:type="spellEnd"/>
      <w:r w:rsidRPr="00F06914">
        <w:t>(</w:t>
      </w:r>
      <w:proofErr w:type="spellStart"/>
      <w:proofErr w:type="gramEnd"/>
      <w:r w:rsidRPr="00F06914">
        <w:t>rs.getString</w:t>
      </w:r>
      <w:proofErr w:type="spellEnd"/>
      <w:r w:rsidRPr="00F06914">
        <w:t>("name"));</w:t>
      </w:r>
    </w:p>
    <w:p w:rsidR="00CB7773" w:rsidRPr="00F06914" w:rsidRDefault="00CB7773" w:rsidP="00CB7773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</w:r>
      <w:proofErr w:type="spellStart"/>
      <w:proofErr w:type="gramStart"/>
      <w:r w:rsidRPr="00F06914">
        <w:t>account.setMoney</w:t>
      </w:r>
      <w:proofErr w:type="spellEnd"/>
      <w:r w:rsidRPr="00F06914">
        <w:t>(</w:t>
      </w:r>
      <w:proofErr w:type="spellStart"/>
      <w:proofErr w:type="gramEnd"/>
      <w:r w:rsidRPr="00F06914">
        <w:t>rs.getDouble</w:t>
      </w:r>
      <w:proofErr w:type="spellEnd"/>
      <w:r w:rsidRPr="00F06914">
        <w:t>("money"));</w:t>
      </w:r>
    </w:p>
    <w:p w:rsidR="00CB7773" w:rsidRPr="00F53DD0" w:rsidRDefault="00CB7773" w:rsidP="00CB777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06914">
        <w:tab/>
      </w:r>
      <w:r w:rsidRPr="00F06914">
        <w:tab/>
      </w:r>
      <w:r w:rsidRPr="00F53DD0">
        <w:rPr>
          <w:lang w:val="zh-CN"/>
        </w:rPr>
        <w:t>return account;</w:t>
      </w:r>
    </w:p>
    <w:p w:rsidR="00CB7773" w:rsidRPr="00F53DD0" w:rsidRDefault="00CB7773" w:rsidP="00CB777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53DD0">
        <w:rPr>
          <w:lang w:val="zh-CN"/>
        </w:rPr>
        <w:tab/>
        <w:t>}</w:t>
      </w:r>
    </w:p>
    <w:p w:rsidR="00CB7773" w:rsidRPr="00F53DD0" w:rsidRDefault="00CB7773" w:rsidP="00CB777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</w:p>
    <w:p w:rsidR="001F0598" w:rsidRPr="00F53DD0" w:rsidRDefault="00CB7773" w:rsidP="00CB7773">
      <w:pPr>
        <w:pStyle w:val="a8"/>
        <w:ind w:left="360" w:firstLineChars="0" w:firstLine="0"/>
        <w:rPr>
          <w:lang w:val="zh-CN"/>
        </w:rPr>
      </w:pPr>
      <w:r w:rsidRPr="00F53DD0">
        <w:rPr>
          <w:lang w:val="zh-CN"/>
        </w:rPr>
        <w:t>}</w:t>
      </w:r>
    </w:p>
    <w:p w:rsidR="001F0598" w:rsidRPr="004E4894" w:rsidRDefault="001F0598" w:rsidP="00C27030">
      <w:pPr>
        <w:pStyle w:val="a8"/>
        <w:ind w:left="360" w:firstLineChars="0" w:firstLine="0"/>
      </w:pP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906E17"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11A18" w:rsidRDefault="0077237C" w:rsidP="00B11A1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7237C" w:rsidRPr="00B11A18" w:rsidRDefault="003372FF" w:rsidP="007F43CE">
      <w:pPr>
        <w:spacing w:line="480" w:lineRule="auto"/>
        <w:rPr>
          <w:lang w:val="zh-CN"/>
        </w:rPr>
      </w:pPr>
      <w:r w:rsidRPr="00B11A18">
        <w:rPr>
          <w:szCs w:val="21"/>
          <w:lang w:val="zh-CN"/>
        </w:rPr>
        <w:br/>
      </w:r>
      <w:r w:rsidR="00CA7F2E">
        <w:rPr>
          <w:rFonts w:hint="eastAsia"/>
          <w:lang w:val="zh-CN"/>
        </w:rPr>
        <w:t>使用</w:t>
      </w:r>
      <w:r w:rsidR="00CA7F2E">
        <w:rPr>
          <w:rFonts w:hint="eastAsia"/>
          <w:lang w:val="zh-CN"/>
        </w:rPr>
        <w:t>Spring</w:t>
      </w:r>
      <w:r w:rsidR="00CA7F2E">
        <w:rPr>
          <w:rFonts w:hint="eastAsia"/>
          <w:lang w:val="zh-CN"/>
        </w:rPr>
        <w:t>的</w:t>
      </w:r>
      <w:r w:rsidR="00CA7F2E">
        <w:rPr>
          <w:rFonts w:hint="eastAsia"/>
          <w:lang w:val="zh-CN"/>
        </w:rPr>
        <w:t>JdbcTemplate</w:t>
      </w:r>
      <w:r w:rsidR="00CA7F2E">
        <w:rPr>
          <w:rFonts w:hint="eastAsia"/>
          <w:lang w:val="zh-CN"/>
        </w:rPr>
        <w:t>完成转账的代码编写。提供的</w:t>
      </w:r>
      <w:r w:rsidR="00CA7F2E">
        <w:rPr>
          <w:rFonts w:hint="eastAsia"/>
          <w:lang w:val="zh-CN"/>
        </w:rPr>
        <w:t>demo2</w:t>
      </w:r>
      <w:r w:rsidR="00CA7F2E">
        <w:rPr>
          <w:rFonts w:hint="eastAsia"/>
          <w:lang w:val="zh-CN"/>
        </w:rPr>
        <w:t>模板，完成转账的代码的编写。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E1749" w:rsidRPr="004F18FA" w:rsidRDefault="00EE1749" w:rsidP="00EE1749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4F18FA">
        <w:rPr>
          <w:rFonts w:hint="eastAsia"/>
          <w:lang w:val="zh-CN"/>
        </w:rPr>
        <w:t>先向</w:t>
      </w:r>
      <w:r w:rsidRPr="004F18FA">
        <w:rPr>
          <w:rFonts w:hint="eastAsia"/>
          <w:lang w:val="zh-CN"/>
        </w:rPr>
        <w:t>account</w:t>
      </w:r>
      <w:r w:rsidRPr="004F18FA">
        <w:rPr>
          <w:rFonts w:hint="eastAsia"/>
          <w:lang w:val="zh-CN"/>
        </w:rPr>
        <w:t>表中添加</w:t>
      </w:r>
      <w:r w:rsidRPr="004F18FA">
        <w:rPr>
          <w:rFonts w:hint="eastAsia"/>
          <w:lang w:val="zh-CN"/>
        </w:rPr>
        <w:t>2</w:t>
      </w:r>
      <w:r w:rsidRPr="004F18FA">
        <w:rPr>
          <w:rFonts w:hint="eastAsia"/>
          <w:lang w:val="zh-CN"/>
        </w:rPr>
        <w:t>条数据。执行如下</w:t>
      </w:r>
      <w:r w:rsidRPr="004F18FA">
        <w:rPr>
          <w:rFonts w:hint="eastAsia"/>
          <w:lang w:val="zh-CN"/>
        </w:rPr>
        <w:t>sql</w:t>
      </w:r>
      <w:r w:rsidRPr="004F18FA">
        <w:rPr>
          <w:rFonts w:hint="eastAsia"/>
          <w:lang w:val="zh-CN"/>
        </w:rPr>
        <w:t>语句即可。</w:t>
      </w:r>
      <w:r w:rsidRPr="004F18FA">
        <w:rPr>
          <w:lang w:val="zh-CN"/>
        </w:rPr>
        <w:br/>
      </w:r>
      <w:r w:rsidRPr="004F18FA">
        <w:rPr>
          <w:rFonts w:hint="eastAsia"/>
          <w:lang w:val="zh-CN"/>
        </w:rPr>
        <w:t>INSERT INTO account VALUES (NULL,'</w:t>
      </w:r>
      <w:r w:rsidRPr="004F18FA">
        <w:rPr>
          <w:rFonts w:hint="eastAsia"/>
          <w:lang w:val="zh-CN"/>
        </w:rPr>
        <w:t>赵四</w:t>
      </w:r>
      <w:r w:rsidRPr="004F18FA">
        <w:rPr>
          <w:rFonts w:hint="eastAsia"/>
          <w:lang w:val="zh-CN"/>
        </w:rPr>
        <w:t>',1000);</w:t>
      </w:r>
    </w:p>
    <w:p w:rsidR="00EE1749" w:rsidRPr="00F06914" w:rsidRDefault="00EE1749" w:rsidP="00EE1749">
      <w:pPr>
        <w:pStyle w:val="a8"/>
        <w:ind w:left="360" w:firstLineChars="0" w:firstLine="0"/>
      </w:pPr>
      <w:r w:rsidRPr="00F06914">
        <w:rPr>
          <w:rFonts w:hint="eastAsia"/>
        </w:rPr>
        <w:t>INSERT INTO account VALUES (NULL,'</w:t>
      </w:r>
      <w:r w:rsidRPr="00CC27EB">
        <w:rPr>
          <w:rFonts w:hint="eastAsia"/>
          <w:lang w:val="zh-CN"/>
        </w:rPr>
        <w:t>王五</w:t>
      </w:r>
      <w:r w:rsidRPr="00F06914">
        <w:rPr>
          <w:rFonts w:hint="eastAsia"/>
        </w:rPr>
        <w:t>',1000);</w:t>
      </w:r>
      <w:r w:rsidRPr="00F06914">
        <w:rPr>
          <w:rFonts w:hint="eastAsia"/>
        </w:rPr>
        <w:br/>
      </w:r>
    </w:p>
    <w:p w:rsidR="00EE1749" w:rsidRPr="00F06914" w:rsidRDefault="00EE1749" w:rsidP="00EE1749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C212CD">
        <w:rPr>
          <w:rFonts w:hint="eastAsia"/>
          <w:lang w:val="zh-CN"/>
        </w:rPr>
        <w:t>在</w:t>
      </w:r>
      <w:r w:rsidRPr="00F06914">
        <w:rPr>
          <w:rFonts w:hint="eastAsia"/>
        </w:rPr>
        <w:t>applicationContext.xml</w:t>
      </w:r>
      <w:r w:rsidRPr="00C212CD">
        <w:rPr>
          <w:rFonts w:hint="eastAsia"/>
          <w:lang w:val="zh-CN"/>
        </w:rPr>
        <w:t>配置文件中配置</w:t>
      </w:r>
      <w:r w:rsidRPr="00F06914">
        <w:rPr>
          <w:rFonts w:hint="eastAsia"/>
        </w:rPr>
        <w:t>C3P0</w:t>
      </w:r>
      <w:r w:rsidRPr="00C212CD">
        <w:rPr>
          <w:rFonts w:hint="eastAsia"/>
          <w:lang w:val="zh-CN"/>
        </w:rPr>
        <w:t>的连接池</w:t>
      </w:r>
      <w:r w:rsidRPr="00F06914">
        <w:br/>
        <w:t>&lt;bean id="</w:t>
      </w:r>
      <w:proofErr w:type="spellStart"/>
      <w:r w:rsidRPr="00F06914">
        <w:t>dataSource</w:t>
      </w:r>
      <w:proofErr w:type="spellEnd"/>
      <w:r w:rsidRPr="00F06914">
        <w:t>" class="com.mchange.v2.c3p0.ComboPooledDataSource"&gt;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  <w:t>&lt;property name="</w:t>
      </w:r>
      <w:proofErr w:type="spellStart"/>
      <w:r w:rsidRPr="00F06914">
        <w:t>driverClass</w:t>
      </w:r>
      <w:proofErr w:type="spellEnd"/>
      <w:r w:rsidRPr="00F06914">
        <w:t>" value="</w:t>
      </w:r>
      <w:proofErr w:type="spellStart"/>
      <w:r w:rsidRPr="00F06914">
        <w:t>com.mysql.jdbc.Driver</w:t>
      </w:r>
      <w:proofErr w:type="spellEnd"/>
      <w:r w:rsidRPr="00F06914">
        <w:t>"/&gt;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  <w:t>&lt;property name="</w:t>
      </w:r>
      <w:proofErr w:type="spellStart"/>
      <w:r w:rsidRPr="00F06914">
        <w:t>jdbcUrl</w:t>
      </w:r>
      <w:proofErr w:type="spellEnd"/>
      <w:r w:rsidRPr="00F06914">
        <w:t>" value="</w:t>
      </w:r>
      <w:proofErr w:type="spellStart"/>
      <w:r w:rsidRPr="00F06914">
        <w:t>jdbc</w:t>
      </w:r>
      <w:proofErr w:type="gramStart"/>
      <w:r w:rsidRPr="00F06914">
        <w:t>:mysql</w:t>
      </w:r>
      <w:proofErr w:type="spellEnd"/>
      <w:proofErr w:type="gramEnd"/>
      <w:r w:rsidRPr="00F06914">
        <w:t>:///spring_day04"/&gt;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  <w:t>&lt;property name="user" value="root"/&gt;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lastRenderedPageBreak/>
        <w:tab/>
      </w:r>
      <w:r w:rsidRPr="00F06914">
        <w:tab/>
        <w:t>&lt;property name="password" value="root"/&gt;</w:t>
      </w:r>
    </w:p>
    <w:p w:rsidR="00EE1749" w:rsidRDefault="00EE1749" w:rsidP="00EE1749">
      <w:pPr>
        <w:pStyle w:val="a8"/>
        <w:ind w:left="360" w:firstLineChars="0" w:firstLine="0"/>
        <w:rPr>
          <w:lang w:val="zh-CN"/>
        </w:rPr>
      </w:pPr>
      <w:r w:rsidRPr="00F06914">
        <w:tab/>
      </w:r>
      <w:r w:rsidRPr="00C212CD">
        <w:rPr>
          <w:lang w:val="zh-CN"/>
        </w:rPr>
        <w:t>&lt;/bean&gt;</w:t>
      </w:r>
      <w:r>
        <w:rPr>
          <w:rFonts w:hint="eastAsia"/>
          <w:lang w:val="zh-CN"/>
        </w:rPr>
        <w:br/>
      </w:r>
    </w:p>
    <w:p w:rsidR="00EE1749" w:rsidRPr="00CA4A3C" w:rsidRDefault="00EE1749" w:rsidP="00EE1749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CA4A3C">
        <w:rPr>
          <w:rFonts w:hint="eastAsia"/>
          <w:lang w:val="zh-CN"/>
        </w:rPr>
        <w:t>在</w:t>
      </w:r>
      <w:r w:rsidRPr="00CA4A3C">
        <w:rPr>
          <w:rFonts w:hint="eastAsia"/>
          <w:lang w:val="zh-CN"/>
        </w:rPr>
        <w:t>applicationContext.xml</w:t>
      </w:r>
      <w:r w:rsidRPr="00CA4A3C">
        <w:rPr>
          <w:rFonts w:hint="eastAsia"/>
          <w:lang w:val="zh-CN"/>
        </w:rPr>
        <w:t>配置文件中，给</w:t>
      </w:r>
      <w:r w:rsidRPr="00CA4A3C">
        <w:rPr>
          <w:rFonts w:hint="eastAsia"/>
          <w:lang w:val="zh-CN"/>
        </w:rPr>
        <w:t>accountDao</w:t>
      </w:r>
      <w:r w:rsidRPr="00CA4A3C">
        <w:rPr>
          <w:rFonts w:hint="eastAsia"/>
          <w:lang w:val="zh-CN"/>
        </w:rPr>
        <w:t>注入</w:t>
      </w:r>
      <w:r w:rsidRPr="00CA4A3C">
        <w:rPr>
          <w:rFonts w:hint="eastAsia"/>
          <w:lang w:val="zh-CN"/>
        </w:rPr>
        <w:t>dataSource</w:t>
      </w:r>
      <w:r w:rsidRPr="00CA4A3C">
        <w:rPr>
          <w:rFonts w:hint="eastAsia"/>
          <w:lang w:val="zh-CN"/>
        </w:rPr>
        <w:t>对象</w:t>
      </w:r>
      <w:r w:rsidRPr="00CA4A3C">
        <w:rPr>
          <w:lang w:val="zh-CN"/>
        </w:rPr>
        <w:br/>
        <w:t>&lt;bean id="accountDao" class="</w:t>
      </w:r>
      <w:r w:rsidR="00F06914">
        <w:rPr>
          <w:rFonts w:hint="eastAsia"/>
          <w:lang w:val="zh-CN"/>
        </w:rPr>
        <w:t>com.igeek</w:t>
      </w:r>
      <w:r w:rsidRPr="00CA4A3C">
        <w:rPr>
          <w:lang w:val="zh-CN"/>
        </w:rPr>
        <w:t>.dao.AccountDaoImpl"&gt;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  <w:t>&lt;property name="</w:t>
      </w:r>
      <w:proofErr w:type="spellStart"/>
      <w:r w:rsidRPr="00F06914">
        <w:t>dataSource</w:t>
      </w:r>
      <w:proofErr w:type="spellEnd"/>
      <w:r w:rsidRPr="00F06914">
        <w:t>" ref="</w:t>
      </w:r>
      <w:proofErr w:type="spellStart"/>
      <w:r w:rsidRPr="00F06914">
        <w:t>dataSource</w:t>
      </w:r>
      <w:proofErr w:type="spellEnd"/>
      <w:r w:rsidRPr="00F06914">
        <w:t>"&gt;&lt;/property&gt;</w:t>
      </w:r>
    </w:p>
    <w:p w:rsidR="00EE1749" w:rsidRPr="00F06914" w:rsidRDefault="00EE1749" w:rsidP="00EE1749">
      <w:pPr>
        <w:pStyle w:val="a8"/>
        <w:ind w:left="360" w:firstLineChars="0" w:firstLine="0"/>
      </w:pPr>
      <w:r w:rsidRPr="00F06914">
        <w:tab/>
        <w:t>&lt;/bean&gt;</w:t>
      </w:r>
      <w:r w:rsidRPr="00F06914">
        <w:rPr>
          <w:rFonts w:hint="eastAsia"/>
        </w:rPr>
        <w:br/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ind w:left="360" w:hanging="360"/>
        <w:jc w:val="left"/>
      </w:pPr>
      <w:r w:rsidRPr="00F06914">
        <w:rPr>
          <w:rFonts w:hint="eastAsia"/>
        </w:rPr>
        <w:t>4.</w:t>
      </w:r>
      <w:r w:rsidRPr="00F06914">
        <w:rPr>
          <w:rFonts w:hint="eastAsia"/>
        </w:rPr>
        <w:tab/>
      </w:r>
      <w:r>
        <w:rPr>
          <w:rFonts w:hint="eastAsia"/>
          <w:lang w:val="zh-CN"/>
        </w:rPr>
        <w:t>在</w:t>
      </w:r>
      <w:proofErr w:type="spellStart"/>
      <w:r w:rsidRPr="00F06914">
        <w:rPr>
          <w:rFonts w:hint="eastAsia"/>
        </w:rPr>
        <w:t>AccountDaoImpl</w:t>
      </w:r>
      <w:proofErr w:type="spellEnd"/>
      <w:r>
        <w:rPr>
          <w:rFonts w:hint="eastAsia"/>
          <w:lang w:val="zh-CN"/>
        </w:rPr>
        <w:t>类中完成转账代码的编写</w:t>
      </w:r>
      <w:r w:rsidRPr="00F06914">
        <w:br/>
        <w:t>/**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  <w:t xml:space="preserve"> * </w:t>
      </w:r>
      <w:r w:rsidRPr="00525593">
        <w:rPr>
          <w:lang w:val="zh-CN"/>
        </w:rPr>
        <w:t>付款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  <w:t xml:space="preserve"> */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proofErr w:type="gramStart"/>
      <w:r w:rsidRPr="00F06914">
        <w:t>public</w:t>
      </w:r>
      <w:proofErr w:type="gramEnd"/>
      <w:r w:rsidRPr="00F06914">
        <w:t xml:space="preserve"> void </w:t>
      </w:r>
      <w:proofErr w:type="spellStart"/>
      <w:r w:rsidRPr="00F06914">
        <w:t>fromMoney</w:t>
      </w:r>
      <w:proofErr w:type="spellEnd"/>
      <w:r w:rsidRPr="00F06914">
        <w:t>(String from, double money) {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ind w:left="840"/>
        <w:jc w:val="left"/>
      </w:pPr>
      <w:proofErr w:type="spellStart"/>
      <w:proofErr w:type="gramStart"/>
      <w:r w:rsidRPr="00F06914">
        <w:t>this.getJdbcTemplate</w:t>
      </w:r>
      <w:proofErr w:type="spellEnd"/>
      <w:r w:rsidRPr="00F06914">
        <w:t>(</w:t>
      </w:r>
      <w:proofErr w:type="gramEnd"/>
      <w:r w:rsidRPr="00F06914">
        <w:t xml:space="preserve">).update("update account set money = money - ? where name </w:t>
      </w:r>
      <w:proofErr w:type="gramStart"/>
      <w:r w:rsidRPr="00F06914">
        <w:t>= ?</w:t>
      </w:r>
      <w:proofErr w:type="gramEnd"/>
      <w:r w:rsidRPr="00F06914">
        <w:t xml:space="preserve">", </w:t>
      </w:r>
      <w:proofErr w:type="spellStart"/>
      <w:r w:rsidRPr="00F06914">
        <w:t>money,from</w:t>
      </w:r>
      <w:proofErr w:type="spellEnd"/>
      <w:r w:rsidRPr="00F06914">
        <w:t>);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  <w:t>}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  <w:t>/**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  <w:t xml:space="preserve"> * </w:t>
      </w:r>
      <w:r w:rsidRPr="00525593">
        <w:rPr>
          <w:lang w:val="zh-CN"/>
        </w:rPr>
        <w:t>收款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  <w:t xml:space="preserve"> */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proofErr w:type="gramStart"/>
      <w:r w:rsidRPr="00F06914">
        <w:t>public</w:t>
      </w:r>
      <w:proofErr w:type="gramEnd"/>
      <w:r w:rsidRPr="00F06914">
        <w:t xml:space="preserve"> void </w:t>
      </w:r>
      <w:proofErr w:type="spellStart"/>
      <w:r w:rsidRPr="00F06914">
        <w:t>toMoney</w:t>
      </w:r>
      <w:proofErr w:type="spellEnd"/>
      <w:r w:rsidRPr="00F06914">
        <w:t>(String to, double money) {</w:t>
      </w:r>
    </w:p>
    <w:p w:rsidR="00EE1749" w:rsidRPr="00F06914" w:rsidRDefault="00EE1749" w:rsidP="00EE1749">
      <w:pPr>
        <w:autoSpaceDE w:val="0"/>
        <w:autoSpaceDN w:val="0"/>
        <w:adjustRightInd w:val="0"/>
        <w:spacing w:line="240" w:lineRule="auto"/>
        <w:ind w:left="420" w:firstLine="420"/>
        <w:jc w:val="left"/>
      </w:pPr>
      <w:proofErr w:type="spellStart"/>
      <w:proofErr w:type="gramStart"/>
      <w:r w:rsidRPr="00F06914">
        <w:t>this.getJdbcTemplate</w:t>
      </w:r>
      <w:proofErr w:type="spellEnd"/>
      <w:r w:rsidRPr="00F06914">
        <w:t>(</w:t>
      </w:r>
      <w:proofErr w:type="gramEnd"/>
      <w:r w:rsidRPr="00F06914">
        <w:t xml:space="preserve">).update("update account set money = money + ? where name </w:t>
      </w:r>
      <w:proofErr w:type="gramStart"/>
      <w:r w:rsidRPr="00F06914">
        <w:t>= ?</w:t>
      </w:r>
      <w:proofErr w:type="gramEnd"/>
      <w:r w:rsidRPr="00F06914">
        <w:t xml:space="preserve">", </w:t>
      </w:r>
      <w:proofErr w:type="spellStart"/>
      <w:r w:rsidRPr="00F06914">
        <w:t>money,to</w:t>
      </w:r>
      <w:proofErr w:type="spellEnd"/>
      <w:r w:rsidRPr="00F06914">
        <w:t>);</w:t>
      </w:r>
    </w:p>
    <w:p w:rsidR="00EE1749" w:rsidRDefault="00EE1749" w:rsidP="00EE1749">
      <w:pPr>
        <w:pStyle w:val="a8"/>
        <w:ind w:left="360" w:firstLineChars="0" w:firstLine="0"/>
        <w:rPr>
          <w:lang w:val="zh-CN"/>
        </w:rPr>
      </w:pPr>
      <w:r w:rsidRPr="00F06914">
        <w:tab/>
      </w:r>
      <w:r w:rsidRPr="00525593">
        <w:rPr>
          <w:lang w:val="zh-CN"/>
        </w:rPr>
        <w:t>}</w:t>
      </w:r>
    </w:p>
    <w:p w:rsidR="003D1CCF" w:rsidRPr="003B7D6E" w:rsidRDefault="003D1CCF" w:rsidP="00A73C17">
      <w:pPr>
        <w:pStyle w:val="a8"/>
        <w:ind w:left="360" w:firstLineChars="0" w:firstLine="0"/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906E17">
        <w:rPr>
          <w:rFonts w:hint="eastAsia"/>
          <w:lang w:val="zh-CN"/>
        </w:rPr>
        <w:t>4</w:t>
      </w:r>
    </w:p>
    <w:p w:rsidR="00C75911" w:rsidRPr="005107E1" w:rsidRDefault="0077237C" w:rsidP="005107E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32F05" w:rsidRPr="000F462B" w:rsidRDefault="00703960" w:rsidP="00A32F05">
      <w:pPr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demo3</w:t>
      </w:r>
      <w:r>
        <w:rPr>
          <w:rFonts w:hint="eastAsia"/>
          <w:lang w:val="zh-CN"/>
        </w:rPr>
        <w:t>的模板程序，程序中的业务逻辑是向</w:t>
      </w:r>
      <w:r>
        <w:rPr>
          <w:rFonts w:hint="eastAsia"/>
          <w:lang w:val="zh-CN"/>
        </w:rPr>
        <w:t>account</w:t>
      </w:r>
      <w:r>
        <w:rPr>
          <w:rFonts w:hint="eastAsia"/>
          <w:lang w:val="zh-CN"/>
        </w:rPr>
        <w:t>表中添加一条数据，同时需要修改王五的金额为</w:t>
      </w:r>
      <w:r>
        <w:rPr>
          <w:rFonts w:hint="eastAsia"/>
          <w:lang w:val="zh-CN"/>
        </w:rPr>
        <w:t>1500</w:t>
      </w:r>
      <w:r>
        <w:rPr>
          <w:rFonts w:hint="eastAsia"/>
          <w:lang w:val="zh-CN"/>
        </w:rPr>
        <w:t>元，程序已经编写完成。但是模拟了一个异常，运行程序会出现异常。结果是表中保存了数据，但是王五的金额没有进行修改。现在需要使用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的声明式事务管理的方式对</w:t>
      </w:r>
      <w:r>
        <w:rPr>
          <w:rFonts w:hint="eastAsia"/>
          <w:lang w:val="zh-CN"/>
        </w:rPr>
        <w:t>AccountServiceImpl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pay</w:t>
      </w:r>
      <w:r>
        <w:rPr>
          <w:rFonts w:hint="eastAsia"/>
          <w:lang w:val="zh-CN"/>
        </w:rPr>
        <w:t>方法进行事务管理（使用配置文件的方式）。</w:t>
      </w:r>
    </w:p>
    <w:p w:rsidR="00604519" w:rsidRPr="00E04251" w:rsidRDefault="00604519" w:rsidP="00604519">
      <w:pPr>
        <w:rPr>
          <w:lang w:val="zh-CN"/>
        </w:rPr>
      </w:pP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E43566" w:rsidRPr="000C0D0C" w:rsidRDefault="00822FDD" w:rsidP="000C0D0C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0C0D0C">
        <w:rPr>
          <w:rFonts w:hint="eastAsia"/>
          <w:lang w:val="zh-CN"/>
        </w:rPr>
        <w:t>在</w:t>
      </w:r>
      <w:r w:rsidRPr="000C0D0C">
        <w:rPr>
          <w:rFonts w:hint="eastAsia"/>
          <w:lang w:val="zh-CN"/>
        </w:rPr>
        <w:t>applicationContext.xml</w:t>
      </w:r>
      <w:r w:rsidRPr="000C0D0C">
        <w:rPr>
          <w:rFonts w:hint="eastAsia"/>
          <w:lang w:val="zh-CN"/>
        </w:rPr>
        <w:t>配置文件中配置事务管理器</w:t>
      </w:r>
      <w:r w:rsidR="00261453" w:rsidRPr="000C0D0C">
        <w:rPr>
          <w:lang w:val="zh-CN"/>
        </w:rPr>
        <w:br/>
      </w:r>
      <w:r w:rsidR="00E43566" w:rsidRPr="000C0D0C">
        <w:rPr>
          <w:lang w:val="zh-CN"/>
        </w:rPr>
        <w:t>&lt;bean id="transactionManager" class="org.springframework.jdbc.datasource.DataSourceTransactionManager"&gt;</w:t>
      </w:r>
    </w:p>
    <w:p w:rsidR="00E43566" w:rsidRPr="000C0D0C" w:rsidRDefault="00E43566" w:rsidP="00E4356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C0D0C">
        <w:rPr>
          <w:lang w:val="zh-CN"/>
        </w:rPr>
        <w:tab/>
      </w:r>
      <w:r w:rsidRPr="000C0D0C">
        <w:rPr>
          <w:lang w:val="zh-CN"/>
        </w:rPr>
        <w:tab/>
        <w:t xml:space="preserve">&lt;!-- </w:t>
      </w:r>
      <w:r w:rsidRPr="000C0D0C">
        <w:rPr>
          <w:lang w:val="zh-CN"/>
        </w:rPr>
        <w:t>注入</w:t>
      </w:r>
      <w:r w:rsidRPr="000C0D0C">
        <w:rPr>
          <w:lang w:val="zh-CN"/>
        </w:rPr>
        <w:t>DataSource --&gt;</w:t>
      </w:r>
    </w:p>
    <w:p w:rsidR="00E43566" w:rsidRPr="00F06914" w:rsidRDefault="00E43566" w:rsidP="00E43566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  <w:t>&lt;property name="</w:t>
      </w:r>
      <w:proofErr w:type="spellStart"/>
      <w:r w:rsidRPr="00F06914">
        <w:t>dataSource</w:t>
      </w:r>
      <w:proofErr w:type="spellEnd"/>
      <w:r w:rsidRPr="00F06914">
        <w:t>" ref="</w:t>
      </w:r>
      <w:proofErr w:type="spellStart"/>
      <w:r w:rsidRPr="00F06914">
        <w:t>dataSource</w:t>
      </w:r>
      <w:proofErr w:type="spellEnd"/>
      <w:r w:rsidRPr="00F06914">
        <w:t>"&gt;&lt;/property&gt;</w:t>
      </w:r>
    </w:p>
    <w:p w:rsidR="00822FDD" w:rsidRDefault="00E43566" w:rsidP="000C0D0C">
      <w:pPr>
        <w:pStyle w:val="a8"/>
        <w:ind w:left="360" w:firstLineChars="0" w:firstLine="0"/>
        <w:rPr>
          <w:lang w:val="zh-CN"/>
        </w:rPr>
      </w:pPr>
      <w:r w:rsidRPr="00F06914">
        <w:tab/>
      </w:r>
      <w:r w:rsidRPr="000C0D0C">
        <w:rPr>
          <w:lang w:val="zh-CN"/>
        </w:rPr>
        <w:t>&lt;/bean&gt;</w:t>
      </w:r>
      <w:r w:rsidR="00261453">
        <w:rPr>
          <w:rFonts w:hint="eastAsia"/>
          <w:lang w:val="zh-CN"/>
        </w:rPr>
        <w:br/>
      </w:r>
    </w:p>
    <w:p w:rsidR="004A26DC" w:rsidRPr="007D22D8" w:rsidRDefault="00822FDD" w:rsidP="007D22D8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D22D8">
        <w:rPr>
          <w:rFonts w:hint="eastAsia"/>
          <w:lang w:val="zh-CN"/>
        </w:rPr>
        <w:t>在</w:t>
      </w:r>
      <w:r w:rsidRPr="007D22D8">
        <w:rPr>
          <w:rFonts w:hint="eastAsia"/>
          <w:lang w:val="zh-CN"/>
        </w:rPr>
        <w:t>applicationContext.xml</w:t>
      </w:r>
      <w:r w:rsidRPr="007D22D8">
        <w:rPr>
          <w:rFonts w:hint="eastAsia"/>
          <w:lang w:val="zh-CN"/>
        </w:rPr>
        <w:t>配置文件中配置事务通知</w:t>
      </w:r>
      <w:r w:rsidR="00CA6267" w:rsidRPr="007D22D8">
        <w:rPr>
          <w:lang w:val="zh-CN"/>
        </w:rPr>
        <w:br/>
      </w:r>
      <w:r w:rsidR="004A26DC" w:rsidRPr="007D22D8">
        <w:rPr>
          <w:lang w:val="zh-CN"/>
        </w:rPr>
        <w:t>&lt;tx:advice transaction-manager="transactionManager"</w:t>
      </w:r>
      <w:r w:rsidR="001A6BE2">
        <w:rPr>
          <w:rFonts w:hint="eastAsia"/>
          <w:lang w:val="zh-CN"/>
        </w:rPr>
        <w:t xml:space="preserve"> </w:t>
      </w:r>
      <w:r w:rsidR="00E34268" w:rsidRPr="00E34268">
        <w:rPr>
          <w:lang w:val="zh-CN"/>
        </w:rPr>
        <w:t>id="txAdvice"</w:t>
      </w:r>
      <w:r w:rsidR="004A26DC" w:rsidRPr="007D22D8">
        <w:rPr>
          <w:lang w:val="zh-CN"/>
        </w:rPr>
        <w:t>&gt;</w:t>
      </w:r>
    </w:p>
    <w:p w:rsidR="004A26DC" w:rsidRPr="007D22D8" w:rsidRDefault="004A26DC" w:rsidP="004A26DC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D22D8">
        <w:rPr>
          <w:lang w:val="zh-CN"/>
        </w:rPr>
        <w:tab/>
      </w:r>
      <w:r w:rsidRPr="007D22D8">
        <w:rPr>
          <w:lang w:val="zh-CN"/>
        </w:rPr>
        <w:tab/>
        <w:t>&lt;tx:attributes&gt;</w:t>
      </w:r>
    </w:p>
    <w:p w:rsidR="004A26DC" w:rsidRPr="00F06914" w:rsidRDefault="004A26DC" w:rsidP="004A26DC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</w:r>
      <w:r w:rsidRPr="00F06914">
        <w:tab/>
        <w:t>&lt;</w:t>
      </w:r>
      <w:proofErr w:type="spellStart"/>
      <w:r w:rsidRPr="00F06914">
        <w:t>tx</w:t>
      </w:r>
      <w:proofErr w:type="gramStart"/>
      <w:r w:rsidRPr="00F06914">
        <w:t>:method</w:t>
      </w:r>
      <w:proofErr w:type="spellEnd"/>
      <w:proofErr w:type="gramEnd"/>
      <w:r w:rsidRPr="00F06914">
        <w:t xml:space="preserve"> name="pay" isolation="DEFAULT" propagation="REQUIRED"/&gt;</w:t>
      </w:r>
    </w:p>
    <w:p w:rsidR="004A26DC" w:rsidRPr="007D22D8" w:rsidRDefault="004A26DC" w:rsidP="004A26DC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F06914">
        <w:tab/>
      </w:r>
      <w:r w:rsidRPr="00F06914">
        <w:tab/>
      </w:r>
      <w:r w:rsidRPr="007D22D8">
        <w:rPr>
          <w:lang w:val="zh-CN"/>
        </w:rPr>
        <w:t>&lt;/tx:attributes&gt;</w:t>
      </w:r>
    </w:p>
    <w:p w:rsidR="00822FDD" w:rsidRDefault="004A26DC" w:rsidP="007D22D8">
      <w:pPr>
        <w:pStyle w:val="a8"/>
        <w:ind w:left="360" w:firstLineChars="0" w:firstLine="0"/>
        <w:rPr>
          <w:lang w:val="zh-CN"/>
        </w:rPr>
      </w:pPr>
      <w:r w:rsidRPr="007D22D8">
        <w:rPr>
          <w:lang w:val="zh-CN"/>
        </w:rPr>
        <w:tab/>
        <w:t>&lt;/tx:advice&gt;</w:t>
      </w:r>
      <w:r w:rsidR="00CA6267">
        <w:rPr>
          <w:rFonts w:hint="eastAsia"/>
          <w:lang w:val="zh-CN"/>
        </w:rPr>
        <w:br/>
      </w:r>
    </w:p>
    <w:p w:rsidR="00822FDD" w:rsidRPr="0028412F" w:rsidRDefault="00822FDD" w:rsidP="006847B7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配置文件中配置</w:t>
      </w:r>
      <w:r>
        <w:rPr>
          <w:rFonts w:hint="eastAsia"/>
          <w:lang w:val="zh-CN"/>
        </w:rPr>
        <w:t>AOP</w:t>
      </w:r>
      <w:r>
        <w:rPr>
          <w:rFonts w:hint="eastAsia"/>
          <w:lang w:val="zh-CN"/>
        </w:rPr>
        <w:t>的事务增强</w:t>
      </w:r>
    </w:p>
    <w:p w:rsidR="00855118" w:rsidRPr="00F86AAD" w:rsidRDefault="00855118" w:rsidP="00F86AAD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F86AAD">
        <w:rPr>
          <w:lang w:val="zh-CN"/>
        </w:rPr>
        <w:t>&lt;aop:config&gt;</w:t>
      </w:r>
    </w:p>
    <w:p w:rsidR="00855118" w:rsidRPr="00F06914" w:rsidRDefault="00855118" w:rsidP="00F86AAD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F06914">
        <w:tab/>
      </w:r>
      <w:r w:rsidRPr="00F06914">
        <w:tab/>
        <w:t>&lt;</w:t>
      </w:r>
      <w:proofErr w:type="spellStart"/>
      <w:r w:rsidRPr="00F06914">
        <w:t>aop</w:t>
      </w:r>
      <w:proofErr w:type="gramStart"/>
      <w:r w:rsidRPr="00F06914">
        <w:t>:advisor</w:t>
      </w:r>
      <w:proofErr w:type="spellEnd"/>
      <w:proofErr w:type="gramEnd"/>
      <w:r w:rsidRPr="00F06914">
        <w:t xml:space="preserve"> advice-ref="</w:t>
      </w:r>
      <w:proofErr w:type="spellStart"/>
      <w:r w:rsidRPr="00F06914">
        <w:t>txAdvice</w:t>
      </w:r>
      <w:proofErr w:type="spellEnd"/>
      <w:r w:rsidRPr="00F06914">
        <w:t xml:space="preserve">" </w:t>
      </w:r>
      <w:proofErr w:type="spellStart"/>
      <w:r w:rsidRPr="00F06914">
        <w:t>pointcut</w:t>
      </w:r>
      <w:proofErr w:type="spellEnd"/>
      <w:r w:rsidRPr="00F06914">
        <w:t xml:space="preserve">="execution(public * </w:t>
      </w:r>
      <w:proofErr w:type="spellStart"/>
      <w:r w:rsidR="00F06914">
        <w:rPr>
          <w:rFonts w:hint="eastAsia"/>
        </w:rPr>
        <w:t>com.igeek</w:t>
      </w:r>
      <w:bookmarkStart w:id="0" w:name="_GoBack"/>
      <w:bookmarkEnd w:id="0"/>
      <w:r w:rsidRPr="00F06914">
        <w:t>.service.AccountServiceImpl.pay</w:t>
      </w:r>
      <w:proofErr w:type="spellEnd"/>
      <w:r w:rsidRPr="00F06914">
        <w:t>(..))"/&gt;</w:t>
      </w:r>
    </w:p>
    <w:p w:rsidR="00BA394B" w:rsidRPr="00855118" w:rsidRDefault="00855118" w:rsidP="00F86AAD">
      <w:pPr>
        <w:pStyle w:val="a8"/>
        <w:ind w:left="360" w:firstLineChars="0" w:firstLine="0"/>
        <w:rPr>
          <w:lang w:val="zh-CN"/>
        </w:rPr>
      </w:pPr>
      <w:r w:rsidRPr="00F06914">
        <w:tab/>
      </w:r>
      <w:r w:rsidRPr="00F86AAD">
        <w:rPr>
          <w:lang w:val="zh-CN"/>
        </w:rPr>
        <w:t>&lt;/aop:config&gt;</w:t>
      </w:r>
    </w:p>
    <w:p w:rsidR="00927047" w:rsidRDefault="00927047" w:rsidP="00927047">
      <w:pPr>
        <w:rPr>
          <w:lang w:val="zh-CN"/>
        </w:rPr>
      </w:pPr>
    </w:p>
    <w:p w:rsidR="00C82187" w:rsidRDefault="00C82187" w:rsidP="00927047">
      <w:pPr>
        <w:rPr>
          <w:lang w:val="zh-CN"/>
        </w:rPr>
      </w:pPr>
    </w:p>
    <w:p w:rsidR="00C82187" w:rsidRDefault="00C82187" w:rsidP="00C8218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906E17">
        <w:rPr>
          <w:rFonts w:hint="eastAsia"/>
          <w:lang w:val="zh-CN"/>
        </w:rPr>
        <w:t>5</w:t>
      </w:r>
    </w:p>
    <w:p w:rsidR="00C82187" w:rsidRPr="00B005E3" w:rsidRDefault="00C82187" w:rsidP="00C8218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C82187" w:rsidRDefault="00C82187" w:rsidP="00C8218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82187" w:rsidRPr="000F462B" w:rsidRDefault="00C82187" w:rsidP="00C82187">
      <w:pPr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demo3</w:t>
      </w:r>
      <w:r>
        <w:rPr>
          <w:rFonts w:hint="eastAsia"/>
          <w:lang w:val="zh-CN"/>
        </w:rPr>
        <w:t>的模板程序，程序中的业务逻辑是向</w:t>
      </w:r>
      <w:r>
        <w:rPr>
          <w:rFonts w:hint="eastAsia"/>
          <w:lang w:val="zh-CN"/>
        </w:rPr>
        <w:t>account</w:t>
      </w:r>
      <w:r>
        <w:rPr>
          <w:rFonts w:hint="eastAsia"/>
          <w:lang w:val="zh-CN"/>
        </w:rPr>
        <w:t>表中添加一条数据，同时需要修改王五的金额为</w:t>
      </w:r>
      <w:r>
        <w:rPr>
          <w:rFonts w:hint="eastAsia"/>
          <w:lang w:val="zh-CN"/>
        </w:rPr>
        <w:t>1500</w:t>
      </w:r>
      <w:r>
        <w:rPr>
          <w:rFonts w:hint="eastAsia"/>
          <w:lang w:val="zh-CN"/>
        </w:rPr>
        <w:t>元，程序已经编写完成。但是模拟了一个异常，运行程序会出现异常。结果是表中保存了数据，但是王五的金额没有进行修改。现在需要使用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的声明式事务管理的方式对</w:t>
      </w:r>
      <w:r>
        <w:rPr>
          <w:rFonts w:hint="eastAsia"/>
          <w:lang w:val="zh-CN"/>
        </w:rPr>
        <w:t>AccountServiceImpl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pay</w:t>
      </w:r>
      <w:r>
        <w:rPr>
          <w:rFonts w:hint="eastAsia"/>
          <w:lang w:val="zh-CN"/>
        </w:rPr>
        <w:t>方法进行事务管理（使用</w:t>
      </w:r>
      <w:r>
        <w:t> </w:t>
      </w:r>
      <w:r>
        <w:rPr>
          <w:rFonts w:hint="eastAsia"/>
        </w:rPr>
        <w:t>声明式事务注解加配置文件的方式</w:t>
      </w:r>
      <w:r>
        <w:rPr>
          <w:rFonts w:hint="eastAsia"/>
          <w:lang w:val="zh-CN"/>
        </w:rPr>
        <w:t>）。</w:t>
      </w:r>
    </w:p>
    <w:p w:rsidR="00C82187" w:rsidRPr="00DE1658" w:rsidRDefault="00C82187" w:rsidP="00C82187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F4439" w:rsidRPr="0077245F" w:rsidRDefault="00C82187" w:rsidP="0077245F">
      <w:pPr>
        <w:pStyle w:val="a8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7245F">
        <w:rPr>
          <w:rFonts w:hint="eastAsia"/>
          <w:lang w:val="zh-CN"/>
        </w:rPr>
        <w:t>在</w:t>
      </w:r>
      <w:r w:rsidRPr="0077245F">
        <w:rPr>
          <w:rFonts w:hint="eastAsia"/>
          <w:lang w:val="zh-CN"/>
        </w:rPr>
        <w:t>applicationContext.xml</w:t>
      </w:r>
      <w:r w:rsidRPr="0077245F">
        <w:rPr>
          <w:rFonts w:hint="eastAsia"/>
          <w:lang w:val="zh-CN"/>
        </w:rPr>
        <w:t>配置文件中配置事务管理器</w:t>
      </w:r>
      <w:r w:rsidR="00485C73" w:rsidRPr="0077245F">
        <w:rPr>
          <w:lang w:val="zh-CN"/>
        </w:rPr>
        <w:br/>
      </w:r>
      <w:r w:rsidR="00EF4439" w:rsidRPr="0077245F">
        <w:rPr>
          <w:lang w:val="zh-CN"/>
        </w:rPr>
        <w:lastRenderedPageBreak/>
        <w:t>&lt;bean id="transactionManager" class="org.springframework.jdbc.datasource.DataSourceTransactionManager"&gt;</w:t>
      </w:r>
    </w:p>
    <w:p w:rsidR="00EF4439" w:rsidRPr="000C0D0C" w:rsidRDefault="00EF4439" w:rsidP="00EF4439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C0D0C">
        <w:rPr>
          <w:lang w:val="zh-CN"/>
        </w:rPr>
        <w:tab/>
      </w:r>
      <w:r w:rsidRPr="000C0D0C">
        <w:rPr>
          <w:lang w:val="zh-CN"/>
        </w:rPr>
        <w:tab/>
        <w:t xml:space="preserve">&lt;!-- </w:t>
      </w:r>
      <w:r w:rsidRPr="000C0D0C">
        <w:rPr>
          <w:lang w:val="zh-CN"/>
        </w:rPr>
        <w:t>注入</w:t>
      </w:r>
      <w:r w:rsidRPr="000C0D0C">
        <w:rPr>
          <w:lang w:val="zh-CN"/>
        </w:rPr>
        <w:t>DataSource --&gt;</w:t>
      </w:r>
    </w:p>
    <w:p w:rsidR="00EF4439" w:rsidRPr="00F06914" w:rsidRDefault="00EF4439" w:rsidP="00EF4439">
      <w:pPr>
        <w:autoSpaceDE w:val="0"/>
        <w:autoSpaceDN w:val="0"/>
        <w:adjustRightInd w:val="0"/>
        <w:spacing w:line="240" w:lineRule="auto"/>
        <w:jc w:val="left"/>
      </w:pPr>
      <w:r w:rsidRPr="00F06914">
        <w:tab/>
      </w:r>
      <w:r w:rsidRPr="00F06914">
        <w:tab/>
        <w:t>&lt;property name="</w:t>
      </w:r>
      <w:proofErr w:type="spellStart"/>
      <w:r w:rsidRPr="00F06914">
        <w:t>dataSource</w:t>
      </w:r>
      <w:proofErr w:type="spellEnd"/>
      <w:r w:rsidRPr="00F06914">
        <w:t>" ref="</w:t>
      </w:r>
      <w:proofErr w:type="spellStart"/>
      <w:r w:rsidRPr="00F06914">
        <w:t>dataSource</w:t>
      </w:r>
      <w:proofErr w:type="spellEnd"/>
      <w:r w:rsidRPr="00F06914">
        <w:t>"&gt;&lt;/property&gt;</w:t>
      </w:r>
    </w:p>
    <w:p w:rsidR="00485C73" w:rsidRDefault="00EF4439" w:rsidP="0077245F">
      <w:pPr>
        <w:pStyle w:val="a8"/>
        <w:ind w:left="360" w:firstLineChars="0" w:firstLine="0"/>
        <w:rPr>
          <w:lang w:val="zh-CN"/>
        </w:rPr>
      </w:pPr>
      <w:r w:rsidRPr="00F06914">
        <w:tab/>
      </w:r>
      <w:r w:rsidRPr="000C0D0C">
        <w:rPr>
          <w:lang w:val="zh-CN"/>
        </w:rPr>
        <w:t>&lt;/bean&gt;</w:t>
      </w:r>
    </w:p>
    <w:p w:rsidR="00C82187" w:rsidRDefault="00C82187" w:rsidP="00485C73">
      <w:pPr>
        <w:pStyle w:val="a8"/>
        <w:ind w:left="360" w:firstLineChars="0" w:firstLine="0"/>
        <w:rPr>
          <w:lang w:val="zh-CN"/>
        </w:rPr>
      </w:pPr>
    </w:p>
    <w:p w:rsidR="00C82187" w:rsidRPr="005F1359" w:rsidRDefault="00C82187" w:rsidP="005F1359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5F1359">
        <w:rPr>
          <w:rFonts w:hint="eastAsia"/>
          <w:lang w:val="zh-CN"/>
        </w:rPr>
        <w:t>在</w:t>
      </w:r>
      <w:r w:rsidRPr="005F1359">
        <w:rPr>
          <w:rFonts w:hint="eastAsia"/>
          <w:lang w:val="zh-CN"/>
        </w:rPr>
        <w:t>applicationContext.xml</w:t>
      </w:r>
      <w:r w:rsidRPr="005F1359">
        <w:rPr>
          <w:rFonts w:hint="eastAsia"/>
          <w:lang w:val="zh-CN"/>
        </w:rPr>
        <w:t>配置文件中开启事务注解</w:t>
      </w:r>
      <w:r w:rsidR="00A036DF" w:rsidRPr="005F1359">
        <w:rPr>
          <w:lang w:val="zh-CN"/>
        </w:rPr>
        <w:br/>
        <w:t>&lt;tx:annotation-driven transaction-manager="transactionManager"/&gt;</w:t>
      </w:r>
      <w:r w:rsidR="00A036DF" w:rsidRPr="005F1359">
        <w:rPr>
          <w:rFonts w:hint="eastAsia"/>
          <w:lang w:val="zh-CN"/>
        </w:rPr>
        <w:br/>
      </w:r>
    </w:p>
    <w:p w:rsidR="003669F4" w:rsidRPr="00911021" w:rsidRDefault="00C82187" w:rsidP="00911021">
      <w:pPr>
        <w:pStyle w:val="a8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911021">
        <w:rPr>
          <w:rFonts w:hint="eastAsia"/>
          <w:lang w:val="zh-CN"/>
        </w:rPr>
        <w:t>在</w:t>
      </w:r>
      <w:r w:rsidRPr="00911021">
        <w:rPr>
          <w:lang w:val="zh-CN"/>
        </w:rPr>
        <w:t>AccountServiceImpl</w:t>
      </w:r>
      <w:r w:rsidRPr="00911021">
        <w:rPr>
          <w:rFonts w:hint="eastAsia"/>
          <w:lang w:val="zh-CN"/>
        </w:rPr>
        <w:t>类中添加事务的注解</w:t>
      </w:r>
      <w:r w:rsidR="003669F4" w:rsidRPr="00911021">
        <w:rPr>
          <w:lang w:val="zh-CN"/>
        </w:rPr>
        <w:br/>
        <w:t>@Transactional</w:t>
      </w:r>
    </w:p>
    <w:p w:rsidR="00C82187" w:rsidRPr="0028412F" w:rsidRDefault="003669F4" w:rsidP="00911021">
      <w:pPr>
        <w:pStyle w:val="a8"/>
        <w:ind w:left="360" w:firstLineChars="0" w:firstLine="0"/>
        <w:rPr>
          <w:lang w:val="zh-CN"/>
        </w:rPr>
      </w:pPr>
      <w:r w:rsidRPr="00911021">
        <w:rPr>
          <w:lang w:val="zh-CN"/>
        </w:rPr>
        <w:t>public class AccountServiceImpl implements AccountService</w:t>
      </w:r>
    </w:p>
    <w:p w:rsidR="00C82187" w:rsidRPr="00637E9B" w:rsidRDefault="00C82187" w:rsidP="00C82187">
      <w:pPr>
        <w:rPr>
          <w:lang w:val="zh-CN"/>
        </w:rPr>
      </w:pPr>
    </w:p>
    <w:p w:rsidR="00C82187" w:rsidRPr="00927047" w:rsidRDefault="00C82187" w:rsidP="00927047">
      <w:pPr>
        <w:rPr>
          <w:lang w:val="zh-CN"/>
        </w:rPr>
      </w:pPr>
    </w:p>
    <w:sectPr w:rsidR="00C82187" w:rsidRPr="00927047" w:rsidSect="001A41F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F8C" w:rsidRDefault="00B36F8C">
      <w:pPr>
        <w:spacing w:line="240" w:lineRule="auto"/>
      </w:pPr>
      <w:r>
        <w:separator/>
      </w:r>
    </w:p>
  </w:endnote>
  <w:endnote w:type="continuationSeparator" w:id="0">
    <w:p w:rsidR="00B36F8C" w:rsidRDefault="00B36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F8C" w:rsidRDefault="00B36F8C">
      <w:pPr>
        <w:spacing w:line="240" w:lineRule="auto"/>
      </w:pPr>
      <w:r>
        <w:separator/>
      </w:r>
    </w:p>
  </w:footnote>
  <w:footnote w:type="continuationSeparator" w:id="0">
    <w:p w:rsidR="00B36F8C" w:rsidRDefault="00B36F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57474"/>
    <w:multiLevelType w:val="hybridMultilevel"/>
    <w:tmpl w:val="E47C0FC2"/>
    <w:lvl w:ilvl="0" w:tplc="366C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237AE"/>
    <w:multiLevelType w:val="hybridMultilevel"/>
    <w:tmpl w:val="B980D918"/>
    <w:lvl w:ilvl="0" w:tplc="898E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A2F7803"/>
    <w:multiLevelType w:val="hybridMultilevel"/>
    <w:tmpl w:val="A238DB44"/>
    <w:lvl w:ilvl="0" w:tplc="733AE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44C4B6B"/>
    <w:multiLevelType w:val="hybridMultilevel"/>
    <w:tmpl w:val="5DDA130A"/>
    <w:lvl w:ilvl="0" w:tplc="69565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7E4E4A"/>
    <w:multiLevelType w:val="hybridMultilevel"/>
    <w:tmpl w:val="EC2CEB02"/>
    <w:lvl w:ilvl="0" w:tplc="EBF49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1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2">
    <w:nsid w:val="64211581"/>
    <w:multiLevelType w:val="hybridMultilevel"/>
    <w:tmpl w:val="98C8985E"/>
    <w:lvl w:ilvl="0" w:tplc="C84A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175C3E"/>
    <w:multiLevelType w:val="hybridMultilevel"/>
    <w:tmpl w:val="743EF828"/>
    <w:lvl w:ilvl="0" w:tplc="E4764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0B1807"/>
    <w:multiLevelType w:val="hybridMultilevel"/>
    <w:tmpl w:val="333CF354"/>
    <w:lvl w:ilvl="0" w:tplc="6990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1E7051"/>
    <w:multiLevelType w:val="hybridMultilevel"/>
    <w:tmpl w:val="A4AA95B6"/>
    <w:lvl w:ilvl="0" w:tplc="81C6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B17A77"/>
    <w:multiLevelType w:val="hybridMultilevel"/>
    <w:tmpl w:val="E036FB40"/>
    <w:lvl w:ilvl="0" w:tplc="2A74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</w:num>
  <w:num w:numId="4">
    <w:abstractNumId w:val="10"/>
    <w:lvlOverride w:ilvl="0">
      <w:startOverride w:val="4"/>
    </w:lvlOverride>
  </w:num>
  <w:num w:numId="5">
    <w:abstractNumId w:val="11"/>
    <w:lvlOverride w:ilvl="0">
      <w:startOverride w:val="6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16"/>
  </w:num>
  <w:num w:numId="13">
    <w:abstractNumId w:val="7"/>
  </w:num>
  <w:num w:numId="14">
    <w:abstractNumId w:val="15"/>
  </w:num>
  <w:num w:numId="15">
    <w:abstractNumId w:val="8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1D44"/>
    <w:rsid w:val="00017998"/>
    <w:rsid w:val="00026FEC"/>
    <w:rsid w:val="00036B7E"/>
    <w:rsid w:val="000400A7"/>
    <w:rsid w:val="00041C45"/>
    <w:rsid w:val="0004472F"/>
    <w:rsid w:val="000502C2"/>
    <w:rsid w:val="000517B1"/>
    <w:rsid w:val="00061A58"/>
    <w:rsid w:val="00066D2A"/>
    <w:rsid w:val="000710E0"/>
    <w:rsid w:val="00077670"/>
    <w:rsid w:val="00080833"/>
    <w:rsid w:val="000845D5"/>
    <w:rsid w:val="00094216"/>
    <w:rsid w:val="000A2131"/>
    <w:rsid w:val="000A3429"/>
    <w:rsid w:val="000A71DF"/>
    <w:rsid w:val="000B59D7"/>
    <w:rsid w:val="000C0D0C"/>
    <w:rsid w:val="000E0AA7"/>
    <w:rsid w:val="000E213B"/>
    <w:rsid w:val="000F3A8B"/>
    <w:rsid w:val="00107E29"/>
    <w:rsid w:val="001116C7"/>
    <w:rsid w:val="0011312C"/>
    <w:rsid w:val="00113784"/>
    <w:rsid w:val="00115D68"/>
    <w:rsid w:val="001323B6"/>
    <w:rsid w:val="0014677C"/>
    <w:rsid w:val="00160674"/>
    <w:rsid w:val="00162976"/>
    <w:rsid w:val="0018243D"/>
    <w:rsid w:val="00182FCE"/>
    <w:rsid w:val="0018522E"/>
    <w:rsid w:val="0018739A"/>
    <w:rsid w:val="001A12B7"/>
    <w:rsid w:val="001A41F7"/>
    <w:rsid w:val="001A48E8"/>
    <w:rsid w:val="001A6BE2"/>
    <w:rsid w:val="001D011B"/>
    <w:rsid w:val="001D1640"/>
    <w:rsid w:val="001E3F7D"/>
    <w:rsid w:val="001E79E7"/>
    <w:rsid w:val="001F0598"/>
    <w:rsid w:val="001F5B47"/>
    <w:rsid w:val="00203578"/>
    <w:rsid w:val="00221F7B"/>
    <w:rsid w:val="0022248E"/>
    <w:rsid w:val="00231424"/>
    <w:rsid w:val="00241826"/>
    <w:rsid w:val="00242860"/>
    <w:rsid w:val="00245C36"/>
    <w:rsid w:val="00247FDC"/>
    <w:rsid w:val="00261453"/>
    <w:rsid w:val="0027688B"/>
    <w:rsid w:val="00285C02"/>
    <w:rsid w:val="002867B5"/>
    <w:rsid w:val="00290766"/>
    <w:rsid w:val="002A5D9B"/>
    <w:rsid w:val="002B4E4A"/>
    <w:rsid w:val="002C2A94"/>
    <w:rsid w:val="002C5490"/>
    <w:rsid w:val="002C6D4E"/>
    <w:rsid w:val="002D0EF3"/>
    <w:rsid w:val="002E111F"/>
    <w:rsid w:val="002E3FA5"/>
    <w:rsid w:val="002E65B3"/>
    <w:rsid w:val="002F7D4E"/>
    <w:rsid w:val="00305688"/>
    <w:rsid w:val="00306C9D"/>
    <w:rsid w:val="00310732"/>
    <w:rsid w:val="00311B49"/>
    <w:rsid w:val="00311BC0"/>
    <w:rsid w:val="00326321"/>
    <w:rsid w:val="003369A9"/>
    <w:rsid w:val="003372FF"/>
    <w:rsid w:val="003474FF"/>
    <w:rsid w:val="00347E92"/>
    <w:rsid w:val="00354D10"/>
    <w:rsid w:val="0036374D"/>
    <w:rsid w:val="00364A6A"/>
    <w:rsid w:val="003669F4"/>
    <w:rsid w:val="00383275"/>
    <w:rsid w:val="00390B70"/>
    <w:rsid w:val="00393574"/>
    <w:rsid w:val="0039403A"/>
    <w:rsid w:val="00395B7A"/>
    <w:rsid w:val="003A2B40"/>
    <w:rsid w:val="003B0329"/>
    <w:rsid w:val="003B5406"/>
    <w:rsid w:val="003B7D6E"/>
    <w:rsid w:val="003C4134"/>
    <w:rsid w:val="003D1CCF"/>
    <w:rsid w:val="003D257A"/>
    <w:rsid w:val="003D3768"/>
    <w:rsid w:val="003E551A"/>
    <w:rsid w:val="004047E6"/>
    <w:rsid w:val="004065B3"/>
    <w:rsid w:val="00407CE2"/>
    <w:rsid w:val="00412511"/>
    <w:rsid w:val="00417C9B"/>
    <w:rsid w:val="00417DCC"/>
    <w:rsid w:val="00422752"/>
    <w:rsid w:val="004234FC"/>
    <w:rsid w:val="0042407F"/>
    <w:rsid w:val="00426002"/>
    <w:rsid w:val="00431356"/>
    <w:rsid w:val="0045177D"/>
    <w:rsid w:val="00451D42"/>
    <w:rsid w:val="00454D01"/>
    <w:rsid w:val="004558EE"/>
    <w:rsid w:val="0046083B"/>
    <w:rsid w:val="00460949"/>
    <w:rsid w:val="004625FD"/>
    <w:rsid w:val="004664FD"/>
    <w:rsid w:val="00476641"/>
    <w:rsid w:val="00483119"/>
    <w:rsid w:val="00485C73"/>
    <w:rsid w:val="004A0B15"/>
    <w:rsid w:val="004A118A"/>
    <w:rsid w:val="004A26DC"/>
    <w:rsid w:val="004A7365"/>
    <w:rsid w:val="004B253B"/>
    <w:rsid w:val="004D1209"/>
    <w:rsid w:val="004D540C"/>
    <w:rsid w:val="004E4894"/>
    <w:rsid w:val="004F52FD"/>
    <w:rsid w:val="004F5FD8"/>
    <w:rsid w:val="00503FEE"/>
    <w:rsid w:val="00506B80"/>
    <w:rsid w:val="005107E1"/>
    <w:rsid w:val="005150DF"/>
    <w:rsid w:val="005233B5"/>
    <w:rsid w:val="005259AA"/>
    <w:rsid w:val="00531D7E"/>
    <w:rsid w:val="00546175"/>
    <w:rsid w:val="00547256"/>
    <w:rsid w:val="0055181D"/>
    <w:rsid w:val="005520F4"/>
    <w:rsid w:val="00563A40"/>
    <w:rsid w:val="00563F41"/>
    <w:rsid w:val="00570160"/>
    <w:rsid w:val="0057053A"/>
    <w:rsid w:val="00576B28"/>
    <w:rsid w:val="005912E6"/>
    <w:rsid w:val="005A0CEE"/>
    <w:rsid w:val="005A6FA5"/>
    <w:rsid w:val="005B19C0"/>
    <w:rsid w:val="005C68CA"/>
    <w:rsid w:val="005D30CD"/>
    <w:rsid w:val="005F04FB"/>
    <w:rsid w:val="005F1359"/>
    <w:rsid w:val="00600DEB"/>
    <w:rsid w:val="00601275"/>
    <w:rsid w:val="00602C12"/>
    <w:rsid w:val="00604519"/>
    <w:rsid w:val="00617FD1"/>
    <w:rsid w:val="00634E69"/>
    <w:rsid w:val="00637570"/>
    <w:rsid w:val="00646CAB"/>
    <w:rsid w:val="00651B8E"/>
    <w:rsid w:val="00680AC2"/>
    <w:rsid w:val="006847B7"/>
    <w:rsid w:val="00696E95"/>
    <w:rsid w:val="006A3505"/>
    <w:rsid w:val="006A49AA"/>
    <w:rsid w:val="006B7E4E"/>
    <w:rsid w:val="006E2ECD"/>
    <w:rsid w:val="00703960"/>
    <w:rsid w:val="00707BC7"/>
    <w:rsid w:val="00736DD2"/>
    <w:rsid w:val="00746034"/>
    <w:rsid w:val="007660D7"/>
    <w:rsid w:val="0077237C"/>
    <w:rsid w:val="0077245F"/>
    <w:rsid w:val="00772AEE"/>
    <w:rsid w:val="00795667"/>
    <w:rsid w:val="00796B28"/>
    <w:rsid w:val="00797CDF"/>
    <w:rsid w:val="007A1645"/>
    <w:rsid w:val="007A7C02"/>
    <w:rsid w:val="007B5BE3"/>
    <w:rsid w:val="007C0984"/>
    <w:rsid w:val="007C4C07"/>
    <w:rsid w:val="007D22D8"/>
    <w:rsid w:val="007D3608"/>
    <w:rsid w:val="007D47B8"/>
    <w:rsid w:val="007D551C"/>
    <w:rsid w:val="007D66FF"/>
    <w:rsid w:val="007E1E60"/>
    <w:rsid w:val="007E7F06"/>
    <w:rsid w:val="007F039E"/>
    <w:rsid w:val="007F43CE"/>
    <w:rsid w:val="0080799B"/>
    <w:rsid w:val="0081607D"/>
    <w:rsid w:val="0082006A"/>
    <w:rsid w:val="0082102F"/>
    <w:rsid w:val="00822FDD"/>
    <w:rsid w:val="0082663E"/>
    <w:rsid w:val="008351FF"/>
    <w:rsid w:val="00843869"/>
    <w:rsid w:val="00855118"/>
    <w:rsid w:val="00855538"/>
    <w:rsid w:val="008670EF"/>
    <w:rsid w:val="008700B0"/>
    <w:rsid w:val="008712FD"/>
    <w:rsid w:val="008738D3"/>
    <w:rsid w:val="00882AFC"/>
    <w:rsid w:val="008A0284"/>
    <w:rsid w:val="008A2221"/>
    <w:rsid w:val="008A3B2D"/>
    <w:rsid w:val="008B1348"/>
    <w:rsid w:val="008B2B1C"/>
    <w:rsid w:val="008B4C8C"/>
    <w:rsid w:val="008C2D72"/>
    <w:rsid w:val="008D06C3"/>
    <w:rsid w:val="008D6DB7"/>
    <w:rsid w:val="008E45FE"/>
    <w:rsid w:val="00901677"/>
    <w:rsid w:val="00906E0C"/>
    <w:rsid w:val="00906E17"/>
    <w:rsid w:val="00911021"/>
    <w:rsid w:val="0091468B"/>
    <w:rsid w:val="009171D5"/>
    <w:rsid w:val="00920E8A"/>
    <w:rsid w:val="00925B70"/>
    <w:rsid w:val="00927047"/>
    <w:rsid w:val="00934841"/>
    <w:rsid w:val="0094310C"/>
    <w:rsid w:val="0095635D"/>
    <w:rsid w:val="00956EF3"/>
    <w:rsid w:val="0096019F"/>
    <w:rsid w:val="00960921"/>
    <w:rsid w:val="00976FF6"/>
    <w:rsid w:val="0098159F"/>
    <w:rsid w:val="00991EBD"/>
    <w:rsid w:val="009A0E15"/>
    <w:rsid w:val="009B1A99"/>
    <w:rsid w:val="009B2CED"/>
    <w:rsid w:val="009B7BE7"/>
    <w:rsid w:val="009D13C4"/>
    <w:rsid w:val="009D2C95"/>
    <w:rsid w:val="009D73A1"/>
    <w:rsid w:val="009E2BC4"/>
    <w:rsid w:val="009E3D11"/>
    <w:rsid w:val="00A036DF"/>
    <w:rsid w:val="00A118B2"/>
    <w:rsid w:val="00A23653"/>
    <w:rsid w:val="00A23A50"/>
    <w:rsid w:val="00A32F05"/>
    <w:rsid w:val="00A364A2"/>
    <w:rsid w:val="00A60E24"/>
    <w:rsid w:val="00A66BB1"/>
    <w:rsid w:val="00A73599"/>
    <w:rsid w:val="00A73C17"/>
    <w:rsid w:val="00A8102C"/>
    <w:rsid w:val="00A83C60"/>
    <w:rsid w:val="00A84444"/>
    <w:rsid w:val="00A91479"/>
    <w:rsid w:val="00AB213C"/>
    <w:rsid w:val="00AB3895"/>
    <w:rsid w:val="00AB551A"/>
    <w:rsid w:val="00AC17C8"/>
    <w:rsid w:val="00AD5F9E"/>
    <w:rsid w:val="00AE06BC"/>
    <w:rsid w:val="00AE0EEC"/>
    <w:rsid w:val="00AE4367"/>
    <w:rsid w:val="00AF32D3"/>
    <w:rsid w:val="00AF365B"/>
    <w:rsid w:val="00B01DDA"/>
    <w:rsid w:val="00B11492"/>
    <w:rsid w:val="00B11A18"/>
    <w:rsid w:val="00B150D9"/>
    <w:rsid w:val="00B15D32"/>
    <w:rsid w:val="00B24198"/>
    <w:rsid w:val="00B278C0"/>
    <w:rsid w:val="00B36F8C"/>
    <w:rsid w:val="00B40EC6"/>
    <w:rsid w:val="00B54F03"/>
    <w:rsid w:val="00B62365"/>
    <w:rsid w:val="00B633A5"/>
    <w:rsid w:val="00B64850"/>
    <w:rsid w:val="00B87A3B"/>
    <w:rsid w:val="00B96C5E"/>
    <w:rsid w:val="00BA394B"/>
    <w:rsid w:val="00BA54A2"/>
    <w:rsid w:val="00BC42EA"/>
    <w:rsid w:val="00BD2571"/>
    <w:rsid w:val="00BD6B6B"/>
    <w:rsid w:val="00BE4953"/>
    <w:rsid w:val="00BF3383"/>
    <w:rsid w:val="00BF3D23"/>
    <w:rsid w:val="00BF510E"/>
    <w:rsid w:val="00C061BD"/>
    <w:rsid w:val="00C1153D"/>
    <w:rsid w:val="00C27030"/>
    <w:rsid w:val="00C2708F"/>
    <w:rsid w:val="00C30059"/>
    <w:rsid w:val="00C33D53"/>
    <w:rsid w:val="00C3530F"/>
    <w:rsid w:val="00C524EA"/>
    <w:rsid w:val="00C6414C"/>
    <w:rsid w:val="00C70C85"/>
    <w:rsid w:val="00C74937"/>
    <w:rsid w:val="00C750BE"/>
    <w:rsid w:val="00C75911"/>
    <w:rsid w:val="00C82187"/>
    <w:rsid w:val="00C84857"/>
    <w:rsid w:val="00C97979"/>
    <w:rsid w:val="00CA6267"/>
    <w:rsid w:val="00CA7F2E"/>
    <w:rsid w:val="00CB002F"/>
    <w:rsid w:val="00CB1606"/>
    <w:rsid w:val="00CB7773"/>
    <w:rsid w:val="00CC2090"/>
    <w:rsid w:val="00CD5636"/>
    <w:rsid w:val="00CE5AD2"/>
    <w:rsid w:val="00D03751"/>
    <w:rsid w:val="00D06C02"/>
    <w:rsid w:val="00D15F29"/>
    <w:rsid w:val="00D207EE"/>
    <w:rsid w:val="00D3322C"/>
    <w:rsid w:val="00D4066A"/>
    <w:rsid w:val="00D47939"/>
    <w:rsid w:val="00D55AEE"/>
    <w:rsid w:val="00D752CA"/>
    <w:rsid w:val="00D85492"/>
    <w:rsid w:val="00D976AF"/>
    <w:rsid w:val="00DA0D09"/>
    <w:rsid w:val="00DA3BC4"/>
    <w:rsid w:val="00DA7074"/>
    <w:rsid w:val="00DB0642"/>
    <w:rsid w:val="00DB4903"/>
    <w:rsid w:val="00DB7212"/>
    <w:rsid w:val="00DD745A"/>
    <w:rsid w:val="00DE0D8D"/>
    <w:rsid w:val="00DF131D"/>
    <w:rsid w:val="00DF5167"/>
    <w:rsid w:val="00E04251"/>
    <w:rsid w:val="00E12790"/>
    <w:rsid w:val="00E224D7"/>
    <w:rsid w:val="00E270AE"/>
    <w:rsid w:val="00E30444"/>
    <w:rsid w:val="00E31CF0"/>
    <w:rsid w:val="00E3383B"/>
    <w:rsid w:val="00E34268"/>
    <w:rsid w:val="00E3428D"/>
    <w:rsid w:val="00E369B5"/>
    <w:rsid w:val="00E43566"/>
    <w:rsid w:val="00E50A5D"/>
    <w:rsid w:val="00E651FF"/>
    <w:rsid w:val="00E82AC2"/>
    <w:rsid w:val="00E87056"/>
    <w:rsid w:val="00E904E2"/>
    <w:rsid w:val="00E909AE"/>
    <w:rsid w:val="00E926C9"/>
    <w:rsid w:val="00EA6E88"/>
    <w:rsid w:val="00EC4E04"/>
    <w:rsid w:val="00EC52F9"/>
    <w:rsid w:val="00ED3C86"/>
    <w:rsid w:val="00EE1749"/>
    <w:rsid w:val="00EF1DF6"/>
    <w:rsid w:val="00EF4439"/>
    <w:rsid w:val="00F0094E"/>
    <w:rsid w:val="00F0163B"/>
    <w:rsid w:val="00F02497"/>
    <w:rsid w:val="00F04221"/>
    <w:rsid w:val="00F06914"/>
    <w:rsid w:val="00F17FFE"/>
    <w:rsid w:val="00F3136D"/>
    <w:rsid w:val="00F41757"/>
    <w:rsid w:val="00F456FB"/>
    <w:rsid w:val="00F50492"/>
    <w:rsid w:val="00F53DD0"/>
    <w:rsid w:val="00F55F04"/>
    <w:rsid w:val="00F67958"/>
    <w:rsid w:val="00F7348C"/>
    <w:rsid w:val="00F829C0"/>
    <w:rsid w:val="00F86AAD"/>
    <w:rsid w:val="00FB0256"/>
    <w:rsid w:val="00FB1612"/>
    <w:rsid w:val="00FB1ADD"/>
    <w:rsid w:val="00FC32E0"/>
    <w:rsid w:val="00FC347C"/>
    <w:rsid w:val="00FC3E74"/>
    <w:rsid w:val="00FC48CC"/>
    <w:rsid w:val="00FC5C2E"/>
    <w:rsid w:val="00FF618D"/>
    <w:rsid w:val="00FF6FFD"/>
    <w:rsid w:val="00FF791D"/>
    <w:rsid w:val="00FF7A46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F7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A41F7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A41F7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A41F7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A41F7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1A41F7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1A41F7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1A41F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1A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1A41F7"/>
  </w:style>
  <w:style w:type="paragraph" w:styleId="40">
    <w:name w:val="toc 4"/>
    <w:basedOn w:val="a"/>
    <w:next w:val="a"/>
    <w:uiPriority w:val="39"/>
    <w:unhideWhenUsed/>
    <w:qFormat/>
    <w:rsid w:val="001A41F7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1A41F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1A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1A41F7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1A41F7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1A41F7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1A41F7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1A41F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1A41F7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1A41F7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1A41F7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1A41F7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1A41F7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1A41F7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98159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8159F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56A0D2-3F5C-4463-AFF9-54D1E19F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169</TotalTime>
  <Pages>1</Pages>
  <Words>849</Words>
  <Characters>4844</Characters>
  <Application>Microsoft Office Word</Application>
  <DocSecurity>0</DocSecurity>
  <Lines>40</Lines>
  <Paragraphs>11</Paragraphs>
  <ScaleCrop>false</ScaleCrop>
  <Company>Microsoft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702</cp:revision>
  <dcterms:created xsi:type="dcterms:W3CDTF">2017-02-27T09:33:00Z</dcterms:created>
  <dcterms:modified xsi:type="dcterms:W3CDTF">2018-05-31T06:12:00Z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