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CB002F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B01DD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Spring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E3428D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3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31455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0A4D66" w:rsidRDefault="000A4D66" w:rsidP="000A4D66">
      <w:pPr>
        <w:rPr>
          <w:lang w:val="zh-CN"/>
        </w:rPr>
      </w:pPr>
    </w:p>
    <w:p w:rsidR="000A4D66" w:rsidRDefault="000A4D66" w:rsidP="000A4D66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0A4D66" w:rsidRPr="0077237C" w:rsidRDefault="000A4D66" w:rsidP="000A4D6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0A4D66" w:rsidRPr="0008127F" w:rsidRDefault="000A4D66" w:rsidP="000A4D6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A4D66" w:rsidRPr="005A6FA5" w:rsidRDefault="000A4D66" w:rsidP="000A4D66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现在有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的类，实现了</w:t>
      </w:r>
      <w:r>
        <w:rPr>
          <w:rFonts w:hint="eastAsia"/>
          <w:lang w:val="zh-CN"/>
        </w:rPr>
        <w:t>UserService</w:t>
      </w:r>
      <w:r>
        <w:rPr>
          <w:rFonts w:hint="eastAsia"/>
          <w:lang w:val="zh-CN"/>
        </w:rPr>
        <w:t>的接口，该类中有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个方法，都已经进行了实现。需求是在不改变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类源代码的情况下，对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方法进行增强，要求使用的是</w:t>
      </w:r>
      <w:r>
        <w:rPr>
          <w:rFonts w:hint="eastAsia"/>
          <w:lang w:val="zh-CN"/>
        </w:rPr>
        <w:t>JDK</w:t>
      </w:r>
      <w:r>
        <w:rPr>
          <w:rFonts w:hint="eastAsia"/>
          <w:lang w:val="zh-CN"/>
        </w:rPr>
        <w:t>动态代理的方式进行增强。增强只要在控制台上输入一句内容即可。内容随意编写。</w:t>
      </w:r>
    </w:p>
    <w:p w:rsidR="000A4D66" w:rsidRPr="00B17DD1" w:rsidRDefault="000A4D66" w:rsidP="000A4D66">
      <w:pPr>
        <w:rPr>
          <w:lang w:val="zh-CN"/>
        </w:rPr>
      </w:pPr>
    </w:p>
    <w:p w:rsidR="000A4D66" w:rsidRDefault="000A4D66" w:rsidP="000A4D66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0A4D66" w:rsidRPr="0016759B" w:rsidRDefault="000A4D66" w:rsidP="000A4D66">
      <w:pPr>
        <w:pStyle w:val="a8"/>
        <w:numPr>
          <w:ilvl w:val="0"/>
          <w:numId w:val="11"/>
        </w:numPr>
        <w:ind w:firstLineChars="0"/>
      </w:pPr>
      <w:r>
        <w:rPr>
          <w:rFonts w:hint="eastAsia"/>
          <w:lang w:val="zh-CN"/>
        </w:rPr>
        <w:t>创建代理类</w:t>
      </w:r>
      <w:r w:rsidRPr="0016759B">
        <w:rPr>
          <w:rFonts w:hint="eastAsia"/>
          <w:lang w:val="zh-CN"/>
        </w:rPr>
        <w:t>MyJdkProxy</w:t>
      </w:r>
      <w:r w:rsidR="00316438">
        <w:rPr>
          <w:lang w:val="zh-CN"/>
        </w:rPr>
        <w:br/>
      </w:r>
      <w:r w:rsidR="003B1FB7" w:rsidRPr="00F61F85">
        <w:rPr>
          <w:lang w:val="zh-CN"/>
        </w:rPr>
        <w:t>public class MyJdkProxy</w:t>
      </w:r>
      <w:r w:rsidR="00316438">
        <w:rPr>
          <w:rFonts w:hint="eastAsia"/>
          <w:lang w:val="zh-CN"/>
        </w:rPr>
        <w:br/>
      </w:r>
    </w:p>
    <w:p w:rsidR="00F12E82" w:rsidRPr="00AA4F2D" w:rsidRDefault="000A4D66" w:rsidP="00AA4F2D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AA4F2D">
        <w:rPr>
          <w:rFonts w:hint="eastAsia"/>
          <w:lang w:val="zh-CN"/>
        </w:rPr>
        <w:t>在</w:t>
      </w:r>
      <w:r w:rsidRPr="00AA4F2D">
        <w:rPr>
          <w:rFonts w:hint="eastAsia"/>
          <w:lang w:val="zh-CN"/>
        </w:rPr>
        <w:t>MyJdkProxy</w:t>
      </w:r>
      <w:r w:rsidRPr="00AA4F2D">
        <w:rPr>
          <w:rFonts w:hint="eastAsia"/>
          <w:lang w:val="zh-CN"/>
        </w:rPr>
        <w:t>类中编写方法。对</w:t>
      </w:r>
      <w:r w:rsidRPr="00AA4F2D">
        <w:rPr>
          <w:rFonts w:hint="eastAsia"/>
          <w:lang w:val="zh-CN"/>
        </w:rPr>
        <w:t>UserServiceImpl</w:t>
      </w:r>
      <w:r w:rsidRPr="00AA4F2D">
        <w:rPr>
          <w:rFonts w:hint="eastAsia"/>
          <w:lang w:val="zh-CN"/>
        </w:rPr>
        <w:t>类进行增强，编写增强的代码。使用</w:t>
      </w:r>
      <w:r w:rsidRPr="00AA4F2D">
        <w:rPr>
          <w:rFonts w:hint="eastAsia"/>
          <w:lang w:val="zh-CN"/>
        </w:rPr>
        <w:t>JDK</w:t>
      </w:r>
      <w:r w:rsidRPr="00AA4F2D">
        <w:rPr>
          <w:rFonts w:hint="eastAsia"/>
          <w:lang w:val="zh-CN"/>
        </w:rPr>
        <w:t>的动态代理增强。</w:t>
      </w:r>
      <w:r w:rsidR="00471441" w:rsidRPr="00AA4F2D">
        <w:rPr>
          <w:lang w:val="zh-CN"/>
        </w:rPr>
        <w:br/>
      </w:r>
      <w:r w:rsidR="00F12E82" w:rsidRPr="00AA4F2D">
        <w:rPr>
          <w:lang w:val="zh-CN"/>
        </w:rPr>
        <w:t>public class MyJdkProxy {</w:t>
      </w:r>
    </w:p>
    <w:p w:rsidR="00F12E82" w:rsidRPr="00F211BA" w:rsidRDefault="00F12E82" w:rsidP="00F12E82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211BA">
        <w:rPr>
          <w:lang w:val="zh-CN"/>
        </w:rPr>
        <w:tab/>
      </w:r>
    </w:p>
    <w:p w:rsidR="00F12E82" w:rsidRPr="00431455" w:rsidRDefault="00F12E82" w:rsidP="00F12E82">
      <w:pPr>
        <w:autoSpaceDE w:val="0"/>
        <w:autoSpaceDN w:val="0"/>
        <w:adjustRightInd w:val="0"/>
        <w:spacing w:line="240" w:lineRule="auto"/>
        <w:jc w:val="left"/>
      </w:pPr>
      <w:r w:rsidRPr="00431455">
        <w:tab/>
      </w:r>
      <w:proofErr w:type="gramStart"/>
      <w:r w:rsidRPr="00431455">
        <w:t>public</w:t>
      </w:r>
      <w:proofErr w:type="gramEnd"/>
      <w:r w:rsidRPr="00431455">
        <w:t xml:space="preserve"> static </w:t>
      </w:r>
      <w:proofErr w:type="spellStart"/>
      <w:r w:rsidRPr="00431455">
        <w:t>UserService</w:t>
      </w:r>
      <w:proofErr w:type="spellEnd"/>
      <w:r w:rsidRPr="00431455">
        <w:t xml:space="preserve"> </w:t>
      </w:r>
      <w:proofErr w:type="spellStart"/>
      <w:r w:rsidRPr="00431455">
        <w:t>getProxy</w:t>
      </w:r>
      <w:proofErr w:type="spellEnd"/>
      <w:r w:rsidRPr="00431455">
        <w:t xml:space="preserve">(final </w:t>
      </w:r>
      <w:proofErr w:type="spellStart"/>
      <w:r w:rsidRPr="00431455">
        <w:t>UserService</w:t>
      </w:r>
      <w:proofErr w:type="spellEnd"/>
      <w:r w:rsidRPr="00431455">
        <w:t xml:space="preserve"> us){</w:t>
      </w:r>
    </w:p>
    <w:p w:rsidR="00F12E82" w:rsidRPr="00431455" w:rsidRDefault="00F12E82" w:rsidP="00F12E82">
      <w:pPr>
        <w:autoSpaceDE w:val="0"/>
        <w:autoSpaceDN w:val="0"/>
        <w:adjustRightInd w:val="0"/>
        <w:spacing w:line="240" w:lineRule="auto"/>
        <w:jc w:val="left"/>
      </w:pPr>
      <w:r w:rsidRPr="00431455">
        <w:tab/>
      </w:r>
      <w:r w:rsidRPr="00431455">
        <w:tab/>
        <w:t xml:space="preserve">// </w:t>
      </w:r>
      <w:r w:rsidRPr="00F211BA">
        <w:rPr>
          <w:lang w:val="zh-CN"/>
        </w:rPr>
        <w:t>获取到代理对象</w:t>
      </w:r>
    </w:p>
    <w:p w:rsidR="00F12E82" w:rsidRPr="00431455" w:rsidRDefault="00F12E82" w:rsidP="00F12E82">
      <w:pPr>
        <w:autoSpaceDE w:val="0"/>
        <w:autoSpaceDN w:val="0"/>
        <w:adjustRightInd w:val="0"/>
        <w:spacing w:line="240" w:lineRule="auto"/>
        <w:jc w:val="left"/>
      </w:pPr>
      <w:r w:rsidRPr="00431455">
        <w:tab/>
      </w:r>
      <w:r w:rsidRPr="00431455">
        <w:tab/>
        <w:t xml:space="preserve">Object proxy = </w:t>
      </w:r>
      <w:proofErr w:type="spellStart"/>
      <w:proofErr w:type="gramStart"/>
      <w:r w:rsidRPr="00431455">
        <w:t>Proxy.newProxyInstance</w:t>
      </w:r>
      <w:proofErr w:type="spellEnd"/>
      <w:r w:rsidRPr="00431455">
        <w:t>(</w:t>
      </w:r>
      <w:proofErr w:type="spellStart"/>
      <w:proofErr w:type="gramEnd"/>
      <w:r w:rsidRPr="00431455">
        <w:t>MyJdkProxy.class.getClassLoader</w:t>
      </w:r>
      <w:proofErr w:type="spellEnd"/>
      <w:r w:rsidRPr="00431455">
        <w:t xml:space="preserve">(), </w:t>
      </w:r>
      <w:proofErr w:type="spellStart"/>
      <w:r w:rsidRPr="00431455">
        <w:t>us.getClass</w:t>
      </w:r>
      <w:proofErr w:type="spellEnd"/>
      <w:r w:rsidRPr="00431455">
        <w:t>().</w:t>
      </w:r>
      <w:proofErr w:type="spellStart"/>
      <w:r w:rsidRPr="00431455">
        <w:t>getInterfaces</w:t>
      </w:r>
      <w:proofErr w:type="spellEnd"/>
      <w:r w:rsidRPr="00431455">
        <w:t xml:space="preserve">(), new </w:t>
      </w:r>
      <w:proofErr w:type="spellStart"/>
      <w:r w:rsidRPr="00431455">
        <w:t>InvocationHandler</w:t>
      </w:r>
      <w:proofErr w:type="spellEnd"/>
      <w:r w:rsidRPr="00431455">
        <w:t>() {</w:t>
      </w:r>
    </w:p>
    <w:p w:rsidR="00F12E82" w:rsidRPr="00431455" w:rsidRDefault="00F12E82" w:rsidP="00F12E82">
      <w:pPr>
        <w:autoSpaceDE w:val="0"/>
        <w:autoSpaceDN w:val="0"/>
        <w:adjustRightInd w:val="0"/>
        <w:spacing w:line="240" w:lineRule="auto"/>
        <w:jc w:val="left"/>
      </w:pPr>
      <w:r w:rsidRPr="00431455">
        <w:tab/>
      </w:r>
      <w:r w:rsidRPr="00431455">
        <w:tab/>
      </w:r>
      <w:r w:rsidRPr="00431455">
        <w:tab/>
      </w:r>
    </w:p>
    <w:p w:rsidR="00F12E82" w:rsidRPr="00431455" w:rsidRDefault="00F12E82" w:rsidP="00F12E82">
      <w:pPr>
        <w:autoSpaceDE w:val="0"/>
        <w:autoSpaceDN w:val="0"/>
        <w:adjustRightInd w:val="0"/>
        <w:spacing w:line="240" w:lineRule="auto"/>
        <w:jc w:val="left"/>
      </w:pPr>
      <w:r w:rsidRPr="00431455">
        <w:tab/>
      </w:r>
      <w:r w:rsidRPr="00431455">
        <w:tab/>
      </w:r>
      <w:r w:rsidRPr="00431455">
        <w:tab/>
      </w:r>
      <w:proofErr w:type="gramStart"/>
      <w:r w:rsidRPr="00431455">
        <w:t>public</w:t>
      </w:r>
      <w:proofErr w:type="gramEnd"/>
      <w:r w:rsidRPr="00431455">
        <w:t xml:space="preserve"> Object invoke(Object proxy, Method </w:t>
      </w:r>
      <w:proofErr w:type="spellStart"/>
      <w:r w:rsidRPr="00431455">
        <w:t>method</w:t>
      </w:r>
      <w:proofErr w:type="spellEnd"/>
      <w:r w:rsidRPr="00431455">
        <w:t xml:space="preserve">, Object[] </w:t>
      </w:r>
      <w:proofErr w:type="spellStart"/>
      <w:r w:rsidRPr="00431455">
        <w:t>args</w:t>
      </w:r>
      <w:proofErr w:type="spellEnd"/>
      <w:r w:rsidRPr="00431455">
        <w:t xml:space="preserve">) throws </w:t>
      </w:r>
      <w:proofErr w:type="spellStart"/>
      <w:r w:rsidRPr="00431455">
        <w:t>Throwable</w:t>
      </w:r>
      <w:proofErr w:type="spellEnd"/>
      <w:r w:rsidRPr="00431455">
        <w:t xml:space="preserve"> {</w:t>
      </w:r>
    </w:p>
    <w:p w:rsidR="00F12E82" w:rsidRPr="00431455" w:rsidRDefault="00F12E82" w:rsidP="00F12E82">
      <w:pPr>
        <w:autoSpaceDE w:val="0"/>
        <w:autoSpaceDN w:val="0"/>
        <w:adjustRightInd w:val="0"/>
        <w:spacing w:line="240" w:lineRule="auto"/>
        <w:jc w:val="left"/>
      </w:pPr>
      <w:r w:rsidRPr="00431455">
        <w:tab/>
      </w:r>
      <w:r w:rsidRPr="00431455">
        <w:tab/>
      </w:r>
      <w:r w:rsidRPr="00431455">
        <w:tab/>
      </w:r>
      <w:r w:rsidRPr="00431455">
        <w:tab/>
      </w:r>
      <w:proofErr w:type="gramStart"/>
      <w:r w:rsidRPr="00431455">
        <w:t>if(</w:t>
      </w:r>
      <w:proofErr w:type="spellStart"/>
      <w:proofErr w:type="gramEnd"/>
      <w:r w:rsidRPr="00431455">
        <w:t>method.getName</w:t>
      </w:r>
      <w:proofErr w:type="spellEnd"/>
      <w:r w:rsidRPr="00431455">
        <w:t>().equals("save")){</w:t>
      </w:r>
    </w:p>
    <w:p w:rsidR="00F12E82" w:rsidRPr="00F211BA" w:rsidRDefault="00F12E82" w:rsidP="00F12E82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431455">
        <w:tab/>
      </w:r>
      <w:r w:rsidRPr="00431455">
        <w:tab/>
      </w:r>
      <w:r w:rsidRPr="00431455">
        <w:tab/>
      </w:r>
      <w:r w:rsidRPr="00431455">
        <w:tab/>
      </w:r>
      <w:r w:rsidRPr="00431455">
        <w:tab/>
      </w:r>
      <w:r w:rsidRPr="00F211BA">
        <w:rPr>
          <w:lang w:val="zh-CN"/>
        </w:rPr>
        <w:t>System.out.println("</w:t>
      </w:r>
      <w:r w:rsidRPr="00F211BA">
        <w:rPr>
          <w:lang w:val="zh-CN"/>
        </w:rPr>
        <w:t>增强</w:t>
      </w:r>
      <w:r w:rsidRPr="00F211BA">
        <w:rPr>
          <w:lang w:val="zh-CN"/>
        </w:rPr>
        <w:t>save</w:t>
      </w:r>
      <w:r w:rsidRPr="00F211BA">
        <w:rPr>
          <w:lang w:val="zh-CN"/>
        </w:rPr>
        <w:t>方法了</w:t>
      </w:r>
      <w:r w:rsidRPr="00F211BA">
        <w:rPr>
          <w:lang w:val="zh-CN"/>
        </w:rPr>
        <w:t>...");</w:t>
      </w:r>
    </w:p>
    <w:p w:rsidR="00F12E82" w:rsidRPr="00F211BA" w:rsidRDefault="00F12E82" w:rsidP="00F12E82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211BA">
        <w:rPr>
          <w:lang w:val="zh-CN"/>
        </w:rPr>
        <w:tab/>
      </w:r>
      <w:r w:rsidRPr="00F211BA">
        <w:rPr>
          <w:lang w:val="zh-CN"/>
        </w:rPr>
        <w:tab/>
      </w:r>
      <w:r w:rsidRPr="00F211BA">
        <w:rPr>
          <w:lang w:val="zh-CN"/>
        </w:rPr>
        <w:tab/>
      </w:r>
      <w:r w:rsidRPr="00F211BA">
        <w:rPr>
          <w:lang w:val="zh-CN"/>
        </w:rPr>
        <w:tab/>
        <w:t>}</w:t>
      </w:r>
    </w:p>
    <w:p w:rsidR="00F12E82" w:rsidRPr="00F211BA" w:rsidRDefault="00F12E82" w:rsidP="00F12E82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211BA">
        <w:rPr>
          <w:lang w:val="zh-CN"/>
        </w:rPr>
        <w:tab/>
      </w:r>
      <w:r w:rsidRPr="00F211BA">
        <w:rPr>
          <w:lang w:val="zh-CN"/>
        </w:rPr>
        <w:tab/>
      </w:r>
      <w:r w:rsidRPr="00F211BA">
        <w:rPr>
          <w:lang w:val="zh-CN"/>
        </w:rPr>
        <w:tab/>
      </w:r>
      <w:r w:rsidRPr="00F211BA">
        <w:rPr>
          <w:lang w:val="zh-CN"/>
        </w:rPr>
        <w:tab/>
        <w:t>return method.invoke(us, args);</w:t>
      </w:r>
    </w:p>
    <w:p w:rsidR="00F12E82" w:rsidRPr="00F211BA" w:rsidRDefault="00F12E82" w:rsidP="00F12E82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211BA">
        <w:rPr>
          <w:lang w:val="zh-CN"/>
        </w:rPr>
        <w:tab/>
      </w:r>
      <w:r w:rsidRPr="00F211BA">
        <w:rPr>
          <w:lang w:val="zh-CN"/>
        </w:rPr>
        <w:tab/>
      </w:r>
      <w:r w:rsidRPr="00F211BA">
        <w:rPr>
          <w:lang w:val="zh-CN"/>
        </w:rPr>
        <w:tab/>
        <w:t>}</w:t>
      </w:r>
    </w:p>
    <w:p w:rsidR="00F12E82" w:rsidRPr="00F211BA" w:rsidRDefault="00F12E82" w:rsidP="00F12E82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211BA">
        <w:rPr>
          <w:lang w:val="zh-CN"/>
        </w:rPr>
        <w:tab/>
      </w:r>
      <w:r w:rsidRPr="00F211BA">
        <w:rPr>
          <w:lang w:val="zh-CN"/>
        </w:rPr>
        <w:tab/>
        <w:t>});</w:t>
      </w:r>
    </w:p>
    <w:p w:rsidR="00F12E82" w:rsidRPr="00F211BA" w:rsidRDefault="00F12E82" w:rsidP="00F12E82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211BA">
        <w:rPr>
          <w:lang w:val="zh-CN"/>
        </w:rPr>
        <w:tab/>
      </w:r>
      <w:r w:rsidRPr="00F211BA">
        <w:rPr>
          <w:lang w:val="zh-CN"/>
        </w:rPr>
        <w:tab/>
        <w:t>return (UserService) proxy;</w:t>
      </w:r>
    </w:p>
    <w:p w:rsidR="00F12E82" w:rsidRPr="00F211BA" w:rsidRDefault="00F12E82" w:rsidP="00F12E82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211BA">
        <w:rPr>
          <w:lang w:val="zh-CN"/>
        </w:rPr>
        <w:tab/>
        <w:t>}</w:t>
      </w:r>
    </w:p>
    <w:p w:rsidR="00F12E82" w:rsidRPr="00F211BA" w:rsidRDefault="00F12E82" w:rsidP="00F12E82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211BA">
        <w:rPr>
          <w:lang w:val="zh-CN"/>
        </w:rPr>
        <w:tab/>
      </w:r>
    </w:p>
    <w:p w:rsidR="000A4D66" w:rsidRPr="00C95DCD" w:rsidRDefault="00F12E82" w:rsidP="00F211BA">
      <w:pPr>
        <w:pStyle w:val="a8"/>
        <w:ind w:left="360" w:firstLineChars="0" w:firstLine="0"/>
      </w:pPr>
      <w:r w:rsidRPr="00F211BA">
        <w:rPr>
          <w:lang w:val="zh-CN"/>
        </w:rPr>
        <w:lastRenderedPageBreak/>
        <w:t>}</w:t>
      </w:r>
      <w:r w:rsidR="00471441">
        <w:rPr>
          <w:rFonts w:hint="eastAsia"/>
          <w:lang w:val="zh-CN"/>
        </w:rPr>
        <w:br/>
      </w:r>
    </w:p>
    <w:p w:rsidR="005C2FB6" w:rsidRPr="00371CE3" w:rsidRDefault="000A4D66" w:rsidP="00371CE3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371CE3">
        <w:rPr>
          <w:rFonts w:hint="eastAsia"/>
          <w:lang w:val="zh-CN"/>
        </w:rPr>
        <w:t>修改</w:t>
      </w:r>
      <w:r w:rsidRPr="00371CE3">
        <w:rPr>
          <w:rFonts w:hint="eastAsia"/>
          <w:lang w:val="zh-CN"/>
        </w:rPr>
        <w:t>demo1</w:t>
      </w:r>
      <w:r w:rsidRPr="00371CE3">
        <w:rPr>
          <w:rFonts w:hint="eastAsia"/>
          <w:lang w:val="zh-CN"/>
        </w:rPr>
        <w:t>类中的</w:t>
      </w:r>
      <w:r w:rsidRPr="00371CE3">
        <w:rPr>
          <w:rFonts w:hint="eastAsia"/>
          <w:lang w:val="zh-CN"/>
        </w:rPr>
        <w:t>run1</w:t>
      </w:r>
      <w:r w:rsidRPr="00371CE3">
        <w:rPr>
          <w:rFonts w:hint="eastAsia"/>
          <w:lang w:val="zh-CN"/>
        </w:rPr>
        <w:t>测试方法，获取到代理对象。调用代理对象的方法进行增强。</w:t>
      </w:r>
      <w:r w:rsidR="007F1FA2" w:rsidRPr="00371CE3">
        <w:rPr>
          <w:lang w:val="zh-CN"/>
        </w:rPr>
        <w:br/>
      </w:r>
      <w:r w:rsidR="005C2FB6" w:rsidRPr="00371CE3">
        <w:rPr>
          <w:lang w:val="zh-CN"/>
        </w:rPr>
        <w:t>@Test</w:t>
      </w:r>
    </w:p>
    <w:p w:rsidR="005C2FB6" w:rsidRPr="00371CE3" w:rsidRDefault="005C2FB6" w:rsidP="005C2FB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371CE3">
        <w:rPr>
          <w:lang w:val="zh-CN"/>
        </w:rPr>
        <w:tab/>
        <w:t>public void run1(){</w:t>
      </w:r>
    </w:p>
    <w:p w:rsidR="005C2FB6" w:rsidRPr="00371CE3" w:rsidRDefault="005C2FB6" w:rsidP="005C2FB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371CE3">
        <w:rPr>
          <w:lang w:val="zh-CN"/>
        </w:rPr>
        <w:tab/>
      </w:r>
      <w:r w:rsidRPr="00371CE3">
        <w:rPr>
          <w:lang w:val="zh-CN"/>
        </w:rPr>
        <w:tab/>
        <w:t>UserService us = new UserServiceImpl();</w:t>
      </w:r>
    </w:p>
    <w:p w:rsidR="005C2FB6" w:rsidRPr="00371CE3" w:rsidRDefault="005C2FB6" w:rsidP="005C2FB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371CE3">
        <w:rPr>
          <w:lang w:val="zh-CN"/>
        </w:rPr>
        <w:tab/>
      </w:r>
      <w:r w:rsidRPr="00371CE3">
        <w:rPr>
          <w:lang w:val="zh-CN"/>
        </w:rPr>
        <w:tab/>
        <w:t>us.save();</w:t>
      </w:r>
    </w:p>
    <w:p w:rsidR="005C2FB6" w:rsidRPr="00371CE3" w:rsidRDefault="005C2FB6" w:rsidP="005C2FB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371CE3">
        <w:rPr>
          <w:lang w:val="zh-CN"/>
        </w:rPr>
        <w:tab/>
      </w:r>
      <w:r w:rsidRPr="00371CE3">
        <w:rPr>
          <w:lang w:val="zh-CN"/>
        </w:rPr>
        <w:tab/>
        <w:t>us.delete();</w:t>
      </w:r>
    </w:p>
    <w:p w:rsidR="005C2FB6" w:rsidRPr="00371CE3" w:rsidRDefault="005C2FB6" w:rsidP="005C2FB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371CE3">
        <w:rPr>
          <w:lang w:val="zh-CN"/>
        </w:rPr>
        <w:tab/>
      </w:r>
      <w:r w:rsidRPr="00371CE3">
        <w:rPr>
          <w:lang w:val="zh-CN"/>
        </w:rPr>
        <w:tab/>
      </w:r>
    </w:p>
    <w:p w:rsidR="005C2FB6" w:rsidRPr="00431455" w:rsidRDefault="005C2FB6" w:rsidP="005C2FB6">
      <w:pPr>
        <w:autoSpaceDE w:val="0"/>
        <w:autoSpaceDN w:val="0"/>
        <w:adjustRightInd w:val="0"/>
        <w:spacing w:line="240" w:lineRule="auto"/>
        <w:jc w:val="left"/>
      </w:pPr>
      <w:r w:rsidRPr="00431455">
        <w:tab/>
      </w:r>
      <w:r w:rsidRPr="00431455">
        <w:tab/>
      </w:r>
      <w:proofErr w:type="spellStart"/>
      <w:r w:rsidRPr="00431455">
        <w:t>UserService</w:t>
      </w:r>
      <w:proofErr w:type="spellEnd"/>
      <w:r w:rsidRPr="00431455">
        <w:t xml:space="preserve"> proxy = </w:t>
      </w:r>
      <w:proofErr w:type="spellStart"/>
      <w:proofErr w:type="gramStart"/>
      <w:r w:rsidRPr="00431455">
        <w:t>MyJdkProxy.getProxy</w:t>
      </w:r>
      <w:proofErr w:type="spellEnd"/>
      <w:r w:rsidRPr="00431455">
        <w:t>(</w:t>
      </w:r>
      <w:proofErr w:type="gramEnd"/>
      <w:r w:rsidRPr="00431455">
        <w:t>us);</w:t>
      </w:r>
    </w:p>
    <w:p w:rsidR="005C2FB6" w:rsidRPr="00371CE3" w:rsidRDefault="005C2FB6" w:rsidP="005C2FB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431455">
        <w:tab/>
      </w:r>
      <w:r w:rsidRPr="00431455">
        <w:tab/>
      </w:r>
      <w:r w:rsidRPr="00371CE3">
        <w:rPr>
          <w:lang w:val="zh-CN"/>
        </w:rPr>
        <w:t>proxy.save();</w:t>
      </w:r>
    </w:p>
    <w:p w:rsidR="005C2FB6" w:rsidRPr="00371CE3" w:rsidRDefault="005C2FB6" w:rsidP="005C2FB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371CE3">
        <w:rPr>
          <w:lang w:val="zh-CN"/>
        </w:rPr>
        <w:tab/>
      </w:r>
      <w:r w:rsidRPr="00371CE3">
        <w:rPr>
          <w:lang w:val="zh-CN"/>
        </w:rPr>
        <w:tab/>
        <w:t>proxy.delete();</w:t>
      </w:r>
    </w:p>
    <w:p w:rsidR="000A4D66" w:rsidRPr="00371CE3" w:rsidRDefault="005C2FB6" w:rsidP="00371CE3">
      <w:pPr>
        <w:pStyle w:val="a8"/>
        <w:ind w:left="360" w:firstLineChars="0" w:firstLine="0"/>
        <w:rPr>
          <w:lang w:val="zh-CN"/>
        </w:rPr>
      </w:pPr>
      <w:r w:rsidRPr="00371CE3">
        <w:rPr>
          <w:lang w:val="zh-CN"/>
        </w:rPr>
        <w:tab/>
        <w:t>}</w:t>
      </w:r>
    </w:p>
    <w:p w:rsidR="000A4D66" w:rsidRPr="000A4D66" w:rsidRDefault="000A4D66" w:rsidP="000A4D66">
      <w:pPr>
        <w:rPr>
          <w:b/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8D151F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60921" w:rsidRPr="005A6FA5" w:rsidRDefault="00960921" w:rsidP="00960921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框的</w:t>
      </w:r>
      <w:r>
        <w:rPr>
          <w:rFonts w:hint="eastAsia"/>
          <w:lang w:val="zh-CN"/>
        </w:rPr>
        <w:t>AOP</w:t>
      </w:r>
      <w:r>
        <w:rPr>
          <w:rFonts w:hint="eastAsia"/>
          <w:lang w:val="zh-CN"/>
        </w:rPr>
        <w:t>配置文件的方式对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方法进行增强，增强的功能是在控制台上打印输出</w:t>
      </w:r>
      <w:r w:rsidR="00E50A5D">
        <w:rPr>
          <w:rFonts w:hint="eastAsia"/>
          <w:lang w:val="zh-CN"/>
        </w:rPr>
        <w:t>（使用前置通知）</w:t>
      </w:r>
      <w:r>
        <w:rPr>
          <w:rFonts w:hint="eastAsia"/>
          <w:lang w:val="zh-CN"/>
        </w:rPr>
        <w:t>。</w:t>
      </w:r>
    </w:p>
    <w:p w:rsidR="005A6FA5" w:rsidRPr="005A6FA5" w:rsidRDefault="005A6FA5" w:rsidP="0022248E">
      <w:pPr>
        <w:rPr>
          <w:lang w:val="zh-CN"/>
        </w:rPr>
      </w:pP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6374D" w:rsidRDefault="0036374D" w:rsidP="0036374D">
      <w:pPr>
        <w:pStyle w:val="a8"/>
        <w:numPr>
          <w:ilvl w:val="0"/>
          <w:numId w:val="11"/>
        </w:numPr>
        <w:ind w:firstLineChars="0"/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配置文件中配置通知类。</w:t>
      </w:r>
      <w:r w:rsidR="00407CE2">
        <w:rPr>
          <w:lang w:val="zh-CN"/>
        </w:rPr>
        <w:br/>
      </w:r>
    </w:p>
    <w:p w:rsidR="0036374D" w:rsidRDefault="008B1348" w:rsidP="0036374D">
      <w:pPr>
        <w:ind w:left="360"/>
      </w:pPr>
      <w:r w:rsidRPr="008B1348">
        <w:t>&lt;bean id="</w:t>
      </w:r>
      <w:proofErr w:type="spellStart"/>
      <w:r w:rsidRPr="008B1348">
        <w:t>myAdvice</w:t>
      </w:r>
      <w:proofErr w:type="spellEnd"/>
      <w:r w:rsidRPr="008B1348">
        <w:t>" class="</w:t>
      </w:r>
      <w:r w:rsidR="00431455">
        <w:rPr>
          <w:rFonts w:hint="eastAsia"/>
        </w:rPr>
        <w:t>com.igeek</w:t>
      </w:r>
      <w:r w:rsidRPr="008B1348">
        <w:t>.demo1.MyAdvice"&gt;&lt;/bean&gt;</w:t>
      </w:r>
      <w:r w:rsidR="00221F7B">
        <w:rPr>
          <w:rFonts w:hint="eastAsia"/>
        </w:rPr>
        <w:br/>
      </w:r>
    </w:p>
    <w:p w:rsidR="00934841" w:rsidRPr="00F0163B" w:rsidRDefault="0036374D" w:rsidP="005912E6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F0163B">
        <w:rPr>
          <w:rFonts w:hint="eastAsia"/>
          <w:lang w:val="zh-CN"/>
        </w:rPr>
        <w:t>在</w:t>
      </w:r>
      <w:r w:rsidRPr="00F0163B">
        <w:rPr>
          <w:rFonts w:hint="eastAsia"/>
          <w:lang w:val="zh-CN"/>
        </w:rPr>
        <w:t>applicationContext.xml</w:t>
      </w:r>
      <w:r w:rsidRPr="00F0163B">
        <w:rPr>
          <w:rFonts w:hint="eastAsia"/>
          <w:lang w:val="zh-CN"/>
        </w:rPr>
        <w:t>配置文件中配置</w:t>
      </w:r>
      <w:r w:rsidRPr="00F0163B">
        <w:rPr>
          <w:rFonts w:hint="eastAsia"/>
          <w:lang w:val="zh-CN"/>
        </w:rPr>
        <w:t>AOP</w:t>
      </w:r>
      <w:r w:rsidRPr="00F0163B">
        <w:rPr>
          <w:rFonts w:hint="eastAsia"/>
          <w:lang w:val="zh-CN"/>
        </w:rPr>
        <w:t>的增强</w:t>
      </w:r>
      <w:r w:rsidR="00934841" w:rsidRPr="00F0163B">
        <w:rPr>
          <w:lang w:val="zh-CN"/>
        </w:rPr>
        <w:br/>
        <w:t>&lt;aop:config&gt;</w:t>
      </w:r>
    </w:p>
    <w:p w:rsidR="00934841" w:rsidRPr="00934841" w:rsidRDefault="00934841" w:rsidP="00F0163B">
      <w:pPr>
        <w:pStyle w:val="a8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lang w:val="zh-CN"/>
        </w:rPr>
      </w:pPr>
      <w:r w:rsidRPr="00934841">
        <w:rPr>
          <w:lang w:val="zh-CN"/>
        </w:rPr>
        <w:t>&lt;aop:aspect ref="myAdvice"&gt;</w:t>
      </w:r>
    </w:p>
    <w:p w:rsidR="00934841" w:rsidRPr="00431455" w:rsidRDefault="00934841" w:rsidP="00F0163B">
      <w:pPr>
        <w:pStyle w:val="a8"/>
        <w:autoSpaceDE w:val="0"/>
        <w:autoSpaceDN w:val="0"/>
        <w:adjustRightInd w:val="0"/>
        <w:spacing w:line="240" w:lineRule="auto"/>
        <w:ind w:left="780" w:firstLineChars="0" w:firstLine="0"/>
        <w:jc w:val="left"/>
      </w:pPr>
      <w:r w:rsidRPr="00431455">
        <w:t>&lt;</w:t>
      </w:r>
      <w:proofErr w:type="spellStart"/>
      <w:r w:rsidRPr="00431455">
        <w:t>aop</w:t>
      </w:r>
      <w:proofErr w:type="gramStart"/>
      <w:r w:rsidRPr="00431455">
        <w:t>:before</w:t>
      </w:r>
      <w:proofErr w:type="spellEnd"/>
      <w:proofErr w:type="gramEnd"/>
      <w:r w:rsidRPr="00431455">
        <w:t xml:space="preserve"> method="</w:t>
      </w:r>
      <w:proofErr w:type="spellStart"/>
      <w:r w:rsidRPr="00431455">
        <w:t>writeLog</w:t>
      </w:r>
      <w:proofErr w:type="spellEnd"/>
      <w:r w:rsidRPr="00431455">
        <w:t xml:space="preserve">" </w:t>
      </w:r>
      <w:proofErr w:type="spellStart"/>
      <w:r w:rsidRPr="00431455">
        <w:t>pointcut</w:t>
      </w:r>
      <w:proofErr w:type="spellEnd"/>
      <w:r w:rsidRPr="00431455">
        <w:t xml:space="preserve">="execution(public * </w:t>
      </w:r>
      <w:r w:rsidR="00431455">
        <w:rPr>
          <w:rFonts w:hint="eastAsia"/>
        </w:rPr>
        <w:t>com.igeek</w:t>
      </w:r>
      <w:r w:rsidRPr="00431455">
        <w:t>.demo1.UserServiceImpl.save(..))"/&gt;</w:t>
      </w:r>
    </w:p>
    <w:p w:rsidR="00934841" w:rsidRPr="00934841" w:rsidRDefault="00934841" w:rsidP="00F0163B">
      <w:pPr>
        <w:pStyle w:val="a8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lang w:val="zh-CN"/>
        </w:rPr>
      </w:pPr>
      <w:r w:rsidRPr="00934841">
        <w:rPr>
          <w:lang w:val="zh-CN"/>
        </w:rPr>
        <w:t>&lt;/aop:aspect&gt;</w:t>
      </w:r>
    </w:p>
    <w:p w:rsidR="0036374D" w:rsidRPr="000502C2" w:rsidRDefault="00934841" w:rsidP="000502C2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lang w:val="zh-CN"/>
        </w:rPr>
      </w:pPr>
      <w:r w:rsidRPr="00934841">
        <w:rPr>
          <w:lang w:val="zh-CN"/>
        </w:rPr>
        <w:t>&lt;/aop:config&gt;</w:t>
      </w:r>
      <w:r w:rsidR="00407CE2">
        <w:rPr>
          <w:lang w:val="zh-CN"/>
        </w:rPr>
        <w:br/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8354B8"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B11A18" w:rsidRDefault="0077237C" w:rsidP="00B11A1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7237C" w:rsidRPr="00B11A18" w:rsidRDefault="003372FF" w:rsidP="007F43CE">
      <w:pPr>
        <w:spacing w:line="480" w:lineRule="auto"/>
        <w:rPr>
          <w:lang w:val="zh-CN"/>
        </w:rPr>
      </w:pPr>
      <w:r w:rsidRPr="00B11A18">
        <w:rPr>
          <w:szCs w:val="21"/>
          <w:lang w:val="zh-CN"/>
        </w:rPr>
        <w:br/>
      </w:r>
      <w:r w:rsidR="007F43CE">
        <w:rPr>
          <w:rFonts w:hint="eastAsia"/>
          <w:lang w:val="zh-CN"/>
        </w:rPr>
        <w:t>使用</w:t>
      </w:r>
      <w:r w:rsidR="007F43CE">
        <w:rPr>
          <w:rFonts w:hint="eastAsia"/>
          <w:lang w:val="zh-CN"/>
        </w:rPr>
        <w:t>Spring</w:t>
      </w:r>
      <w:r w:rsidR="007F43CE">
        <w:rPr>
          <w:rFonts w:hint="eastAsia"/>
          <w:lang w:val="zh-CN"/>
        </w:rPr>
        <w:t>框架的</w:t>
      </w:r>
      <w:r w:rsidR="007F43CE">
        <w:rPr>
          <w:rFonts w:hint="eastAsia"/>
          <w:lang w:val="zh-CN"/>
        </w:rPr>
        <w:t>AOP</w:t>
      </w:r>
      <w:r w:rsidR="007F43CE">
        <w:rPr>
          <w:rFonts w:hint="eastAsia"/>
          <w:lang w:val="zh-CN"/>
        </w:rPr>
        <w:t>注解的方式对</w:t>
      </w:r>
      <w:r w:rsidR="007F43CE">
        <w:rPr>
          <w:rFonts w:hint="eastAsia"/>
          <w:lang w:val="zh-CN"/>
        </w:rPr>
        <w:t>UserServiceImpl</w:t>
      </w:r>
      <w:r w:rsidR="007F43CE">
        <w:rPr>
          <w:rFonts w:hint="eastAsia"/>
          <w:lang w:val="zh-CN"/>
        </w:rPr>
        <w:t>的</w:t>
      </w:r>
      <w:r w:rsidR="007F43CE">
        <w:rPr>
          <w:rFonts w:hint="eastAsia"/>
          <w:lang w:val="zh-CN"/>
        </w:rPr>
        <w:t>save</w:t>
      </w:r>
      <w:r w:rsidR="007F43CE">
        <w:rPr>
          <w:rFonts w:hint="eastAsia"/>
          <w:lang w:val="zh-CN"/>
        </w:rPr>
        <w:t>方法进行增强，增强的功能是在控制台上打印输出（使用前置通知）。</w:t>
      </w:r>
      <w:r w:rsidR="00772AEE">
        <w:rPr>
          <w:lang w:val="zh-CN"/>
        </w:rPr>
        <w:br/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F7D4E" w:rsidRDefault="002F7D4E" w:rsidP="002F7D4E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MyAdvice</w:t>
      </w:r>
      <w:r>
        <w:rPr>
          <w:rFonts w:hint="eastAsia"/>
          <w:lang w:val="zh-CN"/>
        </w:rPr>
        <w:t>类上添加注解，把该类交给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容器管理</w:t>
      </w:r>
      <w:r w:rsidR="0011312C">
        <w:rPr>
          <w:lang w:val="zh-CN"/>
        </w:rPr>
        <w:br/>
      </w:r>
      <w:r w:rsidR="007A7C02" w:rsidRPr="007A7C02">
        <w:rPr>
          <w:lang w:val="zh-CN"/>
        </w:rPr>
        <w:t>@Component(value="myAdvice")</w:t>
      </w:r>
      <w:r w:rsidR="00107E29">
        <w:rPr>
          <w:lang w:val="zh-CN"/>
        </w:rPr>
        <w:br/>
      </w:r>
    </w:p>
    <w:p w:rsidR="002F7D4E" w:rsidRDefault="002F7D4E" w:rsidP="002F7D4E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MyAdvice</w:t>
      </w:r>
      <w:r>
        <w:rPr>
          <w:rFonts w:hint="eastAsia"/>
          <w:lang w:val="zh-CN"/>
        </w:rPr>
        <w:t>类上添加注解，声明该类为切面类</w:t>
      </w:r>
      <w:r w:rsidR="00D85492">
        <w:rPr>
          <w:lang w:val="zh-CN"/>
        </w:rPr>
        <w:br/>
      </w:r>
      <w:r w:rsidR="00395B7A" w:rsidRPr="00395B7A">
        <w:rPr>
          <w:lang w:val="zh-CN"/>
        </w:rPr>
        <w:t>@Aspect</w:t>
      </w:r>
      <w:r w:rsidR="00D85492">
        <w:rPr>
          <w:rFonts w:hint="eastAsia"/>
          <w:lang w:val="zh-CN"/>
        </w:rPr>
        <w:br/>
      </w:r>
    </w:p>
    <w:p w:rsidR="002F7D4E" w:rsidRDefault="002F7D4E" w:rsidP="002F7D4E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配置文件中开启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框架的自动代理</w:t>
      </w:r>
      <w:r w:rsidR="00D207EE">
        <w:rPr>
          <w:lang w:val="zh-CN"/>
        </w:rPr>
        <w:br/>
      </w:r>
      <w:r w:rsidR="00A23A50" w:rsidRPr="00A23A50">
        <w:rPr>
          <w:lang w:val="zh-CN"/>
        </w:rPr>
        <w:t>&lt;aop:aspectj-autoproxy/&gt;</w:t>
      </w:r>
      <w:r w:rsidR="00D207EE">
        <w:rPr>
          <w:rFonts w:hint="eastAsia"/>
          <w:lang w:val="zh-CN"/>
        </w:rPr>
        <w:br/>
      </w:r>
    </w:p>
    <w:p w:rsidR="003D1CCF" w:rsidRPr="00431455" w:rsidRDefault="002F7D4E" w:rsidP="003B7D6E">
      <w:pPr>
        <w:pStyle w:val="a8"/>
        <w:numPr>
          <w:ilvl w:val="0"/>
          <w:numId w:val="12"/>
        </w:numPr>
        <w:ind w:firstLineChars="0"/>
      </w:pPr>
      <w:r w:rsidRPr="003B7D6E">
        <w:rPr>
          <w:rFonts w:hint="eastAsia"/>
          <w:lang w:val="zh-CN"/>
        </w:rPr>
        <w:t>在</w:t>
      </w:r>
      <w:proofErr w:type="spellStart"/>
      <w:r w:rsidRPr="00431455">
        <w:rPr>
          <w:rFonts w:hint="eastAsia"/>
        </w:rPr>
        <w:t>MyAdvice</w:t>
      </w:r>
      <w:proofErr w:type="spellEnd"/>
      <w:r w:rsidRPr="003B7D6E">
        <w:rPr>
          <w:rFonts w:hint="eastAsia"/>
          <w:lang w:val="zh-CN"/>
        </w:rPr>
        <w:t>类中的</w:t>
      </w:r>
      <w:proofErr w:type="spellStart"/>
      <w:r w:rsidRPr="00431455">
        <w:rPr>
          <w:rFonts w:hint="eastAsia"/>
        </w:rPr>
        <w:t>writeLog</w:t>
      </w:r>
      <w:proofErr w:type="spellEnd"/>
      <w:r w:rsidRPr="003B7D6E">
        <w:rPr>
          <w:rFonts w:hint="eastAsia"/>
          <w:lang w:val="zh-CN"/>
        </w:rPr>
        <w:t>方法上添加前置通知的注解</w:t>
      </w:r>
      <w:r w:rsidRPr="00431455">
        <w:rPr>
          <w:rFonts w:hint="eastAsia"/>
        </w:rPr>
        <w:t>，</w:t>
      </w:r>
      <w:r w:rsidRPr="003B7D6E">
        <w:rPr>
          <w:rFonts w:hint="eastAsia"/>
          <w:lang w:val="zh-CN"/>
        </w:rPr>
        <w:t>完成增强</w:t>
      </w:r>
      <w:r w:rsidR="00AE4367" w:rsidRPr="00431455">
        <w:br/>
      </w:r>
      <w:r w:rsidR="00FC32E0" w:rsidRPr="00431455">
        <w:t xml:space="preserve">@Before(value="execution(public * </w:t>
      </w:r>
      <w:r w:rsidR="00431455">
        <w:rPr>
          <w:rFonts w:hint="eastAsia"/>
        </w:rPr>
        <w:t>com.igeek</w:t>
      </w:r>
      <w:r w:rsidR="00FC32E0" w:rsidRPr="00431455">
        <w:t>.demo1.UserServiceImpl.save(..))")</w:t>
      </w:r>
      <w:r w:rsidR="00AE4367" w:rsidRPr="00431455">
        <w:rPr>
          <w:rFonts w:hint="eastAsia"/>
        </w:rPr>
        <w:br/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701E0A">
        <w:rPr>
          <w:rFonts w:hint="eastAsia"/>
          <w:lang w:val="zh-CN"/>
        </w:rPr>
        <w:t>4</w:t>
      </w:r>
    </w:p>
    <w:p w:rsidR="00C75911" w:rsidRPr="005107E1" w:rsidRDefault="0077237C" w:rsidP="005107E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32F05" w:rsidRPr="000F462B" w:rsidRDefault="00A32F05" w:rsidP="00A32F05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框架的</w:t>
      </w:r>
      <w:r>
        <w:rPr>
          <w:rFonts w:hint="eastAsia"/>
          <w:lang w:val="zh-CN"/>
        </w:rPr>
        <w:t>AOP</w:t>
      </w:r>
      <w:r>
        <w:rPr>
          <w:rFonts w:hint="eastAsia"/>
          <w:lang w:val="zh-CN"/>
        </w:rPr>
        <w:t>技术模拟事务管理。现在已经提供了保存用户数据到数据库的代码，但是</w:t>
      </w:r>
      <w:r>
        <w:rPr>
          <w:rFonts w:hint="eastAsia"/>
          <w:lang w:val="zh-CN"/>
        </w:rPr>
        <w:t>service</w:t>
      </w:r>
      <w:r>
        <w:rPr>
          <w:rFonts w:hint="eastAsia"/>
          <w:lang w:val="zh-CN"/>
        </w:rPr>
        <w:t>层没有添加事务代码，程序运行是不能保存成功的，需要使用</w:t>
      </w:r>
      <w:r>
        <w:rPr>
          <w:rFonts w:hint="eastAsia"/>
          <w:lang w:val="zh-CN"/>
        </w:rPr>
        <w:t>AOP</w:t>
      </w:r>
      <w:r>
        <w:rPr>
          <w:rFonts w:hint="eastAsia"/>
          <w:lang w:val="zh-CN"/>
        </w:rPr>
        <w:t>技术对</w:t>
      </w:r>
      <w:r>
        <w:rPr>
          <w:rFonts w:hint="eastAsia"/>
          <w:lang w:val="zh-CN"/>
        </w:rPr>
        <w:t>service</w:t>
      </w:r>
      <w:r>
        <w:rPr>
          <w:rFonts w:hint="eastAsia"/>
          <w:lang w:val="zh-CN"/>
        </w:rPr>
        <w:t>的程序进行增强，进行事务管理。</w:t>
      </w:r>
    </w:p>
    <w:p w:rsidR="00604519" w:rsidRPr="00E04251" w:rsidRDefault="00604519" w:rsidP="00604519">
      <w:pPr>
        <w:rPr>
          <w:lang w:val="zh-CN"/>
        </w:rPr>
      </w:pP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B0642" w:rsidRDefault="00DB0642" w:rsidP="00DB0642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先在</w:t>
      </w:r>
      <w:r>
        <w:rPr>
          <w:rFonts w:hint="eastAsia"/>
          <w:lang w:val="zh-CN"/>
        </w:rPr>
        <w:t>MySQL</w:t>
      </w:r>
      <w:r>
        <w:rPr>
          <w:rFonts w:hint="eastAsia"/>
          <w:lang w:val="zh-CN"/>
        </w:rPr>
        <w:t>数据库中创建名称为</w:t>
      </w:r>
      <w:r>
        <w:rPr>
          <w:rFonts w:hint="eastAsia"/>
          <w:lang w:val="zh-CN"/>
        </w:rPr>
        <w:t>spring_day01</w:t>
      </w:r>
      <w:r>
        <w:rPr>
          <w:rFonts w:hint="eastAsia"/>
          <w:lang w:val="zh-CN"/>
        </w:rPr>
        <w:t>的数据库</w:t>
      </w:r>
      <w:r w:rsidR="007D551C">
        <w:rPr>
          <w:lang w:val="zh-CN"/>
        </w:rPr>
        <w:br/>
      </w:r>
      <w:r w:rsidR="007D551C">
        <w:rPr>
          <w:rFonts w:hint="eastAsia"/>
          <w:lang w:val="zh-CN"/>
        </w:rPr>
        <w:t>create database spring_day01;</w:t>
      </w:r>
    </w:p>
    <w:p w:rsidR="007D551C" w:rsidRDefault="007D551C" w:rsidP="007D551C">
      <w:pPr>
        <w:pStyle w:val="a8"/>
        <w:ind w:left="360" w:firstLineChars="0" w:firstLine="0"/>
        <w:rPr>
          <w:lang w:val="zh-CN"/>
        </w:rPr>
      </w:pPr>
    </w:p>
    <w:p w:rsidR="00546175" w:rsidRPr="000400A7" w:rsidRDefault="000400A7" w:rsidP="000400A7">
      <w:pPr>
        <w:autoSpaceDE w:val="0"/>
        <w:autoSpaceDN w:val="0"/>
        <w:adjustRightInd w:val="0"/>
        <w:spacing w:line="240" w:lineRule="auto"/>
        <w:ind w:left="360" w:hanging="360"/>
        <w:jc w:val="left"/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ab/>
      </w:r>
      <w:r w:rsidR="005233B5">
        <w:rPr>
          <w:rFonts w:hint="eastAsia"/>
          <w:lang w:val="zh-CN"/>
        </w:rPr>
        <w:t>制作事务的通知（在</w:t>
      </w:r>
      <w:r w:rsidR="005233B5">
        <w:rPr>
          <w:rFonts w:hint="eastAsia"/>
          <w:lang w:val="zh-CN"/>
        </w:rPr>
        <w:t>TxAdvice</w:t>
      </w:r>
      <w:r w:rsidR="005233B5">
        <w:rPr>
          <w:rFonts w:hint="eastAsia"/>
          <w:lang w:val="zh-CN"/>
        </w:rPr>
        <w:t>类中</w:t>
      </w:r>
      <w:r w:rsidR="005233B5">
        <w:rPr>
          <w:rFonts w:hint="eastAsia"/>
          <w:lang w:val="zh-CN"/>
        </w:rPr>
        <w:t>tx</w:t>
      </w:r>
      <w:r w:rsidR="005233B5">
        <w:rPr>
          <w:rFonts w:hint="eastAsia"/>
          <w:lang w:val="zh-CN"/>
        </w:rPr>
        <w:t>方法中进行事务的增强代码编写）</w:t>
      </w:r>
      <w:r w:rsidR="001E79E7">
        <w:rPr>
          <w:lang w:val="zh-CN"/>
        </w:rPr>
        <w:br/>
      </w:r>
      <w:r w:rsidR="00546175" w:rsidRPr="000400A7">
        <w:rPr>
          <w:lang w:val="zh-CN"/>
        </w:rPr>
        <w:t>public void tx(ProceedingJoinPoint joinPoint){</w:t>
      </w:r>
    </w:p>
    <w:p w:rsidR="00546175" w:rsidRPr="000400A7" w:rsidRDefault="00546175" w:rsidP="00546175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0400A7">
        <w:rPr>
          <w:lang w:val="zh-CN"/>
        </w:rPr>
        <w:tab/>
      </w:r>
      <w:r w:rsidRPr="000400A7">
        <w:rPr>
          <w:lang w:val="zh-CN"/>
        </w:rPr>
        <w:tab/>
        <w:t xml:space="preserve">// </w:t>
      </w:r>
      <w:r w:rsidRPr="000400A7">
        <w:rPr>
          <w:lang w:val="zh-CN"/>
        </w:rPr>
        <w:t>获取到</w:t>
      </w:r>
      <w:r w:rsidRPr="000400A7">
        <w:rPr>
          <w:lang w:val="zh-CN"/>
        </w:rPr>
        <w:t>session</w:t>
      </w:r>
      <w:r w:rsidRPr="000400A7">
        <w:rPr>
          <w:lang w:val="zh-CN"/>
        </w:rPr>
        <w:t>对象</w:t>
      </w:r>
    </w:p>
    <w:p w:rsidR="00546175" w:rsidRPr="000400A7" w:rsidRDefault="00546175" w:rsidP="00546175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0400A7">
        <w:rPr>
          <w:lang w:val="zh-CN"/>
        </w:rPr>
        <w:tab/>
      </w:r>
      <w:r w:rsidRPr="000400A7">
        <w:rPr>
          <w:lang w:val="zh-CN"/>
        </w:rPr>
        <w:tab/>
        <w:t>Session session = HibernateUtils.getCurrentSession();</w:t>
      </w:r>
    </w:p>
    <w:p w:rsidR="00546175" w:rsidRPr="000400A7" w:rsidRDefault="00546175" w:rsidP="00546175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0400A7">
        <w:rPr>
          <w:lang w:val="zh-CN"/>
        </w:rPr>
        <w:tab/>
      </w:r>
      <w:r w:rsidRPr="000400A7">
        <w:rPr>
          <w:lang w:val="zh-CN"/>
        </w:rPr>
        <w:tab/>
        <w:t>Transaction tx = session.beginTransaction();</w:t>
      </w:r>
    </w:p>
    <w:p w:rsidR="00546175" w:rsidRPr="000400A7" w:rsidRDefault="00546175" w:rsidP="00546175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0400A7">
        <w:rPr>
          <w:lang w:val="zh-CN"/>
        </w:rPr>
        <w:tab/>
      </w:r>
      <w:r w:rsidRPr="000400A7">
        <w:rPr>
          <w:lang w:val="zh-CN"/>
        </w:rPr>
        <w:tab/>
        <w:t>try {</w:t>
      </w:r>
    </w:p>
    <w:p w:rsidR="00546175" w:rsidRPr="000400A7" w:rsidRDefault="00546175" w:rsidP="00546175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0400A7">
        <w:rPr>
          <w:lang w:val="zh-CN"/>
        </w:rPr>
        <w:tab/>
      </w:r>
      <w:r w:rsidRPr="000400A7">
        <w:rPr>
          <w:lang w:val="zh-CN"/>
        </w:rPr>
        <w:tab/>
      </w:r>
      <w:r w:rsidRPr="000400A7">
        <w:rPr>
          <w:lang w:val="zh-CN"/>
        </w:rPr>
        <w:tab/>
        <w:t xml:space="preserve">// </w:t>
      </w:r>
      <w:r w:rsidRPr="000400A7">
        <w:rPr>
          <w:lang w:val="zh-CN"/>
        </w:rPr>
        <w:t>执行目标对象的方法</w:t>
      </w:r>
    </w:p>
    <w:p w:rsidR="00546175" w:rsidRPr="000400A7" w:rsidRDefault="00546175" w:rsidP="00546175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0400A7">
        <w:rPr>
          <w:lang w:val="zh-CN"/>
        </w:rPr>
        <w:tab/>
      </w:r>
      <w:r w:rsidRPr="000400A7">
        <w:rPr>
          <w:lang w:val="zh-CN"/>
        </w:rPr>
        <w:tab/>
      </w:r>
      <w:r w:rsidRPr="000400A7">
        <w:rPr>
          <w:lang w:val="zh-CN"/>
        </w:rPr>
        <w:tab/>
        <w:t>joinPoint.proceed();</w:t>
      </w:r>
    </w:p>
    <w:p w:rsidR="00546175" w:rsidRPr="00431455" w:rsidRDefault="00546175" w:rsidP="00546175">
      <w:pPr>
        <w:autoSpaceDE w:val="0"/>
        <w:autoSpaceDN w:val="0"/>
        <w:adjustRightInd w:val="0"/>
        <w:spacing w:line="240" w:lineRule="auto"/>
        <w:jc w:val="left"/>
      </w:pPr>
      <w:r w:rsidRPr="000400A7">
        <w:rPr>
          <w:lang w:val="zh-CN"/>
        </w:rPr>
        <w:tab/>
      </w:r>
      <w:r w:rsidRPr="000400A7">
        <w:rPr>
          <w:lang w:val="zh-CN"/>
        </w:rPr>
        <w:tab/>
      </w:r>
      <w:r w:rsidRPr="000400A7">
        <w:rPr>
          <w:lang w:val="zh-CN"/>
        </w:rPr>
        <w:tab/>
      </w:r>
      <w:proofErr w:type="spellStart"/>
      <w:proofErr w:type="gramStart"/>
      <w:r w:rsidRPr="00431455">
        <w:t>tx.commit</w:t>
      </w:r>
      <w:proofErr w:type="spellEnd"/>
      <w:r w:rsidRPr="00431455">
        <w:t>(</w:t>
      </w:r>
      <w:proofErr w:type="gramEnd"/>
      <w:r w:rsidRPr="00431455">
        <w:t>);</w:t>
      </w:r>
    </w:p>
    <w:p w:rsidR="00546175" w:rsidRPr="00431455" w:rsidRDefault="00546175" w:rsidP="00546175">
      <w:pPr>
        <w:autoSpaceDE w:val="0"/>
        <w:autoSpaceDN w:val="0"/>
        <w:adjustRightInd w:val="0"/>
        <w:spacing w:line="240" w:lineRule="auto"/>
        <w:jc w:val="left"/>
      </w:pPr>
      <w:r w:rsidRPr="00431455">
        <w:tab/>
      </w:r>
      <w:r w:rsidRPr="00431455">
        <w:tab/>
        <w:t>} catch (</w:t>
      </w:r>
      <w:proofErr w:type="spellStart"/>
      <w:r w:rsidRPr="00431455">
        <w:t>Throwable</w:t>
      </w:r>
      <w:proofErr w:type="spellEnd"/>
      <w:r w:rsidRPr="00431455">
        <w:t xml:space="preserve"> e) {</w:t>
      </w:r>
    </w:p>
    <w:p w:rsidR="00546175" w:rsidRPr="00431455" w:rsidRDefault="00546175" w:rsidP="00546175">
      <w:pPr>
        <w:autoSpaceDE w:val="0"/>
        <w:autoSpaceDN w:val="0"/>
        <w:adjustRightInd w:val="0"/>
        <w:spacing w:line="240" w:lineRule="auto"/>
        <w:jc w:val="left"/>
      </w:pPr>
      <w:r w:rsidRPr="00431455">
        <w:tab/>
      </w:r>
      <w:r w:rsidRPr="00431455">
        <w:tab/>
      </w:r>
      <w:r w:rsidRPr="00431455">
        <w:tab/>
      </w:r>
      <w:proofErr w:type="spellStart"/>
      <w:proofErr w:type="gramStart"/>
      <w:r w:rsidRPr="00431455">
        <w:t>tx.rollback</w:t>
      </w:r>
      <w:proofErr w:type="spellEnd"/>
      <w:r w:rsidRPr="00431455">
        <w:t>(</w:t>
      </w:r>
      <w:proofErr w:type="gramEnd"/>
      <w:r w:rsidRPr="00431455">
        <w:t>);</w:t>
      </w:r>
    </w:p>
    <w:p w:rsidR="00546175" w:rsidRPr="00431455" w:rsidRDefault="00546175" w:rsidP="00546175">
      <w:pPr>
        <w:autoSpaceDE w:val="0"/>
        <w:autoSpaceDN w:val="0"/>
        <w:adjustRightInd w:val="0"/>
        <w:spacing w:line="240" w:lineRule="auto"/>
        <w:jc w:val="left"/>
      </w:pPr>
      <w:r w:rsidRPr="00431455">
        <w:tab/>
      </w:r>
      <w:r w:rsidRPr="00431455">
        <w:tab/>
      </w:r>
      <w:r w:rsidRPr="00431455">
        <w:tab/>
      </w:r>
      <w:proofErr w:type="spellStart"/>
      <w:proofErr w:type="gramStart"/>
      <w:r w:rsidRPr="00431455">
        <w:t>e.printStackTrace</w:t>
      </w:r>
      <w:proofErr w:type="spellEnd"/>
      <w:r w:rsidRPr="00431455">
        <w:t>(</w:t>
      </w:r>
      <w:proofErr w:type="gramEnd"/>
      <w:r w:rsidRPr="00431455">
        <w:t>);</w:t>
      </w:r>
    </w:p>
    <w:p w:rsidR="00546175" w:rsidRPr="00431455" w:rsidRDefault="00546175" w:rsidP="00546175">
      <w:pPr>
        <w:autoSpaceDE w:val="0"/>
        <w:autoSpaceDN w:val="0"/>
        <w:adjustRightInd w:val="0"/>
        <w:spacing w:line="240" w:lineRule="auto"/>
        <w:jc w:val="left"/>
      </w:pPr>
      <w:r w:rsidRPr="00431455">
        <w:tab/>
      </w:r>
      <w:r w:rsidRPr="00431455">
        <w:tab/>
        <w:t>}</w:t>
      </w:r>
    </w:p>
    <w:p w:rsidR="005233B5" w:rsidRPr="00431455" w:rsidRDefault="00546175" w:rsidP="000400A7">
      <w:pPr>
        <w:pStyle w:val="a8"/>
        <w:ind w:left="360" w:firstLineChars="0" w:firstLine="0"/>
      </w:pPr>
      <w:r w:rsidRPr="00431455">
        <w:tab/>
        <w:t>}</w:t>
      </w:r>
      <w:r w:rsidR="001E79E7" w:rsidRPr="00431455">
        <w:rPr>
          <w:rFonts w:hint="eastAsia"/>
        </w:rPr>
        <w:br/>
      </w:r>
    </w:p>
    <w:p w:rsidR="00991EBD" w:rsidRPr="00431455" w:rsidRDefault="00B11492" w:rsidP="00E30444">
      <w:pPr>
        <w:autoSpaceDE w:val="0"/>
        <w:autoSpaceDN w:val="0"/>
        <w:adjustRightInd w:val="0"/>
        <w:spacing w:line="240" w:lineRule="auto"/>
        <w:ind w:left="360" w:hanging="360"/>
        <w:jc w:val="left"/>
      </w:pPr>
      <w:r w:rsidRPr="00431455">
        <w:rPr>
          <w:rFonts w:hint="eastAsia"/>
        </w:rPr>
        <w:t>3</w:t>
      </w:r>
      <w:r w:rsidR="00E30444" w:rsidRPr="00431455">
        <w:rPr>
          <w:rFonts w:hint="eastAsia"/>
        </w:rPr>
        <w:t>.</w:t>
      </w:r>
      <w:r w:rsidR="00E30444" w:rsidRPr="00431455">
        <w:rPr>
          <w:rFonts w:hint="eastAsia"/>
        </w:rPr>
        <w:tab/>
      </w:r>
      <w:r w:rsidR="005233B5">
        <w:rPr>
          <w:rFonts w:hint="eastAsia"/>
          <w:lang w:val="zh-CN"/>
        </w:rPr>
        <w:t>使用</w:t>
      </w:r>
      <w:r w:rsidR="005233B5" w:rsidRPr="00431455">
        <w:rPr>
          <w:rFonts w:hint="eastAsia"/>
        </w:rPr>
        <w:t>IOC</w:t>
      </w:r>
      <w:r w:rsidR="005233B5">
        <w:rPr>
          <w:rFonts w:hint="eastAsia"/>
          <w:lang w:val="zh-CN"/>
        </w:rPr>
        <w:t>注解的方式管理事务通知类</w:t>
      </w:r>
      <w:r w:rsidR="00A8102C" w:rsidRPr="00431455">
        <w:br/>
      </w:r>
      <w:r w:rsidR="00A8102C" w:rsidRPr="00431455">
        <w:br/>
      </w:r>
      <w:r w:rsidR="00991EBD" w:rsidRPr="00431455">
        <w:t>@Component(value="</w:t>
      </w:r>
      <w:proofErr w:type="spellStart"/>
      <w:r w:rsidR="00991EBD" w:rsidRPr="00431455">
        <w:t>txAdvice</w:t>
      </w:r>
      <w:proofErr w:type="spellEnd"/>
      <w:r w:rsidR="00991EBD" w:rsidRPr="00431455">
        <w:t>")</w:t>
      </w:r>
    </w:p>
    <w:p w:rsidR="005233B5" w:rsidRPr="00431455" w:rsidRDefault="00991EBD" w:rsidP="00E30444">
      <w:pPr>
        <w:pStyle w:val="a8"/>
        <w:ind w:left="360" w:firstLineChars="0" w:firstLine="0"/>
      </w:pPr>
      <w:proofErr w:type="gramStart"/>
      <w:r w:rsidRPr="00431455">
        <w:t>public</w:t>
      </w:r>
      <w:proofErr w:type="gramEnd"/>
      <w:r w:rsidRPr="00431455">
        <w:t xml:space="preserve"> class </w:t>
      </w:r>
      <w:proofErr w:type="spellStart"/>
      <w:r w:rsidRPr="00431455">
        <w:t>TxAdvice</w:t>
      </w:r>
      <w:proofErr w:type="spellEnd"/>
      <w:r w:rsidRPr="00431455">
        <w:t xml:space="preserve"> {</w:t>
      </w:r>
      <w:r w:rsidR="00A8102C" w:rsidRPr="00431455">
        <w:rPr>
          <w:rFonts w:hint="eastAsia"/>
        </w:rPr>
        <w:br/>
      </w:r>
    </w:p>
    <w:p w:rsidR="00FC48CC" w:rsidRPr="00431455" w:rsidRDefault="00B11492" w:rsidP="00B87A3B">
      <w:pPr>
        <w:autoSpaceDE w:val="0"/>
        <w:autoSpaceDN w:val="0"/>
        <w:adjustRightInd w:val="0"/>
        <w:spacing w:line="240" w:lineRule="auto"/>
        <w:ind w:left="360" w:hanging="360"/>
        <w:jc w:val="left"/>
      </w:pPr>
      <w:r w:rsidRPr="00431455">
        <w:rPr>
          <w:rFonts w:hint="eastAsia"/>
        </w:rPr>
        <w:t>4</w:t>
      </w:r>
      <w:r w:rsidR="00B87A3B" w:rsidRPr="00431455">
        <w:rPr>
          <w:rFonts w:hint="eastAsia"/>
        </w:rPr>
        <w:t>.</w:t>
      </w:r>
      <w:r w:rsidR="00B87A3B" w:rsidRPr="00431455">
        <w:rPr>
          <w:rFonts w:hint="eastAsia"/>
        </w:rPr>
        <w:tab/>
      </w:r>
      <w:r w:rsidR="005233B5">
        <w:rPr>
          <w:rFonts w:hint="eastAsia"/>
          <w:lang w:val="zh-CN"/>
        </w:rPr>
        <w:t>使用注解</w:t>
      </w:r>
      <w:r w:rsidR="005233B5" w:rsidRPr="00431455">
        <w:rPr>
          <w:rFonts w:hint="eastAsia"/>
        </w:rPr>
        <w:t>Aspect</w:t>
      </w:r>
      <w:r w:rsidR="005233B5">
        <w:rPr>
          <w:rFonts w:hint="eastAsia"/>
          <w:lang w:val="zh-CN"/>
        </w:rPr>
        <w:t>标识通知类为切面</w:t>
      </w:r>
      <w:r w:rsidR="00FC48CC" w:rsidRPr="00431455">
        <w:br/>
      </w:r>
      <w:r w:rsidR="00FC48CC" w:rsidRPr="00431455">
        <w:br/>
        <w:t>@Component(value="</w:t>
      </w:r>
      <w:proofErr w:type="spellStart"/>
      <w:r w:rsidR="00FC48CC" w:rsidRPr="00431455">
        <w:t>txAdvice</w:t>
      </w:r>
      <w:proofErr w:type="spellEnd"/>
      <w:r w:rsidR="00FC48CC" w:rsidRPr="00431455">
        <w:t>")</w:t>
      </w:r>
    </w:p>
    <w:p w:rsidR="00FC48CC" w:rsidRPr="00431455" w:rsidRDefault="00FC48CC" w:rsidP="00B87A3B">
      <w:pPr>
        <w:autoSpaceDE w:val="0"/>
        <w:autoSpaceDN w:val="0"/>
        <w:adjustRightInd w:val="0"/>
        <w:spacing w:line="240" w:lineRule="auto"/>
        <w:ind w:firstLine="360"/>
        <w:jc w:val="left"/>
      </w:pPr>
      <w:r w:rsidRPr="00431455">
        <w:t>@Aspect</w:t>
      </w:r>
    </w:p>
    <w:p w:rsidR="005233B5" w:rsidRPr="00431455" w:rsidRDefault="00FC48CC" w:rsidP="00A91479">
      <w:pPr>
        <w:pStyle w:val="a8"/>
        <w:ind w:left="360" w:firstLineChars="0" w:firstLine="0"/>
      </w:pPr>
      <w:proofErr w:type="gramStart"/>
      <w:r w:rsidRPr="00431455">
        <w:lastRenderedPageBreak/>
        <w:t>public</w:t>
      </w:r>
      <w:proofErr w:type="gramEnd"/>
      <w:r w:rsidRPr="00431455">
        <w:t xml:space="preserve"> class </w:t>
      </w:r>
      <w:proofErr w:type="spellStart"/>
      <w:r w:rsidRPr="00431455">
        <w:t>TxAdvice</w:t>
      </w:r>
      <w:proofErr w:type="spellEnd"/>
      <w:r w:rsidRPr="00431455">
        <w:t xml:space="preserve"> {</w:t>
      </w:r>
      <w:r w:rsidR="00AB213C" w:rsidRPr="00431455">
        <w:rPr>
          <w:rFonts w:hint="eastAsia"/>
        </w:rPr>
        <w:br/>
      </w:r>
    </w:p>
    <w:p w:rsidR="005233B5" w:rsidRPr="00431455" w:rsidRDefault="00A91479" w:rsidP="00E369B5">
      <w:pPr>
        <w:ind w:left="360" w:hanging="360"/>
      </w:pPr>
      <w:r w:rsidRPr="00431455">
        <w:rPr>
          <w:rFonts w:hint="eastAsia"/>
        </w:rPr>
        <w:t>5.</w:t>
      </w:r>
      <w:r w:rsidRPr="00431455">
        <w:rPr>
          <w:rFonts w:hint="eastAsia"/>
        </w:rPr>
        <w:tab/>
      </w:r>
      <w:r w:rsidR="00A364A2">
        <w:rPr>
          <w:rFonts w:hint="eastAsia"/>
          <w:lang w:val="zh-CN"/>
        </w:rPr>
        <w:t>开启自动代理</w:t>
      </w:r>
      <w:r w:rsidR="000E213B" w:rsidRPr="00431455">
        <w:br/>
      </w:r>
      <w:r w:rsidR="000E213B" w:rsidRPr="00431455">
        <w:rPr>
          <w:rFonts w:hint="eastAsia"/>
        </w:rPr>
        <w:br/>
      </w:r>
      <w:r w:rsidR="00DB4903" w:rsidRPr="00431455">
        <w:t>&lt;</w:t>
      </w:r>
      <w:proofErr w:type="spellStart"/>
      <w:r w:rsidR="00DB4903" w:rsidRPr="00431455">
        <w:t>aop:</w:t>
      </w:r>
      <w:proofErr w:type="gramStart"/>
      <w:r w:rsidR="00DB4903" w:rsidRPr="00431455">
        <w:t>aspectj-autoproxy</w:t>
      </w:r>
      <w:proofErr w:type="spellEnd"/>
      <w:proofErr w:type="gramEnd"/>
      <w:r w:rsidR="00DB4903" w:rsidRPr="00431455">
        <w:t>/&gt;</w:t>
      </w:r>
      <w:r w:rsidR="00A364A2" w:rsidRPr="00431455">
        <w:br/>
      </w:r>
    </w:p>
    <w:p w:rsidR="005233B5" w:rsidRPr="00431455" w:rsidRDefault="00D06C02" w:rsidP="00F3136D">
      <w:pPr>
        <w:ind w:left="360" w:hanging="360"/>
      </w:pPr>
      <w:r w:rsidRPr="00431455">
        <w:rPr>
          <w:rFonts w:hint="eastAsia"/>
        </w:rPr>
        <w:t>6.</w:t>
      </w:r>
      <w:r w:rsidRPr="00431455">
        <w:rPr>
          <w:rFonts w:hint="eastAsia"/>
        </w:rPr>
        <w:tab/>
      </w:r>
      <w:r w:rsidR="005233B5" w:rsidRPr="00D06C02">
        <w:rPr>
          <w:rFonts w:hint="eastAsia"/>
          <w:lang w:val="zh-CN"/>
        </w:rPr>
        <w:t>在</w:t>
      </w:r>
      <w:proofErr w:type="spellStart"/>
      <w:r w:rsidR="005233B5" w:rsidRPr="00431455">
        <w:rPr>
          <w:rFonts w:hint="eastAsia"/>
        </w:rPr>
        <w:t>tx</w:t>
      </w:r>
      <w:proofErr w:type="spellEnd"/>
      <w:r w:rsidR="005233B5" w:rsidRPr="00D06C02">
        <w:rPr>
          <w:rFonts w:hint="eastAsia"/>
          <w:lang w:val="zh-CN"/>
        </w:rPr>
        <w:t>方法上使用环绕通知进行</w:t>
      </w:r>
      <w:r w:rsidR="005233B5" w:rsidRPr="00431455">
        <w:rPr>
          <w:rFonts w:hint="eastAsia"/>
        </w:rPr>
        <w:t>AOP</w:t>
      </w:r>
      <w:r w:rsidR="005233B5" w:rsidRPr="00D06C02">
        <w:rPr>
          <w:rFonts w:hint="eastAsia"/>
          <w:lang w:val="zh-CN"/>
        </w:rPr>
        <w:t>的增强</w:t>
      </w:r>
      <w:r w:rsidR="00CC2090" w:rsidRPr="00431455">
        <w:br/>
      </w:r>
      <w:r w:rsidR="00DA0D09" w:rsidRPr="00431455">
        <w:t xml:space="preserve">@Around(value="execution(public * </w:t>
      </w:r>
      <w:proofErr w:type="spellStart"/>
      <w:r w:rsidR="00431455">
        <w:rPr>
          <w:rFonts w:hint="eastAsia"/>
        </w:rPr>
        <w:t>com.igeek</w:t>
      </w:r>
      <w:bookmarkStart w:id="0" w:name="_GoBack"/>
      <w:bookmarkEnd w:id="0"/>
      <w:r w:rsidR="00DA0D09" w:rsidRPr="00431455">
        <w:t>.service.impl.UserServiceImpl.save</w:t>
      </w:r>
      <w:proofErr w:type="spellEnd"/>
      <w:r w:rsidR="00DA0D09" w:rsidRPr="00431455">
        <w:t>(..))")</w:t>
      </w:r>
    </w:p>
    <w:p w:rsidR="00DB0642" w:rsidRPr="00431455" w:rsidRDefault="00DB0642" w:rsidP="00DB0642"/>
    <w:p w:rsidR="00BA394B" w:rsidRPr="00431455" w:rsidRDefault="00BA394B" w:rsidP="00BA394B"/>
    <w:p w:rsidR="00927047" w:rsidRPr="00431455" w:rsidRDefault="00927047" w:rsidP="00927047"/>
    <w:sectPr w:rsidR="00927047" w:rsidRPr="00431455" w:rsidSect="001A41F7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D43" w:rsidRDefault="00F41D43">
      <w:pPr>
        <w:spacing w:line="240" w:lineRule="auto"/>
      </w:pPr>
      <w:r>
        <w:separator/>
      </w:r>
    </w:p>
  </w:endnote>
  <w:endnote w:type="continuationSeparator" w:id="0">
    <w:p w:rsidR="00F41D43" w:rsidRDefault="00F41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D43" w:rsidRDefault="00F41D43">
      <w:pPr>
        <w:spacing w:line="240" w:lineRule="auto"/>
      </w:pPr>
      <w:r>
        <w:separator/>
      </w:r>
    </w:p>
  </w:footnote>
  <w:footnote w:type="continuationSeparator" w:id="0">
    <w:p w:rsidR="00F41D43" w:rsidRDefault="00F41D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57474"/>
    <w:multiLevelType w:val="hybridMultilevel"/>
    <w:tmpl w:val="E47C0FC2"/>
    <w:lvl w:ilvl="0" w:tplc="366C2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237AE"/>
    <w:multiLevelType w:val="hybridMultilevel"/>
    <w:tmpl w:val="B980D918"/>
    <w:lvl w:ilvl="0" w:tplc="898E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AB05684"/>
    <w:multiLevelType w:val="hybridMultilevel"/>
    <w:tmpl w:val="2A3EE5B0"/>
    <w:lvl w:ilvl="0" w:tplc="5C9A1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7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8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9">
    <w:nsid w:val="64211581"/>
    <w:multiLevelType w:val="hybridMultilevel"/>
    <w:tmpl w:val="98C8985E"/>
    <w:lvl w:ilvl="0" w:tplc="C84A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0B1807"/>
    <w:multiLevelType w:val="hybridMultilevel"/>
    <w:tmpl w:val="333CF354"/>
    <w:lvl w:ilvl="0" w:tplc="6990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B17A77"/>
    <w:multiLevelType w:val="hybridMultilevel"/>
    <w:tmpl w:val="E036FB40"/>
    <w:lvl w:ilvl="0" w:tplc="2A740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7"/>
    <w:lvlOverride w:ilvl="0">
      <w:startOverride w:val="4"/>
    </w:lvlOverride>
  </w:num>
  <w:num w:numId="5">
    <w:abstractNumId w:val="8"/>
    <w:lvlOverride w:ilvl="0">
      <w:startOverride w:val="6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1D44"/>
    <w:rsid w:val="00017998"/>
    <w:rsid w:val="00026FEC"/>
    <w:rsid w:val="00036B7E"/>
    <w:rsid w:val="000400A7"/>
    <w:rsid w:val="00041C45"/>
    <w:rsid w:val="0004472F"/>
    <w:rsid w:val="000502C2"/>
    <w:rsid w:val="000517B1"/>
    <w:rsid w:val="00061A58"/>
    <w:rsid w:val="00080833"/>
    <w:rsid w:val="000845D5"/>
    <w:rsid w:val="00094216"/>
    <w:rsid w:val="000A2131"/>
    <w:rsid w:val="000A3429"/>
    <w:rsid w:val="000A4D66"/>
    <w:rsid w:val="000A71DF"/>
    <w:rsid w:val="000B59D7"/>
    <w:rsid w:val="000E213B"/>
    <w:rsid w:val="00107E29"/>
    <w:rsid w:val="001116C7"/>
    <w:rsid w:val="0011312C"/>
    <w:rsid w:val="00113784"/>
    <w:rsid w:val="00115D68"/>
    <w:rsid w:val="001323B6"/>
    <w:rsid w:val="00162976"/>
    <w:rsid w:val="0018243D"/>
    <w:rsid w:val="00182FCE"/>
    <w:rsid w:val="0018522E"/>
    <w:rsid w:val="0018739A"/>
    <w:rsid w:val="001A12B7"/>
    <w:rsid w:val="001A41F7"/>
    <w:rsid w:val="001A48E8"/>
    <w:rsid w:val="001D011B"/>
    <w:rsid w:val="001D1640"/>
    <w:rsid w:val="001E3F7D"/>
    <w:rsid w:val="001E79E7"/>
    <w:rsid w:val="001F5B47"/>
    <w:rsid w:val="00203578"/>
    <w:rsid w:val="00221F7B"/>
    <w:rsid w:val="0022248E"/>
    <w:rsid w:val="00231424"/>
    <w:rsid w:val="00241826"/>
    <w:rsid w:val="00247FDC"/>
    <w:rsid w:val="0027688B"/>
    <w:rsid w:val="00285C02"/>
    <w:rsid w:val="00290766"/>
    <w:rsid w:val="002A5D9B"/>
    <w:rsid w:val="002B4E4A"/>
    <w:rsid w:val="002C2A94"/>
    <w:rsid w:val="002C6D4E"/>
    <w:rsid w:val="002D0EF3"/>
    <w:rsid w:val="002E111F"/>
    <w:rsid w:val="002E3FA5"/>
    <w:rsid w:val="002E65B3"/>
    <w:rsid w:val="002F7D4E"/>
    <w:rsid w:val="00305688"/>
    <w:rsid w:val="00306C9D"/>
    <w:rsid w:val="00310732"/>
    <w:rsid w:val="00311B49"/>
    <w:rsid w:val="00311BC0"/>
    <w:rsid w:val="00316438"/>
    <w:rsid w:val="00326321"/>
    <w:rsid w:val="003369A9"/>
    <w:rsid w:val="003372FF"/>
    <w:rsid w:val="003474FF"/>
    <w:rsid w:val="00347E92"/>
    <w:rsid w:val="00354D10"/>
    <w:rsid w:val="0036374D"/>
    <w:rsid w:val="00364A6A"/>
    <w:rsid w:val="00371CE3"/>
    <w:rsid w:val="00383275"/>
    <w:rsid w:val="00390B70"/>
    <w:rsid w:val="00393574"/>
    <w:rsid w:val="00395B7A"/>
    <w:rsid w:val="003A2B40"/>
    <w:rsid w:val="003B0329"/>
    <w:rsid w:val="003B1FB7"/>
    <w:rsid w:val="003B5406"/>
    <w:rsid w:val="003B7D6E"/>
    <w:rsid w:val="003D1CCF"/>
    <w:rsid w:val="003D257A"/>
    <w:rsid w:val="003E551A"/>
    <w:rsid w:val="004047E6"/>
    <w:rsid w:val="004065B3"/>
    <w:rsid w:val="00407CE2"/>
    <w:rsid w:val="00412511"/>
    <w:rsid w:val="00417C9B"/>
    <w:rsid w:val="00417DCC"/>
    <w:rsid w:val="00422752"/>
    <w:rsid w:val="004234FC"/>
    <w:rsid w:val="0042407F"/>
    <w:rsid w:val="00426002"/>
    <w:rsid w:val="00431356"/>
    <w:rsid w:val="00431455"/>
    <w:rsid w:val="00451D42"/>
    <w:rsid w:val="00454D01"/>
    <w:rsid w:val="004558EE"/>
    <w:rsid w:val="00460949"/>
    <w:rsid w:val="004625FD"/>
    <w:rsid w:val="004664FD"/>
    <w:rsid w:val="00471441"/>
    <w:rsid w:val="00476641"/>
    <w:rsid w:val="00483119"/>
    <w:rsid w:val="004A0B15"/>
    <w:rsid w:val="004A118A"/>
    <w:rsid w:val="004A7365"/>
    <w:rsid w:val="004B253B"/>
    <w:rsid w:val="004D1209"/>
    <w:rsid w:val="004D540C"/>
    <w:rsid w:val="004F52FD"/>
    <w:rsid w:val="004F5FD8"/>
    <w:rsid w:val="00503FEE"/>
    <w:rsid w:val="00506B80"/>
    <w:rsid w:val="005107E1"/>
    <w:rsid w:val="005150DF"/>
    <w:rsid w:val="005233B5"/>
    <w:rsid w:val="005259AA"/>
    <w:rsid w:val="00531D7E"/>
    <w:rsid w:val="00546175"/>
    <w:rsid w:val="00547256"/>
    <w:rsid w:val="0055181D"/>
    <w:rsid w:val="005520F4"/>
    <w:rsid w:val="00563A40"/>
    <w:rsid w:val="00563F41"/>
    <w:rsid w:val="00570160"/>
    <w:rsid w:val="0057053A"/>
    <w:rsid w:val="00576B28"/>
    <w:rsid w:val="005912E6"/>
    <w:rsid w:val="005A0CEE"/>
    <w:rsid w:val="005A6FA5"/>
    <w:rsid w:val="005B19C0"/>
    <w:rsid w:val="005C2FB6"/>
    <w:rsid w:val="005C68CA"/>
    <w:rsid w:val="005D30CD"/>
    <w:rsid w:val="005F04FB"/>
    <w:rsid w:val="00600DEB"/>
    <w:rsid w:val="00601275"/>
    <w:rsid w:val="00602C12"/>
    <w:rsid w:val="00604519"/>
    <w:rsid w:val="00617FD1"/>
    <w:rsid w:val="00634E69"/>
    <w:rsid w:val="00637570"/>
    <w:rsid w:val="00646CAB"/>
    <w:rsid w:val="00680AC2"/>
    <w:rsid w:val="00696E95"/>
    <w:rsid w:val="006A3505"/>
    <w:rsid w:val="006A49AA"/>
    <w:rsid w:val="006B7E4E"/>
    <w:rsid w:val="006E2ECD"/>
    <w:rsid w:val="00701E0A"/>
    <w:rsid w:val="00707BC7"/>
    <w:rsid w:val="00736DD2"/>
    <w:rsid w:val="00746034"/>
    <w:rsid w:val="007660D7"/>
    <w:rsid w:val="0077237C"/>
    <w:rsid w:val="00772AEE"/>
    <w:rsid w:val="00795667"/>
    <w:rsid w:val="00796B28"/>
    <w:rsid w:val="00797CDF"/>
    <w:rsid w:val="007A1645"/>
    <w:rsid w:val="007A7C02"/>
    <w:rsid w:val="007B5BE3"/>
    <w:rsid w:val="007C0984"/>
    <w:rsid w:val="007D3608"/>
    <w:rsid w:val="007D47B8"/>
    <w:rsid w:val="007D551C"/>
    <w:rsid w:val="007D66FF"/>
    <w:rsid w:val="007E1E60"/>
    <w:rsid w:val="007E7F06"/>
    <w:rsid w:val="007F1FA2"/>
    <w:rsid w:val="007F43CE"/>
    <w:rsid w:val="0080799B"/>
    <w:rsid w:val="0081607D"/>
    <w:rsid w:val="0082006A"/>
    <w:rsid w:val="0082102F"/>
    <w:rsid w:val="0082663E"/>
    <w:rsid w:val="008354B8"/>
    <w:rsid w:val="00843869"/>
    <w:rsid w:val="00855538"/>
    <w:rsid w:val="008700B0"/>
    <w:rsid w:val="008738D3"/>
    <w:rsid w:val="00882AFC"/>
    <w:rsid w:val="008A0284"/>
    <w:rsid w:val="008A3B2D"/>
    <w:rsid w:val="008B1348"/>
    <w:rsid w:val="008B2B1C"/>
    <w:rsid w:val="008C2D72"/>
    <w:rsid w:val="008D06C3"/>
    <w:rsid w:val="008D151F"/>
    <w:rsid w:val="008D6DB7"/>
    <w:rsid w:val="00906E0C"/>
    <w:rsid w:val="0091468B"/>
    <w:rsid w:val="009171D5"/>
    <w:rsid w:val="00920E8A"/>
    <w:rsid w:val="00927047"/>
    <w:rsid w:val="00934841"/>
    <w:rsid w:val="0094310C"/>
    <w:rsid w:val="0095635D"/>
    <w:rsid w:val="00956EF3"/>
    <w:rsid w:val="0096019F"/>
    <w:rsid w:val="00960921"/>
    <w:rsid w:val="00976FF6"/>
    <w:rsid w:val="0098159F"/>
    <w:rsid w:val="00991EBD"/>
    <w:rsid w:val="009A0E15"/>
    <w:rsid w:val="009B1A99"/>
    <w:rsid w:val="009B7BE7"/>
    <w:rsid w:val="009D00F1"/>
    <w:rsid w:val="009D2C95"/>
    <w:rsid w:val="009D73A1"/>
    <w:rsid w:val="009E2BC4"/>
    <w:rsid w:val="009E3D11"/>
    <w:rsid w:val="00A23653"/>
    <w:rsid w:val="00A23A50"/>
    <w:rsid w:val="00A32F05"/>
    <w:rsid w:val="00A364A2"/>
    <w:rsid w:val="00A60E24"/>
    <w:rsid w:val="00A66BB1"/>
    <w:rsid w:val="00A73599"/>
    <w:rsid w:val="00A8102C"/>
    <w:rsid w:val="00A84444"/>
    <w:rsid w:val="00A91479"/>
    <w:rsid w:val="00AA4F2D"/>
    <w:rsid w:val="00AB213C"/>
    <w:rsid w:val="00AB551A"/>
    <w:rsid w:val="00AC0420"/>
    <w:rsid w:val="00AC17C8"/>
    <w:rsid w:val="00AD5F9E"/>
    <w:rsid w:val="00AE06BC"/>
    <w:rsid w:val="00AE0EEC"/>
    <w:rsid w:val="00AE4367"/>
    <w:rsid w:val="00AF32D3"/>
    <w:rsid w:val="00AF365B"/>
    <w:rsid w:val="00B01DDA"/>
    <w:rsid w:val="00B11492"/>
    <w:rsid w:val="00B11A18"/>
    <w:rsid w:val="00B15D32"/>
    <w:rsid w:val="00B24198"/>
    <w:rsid w:val="00B40EC6"/>
    <w:rsid w:val="00B62365"/>
    <w:rsid w:val="00B633A5"/>
    <w:rsid w:val="00B64850"/>
    <w:rsid w:val="00B87A3B"/>
    <w:rsid w:val="00B96C5E"/>
    <w:rsid w:val="00BA394B"/>
    <w:rsid w:val="00BA54A2"/>
    <w:rsid w:val="00BD2571"/>
    <w:rsid w:val="00BD6B6B"/>
    <w:rsid w:val="00BE4953"/>
    <w:rsid w:val="00BF3383"/>
    <w:rsid w:val="00BF3D23"/>
    <w:rsid w:val="00BF510E"/>
    <w:rsid w:val="00C061BD"/>
    <w:rsid w:val="00C2708F"/>
    <w:rsid w:val="00C30059"/>
    <w:rsid w:val="00C33D53"/>
    <w:rsid w:val="00C3530F"/>
    <w:rsid w:val="00C524EA"/>
    <w:rsid w:val="00C70C85"/>
    <w:rsid w:val="00C74937"/>
    <w:rsid w:val="00C75911"/>
    <w:rsid w:val="00C84857"/>
    <w:rsid w:val="00C97979"/>
    <w:rsid w:val="00CB002F"/>
    <w:rsid w:val="00CB1606"/>
    <w:rsid w:val="00CC2090"/>
    <w:rsid w:val="00CD5636"/>
    <w:rsid w:val="00CE5AD2"/>
    <w:rsid w:val="00D03751"/>
    <w:rsid w:val="00D06C02"/>
    <w:rsid w:val="00D15F29"/>
    <w:rsid w:val="00D207EE"/>
    <w:rsid w:val="00D4066A"/>
    <w:rsid w:val="00D47939"/>
    <w:rsid w:val="00D55AEE"/>
    <w:rsid w:val="00D752CA"/>
    <w:rsid w:val="00D85492"/>
    <w:rsid w:val="00D976AF"/>
    <w:rsid w:val="00DA0D09"/>
    <w:rsid w:val="00DA3BC4"/>
    <w:rsid w:val="00DA7074"/>
    <w:rsid w:val="00DB0642"/>
    <w:rsid w:val="00DB4903"/>
    <w:rsid w:val="00DB7212"/>
    <w:rsid w:val="00DD745A"/>
    <w:rsid w:val="00DE0D8D"/>
    <w:rsid w:val="00DF131D"/>
    <w:rsid w:val="00DF5167"/>
    <w:rsid w:val="00E04251"/>
    <w:rsid w:val="00E12790"/>
    <w:rsid w:val="00E224D7"/>
    <w:rsid w:val="00E270AE"/>
    <w:rsid w:val="00E30444"/>
    <w:rsid w:val="00E31CF0"/>
    <w:rsid w:val="00E3428D"/>
    <w:rsid w:val="00E369B5"/>
    <w:rsid w:val="00E50A5D"/>
    <w:rsid w:val="00E651FF"/>
    <w:rsid w:val="00E904E2"/>
    <w:rsid w:val="00E909AE"/>
    <w:rsid w:val="00E926C9"/>
    <w:rsid w:val="00EA6E88"/>
    <w:rsid w:val="00EC52F9"/>
    <w:rsid w:val="00ED3C86"/>
    <w:rsid w:val="00ED7EFB"/>
    <w:rsid w:val="00EF1DF6"/>
    <w:rsid w:val="00F0094E"/>
    <w:rsid w:val="00F0163B"/>
    <w:rsid w:val="00F04221"/>
    <w:rsid w:val="00F12E82"/>
    <w:rsid w:val="00F17FFE"/>
    <w:rsid w:val="00F211BA"/>
    <w:rsid w:val="00F3136D"/>
    <w:rsid w:val="00F41D43"/>
    <w:rsid w:val="00F456FB"/>
    <w:rsid w:val="00F50492"/>
    <w:rsid w:val="00F55F04"/>
    <w:rsid w:val="00F61F85"/>
    <w:rsid w:val="00F67958"/>
    <w:rsid w:val="00F7348C"/>
    <w:rsid w:val="00F829C0"/>
    <w:rsid w:val="00FB0256"/>
    <w:rsid w:val="00FB1612"/>
    <w:rsid w:val="00FB1ADD"/>
    <w:rsid w:val="00FC32E0"/>
    <w:rsid w:val="00FC3E74"/>
    <w:rsid w:val="00FC48CC"/>
    <w:rsid w:val="00FC5C2E"/>
    <w:rsid w:val="00FF618D"/>
    <w:rsid w:val="00FF6FFD"/>
    <w:rsid w:val="00FF791D"/>
    <w:rsid w:val="00FF7A46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F7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A41F7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A41F7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A41F7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A41F7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1A41F7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1A41F7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1A41F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1A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1A41F7"/>
  </w:style>
  <w:style w:type="paragraph" w:styleId="40">
    <w:name w:val="toc 4"/>
    <w:basedOn w:val="a"/>
    <w:next w:val="a"/>
    <w:uiPriority w:val="39"/>
    <w:unhideWhenUsed/>
    <w:qFormat/>
    <w:rsid w:val="001A41F7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1A41F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1A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1A41F7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1A41F7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1A41F7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1A41F7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1A41F7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1A41F7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1A41F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1A41F7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1A41F7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1A41F7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1A41F7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1A41F7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1A41F7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98159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98159F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155</TotalTime>
  <Pages>1</Pages>
  <Words>401</Words>
  <Characters>2287</Characters>
  <Application>Microsoft Office Word</Application>
  <DocSecurity>0</DocSecurity>
  <Lines>19</Lines>
  <Paragraphs>5</Paragraphs>
  <ScaleCrop>false</ScaleCrop>
  <Company>Microsoft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570</cp:revision>
  <dcterms:created xsi:type="dcterms:W3CDTF">2017-02-27T09:33:00Z</dcterms:created>
  <dcterms:modified xsi:type="dcterms:W3CDTF">2018-05-31T03:00:00Z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