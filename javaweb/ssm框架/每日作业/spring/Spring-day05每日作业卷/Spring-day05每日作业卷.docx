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365" w:rsidRDefault="004A7365">
      <w:pPr>
        <w:spacing w:line="276" w:lineRule="auto"/>
        <w:rPr>
          <w:rFonts w:hint="eastAsia"/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DA3B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0F2F9E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Spring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 w:rsidR="008C3D89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5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jc w:val="center"/>
        <w:rPr>
          <w:rFonts w:ascii="黑体" w:eastAsia="黑体" w:hAnsi="黑体" w:cs="黑体"/>
          <w:sz w:val="36"/>
          <w:szCs w:val="36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B56A23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proofErr w:type="gramStart"/>
      <w:r>
        <w:rPr>
          <w:rFonts w:ascii="方正姚体" w:eastAsia="方正姚体" w:hAnsi="方正姚体" w:cs="方正姚体" w:hint="eastAsia"/>
          <w:sz w:val="44"/>
          <w:szCs w:val="44"/>
        </w:rPr>
        <w:t>极客营</w:t>
      </w:r>
      <w:bookmarkStart w:id="0" w:name="_GoBack"/>
      <w:bookmarkEnd w:id="0"/>
      <w:proofErr w:type="gramEnd"/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5259AA" w:rsidP="00927047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 w:rsidR="00927047">
        <w:rPr>
          <w:rFonts w:hint="eastAsia"/>
          <w:lang w:val="zh-CN"/>
        </w:rPr>
        <w:t>1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</w:p>
    <w:p w:rsidR="00B17DD1" w:rsidRPr="0008127F" w:rsidRDefault="00927047" w:rsidP="00B17DD1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B17DD1" w:rsidRPr="00B17DD1" w:rsidRDefault="001C6DD3" w:rsidP="00BC0ECF">
      <w:pPr>
        <w:spacing w:line="480" w:lineRule="auto"/>
        <w:rPr>
          <w:lang w:val="zh-CN"/>
        </w:rPr>
      </w:pPr>
      <w:r>
        <w:rPr>
          <w:rFonts w:hint="eastAsia"/>
        </w:rPr>
        <w:t>把</w:t>
      </w:r>
      <w:r>
        <w:rPr>
          <w:rFonts w:hint="eastAsia"/>
        </w:rPr>
        <w:t>demo1</w:t>
      </w:r>
      <w:r>
        <w:rPr>
          <w:rFonts w:hint="eastAsia"/>
        </w:rPr>
        <w:t>项目发布到</w:t>
      </w:r>
      <w:r>
        <w:rPr>
          <w:rFonts w:hint="eastAsia"/>
        </w:rPr>
        <w:t>tomcat</w:t>
      </w:r>
      <w:r>
        <w:rPr>
          <w:rFonts w:hint="eastAsia"/>
        </w:rPr>
        <w:t>服务器中，启动服务器。访问</w:t>
      </w:r>
      <w:r>
        <w:rPr>
          <w:rFonts w:hint="eastAsia"/>
        </w:rPr>
        <w:t>demo1.jsp</w:t>
      </w:r>
      <w:r>
        <w:rPr>
          <w:rFonts w:hint="eastAsia"/>
        </w:rPr>
        <w:t>的页面，</w:t>
      </w:r>
      <w:r w:rsidR="003717F3">
        <w:rPr>
          <w:rFonts w:hint="eastAsia"/>
        </w:rPr>
        <w:t>填入数据，提交表单</w:t>
      </w:r>
      <w:r w:rsidR="00D62227">
        <w:rPr>
          <w:rFonts w:hint="eastAsia"/>
          <w:lang w:val="zh-CN"/>
        </w:rPr>
        <w:t>。</w:t>
      </w:r>
      <w:r w:rsidR="003717F3">
        <w:rPr>
          <w:rFonts w:hint="eastAsia"/>
          <w:lang w:val="zh-CN"/>
        </w:rPr>
        <w:t>在</w:t>
      </w:r>
      <w:r w:rsidR="003717F3">
        <w:rPr>
          <w:rFonts w:hint="eastAsia"/>
          <w:lang w:val="zh-CN"/>
        </w:rPr>
        <w:t>CustomerAction</w:t>
      </w:r>
      <w:r w:rsidR="006D14B9">
        <w:rPr>
          <w:rFonts w:hint="eastAsia"/>
          <w:lang w:val="zh-CN"/>
        </w:rPr>
        <w:t>中接收表单数据，打印到控制台上。（使用</w:t>
      </w:r>
      <w:r w:rsidR="006D14B9">
        <w:rPr>
          <w:rFonts w:hint="eastAsia"/>
          <w:lang w:val="zh-CN"/>
        </w:rPr>
        <w:t>Spring</w:t>
      </w:r>
      <w:r w:rsidR="006D14B9">
        <w:rPr>
          <w:rFonts w:hint="eastAsia"/>
          <w:lang w:val="zh-CN"/>
        </w:rPr>
        <w:t>框架整合</w:t>
      </w:r>
      <w:r w:rsidR="006D14B9">
        <w:rPr>
          <w:rFonts w:hint="eastAsia"/>
          <w:lang w:val="zh-CN"/>
        </w:rPr>
        <w:t>Struts2</w:t>
      </w:r>
      <w:r w:rsidR="006D14B9">
        <w:rPr>
          <w:rFonts w:hint="eastAsia"/>
          <w:lang w:val="zh-CN"/>
        </w:rPr>
        <w:t>框架）。</w:t>
      </w:r>
    </w:p>
    <w:p w:rsidR="00C16816" w:rsidRPr="001F33DE" w:rsidRDefault="00927047" w:rsidP="001F33DE">
      <w:pPr>
        <w:pStyle w:val="3"/>
        <w:rPr>
          <w:lang w:val="zh-CN"/>
        </w:rPr>
      </w:pPr>
      <w:r>
        <w:rPr>
          <w:rFonts w:hint="eastAsia"/>
          <w:lang w:val="zh-CN"/>
        </w:rPr>
        <w:t>操作步骤</w:t>
      </w:r>
      <w:r w:rsidR="00AF7B8C">
        <w:rPr>
          <w:rFonts w:hint="eastAsia"/>
          <w:lang w:val="zh-CN"/>
        </w:rPr>
        <w:t>答案</w:t>
      </w:r>
    </w:p>
    <w:p w:rsidR="00113468" w:rsidRPr="00B012E8" w:rsidRDefault="00A81A6D" w:rsidP="0011346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demo1</w:t>
      </w:r>
      <w:r w:rsidR="00D64FCA">
        <w:rPr>
          <w:rFonts w:hint="eastAsia"/>
        </w:rPr>
        <w:t>.jsp</w:t>
      </w:r>
      <w:r w:rsidR="00D64FCA">
        <w:rPr>
          <w:rFonts w:hint="eastAsia"/>
        </w:rPr>
        <w:t>中，给表单的</w:t>
      </w:r>
      <w:r w:rsidR="00D64FCA">
        <w:rPr>
          <w:rFonts w:hint="eastAsia"/>
        </w:rPr>
        <w:t>action</w:t>
      </w:r>
      <w:r w:rsidR="00D64FCA">
        <w:rPr>
          <w:rFonts w:hint="eastAsia"/>
        </w:rPr>
        <w:t>属性填入值，访问后台的</w:t>
      </w:r>
      <w:proofErr w:type="spellStart"/>
      <w:r w:rsidR="002C262E" w:rsidRPr="002C262E">
        <w:t>CustomerAction</w:t>
      </w:r>
      <w:proofErr w:type="spellEnd"/>
      <w:r w:rsidR="002C262E">
        <w:rPr>
          <w:rFonts w:hint="eastAsia"/>
        </w:rPr>
        <w:t>的</w:t>
      </w:r>
      <w:r w:rsidR="002C262E">
        <w:rPr>
          <w:rFonts w:hint="eastAsia"/>
        </w:rPr>
        <w:t>save</w:t>
      </w:r>
      <w:r w:rsidR="002C262E">
        <w:rPr>
          <w:rFonts w:hint="eastAsia"/>
        </w:rPr>
        <w:t>方法</w:t>
      </w:r>
    </w:p>
    <w:p w:rsidR="0022065C" w:rsidRPr="000D2688" w:rsidRDefault="00F7512F" w:rsidP="00BF516F">
      <w:pPr>
        <w:pStyle w:val="a9"/>
        <w:numPr>
          <w:ilvl w:val="0"/>
          <w:numId w:val="6"/>
        </w:numPr>
        <w:ind w:firstLineChars="0"/>
      </w:pPr>
      <w:r w:rsidRPr="00C043B5">
        <w:rPr>
          <w:rFonts w:hint="eastAsia"/>
          <w:lang w:val="zh-CN"/>
        </w:rPr>
        <w:t>在</w:t>
      </w:r>
      <w:r w:rsidRPr="00C043B5">
        <w:rPr>
          <w:rFonts w:hint="eastAsia"/>
          <w:lang w:val="zh-CN"/>
        </w:rPr>
        <w:t>applicationContext.xml</w:t>
      </w:r>
      <w:r w:rsidRPr="00C043B5">
        <w:rPr>
          <w:rFonts w:hint="eastAsia"/>
          <w:lang w:val="zh-CN"/>
        </w:rPr>
        <w:t>配置文件中</w:t>
      </w:r>
      <w:r w:rsidR="00520E6F">
        <w:rPr>
          <w:rFonts w:hint="eastAsia"/>
          <w:lang w:val="zh-CN"/>
        </w:rPr>
        <w:t>配置</w:t>
      </w:r>
      <w:r w:rsidR="00AB35FA">
        <w:rPr>
          <w:rFonts w:hint="eastAsia"/>
          <w:lang w:val="zh-CN"/>
        </w:rPr>
        <w:t>CustomerAction</w:t>
      </w:r>
      <w:r w:rsidR="00AB35FA">
        <w:rPr>
          <w:rFonts w:hint="eastAsia"/>
          <w:lang w:val="zh-CN"/>
        </w:rPr>
        <w:t>，交给</w:t>
      </w:r>
      <w:r w:rsidR="00AB35FA">
        <w:rPr>
          <w:rFonts w:hint="eastAsia"/>
          <w:lang w:val="zh-CN"/>
        </w:rPr>
        <w:t>IOC</w:t>
      </w:r>
      <w:r w:rsidR="00AB35FA">
        <w:rPr>
          <w:rFonts w:hint="eastAsia"/>
          <w:lang w:val="zh-CN"/>
        </w:rPr>
        <w:t>进行管理</w:t>
      </w:r>
    </w:p>
    <w:p w:rsidR="000D2688" w:rsidRPr="00E01B86" w:rsidRDefault="000D2688" w:rsidP="00BF516F">
      <w:pPr>
        <w:pStyle w:val="a9"/>
        <w:numPr>
          <w:ilvl w:val="0"/>
          <w:numId w:val="6"/>
        </w:numPr>
        <w:ind w:firstLineChars="0"/>
      </w:pPr>
      <w:r>
        <w:rPr>
          <w:rFonts w:hint="eastAsia"/>
          <w:lang w:val="zh-CN"/>
        </w:rPr>
        <w:t>在</w:t>
      </w:r>
      <w:r w:rsidRPr="00B56A23">
        <w:rPr>
          <w:rFonts w:hint="eastAsia"/>
        </w:rPr>
        <w:t>struts.xml</w:t>
      </w:r>
      <w:r>
        <w:rPr>
          <w:rFonts w:hint="eastAsia"/>
          <w:lang w:val="zh-CN"/>
        </w:rPr>
        <w:t>配置文件中</w:t>
      </w:r>
      <w:r w:rsidR="00166F8F">
        <w:rPr>
          <w:rFonts w:hint="eastAsia"/>
          <w:lang w:val="zh-CN"/>
        </w:rPr>
        <w:t>配置</w:t>
      </w:r>
      <w:proofErr w:type="spellStart"/>
      <w:r w:rsidR="00166F8F" w:rsidRPr="00B56A23">
        <w:rPr>
          <w:rFonts w:hint="eastAsia"/>
        </w:rPr>
        <w:t>CustomerAction</w:t>
      </w:r>
      <w:proofErr w:type="spellEnd"/>
    </w:p>
    <w:p w:rsidR="000A119C" w:rsidRDefault="00782FC2" w:rsidP="00782FC2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CustomerAction</w:t>
      </w:r>
      <w:proofErr w:type="spellEnd"/>
      <w:r>
        <w:rPr>
          <w:rFonts w:hint="eastAsia"/>
        </w:rPr>
        <w:t>使用模型驱动的方式接收表单提交的值，在</w:t>
      </w:r>
      <w:r>
        <w:rPr>
          <w:rFonts w:hint="eastAsia"/>
        </w:rPr>
        <w:t>save</w:t>
      </w:r>
      <w:r>
        <w:rPr>
          <w:rFonts w:hint="eastAsia"/>
        </w:rPr>
        <w:t>方法中输出结果</w:t>
      </w:r>
      <w:r w:rsidR="00482664">
        <w:br/>
      </w:r>
    </w:p>
    <w:p w:rsidR="00483119" w:rsidRDefault="005259AA" w:rsidP="00483119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 w:rsidR="00483119">
        <w:rPr>
          <w:rFonts w:hint="eastAsia"/>
          <w:lang w:val="zh-CN"/>
        </w:rPr>
        <w:t>2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</w:p>
    <w:p w:rsidR="00AF7B8C" w:rsidRDefault="00AF7B8C" w:rsidP="00AF7B8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56276D" w:rsidRPr="005A6FA5" w:rsidRDefault="00A71EBF" w:rsidP="0056276D">
      <w:pPr>
        <w:spacing w:line="480" w:lineRule="auto"/>
        <w:rPr>
          <w:lang w:val="zh-CN"/>
        </w:rPr>
      </w:pPr>
      <w:r>
        <w:rPr>
          <w:rFonts w:hint="eastAsia"/>
          <w:lang w:val="zh-CN"/>
        </w:rPr>
        <w:t>在关卡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的基础上，</w:t>
      </w:r>
      <w:r w:rsidR="00622E9E">
        <w:rPr>
          <w:rFonts w:hint="eastAsia"/>
          <w:lang w:val="zh-CN"/>
        </w:rPr>
        <w:t>使用</w:t>
      </w:r>
      <w:r w:rsidR="00622E9E">
        <w:rPr>
          <w:rFonts w:hint="eastAsia"/>
          <w:lang w:val="zh-CN"/>
        </w:rPr>
        <w:t>Spring</w:t>
      </w:r>
      <w:r w:rsidR="00622E9E">
        <w:rPr>
          <w:rFonts w:hint="eastAsia"/>
          <w:lang w:val="zh-CN"/>
        </w:rPr>
        <w:t>框架整合</w:t>
      </w:r>
      <w:r w:rsidR="00622E9E">
        <w:rPr>
          <w:rFonts w:hint="eastAsia"/>
          <w:lang w:val="zh-CN"/>
        </w:rPr>
        <w:t>Hibernate</w:t>
      </w:r>
      <w:r w:rsidR="00940D11">
        <w:rPr>
          <w:rFonts w:hint="eastAsia"/>
          <w:lang w:val="zh-CN"/>
        </w:rPr>
        <w:t>框架，把表单提交的数据保存到数据库中，创建数据库</w:t>
      </w:r>
      <w:r w:rsidR="00575B48" w:rsidRPr="00575B48">
        <w:rPr>
          <w:lang w:val="zh-CN"/>
        </w:rPr>
        <w:t>spring_day05</w:t>
      </w:r>
    </w:p>
    <w:p w:rsidR="00F82ECF" w:rsidRPr="00F82ECF" w:rsidRDefault="00F82ECF" w:rsidP="00F82ECF">
      <w:pPr>
        <w:rPr>
          <w:lang w:val="zh-CN"/>
        </w:rPr>
      </w:pPr>
    </w:p>
    <w:p w:rsidR="00AF7B8C" w:rsidRDefault="009313B5" w:rsidP="00AF7B8C">
      <w:pPr>
        <w:pStyle w:val="3"/>
        <w:rPr>
          <w:lang w:val="zh-CN"/>
        </w:rPr>
      </w:pPr>
      <w:r>
        <w:rPr>
          <w:rFonts w:hint="eastAsia"/>
          <w:lang w:val="zh-CN"/>
        </w:rPr>
        <w:t>操作步骤</w:t>
      </w:r>
    </w:p>
    <w:p w:rsidR="00A63D17" w:rsidRPr="00C673ED" w:rsidRDefault="00172FCA" w:rsidP="00C673ED">
      <w:pPr>
        <w:pStyle w:val="a9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applicationContext.xml</w:t>
      </w:r>
      <w:r>
        <w:rPr>
          <w:rFonts w:hint="eastAsia"/>
          <w:lang w:val="zh-CN"/>
        </w:rPr>
        <w:t>配置文件整合</w:t>
      </w:r>
      <w:r>
        <w:rPr>
          <w:rFonts w:hint="eastAsia"/>
          <w:lang w:val="zh-CN"/>
        </w:rPr>
        <w:t>hibernatea</w:t>
      </w:r>
      <w:r>
        <w:rPr>
          <w:rFonts w:hint="eastAsia"/>
          <w:lang w:val="zh-CN"/>
        </w:rPr>
        <w:t>框架，创建</w:t>
      </w:r>
      <w:r>
        <w:rPr>
          <w:rFonts w:hint="eastAsia"/>
          <w:lang w:val="zh-CN"/>
        </w:rPr>
        <w:t>SessionFactory</w:t>
      </w:r>
      <w:r>
        <w:rPr>
          <w:rFonts w:hint="eastAsia"/>
          <w:lang w:val="zh-CN"/>
        </w:rPr>
        <w:t>对象</w:t>
      </w:r>
      <w:r w:rsidR="00C673ED">
        <w:rPr>
          <w:rFonts w:hint="eastAsia"/>
          <w:lang w:val="zh-CN"/>
        </w:rPr>
        <w:t>。</w:t>
      </w:r>
    </w:p>
    <w:p w:rsidR="008B2B1A" w:rsidRPr="000B1DEA" w:rsidRDefault="007B6071" w:rsidP="000B1DEA">
      <w:pPr>
        <w:pStyle w:val="a9"/>
        <w:numPr>
          <w:ilvl w:val="0"/>
          <w:numId w:val="7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C212CD">
        <w:rPr>
          <w:rFonts w:hint="eastAsia"/>
          <w:lang w:val="zh-CN"/>
        </w:rPr>
        <w:t>在</w:t>
      </w:r>
      <w:r w:rsidRPr="00C212CD">
        <w:rPr>
          <w:rFonts w:hint="eastAsia"/>
          <w:lang w:val="zh-CN"/>
        </w:rPr>
        <w:t>applicationContext.xml</w:t>
      </w:r>
      <w:r w:rsidR="00992F9C">
        <w:rPr>
          <w:rFonts w:hint="eastAsia"/>
          <w:lang w:val="zh-CN"/>
        </w:rPr>
        <w:t>配置文件中给</w:t>
      </w:r>
      <w:r w:rsidR="00992F9C">
        <w:rPr>
          <w:rFonts w:hint="eastAsia"/>
          <w:lang w:val="zh-CN"/>
        </w:rPr>
        <w:t>CustomerDao</w:t>
      </w:r>
      <w:r w:rsidR="00992F9C">
        <w:rPr>
          <w:rFonts w:hint="eastAsia"/>
          <w:lang w:val="zh-CN"/>
        </w:rPr>
        <w:t>注入</w:t>
      </w:r>
      <w:r w:rsidR="00992F9C">
        <w:rPr>
          <w:rFonts w:hint="eastAsia"/>
          <w:lang w:val="zh-CN"/>
        </w:rPr>
        <w:t>SessionFactory</w:t>
      </w:r>
      <w:r w:rsidR="00992F9C">
        <w:rPr>
          <w:rFonts w:hint="eastAsia"/>
          <w:lang w:val="zh-CN"/>
        </w:rPr>
        <w:t>对象。</w:t>
      </w:r>
    </w:p>
    <w:p w:rsidR="00F76956" w:rsidRDefault="00F36AD7" w:rsidP="00F069C2">
      <w:pPr>
        <w:pStyle w:val="a9"/>
        <w:numPr>
          <w:ilvl w:val="0"/>
          <w:numId w:val="7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>
        <w:rPr>
          <w:rFonts w:hint="eastAsia"/>
          <w:lang w:val="zh-CN"/>
        </w:rPr>
        <w:lastRenderedPageBreak/>
        <w:t>在</w:t>
      </w:r>
      <w:r>
        <w:rPr>
          <w:rFonts w:hint="eastAsia"/>
          <w:lang w:val="zh-CN"/>
        </w:rPr>
        <w:t>CustomerDaoImpl</w:t>
      </w:r>
      <w:r>
        <w:rPr>
          <w:rFonts w:hint="eastAsia"/>
          <w:lang w:val="zh-CN"/>
        </w:rPr>
        <w:t>类的</w:t>
      </w:r>
      <w:r>
        <w:rPr>
          <w:rFonts w:hint="eastAsia"/>
          <w:lang w:val="zh-CN"/>
        </w:rPr>
        <w:t>save</w:t>
      </w:r>
      <w:r>
        <w:rPr>
          <w:rFonts w:hint="eastAsia"/>
          <w:lang w:val="zh-CN"/>
        </w:rPr>
        <w:t>方法中完成保存客户的代码</w:t>
      </w:r>
    </w:p>
    <w:p w:rsidR="00F36AD7" w:rsidRPr="00F069C2" w:rsidRDefault="00C57F2E" w:rsidP="00F069C2">
      <w:pPr>
        <w:pStyle w:val="a9"/>
        <w:numPr>
          <w:ilvl w:val="0"/>
          <w:numId w:val="7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>
        <w:rPr>
          <w:rFonts w:hint="eastAsia"/>
          <w:lang w:val="zh-CN"/>
        </w:rPr>
        <w:t>在</w:t>
      </w:r>
      <w:r w:rsidRPr="00C212CD">
        <w:rPr>
          <w:rFonts w:hint="eastAsia"/>
          <w:lang w:val="zh-CN"/>
        </w:rPr>
        <w:t>applicationContext</w:t>
      </w:r>
      <w:r>
        <w:rPr>
          <w:rFonts w:hint="eastAsia"/>
          <w:lang w:val="zh-CN"/>
        </w:rPr>
        <w:t>.xml</w:t>
      </w:r>
      <w:r w:rsidR="00896943">
        <w:rPr>
          <w:rFonts w:hint="eastAsia"/>
          <w:lang w:val="zh-CN"/>
        </w:rPr>
        <w:t>配置文件中配置声明式事务管理</w:t>
      </w:r>
    </w:p>
    <w:p w:rsidR="00387727" w:rsidRPr="00387727" w:rsidRDefault="00387727" w:rsidP="00242310">
      <w:pPr>
        <w:autoSpaceDE w:val="0"/>
        <w:autoSpaceDN w:val="0"/>
        <w:adjustRightInd w:val="0"/>
        <w:spacing w:line="240" w:lineRule="auto"/>
        <w:ind w:left="360" w:hanging="360"/>
        <w:jc w:val="left"/>
        <w:rPr>
          <w:lang w:val="zh-CN"/>
        </w:rPr>
      </w:pPr>
    </w:p>
    <w:p w:rsidR="005259AA" w:rsidRDefault="005259AA" w:rsidP="005259AA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3</w:t>
      </w:r>
    </w:p>
    <w:p w:rsidR="007C1FB2" w:rsidRPr="00B005E3" w:rsidRDefault="0077237C" w:rsidP="007C1FB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</w:p>
    <w:p w:rsidR="00AF7B8C" w:rsidRDefault="00AF7B8C" w:rsidP="00AF7B8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F462B" w:rsidRPr="000F462B" w:rsidRDefault="00BE7328" w:rsidP="000F462B">
      <w:pPr>
        <w:rPr>
          <w:lang w:val="zh-CN"/>
        </w:rPr>
      </w:pPr>
      <w:r>
        <w:rPr>
          <w:rFonts w:hint="eastAsia"/>
          <w:lang w:val="zh-CN"/>
        </w:rPr>
        <w:t>把</w:t>
      </w:r>
      <w:r>
        <w:rPr>
          <w:rFonts w:hint="eastAsia"/>
          <w:lang w:val="zh-CN"/>
        </w:rPr>
        <w:t>demo3</w:t>
      </w:r>
      <w:r>
        <w:rPr>
          <w:rFonts w:hint="eastAsia"/>
          <w:lang w:val="zh-CN"/>
        </w:rPr>
        <w:t>项目发布到</w:t>
      </w:r>
      <w:r>
        <w:rPr>
          <w:rFonts w:hint="eastAsia"/>
          <w:lang w:val="zh-CN"/>
        </w:rPr>
        <w:t>tomact</w:t>
      </w:r>
      <w:r>
        <w:rPr>
          <w:rFonts w:hint="eastAsia"/>
          <w:lang w:val="zh-CN"/>
        </w:rPr>
        <w:t>服务器中，启动服务器。访问</w:t>
      </w:r>
      <w:r>
        <w:rPr>
          <w:rFonts w:hint="eastAsia"/>
          <w:lang w:val="zh-CN"/>
        </w:rPr>
        <w:t>demo1.jsp</w:t>
      </w:r>
      <w:r>
        <w:rPr>
          <w:rFonts w:hint="eastAsia"/>
          <w:lang w:val="zh-CN"/>
        </w:rPr>
        <w:t>的页面，点击查询按钮，需要查询出所有的客户数据，然后转发回</w:t>
      </w:r>
      <w:r>
        <w:rPr>
          <w:rFonts w:hint="eastAsia"/>
          <w:lang w:val="zh-CN"/>
        </w:rPr>
        <w:t>demo1.jsp</w:t>
      </w:r>
      <w:r>
        <w:rPr>
          <w:rFonts w:hint="eastAsia"/>
          <w:lang w:val="zh-CN"/>
        </w:rPr>
        <w:t>的页面，使用</w:t>
      </w:r>
      <w:r>
        <w:rPr>
          <w:rFonts w:hint="eastAsia"/>
          <w:lang w:val="zh-CN"/>
        </w:rPr>
        <w:t>struts</w:t>
      </w:r>
      <w:r>
        <w:rPr>
          <w:rFonts w:hint="eastAsia"/>
          <w:lang w:val="zh-CN"/>
        </w:rPr>
        <w:t>的迭代标签把数据显示到</w:t>
      </w:r>
      <w:r>
        <w:rPr>
          <w:rFonts w:hint="eastAsia"/>
          <w:lang w:val="zh-CN"/>
        </w:rPr>
        <w:t>jsp</w:t>
      </w:r>
      <w:r>
        <w:rPr>
          <w:rFonts w:hint="eastAsia"/>
          <w:lang w:val="zh-CN"/>
        </w:rPr>
        <w:t>的页面上。</w:t>
      </w:r>
    </w:p>
    <w:p w:rsidR="00A03C72" w:rsidRPr="00DE1658" w:rsidRDefault="00AF7B8C" w:rsidP="00DE1658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0F2DF4" w:rsidRDefault="000F2DF4" w:rsidP="000F2DF4">
      <w:pPr>
        <w:pStyle w:val="a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 w:rsidR="00887B94">
        <w:rPr>
          <w:rFonts w:hint="eastAsia"/>
          <w:lang w:val="zh-CN"/>
        </w:rPr>
        <w:t>demo1.jsp</w:t>
      </w:r>
      <w:r w:rsidR="00887B94">
        <w:rPr>
          <w:rFonts w:hint="eastAsia"/>
          <w:lang w:val="zh-CN"/>
        </w:rPr>
        <w:t>页面上，编写超链接的</w:t>
      </w:r>
      <w:r w:rsidR="00887B94">
        <w:rPr>
          <w:rFonts w:hint="eastAsia"/>
          <w:lang w:val="zh-CN"/>
        </w:rPr>
        <w:t>href</w:t>
      </w:r>
      <w:r w:rsidR="00887B94">
        <w:rPr>
          <w:rFonts w:hint="eastAsia"/>
          <w:lang w:val="zh-CN"/>
        </w:rPr>
        <w:t>属性，访问</w:t>
      </w:r>
      <w:r w:rsidR="00887B94">
        <w:rPr>
          <w:rFonts w:hint="eastAsia"/>
          <w:lang w:val="zh-CN"/>
        </w:rPr>
        <w:t>CustomerAction</w:t>
      </w:r>
      <w:r w:rsidR="00887B94">
        <w:rPr>
          <w:rFonts w:hint="eastAsia"/>
          <w:lang w:val="zh-CN"/>
        </w:rPr>
        <w:t>类中的</w:t>
      </w:r>
      <w:r w:rsidR="00887B94">
        <w:rPr>
          <w:rFonts w:hint="eastAsia"/>
          <w:lang w:val="zh-CN"/>
        </w:rPr>
        <w:t>list</w:t>
      </w:r>
      <w:r w:rsidR="00887B94">
        <w:rPr>
          <w:rFonts w:hint="eastAsia"/>
          <w:lang w:val="zh-CN"/>
        </w:rPr>
        <w:t>方法</w:t>
      </w:r>
    </w:p>
    <w:p w:rsidR="00887B94" w:rsidRDefault="00A60A80" w:rsidP="000F2DF4">
      <w:pPr>
        <w:pStyle w:val="a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CustomerAction</w:t>
      </w:r>
      <w:r>
        <w:rPr>
          <w:rFonts w:hint="eastAsia"/>
          <w:lang w:val="zh-CN"/>
        </w:rPr>
        <w:t>类中的</w:t>
      </w:r>
      <w:r>
        <w:rPr>
          <w:rFonts w:hint="eastAsia"/>
          <w:lang w:val="zh-CN"/>
        </w:rPr>
        <w:t>list</w:t>
      </w:r>
      <w:r>
        <w:rPr>
          <w:rFonts w:hint="eastAsia"/>
          <w:lang w:val="zh-CN"/>
        </w:rPr>
        <w:t>方法中调用</w:t>
      </w:r>
      <w:r>
        <w:rPr>
          <w:rFonts w:hint="eastAsia"/>
          <w:lang w:val="zh-CN"/>
        </w:rPr>
        <w:t>customerService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list</w:t>
      </w:r>
      <w:r>
        <w:rPr>
          <w:rFonts w:hint="eastAsia"/>
          <w:lang w:val="zh-CN"/>
        </w:rPr>
        <w:t>方法，查询所有的客户，把查询到的客户集合压入到值</w:t>
      </w:r>
      <w:proofErr w:type="gramStart"/>
      <w:r>
        <w:rPr>
          <w:rFonts w:hint="eastAsia"/>
          <w:lang w:val="zh-CN"/>
        </w:rPr>
        <w:t>栈</w:t>
      </w:r>
      <w:proofErr w:type="gramEnd"/>
      <w:r>
        <w:rPr>
          <w:rFonts w:hint="eastAsia"/>
          <w:lang w:val="zh-CN"/>
        </w:rPr>
        <w:t>中，转发回</w:t>
      </w:r>
      <w:r>
        <w:rPr>
          <w:rFonts w:hint="eastAsia"/>
          <w:lang w:val="zh-CN"/>
        </w:rPr>
        <w:t>demo1.jsp</w:t>
      </w:r>
      <w:r>
        <w:rPr>
          <w:rFonts w:hint="eastAsia"/>
          <w:lang w:val="zh-CN"/>
        </w:rPr>
        <w:t>的页面</w:t>
      </w:r>
    </w:p>
    <w:p w:rsidR="00A60A80" w:rsidRDefault="00A60A80" w:rsidP="000F2DF4">
      <w:pPr>
        <w:pStyle w:val="a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struts.xml</w:t>
      </w:r>
      <w:r>
        <w:rPr>
          <w:rFonts w:hint="eastAsia"/>
          <w:lang w:val="zh-CN"/>
        </w:rPr>
        <w:t>配置文件中配置</w:t>
      </w:r>
      <w:r>
        <w:rPr>
          <w:rFonts w:hint="eastAsia"/>
          <w:lang w:val="zh-CN"/>
        </w:rPr>
        <w:t>list</w:t>
      </w:r>
      <w:r>
        <w:rPr>
          <w:rFonts w:hint="eastAsia"/>
          <w:lang w:val="zh-CN"/>
        </w:rPr>
        <w:t>方法的跳转页面</w:t>
      </w:r>
    </w:p>
    <w:p w:rsidR="00A60A80" w:rsidRDefault="00A60A80" w:rsidP="000F2DF4">
      <w:pPr>
        <w:pStyle w:val="a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编写</w:t>
      </w:r>
      <w:r>
        <w:rPr>
          <w:rFonts w:hint="eastAsia"/>
          <w:lang w:val="zh-CN"/>
        </w:rPr>
        <w:t>CustomerDaoImpl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list</w:t>
      </w:r>
      <w:r>
        <w:rPr>
          <w:rFonts w:hint="eastAsia"/>
          <w:lang w:val="zh-CN"/>
        </w:rPr>
        <w:t>方法，查询所有的客户</w:t>
      </w:r>
    </w:p>
    <w:p w:rsidR="00A53C9D" w:rsidRDefault="0063762F" w:rsidP="0063762F">
      <w:pPr>
        <w:pStyle w:val="a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demo1.jsp</w:t>
      </w:r>
      <w:r>
        <w:rPr>
          <w:rFonts w:hint="eastAsia"/>
          <w:lang w:val="zh-CN"/>
        </w:rPr>
        <w:t>页面上，使用</w:t>
      </w:r>
      <w:r>
        <w:rPr>
          <w:rFonts w:hint="eastAsia"/>
          <w:lang w:val="zh-CN"/>
        </w:rPr>
        <w:t>struts2</w:t>
      </w:r>
      <w:r>
        <w:rPr>
          <w:rFonts w:hint="eastAsia"/>
          <w:lang w:val="zh-CN"/>
        </w:rPr>
        <w:t>的迭代标签回显数据</w:t>
      </w:r>
      <w:r w:rsidR="00FB1C3B">
        <w:rPr>
          <w:rFonts w:hint="eastAsia"/>
          <w:lang w:val="zh-CN"/>
        </w:rPr>
        <w:t>（显示主键和名称即可）</w:t>
      </w:r>
      <w:r>
        <w:rPr>
          <w:rFonts w:hint="eastAsia"/>
          <w:lang w:val="zh-CN"/>
        </w:rPr>
        <w:t>。</w:t>
      </w:r>
    </w:p>
    <w:p w:rsidR="00DB4E2F" w:rsidRDefault="00DB4E2F" w:rsidP="00DB4E2F">
      <w:pPr>
        <w:rPr>
          <w:lang w:val="zh-CN"/>
        </w:rPr>
      </w:pPr>
    </w:p>
    <w:p w:rsidR="00DB4E2F" w:rsidRDefault="00DB4E2F" w:rsidP="00DB4E2F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 w:rsidR="00EF7DFD">
        <w:rPr>
          <w:rFonts w:hint="eastAsia"/>
          <w:lang w:val="zh-CN"/>
        </w:rPr>
        <w:t>4</w:t>
      </w:r>
    </w:p>
    <w:p w:rsidR="00DB4E2F" w:rsidRPr="00B005E3" w:rsidRDefault="00DB4E2F" w:rsidP="00DB4E2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</w:p>
    <w:p w:rsidR="00DB4E2F" w:rsidRDefault="00DB4E2F" w:rsidP="00DB4E2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DB4E2F" w:rsidRPr="000F462B" w:rsidRDefault="00D23C4E" w:rsidP="00DB4E2F">
      <w:pPr>
        <w:rPr>
          <w:lang w:val="zh-CN"/>
        </w:rPr>
      </w:pPr>
      <w:r>
        <w:rPr>
          <w:rFonts w:hint="eastAsia"/>
          <w:lang w:val="zh-CN"/>
        </w:rPr>
        <w:t>现在给出了关卡</w:t>
      </w:r>
      <w:r>
        <w:rPr>
          <w:rFonts w:hint="eastAsia"/>
          <w:lang w:val="zh-CN"/>
        </w:rPr>
        <w:t>4</w:t>
      </w:r>
      <w:r>
        <w:rPr>
          <w:rFonts w:hint="eastAsia"/>
          <w:lang w:val="zh-CN"/>
        </w:rPr>
        <w:t>的模板，要求使用配置文件和注解的方式完成</w:t>
      </w:r>
      <w:r>
        <w:rPr>
          <w:rFonts w:hint="eastAsia"/>
          <w:lang w:val="zh-CN"/>
        </w:rPr>
        <w:t>SSH</w:t>
      </w:r>
      <w:r>
        <w:rPr>
          <w:rFonts w:hint="eastAsia"/>
          <w:lang w:val="zh-CN"/>
        </w:rPr>
        <w:t>三大框架的整合。</w:t>
      </w:r>
      <w:r w:rsidR="00DB4E2F">
        <w:rPr>
          <w:rFonts w:hint="eastAsia"/>
          <w:lang w:val="zh-CN"/>
        </w:rPr>
        <w:t>把</w:t>
      </w:r>
      <w:r w:rsidR="00DB4E2F">
        <w:rPr>
          <w:rFonts w:hint="eastAsia"/>
          <w:lang w:val="zh-CN"/>
        </w:rPr>
        <w:t>demo3</w:t>
      </w:r>
      <w:r w:rsidR="00DB4E2F">
        <w:rPr>
          <w:rFonts w:hint="eastAsia"/>
          <w:lang w:val="zh-CN"/>
        </w:rPr>
        <w:t>项目发布到</w:t>
      </w:r>
      <w:r w:rsidR="00DB4E2F">
        <w:rPr>
          <w:rFonts w:hint="eastAsia"/>
          <w:lang w:val="zh-CN"/>
        </w:rPr>
        <w:t>tomact</w:t>
      </w:r>
      <w:r w:rsidR="00DB4E2F">
        <w:rPr>
          <w:rFonts w:hint="eastAsia"/>
          <w:lang w:val="zh-CN"/>
        </w:rPr>
        <w:t>服务器中，启动服务器。访问</w:t>
      </w:r>
      <w:r w:rsidR="00DB4E2F">
        <w:rPr>
          <w:rFonts w:hint="eastAsia"/>
          <w:lang w:val="zh-CN"/>
        </w:rPr>
        <w:t>demo1.jsp</w:t>
      </w:r>
      <w:r w:rsidR="00DB4E2F">
        <w:rPr>
          <w:rFonts w:hint="eastAsia"/>
          <w:lang w:val="zh-CN"/>
        </w:rPr>
        <w:t>的页面，</w:t>
      </w:r>
      <w:r w:rsidR="00E7393D">
        <w:rPr>
          <w:rFonts w:hint="eastAsia"/>
          <w:lang w:val="zh-CN"/>
        </w:rPr>
        <w:t>在表单中输入数据，点击保存按钮，把数据保存到数据库中。</w:t>
      </w:r>
    </w:p>
    <w:p w:rsidR="00DB4E2F" w:rsidRPr="00DE1658" w:rsidRDefault="00DB4E2F" w:rsidP="00DB4E2F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操作步骤答案</w:t>
      </w:r>
    </w:p>
    <w:p w:rsidR="009665D5" w:rsidRDefault="00DB4E2F" w:rsidP="000838FA">
      <w:pPr>
        <w:pStyle w:val="a9"/>
        <w:numPr>
          <w:ilvl w:val="0"/>
          <w:numId w:val="9"/>
        </w:numPr>
        <w:ind w:firstLineChars="0"/>
        <w:rPr>
          <w:lang w:val="zh-CN"/>
        </w:rPr>
      </w:pPr>
      <w:r w:rsidRPr="000838FA">
        <w:rPr>
          <w:rFonts w:hint="eastAsia"/>
          <w:lang w:val="zh-CN"/>
        </w:rPr>
        <w:t>在</w:t>
      </w:r>
      <w:r w:rsidR="00373415">
        <w:rPr>
          <w:rFonts w:hint="eastAsia"/>
          <w:lang w:val="zh-CN"/>
        </w:rPr>
        <w:t>applicationContext.xml</w:t>
      </w:r>
      <w:r w:rsidR="00373415">
        <w:rPr>
          <w:rFonts w:hint="eastAsia"/>
          <w:lang w:val="zh-CN"/>
        </w:rPr>
        <w:t>的配置文件</w:t>
      </w:r>
      <w:r w:rsidR="009665D5">
        <w:rPr>
          <w:rFonts w:hint="eastAsia"/>
          <w:lang w:val="zh-CN"/>
        </w:rPr>
        <w:t>开启注解扫描</w:t>
      </w:r>
    </w:p>
    <w:p w:rsidR="004F3F5D" w:rsidRDefault="000D076B" w:rsidP="000D076B">
      <w:pPr>
        <w:pStyle w:val="a9"/>
        <w:numPr>
          <w:ilvl w:val="0"/>
          <w:numId w:val="9"/>
        </w:numPr>
        <w:ind w:firstLineChars="0"/>
        <w:rPr>
          <w:lang w:val="zh-CN"/>
        </w:rPr>
      </w:pPr>
      <w:r w:rsidRPr="00FE4471">
        <w:rPr>
          <w:rFonts w:hint="eastAsia"/>
          <w:lang w:val="zh-CN"/>
        </w:rPr>
        <w:t>在</w:t>
      </w:r>
      <w:r w:rsidR="00DB4E2F" w:rsidRPr="00FE4471">
        <w:rPr>
          <w:rFonts w:hint="eastAsia"/>
          <w:lang w:val="zh-CN"/>
        </w:rPr>
        <w:t>CustomerAction</w:t>
      </w:r>
      <w:r w:rsidRPr="00FE4471">
        <w:rPr>
          <w:rFonts w:hint="eastAsia"/>
          <w:lang w:val="zh-CN"/>
        </w:rPr>
        <w:t>类上添加</w:t>
      </w:r>
      <w:r w:rsidR="00FE4471">
        <w:rPr>
          <w:rFonts w:hint="eastAsia"/>
          <w:lang w:val="zh-CN"/>
        </w:rPr>
        <w:t>Controller</w:t>
      </w:r>
      <w:r w:rsidR="00FE4471">
        <w:rPr>
          <w:rFonts w:hint="eastAsia"/>
          <w:lang w:val="zh-CN"/>
        </w:rPr>
        <w:t>注解</w:t>
      </w:r>
    </w:p>
    <w:p w:rsidR="00FE4471" w:rsidRDefault="00FE4471" w:rsidP="000D076B">
      <w:pPr>
        <w:pStyle w:val="a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CustomerAction</w:t>
      </w:r>
      <w:r>
        <w:rPr>
          <w:rFonts w:hint="eastAsia"/>
          <w:lang w:val="zh-CN"/>
        </w:rPr>
        <w:t>类上添加</w:t>
      </w:r>
      <w:r w:rsidR="003448EB">
        <w:rPr>
          <w:rFonts w:hint="eastAsia"/>
          <w:lang w:val="zh-CN"/>
        </w:rPr>
        <w:t>Scope</w:t>
      </w:r>
      <w:r w:rsidR="003448EB">
        <w:rPr>
          <w:rFonts w:hint="eastAsia"/>
          <w:lang w:val="zh-CN"/>
        </w:rPr>
        <w:t>注解</w:t>
      </w:r>
    </w:p>
    <w:p w:rsidR="00DB4E2F" w:rsidRPr="00B56A23" w:rsidRDefault="001F5A85" w:rsidP="001F5A85">
      <w:pPr>
        <w:pStyle w:val="a9"/>
        <w:numPr>
          <w:ilvl w:val="0"/>
          <w:numId w:val="9"/>
        </w:numPr>
        <w:ind w:firstLineChars="0"/>
      </w:pPr>
      <w:r>
        <w:rPr>
          <w:rFonts w:hint="eastAsia"/>
          <w:lang w:val="zh-CN"/>
        </w:rPr>
        <w:t>在</w:t>
      </w:r>
      <w:proofErr w:type="spellStart"/>
      <w:r w:rsidRPr="00B56A23">
        <w:rPr>
          <w:rFonts w:hint="eastAsia"/>
        </w:rPr>
        <w:t>C</w:t>
      </w:r>
      <w:r w:rsidR="00DB4E2F" w:rsidRPr="00B56A23">
        <w:rPr>
          <w:rFonts w:hint="eastAsia"/>
        </w:rPr>
        <w:t>ustomerService</w:t>
      </w:r>
      <w:r w:rsidRPr="00B56A23">
        <w:rPr>
          <w:rFonts w:hint="eastAsia"/>
        </w:rPr>
        <w:t>Impl</w:t>
      </w:r>
      <w:proofErr w:type="spellEnd"/>
      <w:r w:rsidR="0096039E">
        <w:rPr>
          <w:rFonts w:hint="eastAsia"/>
          <w:lang w:val="zh-CN"/>
        </w:rPr>
        <w:t>上添加</w:t>
      </w:r>
      <w:r w:rsidR="0096039E" w:rsidRPr="00B56A23">
        <w:rPr>
          <w:rFonts w:hint="eastAsia"/>
        </w:rPr>
        <w:t>Service</w:t>
      </w:r>
      <w:r w:rsidR="0096039E">
        <w:rPr>
          <w:rFonts w:hint="eastAsia"/>
          <w:lang w:val="zh-CN"/>
        </w:rPr>
        <w:t>注解</w:t>
      </w:r>
    </w:p>
    <w:p w:rsidR="00DB4E2F" w:rsidRDefault="005009CB" w:rsidP="005009CB">
      <w:pPr>
        <w:pStyle w:val="a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 w:rsidR="00DB4E2F" w:rsidRPr="005009CB">
        <w:rPr>
          <w:rFonts w:hint="eastAsia"/>
          <w:lang w:val="zh-CN"/>
        </w:rPr>
        <w:t>CustomerDaoImpl</w:t>
      </w:r>
      <w:r>
        <w:rPr>
          <w:rFonts w:hint="eastAsia"/>
          <w:lang w:val="zh-CN"/>
        </w:rPr>
        <w:t>类上添加</w:t>
      </w:r>
      <w:r>
        <w:rPr>
          <w:rFonts w:hint="eastAsia"/>
          <w:lang w:val="zh-CN"/>
        </w:rPr>
        <w:t>Repository</w:t>
      </w:r>
      <w:r>
        <w:rPr>
          <w:rFonts w:hint="eastAsia"/>
          <w:lang w:val="zh-CN"/>
        </w:rPr>
        <w:t>注解</w:t>
      </w:r>
    </w:p>
    <w:p w:rsidR="005009CB" w:rsidRDefault="008A39CF" w:rsidP="005009CB">
      <w:pPr>
        <w:pStyle w:val="a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 w:rsidRPr="00FE4471">
        <w:rPr>
          <w:rFonts w:hint="eastAsia"/>
          <w:lang w:val="zh-CN"/>
        </w:rPr>
        <w:t>CustomerAction</w:t>
      </w:r>
      <w:r>
        <w:rPr>
          <w:rFonts w:hint="eastAsia"/>
          <w:lang w:val="zh-CN"/>
        </w:rPr>
        <w:t>类中注入</w:t>
      </w:r>
      <w:r>
        <w:rPr>
          <w:rFonts w:hint="eastAsia"/>
          <w:lang w:val="zh-CN"/>
        </w:rPr>
        <w:t>C</w:t>
      </w:r>
      <w:r w:rsidRPr="001F5A85">
        <w:rPr>
          <w:rFonts w:hint="eastAsia"/>
          <w:lang w:val="zh-CN"/>
        </w:rPr>
        <w:t>ustomerService</w:t>
      </w:r>
      <w:r>
        <w:rPr>
          <w:rFonts w:hint="eastAsia"/>
          <w:lang w:val="zh-CN"/>
        </w:rPr>
        <w:t>Impl</w:t>
      </w:r>
      <w:r>
        <w:rPr>
          <w:rFonts w:hint="eastAsia"/>
          <w:lang w:val="zh-CN"/>
        </w:rPr>
        <w:t>对象</w:t>
      </w:r>
    </w:p>
    <w:p w:rsidR="008A39CF" w:rsidRDefault="008A39CF" w:rsidP="005009CB">
      <w:pPr>
        <w:pStyle w:val="a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C</w:t>
      </w:r>
      <w:r w:rsidRPr="001F5A85">
        <w:rPr>
          <w:rFonts w:hint="eastAsia"/>
          <w:lang w:val="zh-CN"/>
        </w:rPr>
        <w:t>ustomerService</w:t>
      </w:r>
      <w:r>
        <w:rPr>
          <w:rFonts w:hint="eastAsia"/>
          <w:lang w:val="zh-CN"/>
        </w:rPr>
        <w:t>Impl</w:t>
      </w:r>
      <w:r>
        <w:rPr>
          <w:rFonts w:hint="eastAsia"/>
          <w:lang w:val="zh-CN"/>
        </w:rPr>
        <w:t>中注入</w:t>
      </w:r>
      <w:r w:rsidRPr="005009CB">
        <w:rPr>
          <w:rFonts w:hint="eastAsia"/>
          <w:lang w:val="zh-CN"/>
        </w:rPr>
        <w:t>CustomerDaoImpl</w:t>
      </w:r>
      <w:r>
        <w:rPr>
          <w:rFonts w:hint="eastAsia"/>
          <w:lang w:val="zh-CN"/>
        </w:rPr>
        <w:t>对象</w:t>
      </w:r>
    </w:p>
    <w:p w:rsidR="008A39CF" w:rsidRPr="00B56A23" w:rsidRDefault="00AC3598" w:rsidP="005009CB">
      <w:pPr>
        <w:pStyle w:val="a9"/>
        <w:numPr>
          <w:ilvl w:val="0"/>
          <w:numId w:val="9"/>
        </w:numPr>
        <w:ind w:firstLineChars="0"/>
      </w:pPr>
      <w:r>
        <w:rPr>
          <w:rFonts w:hint="eastAsia"/>
          <w:lang w:val="zh-CN"/>
        </w:rPr>
        <w:t>在</w:t>
      </w:r>
      <w:r w:rsidRPr="00B56A23">
        <w:rPr>
          <w:rFonts w:hint="eastAsia"/>
        </w:rPr>
        <w:t>applicationContext.xml</w:t>
      </w:r>
      <w:r>
        <w:rPr>
          <w:rFonts w:hint="eastAsia"/>
          <w:lang w:val="zh-CN"/>
        </w:rPr>
        <w:t>配置文件配置</w:t>
      </w:r>
      <w:proofErr w:type="spellStart"/>
      <w:r w:rsidR="00F60E9D" w:rsidRPr="00B56A23">
        <w:t>HibernateTemplate</w:t>
      </w:r>
      <w:proofErr w:type="spellEnd"/>
    </w:p>
    <w:p w:rsidR="00E3319C" w:rsidRDefault="00E3319C" w:rsidP="005009CB">
      <w:pPr>
        <w:pStyle w:val="a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 w:rsidRPr="005009CB">
        <w:rPr>
          <w:rFonts w:hint="eastAsia"/>
          <w:lang w:val="zh-CN"/>
        </w:rPr>
        <w:t>CustomerDaoImpl</w:t>
      </w:r>
      <w:r>
        <w:rPr>
          <w:rFonts w:hint="eastAsia"/>
          <w:lang w:val="zh-CN"/>
        </w:rPr>
        <w:t>中注入</w:t>
      </w:r>
      <w:r w:rsidRPr="00F60E9D">
        <w:rPr>
          <w:lang w:val="zh-CN"/>
        </w:rPr>
        <w:t>HibernateTemplate</w:t>
      </w:r>
      <w:r>
        <w:rPr>
          <w:rFonts w:hint="eastAsia"/>
          <w:lang w:val="zh-CN"/>
        </w:rPr>
        <w:t>对象</w:t>
      </w:r>
    </w:p>
    <w:p w:rsidR="00E3319C" w:rsidRDefault="00E3319C" w:rsidP="005009CB">
      <w:pPr>
        <w:pStyle w:val="a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配置</w:t>
      </w:r>
      <w:r w:rsidR="00E9450E">
        <w:rPr>
          <w:rFonts w:hint="eastAsia"/>
          <w:lang w:val="zh-CN"/>
        </w:rPr>
        <w:t>平台</w:t>
      </w:r>
      <w:r>
        <w:rPr>
          <w:rFonts w:hint="eastAsia"/>
          <w:lang w:val="zh-CN"/>
        </w:rPr>
        <w:t>事务管理器对象</w:t>
      </w:r>
    </w:p>
    <w:p w:rsidR="00E3319C" w:rsidRDefault="00E3319C" w:rsidP="005009CB">
      <w:pPr>
        <w:pStyle w:val="a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开启事务注解</w:t>
      </w:r>
    </w:p>
    <w:p w:rsidR="00E3319C" w:rsidRPr="005009CB" w:rsidRDefault="00E3319C" w:rsidP="005009CB">
      <w:pPr>
        <w:pStyle w:val="a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C</w:t>
      </w:r>
      <w:r w:rsidRPr="001F5A85">
        <w:rPr>
          <w:rFonts w:hint="eastAsia"/>
          <w:lang w:val="zh-CN"/>
        </w:rPr>
        <w:t>ustomerService</w:t>
      </w:r>
      <w:r>
        <w:rPr>
          <w:rFonts w:hint="eastAsia"/>
          <w:lang w:val="zh-CN"/>
        </w:rPr>
        <w:t>Impl</w:t>
      </w:r>
      <w:r>
        <w:rPr>
          <w:rFonts w:hint="eastAsia"/>
          <w:lang w:val="zh-CN"/>
        </w:rPr>
        <w:t>上添加事务注解</w:t>
      </w:r>
    </w:p>
    <w:p w:rsidR="00DB4E2F" w:rsidRPr="0063762F" w:rsidRDefault="00DB4E2F" w:rsidP="000838FA">
      <w:pPr>
        <w:pStyle w:val="a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demo1.jsp</w:t>
      </w:r>
      <w:r>
        <w:rPr>
          <w:rFonts w:hint="eastAsia"/>
          <w:lang w:val="zh-CN"/>
        </w:rPr>
        <w:t>页面上，</w:t>
      </w:r>
      <w:r w:rsidR="00E3319C">
        <w:rPr>
          <w:rFonts w:hint="eastAsia"/>
          <w:lang w:val="zh-CN"/>
        </w:rPr>
        <w:t>添加数据，点击保存按钮，完成数据的保存。</w:t>
      </w:r>
    </w:p>
    <w:p w:rsidR="00DB4E2F" w:rsidRPr="00DB4E2F" w:rsidRDefault="00DB4E2F" w:rsidP="00DB4E2F">
      <w:pPr>
        <w:rPr>
          <w:lang w:val="zh-CN"/>
        </w:rPr>
      </w:pPr>
    </w:p>
    <w:p w:rsidR="00927047" w:rsidRPr="00927047" w:rsidRDefault="00927047" w:rsidP="00927047">
      <w:pPr>
        <w:rPr>
          <w:lang w:val="zh-CN"/>
        </w:rPr>
      </w:pPr>
    </w:p>
    <w:sectPr w:rsidR="00927047" w:rsidRPr="00927047" w:rsidSect="009C0EB8">
      <w:footerReference w:type="default" r:id="rId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B06" w:rsidRDefault="00061B06">
      <w:pPr>
        <w:spacing w:line="240" w:lineRule="auto"/>
      </w:pPr>
      <w:r>
        <w:separator/>
      </w:r>
    </w:p>
  </w:endnote>
  <w:endnote w:type="continuationSeparator" w:id="0">
    <w:p w:rsidR="00061B06" w:rsidRDefault="00061B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365" w:rsidRDefault="004A7365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B06" w:rsidRDefault="00061B06">
      <w:pPr>
        <w:spacing w:line="240" w:lineRule="auto"/>
      </w:pPr>
      <w:r>
        <w:separator/>
      </w:r>
    </w:p>
  </w:footnote>
  <w:footnote w:type="continuationSeparator" w:id="0">
    <w:p w:rsidR="00061B06" w:rsidRDefault="00061B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E6502"/>
    <w:multiLevelType w:val="multilevel"/>
    <w:tmpl w:val="26CE650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2AB05684"/>
    <w:multiLevelType w:val="hybridMultilevel"/>
    <w:tmpl w:val="2A3EE5B0"/>
    <w:lvl w:ilvl="0" w:tplc="5C9A1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400C5DB6"/>
    <w:multiLevelType w:val="hybridMultilevel"/>
    <w:tmpl w:val="488A5EBE"/>
    <w:lvl w:ilvl="0" w:tplc="8D1AA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526EAE"/>
    <w:multiLevelType w:val="singleLevel"/>
    <w:tmpl w:val="56526EAE"/>
    <w:lvl w:ilvl="0">
      <w:start w:val="1"/>
      <w:numFmt w:val="decimal"/>
      <w:suff w:val="nothing"/>
      <w:lvlText w:val="%1."/>
      <w:lvlJc w:val="left"/>
    </w:lvl>
  </w:abstractNum>
  <w:abstractNum w:abstractNumId="5">
    <w:nsid w:val="56528773"/>
    <w:multiLevelType w:val="singleLevel"/>
    <w:tmpl w:val="56528773"/>
    <w:lvl w:ilvl="0">
      <w:start w:val="4"/>
      <w:numFmt w:val="decimal"/>
      <w:suff w:val="nothing"/>
      <w:lvlText w:val="%1."/>
      <w:lvlJc w:val="left"/>
    </w:lvl>
  </w:abstractNum>
  <w:abstractNum w:abstractNumId="6">
    <w:nsid w:val="56528ABF"/>
    <w:multiLevelType w:val="singleLevel"/>
    <w:tmpl w:val="56528ABF"/>
    <w:lvl w:ilvl="0">
      <w:start w:val="6"/>
      <w:numFmt w:val="decimal"/>
      <w:suff w:val="nothing"/>
      <w:lvlText w:val="%1."/>
      <w:lvlJc w:val="left"/>
    </w:lvl>
  </w:abstractNum>
  <w:abstractNum w:abstractNumId="7">
    <w:nsid w:val="64211581"/>
    <w:multiLevelType w:val="hybridMultilevel"/>
    <w:tmpl w:val="98C8985E"/>
    <w:lvl w:ilvl="0" w:tplc="C84A3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FB17A77"/>
    <w:multiLevelType w:val="hybridMultilevel"/>
    <w:tmpl w:val="98E403DA"/>
    <w:lvl w:ilvl="0" w:tplc="1EDC3296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</w:num>
  <w:num w:numId="4">
    <w:abstractNumId w:val="5"/>
    <w:lvlOverride w:ilvl="0">
      <w:startOverride w:val="4"/>
    </w:lvlOverride>
  </w:num>
  <w:num w:numId="5">
    <w:abstractNumId w:val="6"/>
    <w:lvlOverride w:ilvl="0">
      <w:startOverride w:val="6"/>
    </w:lvlOverride>
  </w:num>
  <w:num w:numId="6">
    <w:abstractNumId w:val="7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3751"/>
    <w:rsid w:val="000116F8"/>
    <w:rsid w:val="0001327B"/>
    <w:rsid w:val="00015DD8"/>
    <w:rsid w:val="00020394"/>
    <w:rsid w:val="00022186"/>
    <w:rsid w:val="000441E2"/>
    <w:rsid w:val="0004423D"/>
    <w:rsid w:val="00045399"/>
    <w:rsid w:val="000466AA"/>
    <w:rsid w:val="00056E2B"/>
    <w:rsid w:val="000613E8"/>
    <w:rsid w:val="00061B06"/>
    <w:rsid w:val="0008127F"/>
    <w:rsid w:val="000838FA"/>
    <w:rsid w:val="00093224"/>
    <w:rsid w:val="000A119C"/>
    <w:rsid w:val="000A5E33"/>
    <w:rsid w:val="000B1DEA"/>
    <w:rsid w:val="000B3EE9"/>
    <w:rsid w:val="000C27C0"/>
    <w:rsid w:val="000C79C1"/>
    <w:rsid w:val="000D06C2"/>
    <w:rsid w:val="000D076B"/>
    <w:rsid w:val="000D2688"/>
    <w:rsid w:val="000F2DF4"/>
    <w:rsid w:val="000F2F9E"/>
    <w:rsid w:val="000F319B"/>
    <w:rsid w:val="000F462B"/>
    <w:rsid w:val="00103429"/>
    <w:rsid w:val="001116C7"/>
    <w:rsid w:val="00113468"/>
    <w:rsid w:val="00113784"/>
    <w:rsid w:val="00117CB0"/>
    <w:rsid w:val="0013355F"/>
    <w:rsid w:val="001409C8"/>
    <w:rsid w:val="00151E0A"/>
    <w:rsid w:val="00164407"/>
    <w:rsid w:val="00166F8F"/>
    <w:rsid w:val="00172FCA"/>
    <w:rsid w:val="001756E3"/>
    <w:rsid w:val="001821BE"/>
    <w:rsid w:val="0018522E"/>
    <w:rsid w:val="001901E9"/>
    <w:rsid w:val="00192CBB"/>
    <w:rsid w:val="001A0171"/>
    <w:rsid w:val="001A0DD1"/>
    <w:rsid w:val="001A12B7"/>
    <w:rsid w:val="001A6187"/>
    <w:rsid w:val="001B79EF"/>
    <w:rsid w:val="001C0F9F"/>
    <w:rsid w:val="001C258B"/>
    <w:rsid w:val="001C3514"/>
    <w:rsid w:val="001C6DD3"/>
    <w:rsid w:val="001E134C"/>
    <w:rsid w:val="001E7A35"/>
    <w:rsid w:val="001F33DE"/>
    <w:rsid w:val="001F5A85"/>
    <w:rsid w:val="00203578"/>
    <w:rsid w:val="00207B0A"/>
    <w:rsid w:val="002110FA"/>
    <w:rsid w:val="0022065C"/>
    <w:rsid w:val="00224124"/>
    <w:rsid w:val="0024107F"/>
    <w:rsid w:val="00241361"/>
    <w:rsid w:val="00242310"/>
    <w:rsid w:val="00261AB5"/>
    <w:rsid w:val="00274954"/>
    <w:rsid w:val="00276B30"/>
    <w:rsid w:val="00277ED4"/>
    <w:rsid w:val="00277EFF"/>
    <w:rsid w:val="0028087B"/>
    <w:rsid w:val="0028412F"/>
    <w:rsid w:val="00295F70"/>
    <w:rsid w:val="002A275F"/>
    <w:rsid w:val="002A5D9B"/>
    <w:rsid w:val="002A64BA"/>
    <w:rsid w:val="002C262E"/>
    <w:rsid w:val="002C2A94"/>
    <w:rsid w:val="002D7385"/>
    <w:rsid w:val="002E0CEC"/>
    <w:rsid w:val="002E2A39"/>
    <w:rsid w:val="002E65B3"/>
    <w:rsid w:val="002F7782"/>
    <w:rsid w:val="00305E0B"/>
    <w:rsid w:val="00306901"/>
    <w:rsid w:val="00306C9D"/>
    <w:rsid w:val="00310732"/>
    <w:rsid w:val="00316A44"/>
    <w:rsid w:val="00320529"/>
    <w:rsid w:val="003369A9"/>
    <w:rsid w:val="003448EB"/>
    <w:rsid w:val="003474FF"/>
    <w:rsid w:val="00347E92"/>
    <w:rsid w:val="003533B2"/>
    <w:rsid w:val="00354D10"/>
    <w:rsid w:val="003571A4"/>
    <w:rsid w:val="003717F3"/>
    <w:rsid w:val="00372C54"/>
    <w:rsid w:val="00372F1D"/>
    <w:rsid w:val="00373415"/>
    <w:rsid w:val="00375B30"/>
    <w:rsid w:val="00387727"/>
    <w:rsid w:val="003A1006"/>
    <w:rsid w:val="003A1414"/>
    <w:rsid w:val="003A5665"/>
    <w:rsid w:val="003B0329"/>
    <w:rsid w:val="003C0BAA"/>
    <w:rsid w:val="003D0181"/>
    <w:rsid w:val="003D0343"/>
    <w:rsid w:val="003D156B"/>
    <w:rsid w:val="003D367D"/>
    <w:rsid w:val="003D7568"/>
    <w:rsid w:val="003E551A"/>
    <w:rsid w:val="003F62EA"/>
    <w:rsid w:val="00412CFF"/>
    <w:rsid w:val="00422752"/>
    <w:rsid w:val="004312AE"/>
    <w:rsid w:val="00447F8E"/>
    <w:rsid w:val="00460949"/>
    <w:rsid w:val="00466944"/>
    <w:rsid w:val="00482664"/>
    <w:rsid w:val="00483119"/>
    <w:rsid w:val="00486E59"/>
    <w:rsid w:val="00490368"/>
    <w:rsid w:val="00493796"/>
    <w:rsid w:val="004A62C4"/>
    <w:rsid w:val="004A7365"/>
    <w:rsid w:val="004C193A"/>
    <w:rsid w:val="004D3732"/>
    <w:rsid w:val="004F18FA"/>
    <w:rsid w:val="004F3F5D"/>
    <w:rsid w:val="004F4899"/>
    <w:rsid w:val="005009CB"/>
    <w:rsid w:val="00503A57"/>
    <w:rsid w:val="00520E6F"/>
    <w:rsid w:val="00525593"/>
    <w:rsid w:val="005259AA"/>
    <w:rsid w:val="00530779"/>
    <w:rsid w:val="00532BA3"/>
    <w:rsid w:val="00532E0A"/>
    <w:rsid w:val="005452D1"/>
    <w:rsid w:val="005520F4"/>
    <w:rsid w:val="00552CB4"/>
    <w:rsid w:val="00553656"/>
    <w:rsid w:val="00556E70"/>
    <w:rsid w:val="0056276D"/>
    <w:rsid w:val="00563A40"/>
    <w:rsid w:val="00563E8D"/>
    <w:rsid w:val="00563F41"/>
    <w:rsid w:val="0057053A"/>
    <w:rsid w:val="00575B48"/>
    <w:rsid w:val="00580C11"/>
    <w:rsid w:val="00592848"/>
    <w:rsid w:val="005A2B83"/>
    <w:rsid w:val="005A4079"/>
    <w:rsid w:val="005B5493"/>
    <w:rsid w:val="005C0043"/>
    <w:rsid w:val="005C277C"/>
    <w:rsid w:val="005C3E82"/>
    <w:rsid w:val="005C5B7A"/>
    <w:rsid w:val="005D7699"/>
    <w:rsid w:val="005E5D5D"/>
    <w:rsid w:val="005F25D0"/>
    <w:rsid w:val="00602173"/>
    <w:rsid w:val="006032C4"/>
    <w:rsid w:val="00607879"/>
    <w:rsid w:val="006124BA"/>
    <w:rsid w:val="00622E9E"/>
    <w:rsid w:val="00635010"/>
    <w:rsid w:val="0063762F"/>
    <w:rsid w:val="00647E62"/>
    <w:rsid w:val="00665598"/>
    <w:rsid w:val="006754C8"/>
    <w:rsid w:val="006B18D7"/>
    <w:rsid w:val="006B4993"/>
    <w:rsid w:val="006B7E4E"/>
    <w:rsid w:val="006D14B9"/>
    <w:rsid w:val="006D3C26"/>
    <w:rsid w:val="006F55BA"/>
    <w:rsid w:val="00702E80"/>
    <w:rsid w:val="00707BC7"/>
    <w:rsid w:val="007148D9"/>
    <w:rsid w:val="00714A9E"/>
    <w:rsid w:val="00735366"/>
    <w:rsid w:val="00744311"/>
    <w:rsid w:val="00746034"/>
    <w:rsid w:val="00751A94"/>
    <w:rsid w:val="00761A9F"/>
    <w:rsid w:val="0077237C"/>
    <w:rsid w:val="00782FC2"/>
    <w:rsid w:val="00797202"/>
    <w:rsid w:val="007A6D43"/>
    <w:rsid w:val="007B5FBB"/>
    <w:rsid w:val="007B6071"/>
    <w:rsid w:val="007B76C5"/>
    <w:rsid w:val="007C0984"/>
    <w:rsid w:val="007C1FB2"/>
    <w:rsid w:val="007C3CD8"/>
    <w:rsid w:val="007D66FF"/>
    <w:rsid w:val="007E1E60"/>
    <w:rsid w:val="007E28D5"/>
    <w:rsid w:val="00805F8E"/>
    <w:rsid w:val="00810D3F"/>
    <w:rsid w:val="0081607D"/>
    <w:rsid w:val="008173AB"/>
    <w:rsid w:val="00843869"/>
    <w:rsid w:val="008536E3"/>
    <w:rsid w:val="00854D7B"/>
    <w:rsid w:val="00855538"/>
    <w:rsid w:val="0086256E"/>
    <w:rsid w:val="00877294"/>
    <w:rsid w:val="00882AFC"/>
    <w:rsid w:val="00887B94"/>
    <w:rsid w:val="00896943"/>
    <w:rsid w:val="008A39CF"/>
    <w:rsid w:val="008A6E4C"/>
    <w:rsid w:val="008B2B1A"/>
    <w:rsid w:val="008B2B1C"/>
    <w:rsid w:val="008B4282"/>
    <w:rsid w:val="008B4B53"/>
    <w:rsid w:val="008B5C18"/>
    <w:rsid w:val="008C3D89"/>
    <w:rsid w:val="008C50E4"/>
    <w:rsid w:val="008D418E"/>
    <w:rsid w:val="008D6DB7"/>
    <w:rsid w:val="008E0A47"/>
    <w:rsid w:val="008E1C39"/>
    <w:rsid w:val="008E2703"/>
    <w:rsid w:val="008F0988"/>
    <w:rsid w:val="008F47DA"/>
    <w:rsid w:val="008F5661"/>
    <w:rsid w:val="00901745"/>
    <w:rsid w:val="00902FA0"/>
    <w:rsid w:val="00917E39"/>
    <w:rsid w:val="00923FA1"/>
    <w:rsid w:val="00927047"/>
    <w:rsid w:val="00930DD9"/>
    <w:rsid w:val="009313B5"/>
    <w:rsid w:val="00932872"/>
    <w:rsid w:val="00935E65"/>
    <w:rsid w:val="00937CE6"/>
    <w:rsid w:val="00940D11"/>
    <w:rsid w:val="0096019F"/>
    <w:rsid w:val="0096039E"/>
    <w:rsid w:val="009665D5"/>
    <w:rsid w:val="00971074"/>
    <w:rsid w:val="00986A03"/>
    <w:rsid w:val="00992F9C"/>
    <w:rsid w:val="00996674"/>
    <w:rsid w:val="009A376B"/>
    <w:rsid w:val="009A7A2B"/>
    <w:rsid w:val="009B00D8"/>
    <w:rsid w:val="009B7BE7"/>
    <w:rsid w:val="009C0EB8"/>
    <w:rsid w:val="009C4F18"/>
    <w:rsid w:val="009D2C95"/>
    <w:rsid w:val="009E2BC4"/>
    <w:rsid w:val="009E2BD0"/>
    <w:rsid w:val="009E3108"/>
    <w:rsid w:val="009E3D11"/>
    <w:rsid w:val="009F7907"/>
    <w:rsid w:val="00A02FB9"/>
    <w:rsid w:val="00A03C72"/>
    <w:rsid w:val="00A144F9"/>
    <w:rsid w:val="00A2556C"/>
    <w:rsid w:val="00A424C5"/>
    <w:rsid w:val="00A53C9D"/>
    <w:rsid w:val="00A60A80"/>
    <w:rsid w:val="00A63D17"/>
    <w:rsid w:val="00A64057"/>
    <w:rsid w:val="00A71EBF"/>
    <w:rsid w:val="00A81A6D"/>
    <w:rsid w:val="00AA11BB"/>
    <w:rsid w:val="00AB35FA"/>
    <w:rsid w:val="00AB551A"/>
    <w:rsid w:val="00AC25F0"/>
    <w:rsid w:val="00AC3598"/>
    <w:rsid w:val="00AD2F7C"/>
    <w:rsid w:val="00AE05D8"/>
    <w:rsid w:val="00AE06BC"/>
    <w:rsid w:val="00AE406F"/>
    <w:rsid w:val="00AF04AE"/>
    <w:rsid w:val="00AF1128"/>
    <w:rsid w:val="00AF7B8C"/>
    <w:rsid w:val="00B005E3"/>
    <w:rsid w:val="00B012E8"/>
    <w:rsid w:val="00B02045"/>
    <w:rsid w:val="00B05205"/>
    <w:rsid w:val="00B068D8"/>
    <w:rsid w:val="00B13C7C"/>
    <w:rsid w:val="00B17DD1"/>
    <w:rsid w:val="00B24198"/>
    <w:rsid w:val="00B25B5F"/>
    <w:rsid w:val="00B3167F"/>
    <w:rsid w:val="00B4555C"/>
    <w:rsid w:val="00B458D2"/>
    <w:rsid w:val="00B53681"/>
    <w:rsid w:val="00B56A23"/>
    <w:rsid w:val="00B5757E"/>
    <w:rsid w:val="00B613F9"/>
    <w:rsid w:val="00B6144D"/>
    <w:rsid w:val="00B80580"/>
    <w:rsid w:val="00B95FDC"/>
    <w:rsid w:val="00B96C5E"/>
    <w:rsid w:val="00BB3F66"/>
    <w:rsid w:val="00BC0ECF"/>
    <w:rsid w:val="00BC4406"/>
    <w:rsid w:val="00BD2571"/>
    <w:rsid w:val="00BD3864"/>
    <w:rsid w:val="00BE33FA"/>
    <w:rsid w:val="00BE7328"/>
    <w:rsid w:val="00BF0924"/>
    <w:rsid w:val="00BF516F"/>
    <w:rsid w:val="00BF7BF0"/>
    <w:rsid w:val="00C043B5"/>
    <w:rsid w:val="00C048F9"/>
    <w:rsid w:val="00C061BD"/>
    <w:rsid w:val="00C10D39"/>
    <w:rsid w:val="00C13203"/>
    <w:rsid w:val="00C136D3"/>
    <w:rsid w:val="00C16816"/>
    <w:rsid w:val="00C212CD"/>
    <w:rsid w:val="00C30059"/>
    <w:rsid w:val="00C326FC"/>
    <w:rsid w:val="00C33D53"/>
    <w:rsid w:val="00C44B88"/>
    <w:rsid w:val="00C509FD"/>
    <w:rsid w:val="00C5427B"/>
    <w:rsid w:val="00C5755B"/>
    <w:rsid w:val="00C57F2E"/>
    <w:rsid w:val="00C63E8E"/>
    <w:rsid w:val="00C66D73"/>
    <w:rsid w:val="00C673ED"/>
    <w:rsid w:val="00C727ED"/>
    <w:rsid w:val="00CA4A3C"/>
    <w:rsid w:val="00CA4DA5"/>
    <w:rsid w:val="00CB3B53"/>
    <w:rsid w:val="00CB59F8"/>
    <w:rsid w:val="00CC27EB"/>
    <w:rsid w:val="00CC79F8"/>
    <w:rsid w:val="00CD09AE"/>
    <w:rsid w:val="00CE1162"/>
    <w:rsid w:val="00D03751"/>
    <w:rsid w:val="00D23C4E"/>
    <w:rsid w:val="00D30419"/>
    <w:rsid w:val="00D33521"/>
    <w:rsid w:val="00D4066A"/>
    <w:rsid w:val="00D41A3E"/>
    <w:rsid w:val="00D43A4C"/>
    <w:rsid w:val="00D50557"/>
    <w:rsid w:val="00D62227"/>
    <w:rsid w:val="00D64FCA"/>
    <w:rsid w:val="00D65EC8"/>
    <w:rsid w:val="00D741A8"/>
    <w:rsid w:val="00D752CA"/>
    <w:rsid w:val="00D976AF"/>
    <w:rsid w:val="00DA2B00"/>
    <w:rsid w:val="00DA3BC4"/>
    <w:rsid w:val="00DA430F"/>
    <w:rsid w:val="00DB13B3"/>
    <w:rsid w:val="00DB4E2F"/>
    <w:rsid w:val="00DC7013"/>
    <w:rsid w:val="00DD50D5"/>
    <w:rsid w:val="00DD71B3"/>
    <w:rsid w:val="00DD745A"/>
    <w:rsid w:val="00DE0366"/>
    <w:rsid w:val="00DE1658"/>
    <w:rsid w:val="00DE40B4"/>
    <w:rsid w:val="00DF0643"/>
    <w:rsid w:val="00DF3D20"/>
    <w:rsid w:val="00E01B86"/>
    <w:rsid w:val="00E12D2B"/>
    <w:rsid w:val="00E16B9B"/>
    <w:rsid w:val="00E3319C"/>
    <w:rsid w:val="00E417EB"/>
    <w:rsid w:val="00E44908"/>
    <w:rsid w:val="00E55567"/>
    <w:rsid w:val="00E651FF"/>
    <w:rsid w:val="00E66928"/>
    <w:rsid w:val="00E7393D"/>
    <w:rsid w:val="00E8463A"/>
    <w:rsid w:val="00E926C9"/>
    <w:rsid w:val="00E9450E"/>
    <w:rsid w:val="00E9683B"/>
    <w:rsid w:val="00EA1F08"/>
    <w:rsid w:val="00EA2102"/>
    <w:rsid w:val="00EA6E88"/>
    <w:rsid w:val="00EC002A"/>
    <w:rsid w:val="00EC1052"/>
    <w:rsid w:val="00EC1748"/>
    <w:rsid w:val="00ED7C83"/>
    <w:rsid w:val="00EE03DA"/>
    <w:rsid w:val="00EF7DFD"/>
    <w:rsid w:val="00F0118E"/>
    <w:rsid w:val="00F016E6"/>
    <w:rsid w:val="00F069C2"/>
    <w:rsid w:val="00F17FFE"/>
    <w:rsid w:val="00F33348"/>
    <w:rsid w:val="00F34786"/>
    <w:rsid w:val="00F36AD7"/>
    <w:rsid w:val="00F433E1"/>
    <w:rsid w:val="00F453CB"/>
    <w:rsid w:val="00F45565"/>
    <w:rsid w:val="00F4628F"/>
    <w:rsid w:val="00F60E9D"/>
    <w:rsid w:val="00F6374B"/>
    <w:rsid w:val="00F72511"/>
    <w:rsid w:val="00F737C6"/>
    <w:rsid w:val="00F7512F"/>
    <w:rsid w:val="00F75682"/>
    <w:rsid w:val="00F759A6"/>
    <w:rsid w:val="00F76956"/>
    <w:rsid w:val="00F7700D"/>
    <w:rsid w:val="00F82ECF"/>
    <w:rsid w:val="00F92E35"/>
    <w:rsid w:val="00F952C5"/>
    <w:rsid w:val="00FA1931"/>
    <w:rsid w:val="00FA21BA"/>
    <w:rsid w:val="00FA735F"/>
    <w:rsid w:val="00FB0256"/>
    <w:rsid w:val="00FB1ADD"/>
    <w:rsid w:val="00FB1C3B"/>
    <w:rsid w:val="00FB3818"/>
    <w:rsid w:val="00FB4D98"/>
    <w:rsid w:val="00FB7675"/>
    <w:rsid w:val="00FC1C50"/>
    <w:rsid w:val="00FC6D40"/>
    <w:rsid w:val="00FE4471"/>
    <w:rsid w:val="00FE5F6E"/>
    <w:rsid w:val="00FF266D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EB8"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9C0EB8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C0EB8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C0EB8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9C0EB8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9C0EB8"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sid w:val="009C0EB8"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rsid w:val="009C0EB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rsid w:val="009C0E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  <w:rsid w:val="009C0EB8"/>
  </w:style>
  <w:style w:type="paragraph" w:styleId="40">
    <w:name w:val="toc 4"/>
    <w:basedOn w:val="a"/>
    <w:next w:val="a"/>
    <w:uiPriority w:val="39"/>
    <w:unhideWhenUsed/>
    <w:qFormat/>
    <w:rsid w:val="009C0EB8"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rsid w:val="009C0EB8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9C0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rsid w:val="009C0EB8"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sid w:val="009C0EB8"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sid w:val="009C0EB8"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sid w:val="009C0EB8"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sid w:val="009C0EB8"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rsid w:val="009C0EB8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sid w:val="009C0EB8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sid w:val="009C0EB8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sid w:val="009C0EB8"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sid w:val="009C0EB8"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rsid w:val="009C0EB8"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sid w:val="009C0EB8"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sid w:val="009C0EB8"/>
    <w:rPr>
      <w:rFonts w:ascii="宋体" w:hAnsi="宋体"/>
      <w:sz w:val="24"/>
      <w:szCs w:val="24"/>
    </w:rPr>
  </w:style>
  <w:style w:type="paragraph" w:styleId="a8">
    <w:name w:val="Document Map"/>
    <w:basedOn w:val="a"/>
    <w:link w:val="Char3"/>
    <w:uiPriority w:val="99"/>
    <w:semiHidden/>
    <w:unhideWhenUsed/>
    <w:rsid w:val="0008127F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08127F"/>
    <w:rPr>
      <w:rFonts w:ascii="宋体"/>
      <w:kern w:val="2"/>
      <w:sz w:val="18"/>
      <w:szCs w:val="18"/>
    </w:rPr>
  </w:style>
  <w:style w:type="paragraph" w:styleId="a9">
    <w:name w:val="List Paragraph"/>
    <w:basedOn w:val="a"/>
    <w:uiPriority w:val="99"/>
    <w:rsid w:val="00937CE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482</TotalTime>
  <Pages>4</Pages>
  <Words>235</Words>
  <Characters>1343</Characters>
  <Application>Microsoft Office Word</Application>
  <DocSecurity>0</DocSecurity>
  <Lines>11</Lines>
  <Paragraphs>3</Paragraphs>
  <ScaleCrop>false</ScaleCrop>
  <Company>Microsoft</Company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cp</cp:lastModifiedBy>
  <cp:revision>907</cp:revision>
  <dcterms:created xsi:type="dcterms:W3CDTF">2017-02-27T09:33:00Z</dcterms:created>
  <dcterms:modified xsi:type="dcterms:W3CDTF">2018-05-31T06:37:00Z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