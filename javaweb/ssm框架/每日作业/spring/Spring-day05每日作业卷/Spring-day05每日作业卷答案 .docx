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rFonts w:hint="eastAsia"/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CB002F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B01DDA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Spring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835AB6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5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A84510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A6FA5" w:rsidRPr="005A6FA5" w:rsidRDefault="002D14EF" w:rsidP="00A2082D">
      <w:pPr>
        <w:spacing w:line="480" w:lineRule="auto"/>
        <w:rPr>
          <w:lang w:val="zh-CN"/>
        </w:rPr>
      </w:pPr>
      <w:r>
        <w:rPr>
          <w:rFonts w:hint="eastAsia"/>
        </w:rPr>
        <w:t>把</w:t>
      </w:r>
      <w:r>
        <w:rPr>
          <w:rFonts w:hint="eastAsia"/>
        </w:rPr>
        <w:t>demo1</w:t>
      </w:r>
      <w:r>
        <w:rPr>
          <w:rFonts w:hint="eastAsia"/>
        </w:rPr>
        <w:t>项目发布到</w:t>
      </w:r>
      <w:r>
        <w:rPr>
          <w:rFonts w:hint="eastAsia"/>
        </w:rPr>
        <w:t>tomcat</w:t>
      </w:r>
      <w:r>
        <w:rPr>
          <w:rFonts w:hint="eastAsia"/>
        </w:rPr>
        <w:t>服务器中，启动服务器。访问</w:t>
      </w:r>
      <w:r>
        <w:rPr>
          <w:rFonts w:hint="eastAsia"/>
        </w:rPr>
        <w:t>demo1.jsp</w:t>
      </w:r>
      <w:r>
        <w:rPr>
          <w:rFonts w:hint="eastAsia"/>
        </w:rPr>
        <w:t>的页面，填入数据，提交表单</w:t>
      </w:r>
      <w:r>
        <w:rPr>
          <w:rFonts w:hint="eastAsia"/>
          <w:lang w:val="zh-CN"/>
        </w:rPr>
        <w:t>。在</w:t>
      </w:r>
      <w:r>
        <w:rPr>
          <w:rFonts w:hint="eastAsia"/>
          <w:lang w:val="zh-CN"/>
        </w:rPr>
        <w:t>CustomerAction</w:t>
      </w:r>
      <w:r>
        <w:rPr>
          <w:rFonts w:hint="eastAsia"/>
          <w:lang w:val="zh-CN"/>
        </w:rPr>
        <w:t>中接收表单数据，打印到控制台上。（使用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框架整合</w:t>
      </w:r>
      <w:r>
        <w:rPr>
          <w:rFonts w:hint="eastAsia"/>
          <w:lang w:val="zh-CN"/>
        </w:rPr>
        <w:t>Struts2</w:t>
      </w:r>
      <w:r>
        <w:rPr>
          <w:rFonts w:hint="eastAsia"/>
          <w:lang w:val="zh-CN"/>
        </w:rPr>
        <w:t>框架）。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01257" w:rsidRPr="00B012E8" w:rsidRDefault="00A01257" w:rsidP="00A01257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demo1.jsp</w:t>
      </w:r>
      <w:r>
        <w:rPr>
          <w:rFonts w:hint="eastAsia"/>
        </w:rPr>
        <w:t>中，给表单的</w:t>
      </w:r>
      <w:r>
        <w:rPr>
          <w:rFonts w:hint="eastAsia"/>
        </w:rPr>
        <w:t>action</w:t>
      </w:r>
      <w:r>
        <w:rPr>
          <w:rFonts w:hint="eastAsia"/>
        </w:rPr>
        <w:t>属性填入值，访问后台的</w:t>
      </w:r>
      <w:r w:rsidRPr="002C262E">
        <w:t>CustomerAction</w:t>
      </w:r>
      <w:r>
        <w:rPr>
          <w:rFonts w:hint="eastAsia"/>
        </w:rPr>
        <w:t>的</w:t>
      </w:r>
      <w:r>
        <w:rPr>
          <w:rFonts w:hint="eastAsia"/>
        </w:rPr>
        <w:t>save</w:t>
      </w:r>
      <w:r>
        <w:rPr>
          <w:rFonts w:hint="eastAsia"/>
        </w:rPr>
        <w:t>方法</w:t>
      </w:r>
      <w:r w:rsidR="00EE535F">
        <w:br/>
      </w:r>
      <w:r w:rsidR="00EE535F">
        <w:br/>
      </w:r>
      <w:r w:rsidR="00B10C7B">
        <w:t>&lt;form</w:t>
      </w:r>
      <w:r w:rsidR="00B10C7B">
        <w:rPr>
          <w:rFonts w:hint="eastAsia"/>
        </w:rPr>
        <w:t xml:space="preserve"> </w:t>
      </w:r>
      <w:r w:rsidR="00E22B56" w:rsidRPr="00E22B56">
        <w:t>ction="${ pageContext.request.contextPath }/customerAction_save.action" method="post"&gt;</w:t>
      </w:r>
      <w:r w:rsidR="00EE535F">
        <w:rPr>
          <w:rFonts w:hint="eastAsia"/>
        </w:rPr>
        <w:br/>
      </w:r>
    </w:p>
    <w:p w:rsidR="00A01257" w:rsidRPr="000D2688" w:rsidRDefault="00A01257" w:rsidP="00A01257">
      <w:pPr>
        <w:pStyle w:val="a8"/>
        <w:numPr>
          <w:ilvl w:val="0"/>
          <w:numId w:val="11"/>
        </w:numPr>
        <w:ind w:firstLineChars="0"/>
      </w:pPr>
      <w:r w:rsidRPr="00C043B5">
        <w:rPr>
          <w:rFonts w:hint="eastAsia"/>
          <w:lang w:val="zh-CN"/>
        </w:rPr>
        <w:t>在</w:t>
      </w:r>
      <w:r w:rsidRPr="00A84510">
        <w:rPr>
          <w:rFonts w:hint="eastAsia"/>
        </w:rPr>
        <w:t>applicationContext.xml</w:t>
      </w:r>
      <w:r w:rsidRPr="00C043B5">
        <w:rPr>
          <w:rFonts w:hint="eastAsia"/>
          <w:lang w:val="zh-CN"/>
        </w:rPr>
        <w:t>配置文件中</w:t>
      </w:r>
      <w:r>
        <w:rPr>
          <w:rFonts w:hint="eastAsia"/>
          <w:lang w:val="zh-CN"/>
        </w:rPr>
        <w:t>配置</w:t>
      </w:r>
      <w:r w:rsidRPr="00A84510">
        <w:rPr>
          <w:rFonts w:hint="eastAsia"/>
        </w:rPr>
        <w:t>CustomerAction</w:t>
      </w:r>
      <w:r w:rsidRPr="00A84510">
        <w:rPr>
          <w:rFonts w:hint="eastAsia"/>
        </w:rPr>
        <w:t>，</w:t>
      </w:r>
      <w:r>
        <w:rPr>
          <w:rFonts w:hint="eastAsia"/>
          <w:lang w:val="zh-CN"/>
        </w:rPr>
        <w:t>交给</w:t>
      </w:r>
      <w:r w:rsidRPr="00A84510">
        <w:rPr>
          <w:rFonts w:hint="eastAsia"/>
        </w:rPr>
        <w:t>IOC</w:t>
      </w:r>
      <w:r>
        <w:rPr>
          <w:rFonts w:hint="eastAsia"/>
          <w:lang w:val="zh-CN"/>
        </w:rPr>
        <w:t>进行管理。</w:t>
      </w:r>
      <w:r w:rsidR="00FC110F" w:rsidRPr="00A84510">
        <w:br/>
      </w:r>
      <w:r w:rsidR="00FC110F" w:rsidRPr="00A84510">
        <w:br/>
      </w:r>
      <w:r w:rsidR="00547FE8" w:rsidRPr="00A84510">
        <w:t>&lt;bean</w:t>
      </w:r>
      <w:r w:rsidR="00547FE8" w:rsidRPr="00A84510">
        <w:rPr>
          <w:rFonts w:hint="eastAsia"/>
        </w:rPr>
        <w:t xml:space="preserve"> </w:t>
      </w:r>
      <w:r w:rsidR="009845A2" w:rsidRPr="00A84510">
        <w:t>d="customerAction" class="com.</w:t>
      </w:r>
      <w:r w:rsidR="00A84510">
        <w:rPr>
          <w:rFonts w:hint="eastAsia"/>
        </w:rPr>
        <w:t>igeek</w:t>
      </w:r>
      <w:r w:rsidR="009845A2" w:rsidRPr="00A84510">
        <w:t>.customer.action.CustomerAction" scope="prototype"&gt;&lt;/bean&gt;</w:t>
      </w:r>
      <w:r w:rsidR="00FC110F" w:rsidRPr="00A84510">
        <w:rPr>
          <w:rFonts w:hint="eastAsia"/>
        </w:rPr>
        <w:br/>
      </w:r>
    </w:p>
    <w:p w:rsidR="00AD435E" w:rsidRPr="00AD435E" w:rsidRDefault="00A01257" w:rsidP="00A01257">
      <w:pPr>
        <w:pStyle w:val="a8"/>
        <w:numPr>
          <w:ilvl w:val="0"/>
          <w:numId w:val="11"/>
        </w:numPr>
        <w:ind w:firstLineChars="0"/>
      </w:pPr>
      <w:r>
        <w:rPr>
          <w:rFonts w:hint="eastAsia"/>
          <w:lang w:val="zh-CN"/>
        </w:rPr>
        <w:t>在</w:t>
      </w:r>
      <w:r w:rsidRPr="00A84510">
        <w:rPr>
          <w:rFonts w:hint="eastAsia"/>
        </w:rPr>
        <w:t>struts.xml</w:t>
      </w:r>
      <w:r>
        <w:rPr>
          <w:rFonts w:hint="eastAsia"/>
          <w:lang w:val="zh-CN"/>
        </w:rPr>
        <w:t>配置文件中配置</w:t>
      </w:r>
      <w:r w:rsidRPr="00A84510">
        <w:rPr>
          <w:rFonts w:hint="eastAsia"/>
        </w:rPr>
        <w:t>CustomerAction</w:t>
      </w:r>
      <w:r w:rsidR="00AD435E" w:rsidRPr="00A84510">
        <w:br/>
      </w:r>
    </w:p>
    <w:p w:rsidR="00C402AB" w:rsidRPr="00A84510" w:rsidRDefault="00C402AB" w:rsidP="00BE0C75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r w:rsidRPr="00A84510">
        <w:t>&lt;package name="crm" extends="struts-default" namespace="/"&gt;</w:t>
      </w:r>
    </w:p>
    <w:p w:rsidR="00C402AB" w:rsidRPr="00A84510" w:rsidRDefault="00C402AB" w:rsidP="00BE0C75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r w:rsidRPr="00A84510">
        <w:tab/>
      </w:r>
      <w:r w:rsidRPr="00A84510">
        <w:tab/>
        <w:t>&lt;action name="customerAction_*" class="customerAction" method="{1}"&gt;&lt;/action&gt;</w:t>
      </w:r>
    </w:p>
    <w:p w:rsidR="00A01257" w:rsidRPr="00E01B86" w:rsidRDefault="00C402AB" w:rsidP="00BE0C75">
      <w:pPr>
        <w:pStyle w:val="a8"/>
        <w:ind w:left="360" w:firstLineChars="0" w:firstLine="0"/>
      </w:pPr>
      <w:r w:rsidRPr="00A84510">
        <w:tab/>
      </w:r>
      <w:r w:rsidRPr="00BE0C75">
        <w:rPr>
          <w:lang w:val="zh-CN"/>
        </w:rPr>
        <w:t>&lt;/package&gt;</w:t>
      </w:r>
      <w:r w:rsidR="00AD435E">
        <w:rPr>
          <w:rFonts w:hint="eastAsia"/>
          <w:lang w:val="zh-CN"/>
        </w:rPr>
        <w:br/>
      </w:r>
    </w:p>
    <w:p w:rsidR="00AD4141" w:rsidRPr="00304985" w:rsidRDefault="00A01257" w:rsidP="00304985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</w:rPr>
        <w:t>stomerAction</w:t>
      </w:r>
      <w:r>
        <w:rPr>
          <w:rFonts w:hint="eastAsia"/>
        </w:rPr>
        <w:t>使用模型驱动的方式接收表单提交的值，在</w:t>
      </w:r>
      <w:r>
        <w:rPr>
          <w:rFonts w:hint="eastAsia"/>
        </w:rPr>
        <w:t>save</w:t>
      </w:r>
      <w:r>
        <w:rPr>
          <w:rFonts w:hint="eastAsia"/>
        </w:rPr>
        <w:t>方法中输出结果</w:t>
      </w:r>
      <w:r w:rsidR="00AD4141">
        <w:br/>
      </w:r>
      <w:r w:rsidR="00AD4141" w:rsidRPr="00304985">
        <w:t>public class CustomerAction extends ActionSupport implements ModelDriven&lt;Customer&gt;{</w:t>
      </w:r>
    </w:p>
    <w:p w:rsidR="00AD4141" w:rsidRPr="00304985" w:rsidRDefault="00AD4141" w:rsidP="00AD4141">
      <w:pPr>
        <w:autoSpaceDE w:val="0"/>
        <w:autoSpaceDN w:val="0"/>
        <w:adjustRightInd w:val="0"/>
        <w:spacing w:line="240" w:lineRule="auto"/>
        <w:jc w:val="left"/>
      </w:pPr>
      <w:r w:rsidRPr="00304985">
        <w:tab/>
      </w:r>
    </w:p>
    <w:p w:rsidR="00AD4141" w:rsidRPr="00304985" w:rsidRDefault="00AD4141" w:rsidP="00AD4141">
      <w:pPr>
        <w:autoSpaceDE w:val="0"/>
        <w:autoSpaceDN w:val="0"/>
        <w:adjustRightInd w:val="0"/>
        <w:spacing w:line="240" w:lineRule="auto"/>
        <w:jc w:val="left"/>
      </w:pPr>
      <w:r w:rsidRPr="00304985">
        <w:tab/>
        <w:t>private Customer customer = new Customer();</w:t>
      </w:r>
    </w:p>
    <w:p w:rsidR="00AD4141" w:rsidRPr="00304985" w:rsidRDefault="00AD4141" w:rsidP="00AD4141">
      <w:pPr>
        <w:autoSpaceDE w:val="0"/>
        <w:autoSpaceDN w:val="0"/>
        <w:adjustRightInd w:val="0"/>
        <w:spacing w:line="240" w:lineRule="auto"/>
        <w:jc w:val="left"/>
      </w:pPr>
      <w:r w:rsidRPr="00304985">
        <w:tab/>
      </w:r>
    </w:p>
    <w:p w:rsidR="00AD4141" w:rsidRPr="00304985" w:rsidRDefault="00AD4141" w:rsidP="00AD4141">
      <w:pPr>
        <w:autoSpaceDE w:val="0"/>
        <w:autoSpaceDN w:val="0"/>
        <w:adjustRightInd w:val="0"/>
        <w:spacing w:line="240" w:lineRule="auto"/>
        <w:jc w:val="left"/>
      </w:pPr>
      <w:r w:rsidRPr="00304985">
        <w:tab/>
        <w:t>public Customer getModel() {</w:t>
      </w:r>
    </w:p>
    <w:p w:rsidR="00AD4141" w:rsidRPr="00304985" w:rsidRDefault="00AD4141" w:rsidP="00AD4141">
      <w:pPr>
        <w:autoSpaceDE w:val="0"/>
        <w:autoSpaceDN w:val="0"/>
        <w:adjustRightInd w:val="0"/>
        <w:spacing w:line="240" w:lineRule="auto"/>
        <w:jc w:val="left"/>
      </w:pPr>
      <w:r w:rsidRPr="00304985">
        <w:tab/>
      </w:r>
      <w:r w:rsidRPr="00304985">
        <w:tab/>
        <w:t>return customer;</w:t>
      </w:r>
    </w:p>
    <w:p w:rsidR="00AD4141" w:rsidRPr="00304985" w:rsidRDefault="00AD4141" w:rsidP="00AD4141">
      <w:pPr>
        <w:autoSpaceDE w:val="0"/>
        <w:autoSpaceDN w:val="0"/>
        <w:adjustRightInd w:val="0"/>
        <w:spacing w:line="240" w:lineRule="auto"/>
        <w:jc w:val="left"/>
      </w:pPr>
      <w:r w:rsidRPr="00304985">
        <w:tab/>
        <w:t>}</w:t>
      </w:r>
    </w:p>
    <w:p w:rsidR="00AD4141" w:rsidRPr="00304985" w:rsidRDefault="00AD4141" w:rsidP="00AD4141">
      <w:pPr>
        <w:autoSpaceDE w:val="0"/>
        <w:autoSpaceDN w:val="0"/>
        <w:adjustRightInd w:val="0"/>
        <w:spacing w:line="240" w:lineRule="auto"/>
        <w:jc w:val="left"/>
      </w:pPr>
      <w:r w:rsidRPr="00304985">
        <w:lastRenderedPageBreak/>
        <w:tab/>
      </w:r>
    </w:p>
    <w:p w:rsidR="00AD4141" w:rsidRPr="00304985" w:rsidRDefault="00AD4141" w:rsidP="00AD4141">
      <w:pPr>
        <w:autoSpaceDE w:val="0"/>
        <w:autoSpaceDN w:val="0"/>
        <w:adjustRightInd w:val="0"/>
        <w:spacing w:line="240" w:lineRule="auto"/>
        <w:jc w:val="left"/>
      </w:pPr>
      <w:r w:rsidRPr="00304985">
        <w:tab/>
        <w:t>public String save(){</w:t>
      </w:r>
    </w:p>
    <w:p w:rsidR="00AD4141" w:rsidRPr="00304985" w:rsidRDefault="00AD4141" w:rsidP="00AD4141">
      <w:pPr>
        <w:autoSpaceDE w:val="0"/>
        <w:autoSpaceDN w:val="0"/>
        <w:adjustRightInd w:val="0"/>
        <w:spacing w:line="240" w:lineRule="auto"/>
        <w:jc w:val="left"/>
      </w:pPr>
      <w:r w:rsidRPr="00304985">
        <w:tab/>
      </w:r>
      <w:r w:rsidRPr="00304985">
        <w:tab/>
        <w:t>System.out.println("</w:t>
      </w:r>
      <w:r w:rsidRPr="00304985">
        <w:t>整合</w:t>
      </w:r>
      <w:r w:rsidRPr="00304985">
        <w:t>Struts2</w:t>
      </w:r>
      <w:r w:rsidRPr="00304985">
        <w:t>框架</w:t>
      </w:r>
      <w:r w:rsidRPr="00304985">
        <w:t>...");</w:t>
      </w:r>
    </w:p>
    <w:p w:rsidR="00AD4141" w:rsidRPr="00304985" w:rsidRDefault="00AD4141" w:rsidP="00AD4141">
      <w:pPr>
        <w:autoSpaceDE w:val="0"/>
        <w:autoSpaceDN w:val="0"/>
        <w:adjustRightInd w:val="0"/>
        <w:spacing w:line="240" w:lineRule="auto"/>
        <w:jc w:val="left"/>
      </w:pPr>
      <w:r w:rsidRPr="00304985">
        <w:tab/>
      </w:r>
      <w:r w:rsidRPr="00304985">
        <w:tab/>
        <w:t>System.out.println(customer.getCust_name());</w:t>
      </w:r>
    </w:p>
    <w:p w:rsidR="00AD4141" w:rsidRPr="00304985" w:rsidRDefault="00AD4141" w:rsidP="00AD4141">
      <w:pPr>
        <w:autoSpaceDE w:val="0"/>
        <w:autoSpaceDN w:val="0"/>
        <w:adjustRightInd w:val="0"/>
        <w:spacing w:line="240" w:lineRule="auto"/>
        <w:jc w:val="left"/>
      </w:pPr>
      <w:r w:rsidRPr="00304985">
        <w:tab/>
      </w:r>
      <w:r w:rsidRPr="00304985">
        <w:tab/>
        <w:t>return NONE;</w:t>
      </w:r>
    </w:p>
    <w:p w:rsidR="00AD4141" w:rsidRPr="00304985" w:rsidRDefault="00AD4141" w:rsidP="00AD4141">
      <w:pPr>
        <w:autoSpaceDE w:val="0"/>
        <w:autoSpaceDN w:val="0"/>
        <w:adjustRightInd w:val="0"/>
        <w:spacing w:line="240" w:lineRule="auto"/>
        <w:jc w:val="left"/>
      </w:pPr>
      <w:r w:rsidRPr="00304985">
        <w:tab/>
        <w:t>}</w:t>
      </w:r>
    </w:p>
    <w:p w:rsidR="00A01257" w:rsidRDefault="00AD4141" w:rsidP="00304985">
      <w:pPr>
        <w:pStyle w:val="a8"/>
        <w:ind w:left="360" w:firstLineChars="0" w:firstLine="0"/>
      </w:pPr>
      <w:r w:rsidRPr="00304985">
        <w:t>}</w:t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B11A18" w:rsidRDefault="0077237C" w:rsidP="00B11A1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7237C" w:rsidRPr="00B11A18" w:rsidRDefault="003372FF" w:rsidP="007F43CE">
      <w:pPr>
        <w:spacing w:line="480" w:lineRule="auto"/>
        <w:rPr>
          <w:lang w:val="zh-CN"/>
        </w:rPr>
      </w:pPr>
      <w:r w:rsidRPr="00B11A18">
        <w:rPr>
          <w:szCs w:val="21"/>
          <w:lang w:val="zh-CN"/>
        </w:rPr>
        <w:br/>
      </w:r>
      <w:r w:rsidR="00CA7F2E">
        <w:rPr>
          <w:rFonts w:hint="eastAsia"/>
          <w:lang w:val="zh-CN"/>
        </w:rPr>
        <w:t>使用</w:t>
      </w:r>
      <w:r w:rsidR="00CA7F2E">
        <w:rPr>
          <w:rFonts w:hint="eastAsia"/>
          <w:lang w:val="zh-CN"/>
        </w:rPr>
        <w:t>Spring</w:t>
      </w:r>
      <w:r w:rsidR="00CA7F2E">
        <w:rPr>
          <w:rFonts w:hint="eastAsia"/>
          <w:lang w:val="zh-CN"/>
        </w:rPr>
        <w:t>的</w:t>
      </w:r>
      <w:r w:rsidR="00CA7F2E">
        <w:rPr>
          <w:rFonts w:hint="eastAsia"/>
          <w:lang w:val="zh-CN"/>
        </w:rPr>
        <w:t>JdbcTemplate</w:t>
      </w:r>
      <w:r w:rsidR="00CA7F2E">
        <w:rPr>
          <w:rFonts w:hint="eastAsia"/>
          <w:lang w:val="zh-CN"/>
        </w:rPr>
        <w:t>完成转账的代码编写。提供的</w:t>
      </w:r>
      <w:r w:rsidR="00CA7F2E">
        <w:rPr>
          <w:rFonts w:hint="eastAsia"/>
          <w:lang w:val="zh-CN"/>
        </w:rPr>
        <w:t>demo2</w:t>
      </w:r>
      <w:r w:rsidR="007632D5">
        <w:rPr>
          <w:rFonts w:hint="eastAsia"/>
          <w:lang w:val="zh-CN"/>
        </w:rPr>
        <w:t>模板，完成转账的代码的编写</w:t>
      </w:r>
      <w:r w:rsidR="007632D5">
        <w:rPr>
          <w:rFonts w:hint="eastAsia"/>
          <w:lang w:val="zh-CN"/>
        </w:rPr>
        <w:t>,</w:t>
      </w:r>
      <w:r w:rsidR="007632D5" w:rsidRPr="007632D5">
        <w:rPr>
          <w:rFonts w:hint="eastAsia"/>
          <w:lang w:val="zh-CN"/>
        </w:rPr>
        <w:t xml:space="preserve"> </w:t>
      </w:r>
      <w:r w:rsidR="007632D5">
        <w:rPr>
          <w:rFonts w:hint="eastAsia"/>
          <w:lang w:val="zh-CN"/>
        </w:rPr>
        <w:t>创建数据库</w:t>
      </w:r>
      <w:r w:rsidR="007632D5" w:rsidRPr="00575B48">
        <w:rPr>
          <w:lang w:val="zh-CN"/>
        </w:rPr>
        <w:t>spring_day05</w:t>
      </w:r>
      <w:r w:rsidR="007632D5">
        <w:rPr>
          <w:rFonts w:hint="eastAsia"/>
          <w:lang w:val="zh-CN"/>
        </w:rPr>
        <w:t>。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046AD" w:rsidRPr="004514EF" w:rsidRDefault="004514EF" w:rsidP="007046AD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ab/>
      </w:r>
      <w:r w:rsidR="008B557E">
        <w:rPr>
          <w:rFonts w:hint="eastAsia"/>
          <w:lang w:val="zh-CN"/>
        </w:rPr>
        <w:t>在</w:t>
      </w:r>
      <w:r w:rsidR="008B557E">
        <w:rPr>
          <w:rFonts w:hint="eastAsia"/>
          <w:lang w:val="zh-CN"/>
        </w:rPr>
        <w:t>applicationContext.xml</w:t>
      </w:r>
      <w:r w:rsidR="008B557E">
        <w:rPr>
          <w:rFonts w:hint="eastAsia"/>
          <w:lang w:val="zh-CN"/>
        </w:rPr>
        <w:t>配置文件整合</w:t>
      </w:r>
      <w:r w:rsidR="008A7CAF">
        <w:rPr>
          <w:rFonts w:hint="eastAsia"/>
          <w:lang w:val="zh-CN"/>
        </w:rPr>
        <w:t>hibernate</w:t>
      </w:r>
      <w:r w:rsidR="008B557E">
        <w:rPr>
          <w:rFonts w:hint="eastAsia"/>
          <w:lang w:val="zh-CN"/>
        </w:rPr>
        <w:t>框架，创建</w:t>
      </w:r>
      <w:r w:rsidR="008B557E">
        <w:rPr>
          <w:rFonts w:hint="eastAsia"/>
          <w:lang w:val="zh-CN"/>
        </w:rPr>
        <w:t>SessionFactory</w:t>
      </w:r>
      <w:r w:rsidR="008B557E">
        <w:rPr>
          <w:rFonts w:hint="eastAsia"/>
          <w:lang w:val="zh-CN"/>
        </w:rPr>
        <w:t>对象。</w:t>
      </w:r>
      <w:r w:rsidR="00141BF3">
        <w:rPr>
          <w:lang w:val="zh-CN"/>
        </w:rPr>
        <w:br/>
      </w:r>
      <w:r w:rsidR="007046AD">
        <w:rPr>
          <w:lang w:val="zh-CN"/>
        </w:rPr>
        <w:br/>
      </w:r>
      <w:r w:rsidR="007046AD" w:rsidRPr="004514EF">
        <w:rPr>
          <w:lang w:val="zh-CN"/>
        </w:rPr>
        <w:t>&lt;bean id="sessionFactory" class="org.springframework.orm.hibernate5.LocalSessionFactoryBean"&gt;</w:t>
      </w:r>
    </w:p>
    <w:p w:rsidR="007046AD" w:rsidRPr="00A84510" w:rsidRDefault="007046AD" w:rsidP="007046AD">
      <w:pPr>
        <w:autoSpaceDE w:val="0"/>
        <w:autoSpaceDN w:val="0"/>
        <w:adjustRightInd w:val="0"/>
        <w:spacing w:line="240" w:lineRule="auto"/>
        <w:jc w:val="left"/>
      </w:pPr>
      <w:r w:rsidRPr="004514EF">
        <w:rPr>
          <w:lang w:val="zh-CN"/>
        </w:rPr>
        <w:tab/>
      </w:r>
      <w:r w:rsidRPr="004514EF">
        <w:rPr>
          <w:lang w:val="zh-CN"/>
        </w:rPr>
        <w:tab/>
      </w:r>
      <w:r w:rsidRPr="00A84510">
        <w:t>&lt;property name="dataSource" ref="dataSource"/&gt;</w:t>
      </w:r>
    </w:p>
    <w:p w:rsidR="007046AD" w:rsidRPr="00A84510" w:rsidRDefault="007046AD" w:rsidP="007046AD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  <w:r w:rsidRPr="00A84510">
        <w:tab/>
        <w:t>&lt;property name="configLocation" value="classpath:hibernate.cfg.xml"/&gt;</w:t>
      </w:r>
    </w:p>
    <w:p w:rsidR="008B557E" w:rsidRPr="00A84510" w:rsidRDefault="007046AD" w:rsidP="004514EF">
      <w:pPr>
        <w:pStyle w:val="a8"/>
        <w:ind w:left="360" w:firstLineChars="0" w:firstLine="0"/>
      </w:pPr>
      <w:r w:rsidRPr="00A84510">
        <w:tab/>
        <w:t>&lt;/bean&gt;</w:t>
      </w:r>
      <w:r w:rsidR="00141BF3" w:rsidRPr="00A84510">
        <w:rPr>
          <w:rFonts w:hint="eastAsia"/>
        </w:rPr>
        <w:br/>
      </w:r>
    </w:p>
    <w:p w:rsidR="00F20A82" w:rsidRPr="00A84510" w:rsidRDefault="008E7EE8" w:rsidP="003056E7">
      <w:pPr>
        <w:autoSpaceDE w:val="0"/>
        <w:autoSpaceDN w:val="0"/>
        <w:adjustRightInd w:val="0"/>
        <w:spacing w:line="240" w:lineRule="auto"/>
        <w:ind w:left="360" w:hanging="360"/>
        <w:jc w:val="left"/>
      </w:pPr>
      <w:r w:rsidRPr="00A84510">
        <w:rPr>
          <w:rFonts w:hint="eastAsia"/>
        </w:rPr>
        <w:t>2.</w:t>
      </w:r>
      <w:r w:rsidRPr="00A84510">
        <w:rPr>
          <w:rFonts w:hint="eastAsia"/>
        </w:rPr>
        <w:tab/>
      </w:r>
      <w:r w:rsidR="008B557E" w:rsidRPr="00C212CD">
        <w:rPr>
          <w:rFonts w:hint="eastAsia"/>
          <w:lang w:val="zh-CN"/>
        </w:rPr>
        <w:t>在</w:t>
      </w:r>
      <w:r w:rsidR="008B557E" w:rsidRPr="00A84510">
        <w:rPr>
          <w:rFonts w:hint="eastAsia"/>
        </w:rPr>
        <w:t>applicationContext.xml</w:t>
      </w:r>
      <w:r w:rsidR="008B557E">
        <w:rPr>
          <w:rFonts w:hint="eastAsia"/>
          <w:lang w:val="zh-CN"/>
        </w:rPr>
        <w:t>配置文件中给</w:t>
      </w:r>
      <w:r w:rsidR="008B557E" w:rsidRPr="00A84510">
        <w:rPr>
          <w:rFonts w:hint="eastAsia"/>
        </w:rPr>
        <w:t>CustomerDao</w:t>
      </w:r>
      <w:r w:rsidR="008B557E">
        <w:rPr>
          <w:rFonts w:hint="eastAsia"/>
          <w:lang w:val="zh-CN"/>
        </w:rPr>
        <w:t>注入</w:t>
      </w:r>
      <w:r w:rsidR="008B557E" w:rsidRPr="00A84510">
        <w:rPr>
          <w:rFonts w:hint="eastAsia"/>
        </w:rPr>
        <w:t>SessionFactory</w:t>
      </w:r>
      <w:r w:rsidR="008B557E">
        <w:rPr>
          <w:rFonts w:hint="eastAsia"/>
          <w:lang w:val="zh-CN"/>
        </w:rPr>
        <w:t>对象。</w:t>
      </w:r>
      <w:r w:rsidR="00735F7A" w:rsidRPr="00A84510">
        <w:br/>
      </w:r>
      <w:r w:rsidR="00735F7A" w:rsidRPr="00A84510">
        <w:rPr>
          <w:rFonts w:hint="eastAsia"/>
        </w:rPr>
        <w:br/>
      </w:r>
      <w:r w:rsidR="00F20A82" w:rsidRPr="00A84510">
        <w:t>&lt;bean id="customerDao" class="com.</w:t>
      </w:r>
      <w:r w:rsidR="00A84510">
        <w:rPr>
          <w:rFonts w:hint="eastAsia"/>
        </w:rPr>
        <w:t>igeek</w:t>
      </w:r>
      <w:r w:rsidR="00F20A82" w:rsidRPr="00A84510">
        <w:t>.customer.dao.CustomerDaoImpl"&gt;</w:t>
      </w:r>
    </w:p>
    <w:p w:rsidR="00F20A82" w:rsidRPr="00A84510" w:rsidRDefault="00F20A82" w:rsidP="00F20A82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  <w:r w:rsidRPr="00A84510">
        <w:tab/>
        <w:t>&lt;property name="sessionFactory" ref="sessionFactory"/&gt;</w:t>
      </w:r>
    </w:p>
    <w:p w:rsidR="008B557E" w:rsidRPr="00A84510" w:rsidRDefault="00F20A82" w:rsidP="008E7EE8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r w:rsidRPr="00A84510">
        <w:tab/>
        <w:t>&lt;/bean&gt;</w:t>
      </w:r>
      <w:r w:rsidR="00735F7A" w:rsidRPr="00A84510">
        <w:rPr>
          <w:rFonts w:hint="eastAsia"/>
        </w:rPr>
        <w:br/>
      </w:r>
    </w:p>
    <w:p w:rsidR="00A659AD" w:rsidRPr="00A84510" w:rsidRDefault="00FE5209" w:rsidP="00B5413B">
      <w:pPr>
        <w:autoSpaceDE w:val="0"/>
        <w:autoSpaceDN w:val="0"/>
        <w:adjustRightInd w:val="0"/>
        <w:spacing w:line="240" w:lineRule="auto"/>
        <w:ind w:left="360" w:hanging="360"/>
        <w:jc w:val="left"/>
      </w:pPr>
      <w:r w:rsidRPr="00A84510">
        <w:rPr>
          <w:rFonts w:hint="eastAsia"/>
        </w:rPr>
        <w:t>3.</w:t>
      </w:r>
      <w:r w:rsidRPr="00A84510">
        <w:rPr>
          <w:rFonts w:hint="eastAsia"/>
        </w:rPr>
        <w:tab/>
      </w:r>
      <w:r w:rsidR="008B557E">
        <w:rPr>
          <w:rFonts w:hint="eastAsia"/>
          <w:lang w:val="zh-CN"/>
        </w:rPr>
        <w:t>在</w:t>
      </w:r>
      <w:r w:rsidR="008B557E" w:rsidRPr="00A84510">
        <w:rPr>
          <w:rFonts w:hint="eastAsia"/>
        </w:rPr>
        <w:t>CustomerDaoImpl</w:t>
      </w:r>
      <w:r w:rsidR="008B557E">
        <w:rPr>
          <w:rFonts w:hint="eastAsia"/>
          <w:lang w:val="zh-CN"/>
        </w:rPr>
        <w:t>类的</w:t>
      </w:r>
      <w:r w:rsidR="008B557E" w:rsidRPr="00A84510">
        <w:rPr>
          <w:rFonts w:hint="eastAsia"/>
        </w:rPr>
        <w:t>save</w:t>
      </w:r>
      <w:r w:rsidR="008B557E">
        <w:rPr>
          <w:rFonts w:hint="eastAsia"/>
          <w:lang w:val="zh-CN"/>
        </w:rPr>
        <w:t>方法中完成保存客户的代码</w:t>
      </w:r>
      <w:r w:rsidR="00665FA3" w:rsidRPr="00A84510">
        <w:br/>
      </w:r>
      <w:r w:rsidR="00665FA3" w:rsidRPr="00A84510">
        <w:rPr>
          <w:rFonts w:hint="eastAsia"/>
        </w:rPr>
        <w:br/>
      </w:r>
      <w:r w:rsidR="00A659AD" w:rsidRPr="00A84510">
        <w:t>public void save(Customer customer) {</w:t>
      </w:r>
    </w:p>
    <w:p w:rsidR="00A659AD" w:rsidRPr="00A84510" w:rsidRDefault="00A659AD" w:rsidP="00A659AD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  <w:r w:rsidRPr="00A84510">
        <w:tab/>
        <w:t>this.getHibernateTemplate().save(customer);</w:t>
      </w:r>
    </w:p>
    <w:p w:rsidR="008B557E" w:rsidRPr="00A84510" w:rsidRDefault="00A659AD" w:rsidP="00FE5209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r w:rsidRPr="00A84510">
        <w:lastRenderedPageBreak/>
        <w:t>}</w:t>
      </w:r>
      <w:r w:rsidR="00665FA3" w:rsidRPr="00A84510">
        <w:rPr>
          <w:rFonts w:hint="eastAsia"/>
        </w:rPr>
        <w:br/>
      </w:r>
    </w:p>
    <w:p w:rsidR="008B6C1C" w:rsidRPr="00A84510" w:rsidRDefault="00D102DE" w:rsidP="008B6C1C">
      <w:pPr>
        <w:autoSpaceDE w:val="0"/>
        <w:autoSpaceDN w:val="0"/>
        <w:adjustRightInd w:val="0"/>
        <w:spacing w:line="240" w:lineRule="auto"/>
        <w:jc w:val="left"/>
      </w:pPr>
      <w:r w:rsidRPr="00A84510">
        <w:rPr>
          <w:rFonts w:hint="eastAsia"/>
        </w:rPr>
        <w:t>4.</w:t>
      </w:r>
      <w:r w:rsidRPr="00A84510">
        <w:rPr>
          <w:rFonts w:hint="eastAsia"/>
        </w:rPr>
        <w:tab/>
      </w:r>
      <w:r w:rsidR="008B557E">
        <w:rPr>
          <w:rFonts w:hint="eastAsia"/>
          <w:lang w:val="zh-CN"/>
        </w:rPr>
        <w:t>在</w:t>
      </w:r>
      <w:r w:rsidR="008B557E" w:rsidRPr="00A84510">
        <w:rPr>
          <w:rFonts w:hint="eastAsia"/>
        </w:rPr>
        <w:t>applicationContext.xml</w:t>
      </w:r>
      <w:r w:rsidR="008B557E">
        <w:rPr>
          <w:rFonts w:hint="eastAsia"/>
          <w:lang w:val="zh-CN"/>
        </w:rPr>
        <w:t>配置文件中配置声明式事务管理</w:t>
      </w:r>
      <w:r w:rsidR="008B6C1C" w:rsidRPr="00A84510">
        <w:br/>
        <w:t>&lt;bean id="transactionManager" class="org.springframework.orm.hibernate5.HibernateTransactionManager"&gt;</w:t>
      </w:r>
    </w:p>
    <w:p w:rsidR="008B6C1C" w:rsidRPr="00A84510" w:rsidRDefault="008B6C1C" w:rsidP="008B6C1C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  <w:r w:rsidRPr="00A84510">
        <w:tab/>
        <w:t>&lt;property name="sessionFactory" ref="sessionFactory"/&gt;</w:t>
      </w:r>
    </w:p>
    <w:p w:rsidR="008B6C1C" w:rsidRPr="00A84510" w:rsidRDefault="008B6C1C" w:rsidP="008B6C1C">
      <w:pPr>
        <w:autoSpaceDE w:val="0"/>
        <w:autoSpaceDN w:val="0"/>
        <w:adjustRightInd w:val="0"/>
        <w:spacing w:line="240" w:lineRule="auto"/>
        <w:jc w:val="left"/>
      </w:pPr>
      <w:r w:rsidRPr="00A84510">
        <w:tab/>
        <w:t>&lt;/bean&gt;</w:t>
      </w:r>
    </w:p>
    <w:p w:rsidR="008B6C1C" w:rsidRPr="00A84510" w:rsidRDefault="008B6C1C" w:rsidP="008B6C1C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</w:p>
    <w:p w:rsidR="008B6C1C" w:rsidRPr="00A84510" w:rsidRDefault="008B6C1C" w:rsidP="008B6C1C">
      <w:pPr>
        <w:autoSpaceDE w:val="0"/>
        <w:autoSpaceDN w:val="0"/>
        <w:adjustRightInd w:val="0"/>
        <w:spacing w:line="240" w:lineRule="auto"/>
        <w:jc w:val="left"/>
      </w:pPr>
      <w:r w:rsidRPr="00A84510">
        <w:tab/>
        <w:t>&lt;tx:advice id="myAdvice" transaction-manager="transactionManager"&gt;</w:t>
      </w:r>
    </w:p>
    <w:p w:rsidR="008B6C1C" w:rsidRPr="00A84510" w:rsidRDefault="008B6C1C" w:rsidP="008B6C1C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  <w:r w:rsidRPr="00A84510">
        <w:tab/>
        <w:t>&lt;tx:attributes&gt;</w:t>
      </w:r>
    </w:p>
    <w:p w:rsidR="008B6C1C" w:rsidRPr="00A84510" w:rsidRDefault="008B6C1C" w:rsidP="008B6C1C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  <w:r w:rsidRPr="00A84510">
        <w:tab/>
      </w:r>
      <w:r w:rsidRPr="00A84510">
        <w:tab/>
        <w:t>&lt;tx:method name="save*"/&gt;</w:t>
      </w:r>
    </w:p>
    <w:p w:rsidR="008B6C1C" w:rsidRPr="00A84510" w:rsidRDefault="008B6C1C" w:rsidP="008B6C1C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  <w:r w:rsidRPr="00A84510">
        <w:tab/>
        <w:t>&lt;/tx:attributes&gt;</w:t>
      </w:r>
    </w:p>
    <w:p w:rsidR="008B6C1C" w:rsidRPr="00A84510" w:rsidRDefault="008B6C1C" w:rsidP="008B6C1C">
      <w:pPr>
        <w:autoSpaceDE w:val="0"/>
        <w:autoSpaceDN w:val="0"/>
        <w:adjustRightInd w:val="0"/>
        <w:spacing w:line="240" w:lineRule="auto"/>
        <w:jc w:val="left"/>
      </w:pPr>
      <w:r w:rsidRPr="00A84510">
        <w:tab/>
        <w:t>&lt;/tx:advice&gt;</w:t>
      </w:r>
    </w:p>
    <w:p w:rsidR="008B6C1C" w:rsidRPr="00A84510" w:rsidRDefault="008B6C1C" w:rsidP="008B6C1C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</w:p>
    <w:p w:rsidR="008B6C1C" w:rsidRPr="00A84510" w:rsidRDefault="008B6C1C" w:rsidP="008B6C1C">
      <w:pPr>
        <w:autoSpaceDE w:val="0"/>
        <w:autoSpaceDN w:val="0"/>
        <w:adjustRightInd w:val="0"/>
        <w:spacing w:line="240" w:lineRule="auto"/>
        <w:jc w:val="left"/>
      </w:pPr>
      <w:r w:rsidRPr="00A84510">
        <w:tab/>
        <w:t>&lt;aop:config&gt;</w:t>
      </w:r>
    </w:p>
    <w:p w:rsidR="008B6C1C" w:rsidRPr="00A84510" w:rsidRDefault="008B6C1C" w:rsidP="008B6C1C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  <w:r w:rsidRPr="00A84510">
        <w:tab/>
        <w:t>&lt;aop:advisor advice-ref="myAdvice" pointcut="execution(public * com.</w:t>
      </w:r>
      <w:r w:rsidR="00A84510">
        <w:rPr>
          <w:rFonts w:hint="eastAsia"/>
        </w:rPr>
        <w:t>igeek</w:t>
      </w:r>
      <w:r w:rsidRPr="00A84510">
        <w:t>.customer.service.CustomerServiceImpl.save(..))"/&gt;</w:t>
      </w:r>
    </w:p>
    <w:p w:rsidR="008B557E" w:rsidRPr="00F069C2" w:rsidRDefault="008B6C1C" w:rsidP="00D102DE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lang w:val="zh-CN"/>
        </w:rPr>
      </w:pPr>
      <w:r w:rsidRPr="00D102DE">
        <w:rPr>
          <w:lang w:val="zh-CN"/>
        </w:rPr>
        <w:t>&lt;/aop:config&gt;</w:t>
      </w:r>
    </w:p>
    <w:p w:rsidR="003D1CCF" w:rsidRPr="006A346C" w:rsidRDefault="003D1CCF" w:rsidP="006A346C">
      <w:pPr>
        <w:rPr>
          <w:lang w:val="zh-CN"/>
        </w:rPr>
      </w:pP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C75911" w:rsidRPr="005107E1" w:rsidRDefault="0077237C" w:rsidP="005107E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32F05" w:rsidRPr="000F462B" w:rsidRDefault="004C2CA9" w:rsidP="00A32F05">
      <w:pPr>
        <w:rPr>
          <w:lang w:val="zh-CN"/>
        </w:rPr>
      </w:pPr>
      <w:r>
        <w:rPr>
          <w:rFonts w:hint="eastAsia"/>
          <w:lang w:val="zh-CN"/>
        </w:rPr>
        <w:t>把</w:t>
      </w:r>
      <w:r>
        <w:rPr>
          <w:rFonts w:hint="eastAsia"/>
          <w:lang w:val="zh-CN"/>
        </w:rPr>
        <w:t>demo3</w:t>
      </w:r>
      <w:r>
        <w:rPr>
          <w:rFonts w:hint="eastAsia"/>
          <w:lang w:val="zh-CN"/>
        </w:rPr>
        <w:t>项目发布到</w:t>
      </w:r>
      <w:r>
        <w:rPr>
          <w:rFonts w:hint="eastAsia"/>
          <w:lang w:val="zh-CN"/>
        </w:rPr>
        <w:t>tomact</w:t>
      </w:r>
      <w:r>
        <w:rPr>
          <w:rFonts w:hint="eastAsia"/>
          <w:lang w:val="zh-CN"/>
        </w:rPr>
        <w:t>服务器中，启动服务器。访问</w:t>
      </w:r>
      <w:r>
        <w:rPr>
          <w:rFonts w:hint="eastAsia"/>
          <w:lang w:val="zh-CN"/>
        </w:rPr>
        <w:t>demo1.jsp</w:t>
      </w:r>
      <w:r>
        <w:rPr>
          <w:rFonts w:hint="eastAsia"/>
          <w:lang w:val="zh-CN"/>
        </w:rPr>
        <w:t>的页面，点击查询按钮，需要查询出所有的客户数据，然后转发回</w:t>
      </w:r>
      <w:r>
        <w:rPr>
          <w:rFonts w:hint="eastAsia"/>
          <w:lang w:val="zh-CN"/>
        </w:rPr>
        <w:t>demo1.jsp</w:t>
      </w:r>
      <w:r>
        <w:rPr>
          <w:rFonts w:hint="eastAsia"/>
          <w:lang w:val="zh-CN"/>
        </w:rPr>
        <w:t>的页面，使用</w:t>
      </w:r>
      <w:r>
        <w:rPr>
          <w:rFonts w:hint="eastAsia"/>
          <w:lang w:val="zh-CN"/>
        </w:rPr>
        <w:t>struts</w:t>
      </w:r>
      <w:r>
        <w:rPr>
          <w:rFonts w:hint="eastAsia"/>
          <w:lang w:val="zh-CN"/>
        </w:rPr>
        <w:t>的迭代标签把数据显示到</w:t>
      </w:r>
      <w:r>
        <w:rPr>
          <w:rFonts w:hint="eastAsia"/>
          <w:lang w:val="zh-CN"/>
        </w:rPr>
        <w:t>jsp</w:t>
      </w:r>
      <w:r>
        <w:rPr>
          <w:rFonts w:hint="eastAsia"/>
          <w:lang w:val="zh-CN"/>
        </w:rPr>
        <w:t>的页面上</w:t>
      </w:r>
      <w:r w:rsidR="00703960">
        <w:rPr>
          <w:rFonts w:hint="eastAsia"/>
          <w:lang w:val="zh-CN"/>
        </w:rPr>
        <w:t>。</w:t>
      </w:r>
    </w:p>
    <w:p w:rsidR="00604519" w:rsidRPr="00E04251" w:rsidRDefault="00604519" w:rsidP="00604519">
      <w:pPr>
        <w:rPr>
          <w:lang w:val="zh-CN"/>
        </w:rPr>
      </w:pP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0337F" w:rsidRDefault="0020337F" w:rsidP="0020337F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demo1.jsp</w:t>
      </w:r>
      <w:r>
        <w:rPr>
          <w:rFonts w:hint="eastAsia"/>
          <w:lang w:val="zh-CN"/>
        </w:rPr>
        <w:t>页面上，编写超链接的</w:t>
      </w:r>
      <w:r>
        <w:rPr>
          <w:rFonts w:hint="eastAsia"/>
          <w:lang w:val="zh-CN"/>
        </w:rPr>
        <w:t>href</w:t>
      </w:r>
      <w:r>
        <w:rPr>
          <w:rFonts w:hint="eastAsia"/>
          <w:lang w:val="zh-CN"/>
        </w:rPr>
        <w:t>属性，访问</w:t>
      </w:r>
      <w:r>
        <w:rPr>
          <w:rFonts w:hint="eastAsia"/>
          <w:lang w:val="zh-CN"/>
        </w:rPr>
        <w:t>CustomerAction</w:t>
      </w:r>
      <w:r>
        <w:rPr>
          <w:rFonts w:hint="eastAsia"/>
          <w:lang w:val="zh-CN"/>
        </w:rPr>
        <w:t>类中的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方法</w:t>
      </w:r>
      <w:r w:rsidR="00990371">
        <w:rPr>
          <w:lang w:val="zh-CN"/>
        </w:rPr>
        <w:br/>
      </w:r>
      <w:r w:rsidR="00990371">
        <w:rPr>
          <w:rFonts w:hint="eastAsia"/>
          <w:lang w:val="zh-CN"/>
        </w:rPr>
        <w:br/>
      </w:r>
      <w:r w:rsidR="00990371" w:rsidRPr="00990371">
        <w:rPr>
          <w:rFonts w:hint="eastAsia"/>
          <w:lang w:val="zh-CN"/>
        </w:rPr>
        <w:t>&lt;a href="${ pageContext.request.contextPath }/customerAction_list"&gt;</w:t>
      </w:r>
      <w:r w:rsidR="00990371" w:rsidRPr="00990371">
        <w:rPr>
          <w:rFonts w:hint="eastAsia"/>
          <w:lang w:val="zh-CN"/>
        </w:rPr>
        <w:t>查询</w:t>
      </w:r>
      <w:r w:rsidR="00990371" w:rsidRPr="00990371">
        <w:rPr>
          <w:rFonts w:hint="eastAsia"/>
          <w:lang w:val="zh-CN"/>
        </w:rPr>
        <w:t>&lt;/a&gt;</w:t>
      </w:r>
      <w:r w:rsidR="00990371">
        <w:rPr>
          <w:rFonts w:hint="eastAsia"/>
          <w:lang w:val="zh-CN"/>
        </w:rPr>
        <w:br/>
      </w:r>
    </w:p>
    <w:p w:rsidR="00C64BDF" w:rsidRPr="008D767D" w:rsidRDefault="009B5C15" w:rsidP="00D42731">
      <w:pPr>
        <w:autoSpaceDE w:val="0"/>
        <w:autoSpaceDN w:val="0"/>
        <w:adjustRightInd w:val="0"/>
        <w:spacing w:line="240" w:lineRule="auto"/>
        <w:ind w:left="360" w:hanging="360"/>
        <w:jc w:val="left"/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ab/>
      </w:r>
      <w:r w:rsidR="0020337F">
        <w:rPr>
          <w:rFonts w:hint="eastAsia"/>
          <w:lang w:val="zh-CN"/>
        </w:rPr>
        <w:t>在</w:t>
      </w:r>
      <w:r w:rsidR="0020337F">
        <w:rPr>
          <w:rFonts w:hint="eastAsia"/>
          <w:lang w:val="zh-CN"/>
        </w:rPr>
        <w:t>CustomerAction</w:t>
      </w:r>
      <w:r w:rsidR="0020337F">
        <w:rPr>
          <w:rFonts w:hint="eastAsia"/>
          <w:lang w:val="zh-CN"/>
        </w:rPr>
        <w:t>类中的</w:t>
      </w:r>
      <w:r w:rsidR="0020337F">
        <w:rPr>
          <w:rFonts w:hint="eastAsia"/>
          <w:lang w:val="zh-CN"/>
        </w:rPr>
        <w:t>list</w:t>
      </w:r>
      <w:r w:rsidR="0020337F">
        <w:rPr>
          <w:rFonts w:hint="eastAsia"/>
          <w:lang w:val="zh-CN"/>
        </w:rPr>
        <w:t>方法中调用</w:t>
      </w:r>
      <w:r w:rsidR="0020337F">
        <w:rPr>
          <w:rFonts w:hint="eastAsia"/>
          <w:lang w:val="zh-CN"/>
        </w:rPr>
        <w:t>customerService</w:t>
      </w:r>
      <w:r w:rsidR="0020337F">
        <w:rPr>
          <w:rFonts w:hint="eastAsia"/>
          <w:lang w:val="zh-CN"/>
        </w:rPr>
        <w:t>的</w:t>
      </w:r>
      <w:r w:rsidR="0020337F">
        <w:rPr>
          <w:rFonts w:hint="eastAsia"/>
          <w:lang w:val="zh-CN"/>
        </w:rPr>
        <w:t>list</w:t>
      </w:r>
      <w:r w:rsidR="0020337F">
        <w:rPr>
          <w:rFonts w:hint="eastAsia"/>
          <w:lang w:val="zh-CN"/>
        </w:rPr>
        <w:t>方法，查询所有的客户，把查询到的客户集合压入到值栈中，转发回</w:t>
      </w:r>
      <w:r w:rsidR="0020337F">
        <w:rPr>
          <w:rFonts w:hint="eastAsia"/>
          <w:lang w:val="zh-CN"/>
        </w:rPr>
        <w:t>demo1.jsp</w:t>
      </w:r>
      <w:r w:rsidR="0020337F">
        <w:rPr>
          <w:rFonts w:hint="eastAsia"/>
          <w:lang w:val="zh-CN"/>
        </w:rPr>
        <w:t>的页面</w:t>
      </w:r>
      <w:r w:rsidR="00C64BDF">
        <w:rPr>
          <w:lang w:val="zh-CN"/>
        </w:rPr>
        <w:br/>
      </w:r>
      <w:r w:rsidR="00C64BDF" w:rsidRPr="008D767D">
        <w:rPr>
          <w:lang w:val="zh-CN"/>
        </w:rPr>
        <w:t>public String list(){</w:t>
      </w:r>
    </w:p>
    <w:p w:rsidR="00C64BDF" w:rsidRPr="00A84510" w:rsidRDefault="00C64BDF" w:rsidP="00C64BDF">
      <w:pPr>
        <w:autoSpaceDE w:val="0"/>
        <w:autoSpaceDN w:val="0"/>
        <w:adjustRightInd w:val="0"/>
        <w:spacing w:line="240" w:lineRule="auto"/>
        <w:jc w:val="left"/>
      </w:pPr>
      <w:r w:rsidRPr="008D767D">
        <w:rPr>
          <w:lang w:val="zh-CN"/>
        </w:rPr>
        <w:lastRenderedPageBreak/>
        <w:tab/>
      </w:r>
      <w:r w:rsidRPr="008D767D">
        <w:rPr>
          <w:lang w:val="zh-CN"/>
        </w:rPr>
        <w:tab/>
      </w:r>
      <w:r w:rsidR="00D42731">
        <w:rPr>
          <w:rFonts w:hint="eastAsia"/>
          <w:lang w:val="zh-CN"/>
        </w:rPr>
        <w:tab/>
      </w:r>
      <w:r w:rsidRPr="00A84510">
        <w:t>List&lt;Customer&gt; list = customerService.list();</w:t>
      </w:r>
    </w:p>
    <w:p w:rsidR="00C64BDF" w:rsidRPr="00A84510" w:rsidRDefault="00C64BDF" w:rsidP="00C64BDF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  <w:r w:rsidRPr="00A84510">
        <w:tab/>
      </w:r>
      <w:r w:rsidR="00D42731" w:rsidRPr="00A84510">
        <w:rPr>
          <w:rFonts w:hint="eastAsia"/>
        </w:rPr>
        <w:tab/>
      </w:r>
      <w:r w:rsidRPr="00A84510">
        <w:t>ActionContext.getContext().put("list", list);</w:t>
      </w:r>
    </w:p>
    <w:p w:rsidR="00C64BDF" w:rsidRPr="008D767D" w:rsidRDefault="00C64BDF" w:rsidP="00C64BDF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A84510">
        <w:tab/>
      </w:r>
      <w:r w:rsidRPr="00A84510">
        <w:tab/>
      </w:r>
      <w:r w:rsidR="00D42731" w:rsidRPr="00A84510">
        <w:rPr>
          <w:rFonts w:hint="eastAsia"/>
        </w:rPr>
        <w:tab/>
      </w:r>
      <w:r w:rsidRPr="008D767D">
        <w:rPr>
          <w:lang w:val="zh-CN"/>
        </w:rPr>
        <w:t>return "list";</w:t>
      </w:r>
    </w:p>
    <w:p w:rsidR="0020337F" w:rsidRDefault="00D42731" w:rsidP="009B5C15">
      <w:pPr>
        <w:pStyle w:val="a8"/>
        <w:ind w:left="3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 w:rsidR="00C64BDF" w:rsidRPr="008D767D">
        <w:rPr>
          <w:lang w:val="zh-CN"/>
        </w:rPr>
        <w:tab/>
        <w:t>}</w:t>
      </w:r>
      <w:r w:rsidR="008D767D">
        <w:rPr>
          <w:rFonts w:hint="eastAsia"/>
          <w:lang w:val="zh-CN"/>
        </w:rPr>
        <w:br/>
      </w:r>
    </w:p>
    <w:p w:rsidR="00141D52" w:rsidRPr="003D6A43" w:rsidRDefault="0020337F" w:rsidP="003D6A43">
      <w:pPr>
        <w:pStyle w:val="a8"/>
        <w:numPr>
          <w:ilvl w:val="0"/>
          <w:numId w:val="1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3D6A43">
        <w:rPr>
          <w:rFonts w:hint="eastAsia"/>
          <w:lang w:val="zh-CN"/>
        </w:rPr>
        <w:t>在</w:t>
      </w:r>
      <w:r w:rsidRPr="003D6A43">
        <w:rPr>
          <w:rFonts w:hint="eastAsia"/>
          <w:lang w:val="zh-CN"/>
        </w:rPr>
        <w:t>struts.xml</w:t>
      </w:r>
      <w:r w:rsidRPr="003D6A43">
        <w:rPr>
          <w:rFonts w:hint="eastAsia"/>
          <w:lang w:val="zh-CN"/>
        </w:rPr>
        <w:t>配置文件中配置</w:t>
      </w:r>
      <w:r w:rsidRPr="003D6A43">
        <w:rPr>
          <w:rFonts w:hint="eastAsia"/>
          <w:lang w:val="zh-CN"/>
        </w:rPr>
        <w:t>list</w:t>
      </w:r>
      <w:r w:rsidRPr="003D6A43">
        <w:rPr>
          <w:rFonts w:hint="eastAsia"/>
          <w:lang w:val="zh-CN"/>
        </w:rPr>
        <w:t>方法的跳转页面</w:t>
      </w:r>
      <w:r w:rsidR="00862E28" w:rsidRPr="003D6A43">
        <w:rPr>
          <w:lang w:val="zh-CN"/>
        </w:rPr>
        <w:br/>
      </w:r>
      <w:r w:rsidR="00862E28" w:rsidRPr="003D6A43">
        <w:rPr>
          <w:rFonts w:hint="eastAsia"/>
          <w:lang w:val="zh-CN"/>
        </w:rPr>
        <w:br/>
      </w:r>
      <w:r w:rsidR="00141D52" w:rsidRPr="003D6A43">
        <w:rPr>
          <w:lang w:val="zh-CN"/>
        </w:rPr>
        <w:t>&lt;action name="customerAction_*" class="customerAction" method="{1}"&gt;</w:t>
      </w:r>
    </w:p>
    <w:p w:rsidR="00141D52" w:rsidRPr="00A84510" w:rsidRDefault="00141D52" w:rsidP="00141D52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  <w:r w:rsidRPr="00A84510">
        <w:tab/>
      </w:r>
      <w:r w:rsidRPr="00A84510">
        <w:tab/>
        <w:t>&lt;result name="list"&gt;/demo1.jsp&lt;/result&gt;</w:t>
      </w:r>
    </w:p>
    <w:p w:rsidR="0020337F" w:rsidRDefault="00141D52" w:rsidP="003D6A43">
      <w:pPr>
        <w:pStyle w:val="a8"/>
        <w:ind w:left="360" w:firstLineChars="0" w:firstLine="0"/>
        <w:rPr>
          <w:lang w:val="zh-CN"/>
        </w:rPr>
      </w:pPr>
      <w:r w:rsidRPr="003D6A43">
        <w:rPr>
          <w:lang w:val="zh-CN"/>
        </w:rPr>
        <w:t>&lt;/action&gt;</w:t>
      </w:r>
      <w:r w:rsidR="00862E28">
        <w:rPr>
          <w:rFonts w:hint="eastAsia"/>
          <w:lang w:val="zh-CN"/>
        </w:rPr>
        <w:br/>
      </w:r>
    </w:p>
    <w:p w:rsidR="001E13A0" w:rsidRPr="00C20E9A" w:rsidRDefault="0020337F" w:rsidP="00C20E9A">
      <w:pPr>
        <w:pStyle w:val="a8"/>
        <w:numPr>
          <w:ilvl w:val="0"/>
          <w:numId w:val="1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C20E9A">
        <w:rPr>
          <w:rFonts w:hint="eastAsia"/>
          <w:lang w:val="zh-CN"/>
        </w:rPr>
        <w:t>编写</w:t>
      </w:r>
      <w:r w:rsidRPr="00C20E9A">
        <w:rPr>
          <w:rFonts w:hint="eastAsia"/>
          <w:lang w:val="zh-CN"/>
        </w:rPr>
        <w:t>CustomerDaoImpl</w:t>
      </w:r>
      <w:r w:rsidRPr="00C20E9A">
        <w:rPr>
          <w:rFonts w:hint="eastAsia"/>
          <w:lang w:val="zh-CN"/>
        </w:rPr>
        <w:t>的</w:t>
      </w:r>
      <w:r w:rsidRPr="00C20E9A">
        <w:rPr>
          <w:rFonts w:hint="eastAsia"/>
          <w:lang w:val="zh-CN"/>
        </w:rPr>
        <w:t>list</w:t>
      </w:r>
      <w:r w:rsidRPr="00C20E9A">
        <w:rPr>
          <w:rFonts w:hint="eastAsia"/>
          <w:lang w:val="zh-CN"/>
        </w:rPr>
        <w:t>方法，查询所有的客户</w:t>
      </w:r>
      <w:r w:rsidR="001E13A0" w:rsidRPr="00C20E9A">
        <w:rPr>
          <w:lang w:val="zh-CN"/>
        </w:rPr>
        <w:br/>
      </w:r>
      <w:r w:rsidR="001E13A0" w:rsidRPr="00C20E9A">
        <w:rPr>
          <w:lang w:val="zh-CN"/>
        </w:rPr>
        <w:br/>
        <w:t>public List&lt;Customer&gt; list() {</w:t>
      </w:r>
    </w:p>
    <w:p w:rsidR="001E13A0" w:rsidRPr="00A84510" w:rsidRDefault="001E13A0" w:rsidP="001E13A0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  <w:r w:rsidRPr="00A84510">
        <w:tab/>
        <w:t>return (List&lt;Customer&gt;) this.getHibernateTemplate().find("from Customer");</w:t>
      </w:r>
    </w:p>
    <w:p w:rsidR="0020337F" w:rsidRDefault="001E13A0" w:rsidP="00C20E9A">
      <w:pPr>
        <w:pStyle w:val="a8"/>
        <w:ind w:left="360" w:firstLineChars="0" w:firstLine="0"/>
        <w:rPr>
          <w:lang w:val="zh-CN"/>
        </w:rPr>
      </w:pPr>
      <w:r w:rsidRPr="00C20E9A">
        <w:rPr>
          <w:lang w:val="zh-CN"/>
        </w:rPr>
        <w:t>}</w:t>
      </w:r>
      <w:r>
        <w:rPr>
          <w:rFonts w:hint="eastAsia"/>
          <w:lang w:val="zh-CN"/>
        </w:rPr>
        <w:br/>
      </w:r>
    </w:p>
    <w:p w:rsidR="00CA5B71" w:rsidRPr="00A84510" w:rsidRDefault="0048090C" w:rsidP="0048090C">
      <w:pPr>
        <w:autoSpaceDE w:val="0"/>
        <w:autoSpaceDN w:val="0"/>
        <w:adjustRightInd w:val="0"/>
        <w:spacing w:line="240" w:lineRule="auto"/>
        <w:ind w:left="360" w:hanging="360"/>
        <w:jc w:val="left"/>
      </w:pPr>
      <w:r>
        <w:rPr>
          <w:rFonts w:hint="eastAsia"/>
          <w:lang w:val="zh-CN"/>
        </w:rPr>
        <w:t>5.</w:t>
      </w:r>
      <w:r>
        <w:rPr>
          <w:rFonts w:hint="eastAsia"/>
          <w:lang w:val="zh-CN"/>
        </w:rPr>
        <w:tab/>
      </w:r>
      <w:r w:rsidR="0020337F">
        <w:rPr>
          <w:rFonts w:hint="eastAsia"/>
          <w:lang w:val="zh-CN"/>
        </w:rPr>
        <w:t>在</w:t>
      </w:r>
      <w:r w:rsidR="0020337F">
        <w:rPr>
          <w:rFonts w:hint="eastAsia"/>
          <w:lang w:val="zh-CN"/>
        </w:rPr>
        <w:t>demo1.jsp</w:t>
      </w:r>
      <w:r w:rsidR="0020337F">
        <w:rPr>
          <w:rFonts w:hint="eastAsia"/>
          <w:lang w:val="zh-CN"/>
        </w:rPr>
        <w:t>页面上，使用</w:t>
      </w:r>
      <w:r w:rsidR="0020337F">
        <w:rPr>
          <w:rFonts w:hint="eastAsia"/>
          <w:lang w:val="zh-CN"/>
        </w:rPr>
        <w:t>struts2</w:t>
      </w:r>
      <w:r w:rsidR="0020337F">
        <w:rPr>
          <w:rFonts w:hint="eastAsia"/>
          <w:lang w:val="zh-CN"/>
        </w:rPr>
        <w:t>的迭代标签回显数据</w:t>
      </w:r>
      <w:r w:rsidR="00B304C8">
        <w:rPr>
          <w:rFonts w:hint="eastAsia"/>
          <w:lang w:val="zh-CN"/>
        </w:rPr>
        <w:t>（显示主键和名称即可）</w:t>
      </w:r>
      <w:r w:rsidR="0020337F">
        <w:rPr>
          <w:rFonts w:hint="eastAsia"/>
          <w:lang w:val="zh-CN"/>
        </w:rPr>
        <w:t>。</w:t>
      </w:r>
      <w:r w:rsidR="00CA5B71">
        <w:rPr>
          <w:lang w:val="zh-CN"/>
        </w:rPr>
        <w:br/>
      </w:r>
      <w:r w:rsidR="00CA5B71" w:rsidRPr="00A84510">
        <w:t>&lt;s:iterator value="#list"&gt;</w:t>
      </w:r>
    </w:p>
    <w:p w:rsidR="00CA5B71" w:rsidRPr="00A84510" w:rsidRDefault="00CA5B71" w:rsidP="00CA5B71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  <w:r w:rsidR="0048090C" w:rsidRPr="00A84510">
        <w:rPr>
          <w:rFonts w:hint="eastAsia"/>
        </w:rPr>
        <w:tab/>
      </w:r>
      <w:r w:rsidRPr="00A84510">
        <w:t>&lt;s:property value="cust_id"/&gt;</w:t>
      </w:r>
    </w:p>
    <w:p w:rsidR="00CA5B71" w:rsidRPr="00A84510" w:rsidRDefault="00CA5B71" w:rsidP="00CA5B71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  <w:r w:rsidR="0048090C" w:rsidRPr="00A84510">
        <w:rPr>
          <w:rFonts w:hint="eastAsia"/>
        </w:rPr>
        <w:tab/>
      </w:r>
      <w:r w:rsidRPr="00A84510">
        <w:t>&lt;s:property value="cust_name"/&gt;</w:t>
      </w:r>
    </w:p>
    <w:p w:rsidR="001D7B6D" w:rsidRDefault="00CA5B71" w:rsidP="0048090C">
      <w:pPr>
        <w:pStyle w:val="a8"/>
        <w:ind w:left="360" w:firstLineChars="0" w:firstLine="0"/>
        <w:rPr>
          <w:lang w:val="zh-CN"/>
        </w:rPr>
      </w:pPr>
      <w:r w:rsidRPr="0048090C">
        <w:rPr>
          <w:lang w:val="zh-CN"/>
        </w:rPr>
        <w:t>&lt;/s:iterator&gt;</w:t>
      </w:r>
    </w:p>
    <w:p w:rsidR="001D7B6D" w:rsidRDefault="001D7B6D" w:rsidP="0048090C">
      <w:pPr>
        <w:pStyle w:val="a8"/>
        <w:ind w:left="360" w:firstLineChars="0" w:firstLine="0"/>
        <w:rPr>
          <w:lang w:val="zh-CN"/>
        </w:rPr>
      </w:pPr>
    </w:p>
    <w:p w:rsidR="001D7B6D" w:rsidRDefault="001D7B6D" w:rsidP="0048090C">
      <w:pPr>
        <w:pStyle w:val="a8"/>
        <w:ind w:left="360" w:firstLineChars="0" w:firstLine="0"/>
        <w:rPr>
          <w:lang w:val="zh-CN"/>
        </w:rPr>
      </w:pPr>
    </w:p>
    <w:p w:rsidR="001D7B6D" w:rsidRDefault="001D7B6D" w:rsidP="001D7B6D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4</w:t>
      </w:r>
    </w:p>
    <w:p w:rsidR="001D7B6D" w:rsidRPr="00B005E3" w:rsidRDefault="001D7B6D" w:rsidP="001D7B6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1D7B6D" w:rsidRDefault="001D7B6D" w:rsidP="001D7B6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D7B6D" w:rsidRPr="000F462B" w:rsidRDefault="001D7B6D" w:rsidP="001D7B6D">
      <w:pPr>
        <w:rPr>
          <w:lang w:val="zh-CN"/>
        </w:rPr>
      </w:pPr>
      <w:r>
        <w:rPr>
          <w:rFonts w:hint="eastAsia"/>
          <w:lang w:val="zh-CN"/>
        </w:rPr>
        <w:t>现在给出了关卡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的模板，要求使用配置文件和注解的方式完成</w:t>
      </w:r>
      <w:r>
        <w:rPr>
          <w:rFonts w:hint="eastAsia"/>
          <w:lang w:val="zh-CN"/>
        </w:rPr>
        <w:t>SSH</w:t>
      </w:r>
      <w:r>
        <w:rPr>
          <w:rFonts w:hint="eastAsia"/>
          <w:lang w:val="zh-CN"/>
        </w:rPr>
        <w:t>三大框架的整合。把</w:t>
      </w:r>
      <w:r>
        <w:rPr>
          <w:rFonts w:hint="eastAsia"/>
          <w:lang w:val="zh-CN"/>
        </w:rPr>
        <w:t>demo3</w:t>
      </w:r>
      <w:r>
        <w:rPr>
          <w:rFonts w:hint="eastAsia"/>
          <w:lang w:val="zh-CN"/>
        </w:rPr>
        <w:t>项目发布到</w:t>
      </w:r>
      <w:r>
        <w:rPr>
          <w:rFonts w:hint="eastAsia"/>
          <w:lang w:val="zh-CN"/>
        </w:rPr>
        <w:t>tomact</w:t>
      </w:r>
      <w:r>
        <w:rPr>
          <w:rFonts w:hint="eastAsia"/>
          <w:lang w:val="zh-CN"/>
        </w:rPr>
        <w:t>服务器中，启动服务器。访问</w:t>
      </w:r>
      <w:r>
        <w:rPr>
          <w:rFonts w:hint="eastAsia"/>
          <w:lang w:val="zh-CN"/>
        </w:rPr>
        <w:t>demo1.jsp</w:t>
      </w:r>
      <w:r>
        <w:rPr>
          <w:rFonts w:hint="eastAsia"/>
          <w:lang w:val="zh-CN"/>
        </w:rPr>
        <w:t>的页面，在表单中输入数据，点击保存按钮，把数据保存到数据库中。</w:t>
      </w:r>
    </w:p>
    <w:p w:rsidR="001D7B6D" w:rsidRPr="00DE1658" w:rsidRDefault="001D7B6D" w:rsidP="001D7B6D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1D7B6D" w:rsidRDefault="001D7B6D" w:rsidP="001D7B6D">
      <w:pPr>
        <w:pStyle w:val="a8"/>
        <w:numPr>
          <w:ilvl w:val="0"/>
          <w:numId w:val="16"/>
        </w:numPr>
        <w:ind w:firstLineChars="0"/>
        <w:rPr>
          <w:lang w:val="zh-CN"/>
        </w:rPr>
      </w:pPr>
      <w:r w:rsidRPr="000838FA">
        <w:rPr>
          <w:rFonts w:hint="eastAsia"/>
          <w:lang w:val="zh-CN"/>
        </w:rPr>
        <w:t>在</w:t>
      </w:r>
      <w:r>
        <w:rPr>
          <w:rFonts w:hint="eastAsia"/>
          <w:lang w:val="zh-CN"/>
        </w:rPr>
        <w:t>applicationContext.xml</w:t>
      </w:r>
      <w:r>
        <w:rPr>
          <w:rFonts w:hint="eastAsia"/>
          <w:lang w:val="zh-CN"/>
        </w:rPr>
        <w:t>的配置文件开启注解扫描</w:t>
      </w:r>
      <w:r w:rsidR="00687888">
        <w:rPr>
          <w:lang w:val="zh-CN"/>
        </w:rPr>
        <w:br/>
      </w:r>
      <w:r w:rsidR="00687888">
        <w:rPr>
          <w:rFonts w:hint="eastAsia"/>
          <w:lang w:val="zh-CN"/>
        </w:rPr>
        <w:br/>
      </w:r>
      <w:r w:rsidR="002F3CDF" w:rsidRPr="0021314A">
        <w:rPr>
          <w:lang w:val="zh-CN"/>
        </w:rPr>
        <w:lastRenderedPageBreak/>
        <w:t>&lt;context:component-scan base-package="com.</w:t>
      </w:r>
      <w:r w:rsidR="00A84510">
        <w:rPr>
          <w:rFonts w:hint="eastAsia"/>
          <w:lang w:val="zh-CN"/>
        </w:rPr>
        <w:t>igeek</w:t>
      </w:r>
      <w:bookmarkStart w:id="0" w:name="_GoBack"/>
      <w:bookmarkEnd w:id="0"/>
      <w:r w:rsidR="002F3CDF" w:rsidRPr="0021314A">
        <w:rPr>
          <w:lang w:val="zh-CN"/>
        </w:rPr>
        <w:t>"/&gt;</w:t>
      </w:r>
    </w:p>
    <w:p w:rsidR="0021314A" w:rsidRPr="0021314A" w:rsidRDefault="0021314A" w:rsidP="0021314A">
      <w:pPr>
        <w:rPr>
          <w:lang w:val="zh-CN"/>
        </w:rPr>
      </w:pPr>
    </w:p>
    <w:p w:rsidR="001D7B6D" w:rsidRDefault="001D7B6D" w:rsidP="001D7B6D">
      <w:pPr>
        <w:pStyle w:val="a8"/>
        <w:numPr>
          <w:ilvl w:val="0"/>
          <w:numId w:val="16"/>
        </w:numPr>
        <w:ind w:firstLineChars="0"/>
        <w:rPr>
          <w:lang w:val="zh-CN"/>
        </w:rPr>
      </w:pPr>
      <w:r w:rsidRPr="00FE4471">
        <w:rPr>
          <w:rFonts w:hint="eastAsia"/>
          <w:lang w:val="zh-CN"/>
        </w:rPr>
        <w:t>在</w:t>
      </w:r>
      <w:r w:rsidRPr="00FE4471">
        <w:rPr>
          <w:rFonts w:hint="eastAsia"/>
          <w:lang w:val="zh-CN"/>
        </w:rPr>
        <w:t>CustomerAction</w:t>
      </w:r>
      <w:r w:rsidRPr="00FE4471">
        <w:rPr>
          <w:rFonts w:hint="eastAsia"/>
          <w:lang w:val="zh-CN"/>
        </w:rPr>
        <w:t>类上添加</w:t>
      </w:r>
      <w:r>
        <w:rPr>
          <w:rFonts w:hint="eastAsia"/>
          <w:lang w:val="zh-CN"/>
        </w:rPr>
        <w:t>Controller</w:t>
      </w:r>
      <w:r>
        <w:rPr>
          <w:rFonts w:hint="eastAsia"/>
          <w:lang w:val="zh-CN"/>
        </w:rPr>
        <w:t>注解</w:t>
      </w:r>
      <w:r w:rsidR="005D450C">
        <w:rPr>
          <w:rFonts w:hint="eastAsia"/>
          <w:lang w:val="zh-CN"/>
        </w:rPr>
        <w:br/>
      </w:r>
      <w:r w:rsidR="00E72C59" w:rsidRPr="008B4CC2">
        <w:rPr>
          <w:lang w:val="zh-CN"/>
        </w:rPr>
        <w:t>@Controller(value="customerAction")</w:t>
      </w:r>
      <w:r w:rsidR="005D450C">
        <w:rPr>
          <w:rFonts w:hint="eastAsia"/>
          <w:lang w:val="zh-CN"/>
        </w:rPr>
        <w:br/>
      </w:r>
    </w:p>
    <w:p w:rsidR="001D7B6D" w:rsidRDefault="001D7B6D" w:rsidP="001D7B6D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CustomerAction</w:t>
      </w:r>
      <w:r>
        <w:rPr>
          <w:rFonts w:hint="eastAsia"/>
          <w:lang w:val="zh-CN"/>
        </w:rPr>
        <w:t>类上添加</w:t>
      </w:r>
      <w:r>
        <w:rPr>
          <w:rFonts w:hint="eastAsia"/>
          <w:lang w:val="zh-CN"/>
        </w:rPr>
        <w:t>Scope</w:t>
      </w:r>
      <w:r>
        <w:rPr>
          <w:rFonts w:hint="eastAsia"/>
          <w:lang w:val="zh-CN"/>
        </w:rPr>
        <w:t>注解</w:t>
      </w:r>
      <w:r w:rsidR="00F318DB">
        <w:rPr>
          <w:lang w:val="zh-CN"/>
        </w:rPr>
        <w:br/>
      </w:r>
      <w:r w:rsidR="00B22EC2" w:rsidRPr="005D0527">
        <w:rPr>
          <w:lang w:val="zh-CN"/>
        </w:rPr>
        <w:t>@Scope(value="prototype")</w:t>
      </w:r>
      <w:r w:rsidR="00F318DB">
        <w:rPr>
          <w:rFonts w:hint="eastAsia"/>
          <w:lang w:val="zh-CN"/>
        </w:rPr>
        <w:br/>
      </w:r>
    </w:p>
    <w:p w:rsidR="001D7B6D" w:rsidRDefault="001D7B6D" w:rsidP="001D7B6D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C</w:t>
      </w:r>
      <w:r w:rsidRPr="001F5A85">
        <w:rPr>
          <w:rFonts w:hint="eastAsia"/>
          <w:lang w:val="zh-CN"/>
        </w:rPr>
        <w:t>ustomerService</w:t>
      </w:r>
      <w:r>
        <w:rPr>
          <w:rFonts w:hint="eastAsia"/>
          <w:lang w:val="zh-CN"/>
        </w:rPr>
        <w:t>Impl</w:t>
      </w:r>
      <w:r>
        <w:rPr>
          <w:rFonts w:hint="eastAsia"/>
          <w:lang w:val="zh-CN"/>
        </w:rPr>
        <w:t>上添加</w:t>
      </w:r>
      <w:r>
        <w:rPr>
          <w:rFonts w:hint="eastAsia"/>
          <w:lang w:val="zh-CN"/>
        </w:rPr>
        <w:t>Service</w:t>
      </w:r>
      <w:r>
        <w:rPr>
          <w:rFonts w:hint="eastAsia"/>
          <w:lang w:val="zh-CN"/>
        </w:rPr>
        <w:t>注解</w:t>
      </w:r>
      <w:r w:rsidR="005B68D1">
        <w:rPr>
          <w:lang w:val="zh-CN"/>
        </w:rPr>
        <w:br/>
      </w:r>
      <w:r w:rsidR="008E7716" w:rsidRPr="00D71710">
        <w:rPr>
          <w:lang w:val="zh-CN"/>
        </w:rPr>
        <w:t>@Service(value="customerService")</w:t>
      </w:r>
      <w:r w:rsidR="005B68D1">
        <w:rPr>
          <w:rFonts w:hint="eastAsia"/>
          <w:lang w:val="zh-CN"/>
        </w:rPr>
        <w:br/>
      </w:r>
    </w:p>
    <w:p w:rsidR="001D7B6D" w:rsidRDefault="001D7B6D" w:rsidP="001D7B6D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Pr="005009CB">
        <w:rPr>
          <w:rFonts w:hint="eastAsia"/>
          <w:lang w:val="zh-CN"/>
        </w:rPr>
        <w:t>CustomerDaoImpl</w:t>
      </w:r>
      <w:r>
        <w:rPr>
          <w:rFonts w:hint="eastAsia"/>
          <w:lang w:val="zh-CN"/>
        </w:rPr>
        <w:t>类上添加</w:t>
      </w:r>
      <w:r>
        <w:rPr>
          <w:rFonts w:hint="eastAsia"/>
          <w:lang w:val="zh-CN"/>
        </w:rPr>
        <w:t>Repository</w:t>
      </w:r>
      <w:r>
        <w:rPr>
          <w:rFonts w:hint="eastAsia"/>
          <w:lang w:val="zh-CN"/>
        </w:rPr>
        <w:t>注解</w:t>
      </w:r>
    </w:p>
    <w:p w:rsidR="0097606F" w:rsidRDefault="001A7598" w:rsidP="00831240">
      <w:pPr>
        <w:ind w:left="360"/>
        <w:rPr>
          <w:lang w:val="zh-CN"/>
        </w:rPr>
      </w:pPr>
      <w:r w:rsidRPr="00160906">
        <w:rPr>
          <w:lang w:val="zh-CN"/>
        </w:rPr>
        <w:t>@Repository(value="customerDao")</w:t>
      </w:r>
    </w:p>
    <w:p w:rsidR="0097606F" w:rsidRPr="0097606F" w:rsidRDefault="0097606F" w:rsidP="0097606F">
      <w:pPr>
        <w:rPr>
          <w:lang w:val="zh-CN"/>
        </w:rPr>
      </w:pPr>
    </w:p>
    <w:p w:rsidR="00BB6522" w:rsidRPr="006925A9" w:rsidRDefault="001D7B6D" w:rsidP="006925A9">
      <w:pPr>
        <w:pStyle w:val="a8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6925A9">
        <w:rPr>
          <w:rFonts w:hint="eastAsia"/>
          <w:lang w:val="zh-CN"/>
        </w:rPr>
        <w:t>在</w:t>
      </w:r>
      <w:r w:rsidRPr="006925A9">
        <w:rPr>
          <w:rFonts w:hint="eastAsia"/>
          <w:lang w:val="zh-CN"/>
        </w:rPr>
        <w:t>CustomerAction</w:t>
      </w:r>
      <w:r w:rsidRPr="006925A9">
        <w:rPr>
          <w:rFonts w:hint="eastAsia"/>
          <w:lang w:val="zh-CN"/>
        </w:rPr>
        <w:t>类中注入</w:t>
      </w:r>
      <w:r w:rsidRPr="006925A9">
        <w:rPr>
          <w:rFonts w:hint="eastAsia"/>
          <w:lang w:val="zh-CN"/>
        </w:rPr>
        <w:t>CustomerServiceImpl</w:t>
      </w:r>
      <w:r w:rsidRPr="006925A9">
        <w:rPr>
          <w:rFonts w:hint="eastAsia"/>
          <w:lang w:val="zh-CN"/>
        </w:rPr>
        <w:t>对象</w:t>
      </w:r>
      <w:r w:rsidR="001A1ADD" w:rsidRPr="006925A9">
        <w:rPr>
          <w:lang w:val="zh-CN"/>
        </w:rPr>
        <w:br/>
      </w:r>
      <w:r w:rsidR="00BB6522" w:rsidRPr="006925A9">
        <w:rPr>
          <w:lang w:val="zh-CN"/>
        </w:rPr>
        <w:t>@Resource(name="customerService")</w:t>
      </w:r>
    </w:p>
    <w:p w:rsidR="001D7B6D" w:rsidRDefault="00BB6522" w:rsidP="006925A9">
      <w:pPr>
        <w:pStyle w:val="a8"/>
        <w:ind w:left="360" w:firstLineChars="0" w:firstLine="0"/>
        <w:rPr>
          <w:lang w:val="zh-CN"/>
        </w:rPr>
      </w:pPr>
      <w:r w:rsidRPr="006925A9">
        <w:rPr>
          <w:lang w:val="zh-CN"/>
        </w:rPr>
        <w:t>private CustomerService customerService;</w:t>
      </w:r>
      <w:r w:rsidR="001A1ADD">
        <w:rPr>
          <w:rFonts w:hint="eastAsia"/>
          <w:lang w:val="zh-CN"/>
        </w:rPr>
        <w:br/>
      </w:r>
    </w:p>
    <w:p w:rsidR="00D56169" w:rsidRPr="00D148CB" w:rsidRDefault="001D7B6D" w:rsidP="00D148CB">
      <w:pPr>
        <w:pStyle w:val="a8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D148CB">
        <w:rPr>
          <w:rFonts w:hint="eastAsia"/>
          <w:lang w:val="zh-CN"/>
        </w:rPr>
        <w:t>在</w:t>
      </w:r>
      <w:r w:rsidRPr="00D148CB">
        <w:rPr>
          <w:rFonts w:hint="eastAsia"/>
          <w:lang w:val="zh-CN"/>
        </w:rPr>
        <w:t>CustomerServiceImpl</w:t>
      </w:r>
      <w:r w:rsidRPr="00D148CB">
        <w:rPr>
          <w:rFonts w:hint="eastAsia"/>
          <w:lang w:val="zh-CN"/>
        </w:rPr>
        <w:t>中注入</w:t>
      </w:r>
      <w:r w:rsidRPr="00D148CB">
        <w:rPr>
          <w:rFonts w:hint="eastAsia"/>
          <w:lang w:val="zh-CN"/>
        </w:rPr>
        <w:t>CustomerDaoImpl</w:t>
      </w:r>
      <w:r w:rsidRPr="00D148CB">
        <w:rPr>
          <w:rFonts w:hint="eastAsia"/>
          <w:lang w:val="zh-CN"/>
        </w:rPr>
        <w:t>对象</w:t>
      </w:r>
      <w:r w:rsidR="00AE4C84" w:rsidRPr="00D148CB">
        <w:rPr>
          <w:lang w:val="zh-CN"/>
        </w:rPr>
        <w:br/>
      </w:r>
      <w:r w:rsidR="00D56169" w:rsidRPr="00D148CB">
        <w:rPr>
          <w:lang w:val="zh-CN"/>
        </w:rPr>
        <w:t>@Resource(name="customerDao")</w:t>
      </w:r>
    </w:p>
    <w:p w:rsidR="001D7B6D" w:rsidRDefault="00D56169" w:rsidP="00D148CB">
      <w:pPr>
        <w:pStyle w:val="a8"/>
        <w:ind w:left="360" w:firstLineChars="0" w:firstLine="0"/>
        <w:rPr>
          <w:lang w:val="zh-CN"/>
        </w:rPr>
      </w:pPr>
      <w:r w:rsidRPr="00D148CB">
        <w:rPr>
          <w:lang w:val="zh-CN"/>
        </w:rPr>
        <w:tab/>
        <w:t>private CustomerDao customerDao;</w:t>
      </w:r>
      <w:r w:rsidR="00AE4C84">
        <w:rPr>
          <w:rFonts w:hint="eastAsia"/>
          <w:lang w:val="zh-CN"/>
        </w:rPr>
        <w:br/>
      </w:r>
    </w:p>
    <w:p w:rsidR="007E6937" w:rsidRPr="00A84510" w:rsidRDefault="001D7B6D" w:rsidP="00EB1A5D">
      <w:pPr>
        <w:pStyle w:val="a8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EB1A5D">
        <w:rPr>
          <w:rFonts w:hint="eastAsia"/>
          <w:lang w:val="zh-CN"/>
        </w:rPr>
        <w:t>在</w:t>
      </w:r>
      <w:r w:rsidRPr="00A84510">
        <w:rPr>
          <w:rFonts w:hint="eastAsia"/>
        </w:rPr>
        <w:t>applicationContext.xml</w:t>
      </w:r>
      <w:r w:rsidRPr="00EB1A5D">
        <w:rPr>
          <w:rFonts w:hint="eastAsia"/>
          <w:lang w:val="zh-CN"/>
        </w:rPr>
        <w:t>配置文件配置</w:t>
      </w:r>
      <w:r w:rsidRPr="00A84510">
        <w:t>HibernateTemplate</w:t>
      </w:r>
      <w:r w:rsidR="002959A8" w:rsidRPr="00A84510">
        <w:rPr>
          <w:rFonts w:hint="eastAsia"/>
        </w:rPr>
        <w:br/>
      </w:r>
      <w:r w:rsidR="007E6937" w:rsidRPr="00A84510">
        <w:t>&lt;bean id="hibernateTemplate" class="org.springframework.orm.hibernate5.HibernateTemplate"&gt;</w:t>
      </w:r>
    </w:p>
    <w:p w:rsidR="007E6937" w:rsidRPr="00A84510" w:rsidRDefault="007E6937" w:rsidP="007E6937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  <w:r w:rsidRPr="00A84510">
        <w:tab/>
        <w:t>&lt;property name="sessionFactory" ref="sessionFactory"/&gt;</w:t>
      </w:r>
    </w:p>
    <w:p w:rsidR="001D7B6D" w:rsidRDefault="007E6937" w:rsidP="00EB1A5D">
      <w:pPr>
        <w:pStyle w:val="a8"/>
        <w:ind w:left="360" w:firstLineChars="0" w:firstLine="0"/>
        <w:rPr>
          <w:lang w:val="zh-CN"/>
        </w:rPr>
      </w:pPr>
      <w:r w:rsidRPr="00EB1A5D">
        <w:rPr>
          <w:lang w:val="zh-CN"/>
        </w:rPr>
        <w:t>&lt;/bean&gt;</w:t>
      </w:r>
      <w:r w:rsidR="002959A8">
        <w:rPr>
          <w:rFonts w:hint="eastAsia"/>
          <w:lang w:val="zh-CN"/>
        </w:rPr>
        <w:br/>
      </w:r>
    </w:p>
    <w:p w:rsidR="0017441A" w:rsidRPr="00125664" w:rsidRDefault="001D7B6D" w:rsidP="00125664">
      <w:pPr>
        <w:pStyle w:val="a8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125664">
        <w:rPr>
          <w:rFonts w:hint="eastAsia"/>
          <w:lang w:val="zh-CN"/>
        </w:rPr>
        <w:t>在</w:t>
      </w:r>
      <w:r w:rsidRPr="00125664">
        <w:rPr>
          <w:rFonts w:hint="eastAsia"/>
          <w:lang w:val="zh-CN"/>
        </w:rPr>
        <w:t>CustomerDaoImpl</w:t>
      </w:r>
      <w:r w:rsidRPr="00125664">
        <w:rPr>
          <w:rFonts w:hint="eastAsia"/>
          <w:lang w:val="zh-CN"/>
        </w:rPr>
        <w:t>中注入</w:t>
      </w:r>
      <w:r w:rsidRPr="00125664">
        <w:rPr>
          <w:lang w:val="zh-CN"/>
        </w:rPr>
        <w:t>HibernateTemplate</w:t>
      </w:r>
      <w:r w:rsidRPr="00125664">
        <w:rPr>
          <w:rFonts w:hint="eastAsia"/>
          <w:lang w:val="zh-CN"/>
        </w:rPr>
        <w:t>对象</w:t>
      </w:r>
      <w:r w:rsidR="00F7359D" w:rsidRPr="00125664">
        <w:rPr>
          <w:lang w:val="zh-CN"/>
        </w:rPr>
        <w:br/>
      </w:r>
      <w:r w:rsidR="0017441A" w:rsidRPr="00125664">
        <w:rPr>
          <w:lang w:val="zh-CN"/>
        </w:rPr>
        <w:t>@Resource(name="hibernateTemplate")</w:t>
      </w:r>
    </w:p>
    <w:p w:rsidR="001D7B6D" w:rsidRDefault="0017441A" w:rsidP="00125664">
      <w:pPr>
        <w:pStyle w:val="a8"/>
        <w:ind w:left="360" w:firstLineChars="0" w:firstLine="0"/>
        <w:rPr>
          <w:lang w:val="zh-CN"/>
        </w:rPr>
      </w:pPr>
      <w:r w:rsidRPr="00125664">
        <w:rPr>
          <w:lang w:val="zh-CN"/>
        </w:rPr>
        <w:t>private HibernateTemplate hibernateTemplate;</w:t>
      </w:r>
      <w:r w:rsidR="00F7359D">
        <w:rPr>
          <w:rFonts w:hint="eastAsia"/>
          <w:lang w:val="zh-CN"/>
        </w:rPr>
        <w:br/>
      </w:r>
    </w:p>
    <w:p w:rsidR="004E0152" w:rsidRPr="007C31DA" w:rsidRDefault="001D7B6D" w:rsidP="007C31DA">
      <w:pPr>
        <w:pStyle w:val="a8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7C31DA">
        <w:rPr>
          <w:rFonts w:hint="eastAsia"/>
          <w:lang w:val="zh-CN"/>
        </w:rPr>
        <w:t>配置</w:t>
      </w:r>
      <w:r w:rsidR="00CA5540" w:rsidRPr="007C31DA">
        <w:rPr>
          <w:rFonts w:hint="eastAsia"/>
          <w:lang w:val="zh-CN"/>
        </w:rPr>
        <w:t>平台</w:t>
      </w:r>
      <w:r w:rsidRPr="007C31DA">
        <w:rPr>
          <w:rFonts w:hint="eastAsia"/>
          <w:lang w:val="zh-CN"/>
        </w:rPr>
        <w:t>事务管理器对象</w:t>
      </w:r>
      <w:r w:rsidR="00374F35" w:rsidRPr="007C31DA">
        <w:rPr>
          <w:lang w:val="zh-CN"/>
        </w:rPr>
        <w:br/>
      </w:r>
      <w:r w:rsidR="004E0152" w:rsidRPr="007C31DA">
        <w:rPr>
          <w:lang w:val="zh-CN"/>
        </w:rPr>
        <w:t>&lt;bean id="transactionManager" class="org.springframework.jdbc.datasource.DataSourceTransactionManager"&gt;</w:t>
      </w:r>
    </w:p>
    <w:p w:rsidR="004E0152" w:rsidRPr="000C0D0C" w:rsidRDefault="004E0152" w:rsidP="004E0152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0C0D0C">
        <w:rPr>
          <w:lang w:val="zh-CN"/>
        </w:rPr>
        <w:tab/>
      </w:r>
      <w:r w:rsidRPr="000C0D0C">
        <w:rPr>
          <w:lang w:val="zh-CN"/>
        </w:rPr>
        <w:tab/>
        <w:t xml:space="preserve">&lt;!-- </w:t>
      </w:r>
      <w:r w:rsidRPr="000C0D0C">
        <w:rPr>
          <w:lang w:val="zh-CN"/>
        </w:rPr>
        <w:t>注入</w:t>
      </w:r>
      <w:r w:rsidRPr="000C0D0C">
        <w:rPr>
          <w:lang w:val="zh-CN"/>
        </w:rPr>
        <w:t>DataSource --&gt;</w:t>
      </w:r>
    </w:p>
    <w:p w:rsidR="004E0152" w:rsidRPr="00A84510" w:rsidRDefault="004E0152" w:rsidP="004E0152">
      <w:pPr>
        <w:autoSpaceDE w:val="0"/>
        <w:autoSpaceDN w:val="0"/>
        <w:adjustRightInd w:val="0"/>
        <w:spacing w:line="240" w:lineRule="auto"/>
        <w:jc w:val="left"/>
      </w:pPr>
      <w:r w:rsidRPr="00A84510">
        <w:tab/>
      </w:r>
      <w:r w:rsidRPr="00A84510">
        <w:tab/>
        <w:t>&lt;property name="dataSource" ref="dataSource"&gt;&lt;/property&gt;</w:t>
      </w:r>
    </w:p>
    <w:p w:rsidR="004E0152" w:rsidRDefault="004E0152" w:rsidP="004E0152">
      <w:pPr>
        <w:pStyle w:val="a8"/>
        <w:ind w:left="360" w:firstLineChars="0" w:firstLine="0"/>
        <w:rPr>
          <w:lang w:val="zh-CN"/>
        </w:rPr>
      </w:pPr>
      <w:r w:rsidRPr="00A84510">
        <w:tab/>
      </w:r>
      <w:r w:rsidRPr="000C0D0C">
        <w:rPr>
          <w:lang w:val="zh-CN"/>
        </w:rPr>
        <w:t>&lt;/bean&gt;</w:t>
      </w:r>
    </w:p>
    <w:p w:rsidR="001D7B6D" w:rsidRDefault="00374F35" w:rsidP="007C31DA">
      <w:pPr>
        <w:pStyle w:val="a8"/>
        <w:ind w:left="360" w:firstLineChars="0" w:firstLine="0"/>
        <w:rPr>
          <w:lang w:val="zh-CN"/>
        </w:rPr>
      </w:pPr>
      <w:r>
        <w:rPr>
          <w:rFonts w:hint="eastAsia"/>
          <w:lang w:val="zh-CN"/>
        </w:rPr>
        <w:br/>
      </w:r>
    </w:p>
    <w:p w:rsidR="001D7B6D" w:rsidRDefault="001D7B6D" w:rsidP="001D7B6D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开启事务注解</w:t>
      </w:r>
      <w:r w:rsidR="00684B28">
        <w:rPr>
          <w:lang w:val="zh-CN"/>
        </w:rPr>
        <w:br/>
      </w:r>
      <w:r w:rsidR="00684B28" w:rsidRPr="005F1359">
        <w:rPr>
          <w:lang w:val="zh-CN"/>
        </w:rPr>
        <w:t>&lt;tx:annotation-driven transaction-manager="transactionManager"/&gt;</w:t>
      </w:r>
      <w:r w:rsidR="00684B28">
        <w:rPr>
          <w:rFonts w:hint="eastAsia"/>
          <w:lang w:val="zh-CN"/>
        </w:rPr>
        <w:br/>
      </w:r>
    </w:p>
    <w:p w:rsidR="003D0B06" w:rsidRPr="00911021" w:rsidRDefault="001D7B6D" w:rsidP="003D0B06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C</w:t>
      </w:r>
      <w:r w:rsidRPr="001F5A85">
        <w:rPr>
          <w:rFonts w:hint="eastAsia"/>
          <w:lang w:val="zh-CN"/>
        </w:rPr>
        <w:t>ustomerService</w:t>
      </w:r>
      <w:r>
        <w:rPr>
          <w:rFonts w:hint="eastAsia"/>
          <w:lang w:val="zh-CN"/>
        </w:rPr>
        <w:t>Impl</w:t>
      </w:r>
      <w:r>
        <w:rPr>
          <w:rFonts w:hint="eastAsia"/>
          <w:lang w:val="zh-CN"/>
        </w:rPr>
        <w:t>上添加事务注解</w:t>
      </w:r>
      <w:r w:rsidR="009A7352">
        <w:rPr>
          <w:lang w:val="zh-CN"/>
        </w:rPr>
        <w:br/>
      </w:r>
      <w:r w:rsidR="003D0B06" w:rsidRPr="00911021">
        <w:rPr>
          <w:lang w:val="zh-CN"/>
        </w:rPr>
        <w:t>@Transactional</w:t>
      </w:r>
    </w:p>
    <w:p w:rsidR="001D7B6D" w:rsidRPr="005009CB" w:rsidRDefault="001D7B6D" w:rsidP="008C3DD9">
      <w:pPr>
        <w:pStyle w:val="a8"/>
        <w:ind w:left="360" w:firstLineChars="0" w:firstLine="0"/>
        <w:rPr>
          <w:lang w:val="zh-CN"/>
        </w:rPr>
      </w:pPr>
    </w:p>
    <w:p w:rsidR="001D7B6D" w:rsidRPr="0063762F" w:rsidRDefault="001D7B6D" w:rsidP="001D7B6D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demo1.jsp</w:t>
      </w:r>
      <w:r>
        <w:rPr>
          <w:rFonts w:hint="eastAsia"/>
          <w:lang w:val="zh-CN"/>
        </w:rPr>
        <w:t>页面上，添加数据，点击保存按钮，完成数据的保存。</w:t>
      </w:r>
    </w:p>
    <w:p w:rsidR="0020337F" w:rsidRPr="0063762F" w:rsidRDefault="005E2E2C" w:rsidP="0048090C">
      <w:pPr>
        <w:pStyle w:val="a8"/>
        <w:ind w:left="360" w:firstLineChars="0" w:firstLine="0"/>
        <w:rPr>
          <w:lang w:val="zh-CN"/>
        </w:rPr>
      </w:pPr>
      <w:r>
        <w:rPr>
          <w:lang w:val="zh-CN"/>
        </w:rPr>
        <w:br/>
      </w:r>
    </w:p>
    <w:p w:rsidR="00927047" w:rsidRPr="00927047" w:rsidRDefault="00927047" w:rsidP="00927047">
      <w:pPr>
        <w:rPr>
          <w:lang w:val="zh-CN"/>
        </w:rPr>
      </w:pPr>
    </w:p>
    <w:sectPr w:rsidR="00927047" w:rsidRPr="00927047" w:rsidSect="001A41F7"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B04" w:rsidRDefault="00932B04">
      <w:pPr>
        <w:spacing w:line="240" w:lineRule="auto"/>
      </w:pPr>
      <w:r>
        <w:separator/>
      </w:r>
    </w:p>
  </w:endnote>
  <w:endnote w:type="continuationSeparator" w:id="0">
    <w:p w:rsidR="00932B04" w:rsidRDefault="00932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65" w:rsidRDefault="004A736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B04" w:rsidRDefault="00932B04">
      <w:pPr>
        <w:spacing w:line="240" w:lineRule="auto"/>
      </w:pPr>
      <w:r>
        <w:separator/>
      </w:r>
    </w:p>
  </w:footnote>
  <w:footnote w:type="continuationSeparator" w:id="0">
    <w:p w:rsidR="00932B04" w:rsidRDefault="00932B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2FC9"/>
    <w:multiLevelType w:val="hybridMultilevel"/>
    <w:tmpl w:val="B830AE6A"/>
    <w:lvl w:ilvl="0" w:tplc="5978D62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57474"/>
    <w:multiLevelType w:val="hybridMultilevel"/>
    <w:tmpl w:val="E47C0FC2"/>
    <w:lvl w:ilvl="0" w:tplc="366C2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D237AE"/>
    <w:multiLevelType w:val="hybridMultilevel"/>
    <w:tmpl w:val="B980D918"/>
    <w:lvl w:ilvl="0" w:tplc="898E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2AB05684"/>
    <w:multiLevelType w:val="hybridMultilevel"/>
    <w:tmpl w:val="2A3EE5B0"/>
    <w:lvl w:ilvl="0" w:tplc="5C9A1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00C5DB6"/>
    <w:multiLevelType w:val="hybridMultilevel"/>
    <w:tmpl w:val="488A5EBE"/>
    <w:lvl w:ilvl="0" w:tplc="8D1AA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4C4B6B"/>
    <w:multiLevelType w:val="hybridMultilevel"/>
    <w:tmpl w:val="5DDA130A"/>
    <w:lvl w:ilvl="0" w:tplc="69565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7E4E4A"/>
    <w:multiLevelType w:val="hybridMultilevel"/>
    <w:tmpl w:val="EC2CEB02"/>
    <w:lvl w:ilvl="0" w:tplc="EBF49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11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2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13">
    <w:nsid w:val="64211581"/>
    <w:multiLevelType w:val="hybridMultilevel"/>
    <w:tmpl w:val="98C8985E"/>
    <w:lvl w:ilvl="0" w:tplc="C84A3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0B1807"/>
    <w:multiLevelType w:val="hybridMultilevel"/>
    <w:tmpl w:val="333CF354"/>
    <w:lvl w:ilvl="0" w:tplc="69904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1E7051"/>
    <w:multiLevelType w:val="hybridMultilevel"/>
    <w:tmpl w:val="A4AA95B6"/>
    <w:lvl w:ilvl="0" w:tplc="81C6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B17A77"/>
    <w:multiLevelType w:val="hybridMultilevel"/>
    <w:tmpl w:val="E036FB40"/>
    <w:lvl w:ilvl="0" w:tplc="2A740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</w:num>
  <w:num w:numId="4">
    <w:abstractNumId w:val="11"/>
    <w:lvlOverride w:ilvl="0">
      <w:startOverride w:val="4"/>
    </w:lvlOverride>
  </w:num>
  <w:num w:numId="5">
    <w:abstractNumId w:val="12"/>
    <w:lvlOverride w:ilvl="0">
      <w:startOverride w:val="6"/>
    </w:lvlOverride>
  </w:num>
  <w:num w:numId="6">
    <w:abstractNumId w:val="1"/>
  </w:num>
  <w:num w:numId="7">
    <w:abstractNumId w:val="2"/>
  </w:num>
  <w:num w:numId="8">
    <w:abstractNumId w:val="3"/>
  </w:num>
  <w:num w:numId="9">
    <w:abstractNumId w:val="14"/>
  </w:num>
  <w:num w:numId="10">
    <w:abstractNumId w:val="5"/>
  </w:num>
  <w:num w:numId="11">
    <w:abstractNumId w:val="13"/>
  </w:num>
  <w:num w:numId="12">
    <w:abstractNumId w:val="16"/>
  </w:num>
  <w:num w:numId="13">
    <w:abstractNumId w:val="8"/>
  </w:num>
  <w:num w:numId="14">
    <w:abstractNumId w:val="15"/>
  </w:num>
  <w:num w:numId="15">
    <w:abstractNumId w:val="0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01D44"/>
    <w:rsid w:val="00017998"/>
    <w:rsid w:val="00026FEC"/>
    <w:rsid w:val="00036B7E"/>
    <w:rsid w:val="000400A7"/>
    <w:rsid w:val="00041C45"/>
    <w:rsid w:val="0004472F"/>
    <w:rsid w:val="000502C2"/>
    <w:rsid w:val="000517B1"/>
    <w:rsid w:val="00061A58"/>
    <w:rsid w:val="000710E0"/>
    <w:rsid w:val="00080833"/>
    <w:rsid w:val="000845D5"/>
    <w:rsid w:val="00094216"/>
    <w:rsid w:val="000949ED"/>
    <w:rsid w:val="000A2131"/>
    <w:rsid w:val="000A3429"/>
    <w:rsid w:val="000A71DF"/>
    <w:rsid w:val="000B59D7"/>
    <w:rsid w:val="000C0D0C"/>
    <w:rsid w:val="000E0AA7"/>
    <w:rsid w:val="000E213B"/>
    <w:rsid w:val="000F3A8B"/>
    <w:rsid w:val="00107E29"/>
    <w:rsid w:val="001116C7"/>
    <w:rsid w:val="0011312C"/>
    <w:rsid w:val="00113784"/>
    <w:rsid w:val="00115D68"/>
    <w:rsid w:val="00125664"/>
    <w:rsid w:val="001323B6"/>
    <w:rsid w:val="00141BF3"/>
    <w:rsid w:val="00141D52"/>
    <w:rsid w:val="0014677C"/>
    <w:rsid w:val="00160674"/>
    <w:rsid w:val="00160906"/>
    <w:rsid w:val="00162976"/>
    <w:rsid w:val="0017441A"/>
    <w:rsid w:val="0018243D"/>
    <w:rsid w:val="00182FCE"/>
    <w:rsid w:val="0018522E"/>
    <w:rsid w:val="00186341"/>
    <w:rsid w:val="0018739A"/>
    <w:rsid w:val="001A12B7"/>
    <w:rsid w:val="001A1ADD"/>
    <w:rsid w:val="001A41F7"/>
    <w:rsid w:val="001A48E8"/>
    <w:rsid w:val="001A6BE2"/>
    <w:rsid w:val="001A7598"/>
    <w:rsid w:val="001D011B"/>
    <w:rsid w:val="001D1640"/>
    <w:rsid w:val="001D7B6D"/>
    <w:rsid w:val="001E13A0"/>
    <w:rsid w:val="001E3F7D"/>
    <w:rsid w:val="001E79E7"/>
    <w:rsid w:val="001F5B47"/>
    <w:rsid w:val="0020337F"/>
    <w:rsid w:val="00203578"/>
    <w:rsid w:val="00205A4E"/>
    <w:rsid w:val="0021314A"/>
    <w:rsid w:val="00221F7B"/>
    <w:rsid w:val="0022248E"/>
    <w:rsid w:val="00231424"/>
    <w:rsid w:val="00241826"/>
    <w:rsid w:val="00245C36"/>
    <w:rsid w:val="00247FDC"/>
    <w:rsid w:val="00261453"/>
    <w:rsid w:val="0027688B"/>
    <w:rsid w:val="00285C02"/>
    <w:rsid w:val="002867B5"/>
    <w:rsid w:val="00290766"/>
    <w:rsid w:val="002959A8"/>
    <w:rsid w:val="002A5D9B"/>
    <w:rsid w:val="002B4E4A"/>
    <w:rsid w:val="002C2A94"/>
    <w:rsid w:val="002C5490"/>
    <w:rsid w:val="002C6D4E"/>
    <w:rsid w:val="002D0EF3"/>
    <w:rsid w:val="002D14EF"/>
    <w:rsid w:val="002E111F"/>
    <w:rsid w:val="002E3FA5"/>
    <w:rsid w:val="002E65B3"/>
    <w:rsid w:val="002F3CDF"/>
    <w:rsid w:val="002F7D4E"/>
    <w:rsid w:val="00304985"/>
    <w:rsid w:val="00305688"/>
    <w:rsid w:val="003056E7"/>
    <w:rsid w:val="00306C9D"/>
    <w:rsid w:val="00310732"/>
    <w:rsid w:val="00311B49"/>
    <w:rsid w:val="00311BC0"/>
    <w:rsid w:val="00326321"/>
    <w:rsid w:val="003369A9"/>
    <w:rsid w:val="003372FF"/>
    <w:rsid w:val="003474FF"/>
    <w:rsid w:val="00347E92"/>
    <w:rsid w:val="00354D10"/>
    <w:rsid w:val="0036374D"/>
    <w:rsid w:val="00364A6A"/>
    <w:rsid w:val="00374F35"/>
    <w:rsid w:val="00383275"/>
    <w:rsid w:val="00390B70"/>
    <w:rsid w:val="00393574"/>
    <w:rsid w:val="00395B7A"/>
    <w:rsid w:val="003A2B40"/>
    <w:rsid w:val="003B0329"/>
    <w:rsid w:val="003B5406"/>
    <w:rsid w:val="003B7D6E"/>
    <w:rsid w:val="003C4134"/>
    <w:rsid w:val="003D0B06"/>
    <w:rsid w:val="003D1CCF"/>
    <w:rsid w:val="003D257A"/>
    <w:rsid w:val="003D3768"/>
    <w:rsid w:val="003D6A43"/>
    <w:rsid w:val="003E551A"/>
    <w:rsid w:val="004047E6"/>
    <w:rsid w:val="004065B3"/>
    <w:rsid w:val="00407CE2"/>
    <w:rsid w:val="00412511"/>
    <w:rsid w:val="00417C9B"/>
    <w:rsid w:val="00417DCC"/>
    <w:rsid w:val="004202A9"/>
    <w:rsid w:val="00422752"/>
    <w:rsid w:val="004234FC"/>
    <w:rsid w:val="0042407F"/>
    <w:rsid w:val="00426002"/>
    <w:rsid w:val="00431356"/>
    <w:rsid w:val="004514EF"/>
    <w:rsid w:val="00451D42"/>
    <w:rsid w:val="00454D01"/>
    <w:rsid w:val="004558EE"/>
    <w:rsid w:val="0046083B"/>
    <w:rsid w:val="00460949"/>
    <w:rsid w:val="004625FD"/>
    <w:rsid w:val="004664FD"/>
    <w:rsid w:val="00476641"/>
    <w:rsid w:val="0048090C"/>
    <w:rsid w:val="00483119"/>
    <w:rsid w:val="004A0B15"/>
    <w:rsid w:val="004A118A"/>
    <w:rsid w:val="004A26DC"/>
    <w:rsid w:val="004A7365"/>
    <w:rsid w:val="004B253B"/>
    <w:rsid w:val="004C2CA9"/>
    <w:rsid w:val="004D1209"/>
    <w:rsid w:val="004D540C"/>
    <w:rsid w:val="004E0152"/>
    <w:rsid w:val="004E4894"/>
    <w:rsid w:val="004F52FD"/>
    <w:rsid w:val="004F5FD8"/>
    <w:rsid w:val="00503FEE"/>
    <w:rsid w:val="00506B80"/>
    <w:rsid w:val="005107E1"/>
    <w:rsid w:val="005150DF"/>
    <w:rsid w:val="005233B5"/>
    <w:rsid w:val="005259AA"/>
    <w:rsid w:val="00531D7E"/>
    <w:rsid w:val="00546175"/>
    <w:rsid w:val="00547256"/>
    <w:rsid w:val="00547FE8"/>
    <w:rsid w:val="0055181D"/>
    <w:rsid w:val="005520F4"/>
    <w:rsid w:val="00563A40"/>
    <w:rsid w:val="00563F41"/>
    <w:rsid w:val="00570160"/>
    <w:rsid w:val="0057053A"/>
    <w:rsid w:val="00576B28"/>
    <w:rsid w:val="005912E6"/>
    <w:rsid w:val="005A0CEE"/>
    <w:rsid w:val="005A6FA5"/>
    <w:rsid w:val="005B19C0"/>
    <w:rsid w:val="005B68D1"/>
    <w:rsid w:val="005C68CA"/>
    <w:rsid w:val="005D0527"/>
    <w:rsid w:val="005D30CD"/>
    <w:rsid w:val="005D450C"/>
    <w:rsid w:val="005E2E2C"/>
    <w:rsid w:val="005F04FB"/>
    <w:rsid w:val="00600DEB"/>
    <w:rsid w:val="00601275"/>
    <w:rsid w:val="00602C12"/>
    <w:rsid w:val="00604519"/>
    <w:rsid w:val="00612E4E"/>
    <w:rsid w:val="00617FD1"/>
    <w:rsid w:val="00634E69"/>
    <w:rsid w:val="00637570"/>
    <w:rsid w:val="0064637E"/>
    <w:rsid w:val="00646CAB"/>
    <w:rsid w:val="00665FA3"/>
    <w:rsid w:val="00676085"/>
    <w:rsid w:val="00680AC2"/>
    <w:rsid w:val="006847B7"/>
    <w:rsid w:val="00684B28"/>
    <w:rsid w:val="00687888"/>
    <w:rsid w:val="006925A9"/>
    <w:rsid w:val="00696E95"/>
    <w:rsid w:val="006A346C"/>
    <w:rsid w:val="006A3505"/>
    <w:rsid w:val="006A49AA"/>
    <w:rsid w:val="006B7E4E"/>
    <w:rsid w:val="006E2ECD"/>
    <w:rsid w:val="00703960"/>
    <w:rsid w:val="007046AD"/>
    <w:rsid w:val="00707BC7"/>
    <w:rsid w:val="00735F7A"/>
    <w:rsid w:val="00736DD2"/>
    <w:rsid w:val="00746034"/>
    <w:rsid w:val="007632D5"/>
    <w:rsid w:val="007660D7"/>
    <w:rsid w:val="0077237C"/>
    <w:rsid w:val="00772AEE"/>
    <w:rsid w:val="00795667"/>
    <w:rsid w:val="00796B28"/>
    <w:rsid w:val="00797CDF"/>
    <w:rsid w:val="007A1645"/>
    <w:rsid w:val="007A7C02"/>
    <w:rsid w:val="007B5BE3"/>
    <w:rsid w:val="007C0984"/>
    <w:rsid w:val="007C31DA"/>
    <w:rsid w:val="007C4C07"/>
    <w:rsid w:val="007D22D8"/>
    <w:rsid w:val="007D3608"/>
    <w:rsid w:val="007D47B8"/>
    <w:rsid w:val="007D551C"/>
    <w:rsid w:val="007D66FF"/>
    <w:rsid w:val="007E1E60"/>
    <w:rsid w:val="007E6937"/>
    <w:rsid w:val="007E7F06"/>
    <w:rsid w:val="007F039E"/>
    <w:rsid w:val="007F43CE"/>
    <w:rsid w:val="0080799B"/>
    <w:rsid w:val="0081607D"/>
    <w:rsid w:val="0082006A"/>
    <w:rsid w:val="0082102F"/>
    <w:rsid w:val="00822FDD"/>
    <w:rsid w:val="00823BF0"/>
    <w:rsid w:val="0082663E"/>
    <w:rsid w:val="00831240"/>
    <w:rsid w:val="008351FF"/>
    <w:rsid w:val="00835AB6"/>
    <w:rsid w:val="00843869"/>
    <w:rsid w:val="00855118"/>
    <w:rsid w:val="00855538"/>
    <w:rsid w:val="00862E28"/>
    <w:rsid w:val="008670EF"/>
    <w:rsid w:val="008700B0"/>
    <w:rsid w:val="008712FD"/>
    <w:rsid w:val="008738D3"/>
    <w:rsid w:val="00882AFC"/>
    <w:rsid w:val="008A0284"/>
    <w:rsid w:val="008A2221"/>
    <w:rsid w:val="008A3B2D"/>
    <w:rsid w:val="008A7CAF"/>
    <w:rsid w:val="008B1348"/>
    <w:rsid w:val="008B2B1C"/>
    <w:rsid w:val="008B4C8C"/>
    <w:rsid w:val="008B4CC2"/>
    <w:rsid w:val="008B557E"/>
    <w:rsid w:val="008B6C1C"/>
    <w:rsid w:val="008C2D72"/>
    <w:rsid w:val="008C3DD9"/>
    <w:rsid w:val="008D06C3"/>
    <w:rsid w:val="008D6DB7"/>
    <w:rsid w:val="008D767D"/>
    <w:rsid w:val="008E0443"/>
    <w:rsid w:val="008E45FE"/>
    <w:rsid w:val="008E7716"/>
    <w:rsid w:val="008E7EE8"/>
    <w:rsid w:val="00901677"/>
    <w:rsid w:val="00906E0C"/>
    <w:rsid w:val="0091468B"/>
    <w:rsid w:val="009171D5"/>
    <w:rsid w:val="00920E8A"/>
    <w:rsid w:val="00925B70"/>
    <w:rsid w:val="00927047"/>
    <w:rsid w:val="00927E52"/>
    <w:rsid w:val="00932B04"/>
    <w:rsid w:val="00934841"/>
    <w:rsid w:val="0094310C"/>
    <w:rsid w:val="0095635D"/>
    <w:rsid w:val="00956EF3"/>
    <w:rsid w:val="0096019F"/>
    <w:rsid w:val="00960921"/>
    <w:rsid w:val="0097606F"/>
    <w:rsid w:val="00976FF6"/>
    <w:rsid w:val="0098159F"/>
    <w:rsid w:val="009845A2"/>
    <w:rsid w:val="00990371"/>
    <w:rsid w:val="00991EBD"/>
    <w:rsid w:val="009A0E15"/>
    <w:rsid w:val="009A7352"/>
    <w:rsid w:val="009B1A99"/>
    <w:rsid w:val="009B2CED"/>
    <w:rsid w:val="009B5C15"/>
    <w:rsid w:val="009B7BE7"/>
    <w:rsid w:val="009D13C4"/>
    <w:rsid w:val="009D2C95"/>
    <w:rsid w:val="009D73A1"/>
    <w:rsid w:val="009E2BC4"/>
    <w:rsid w:val="009E3D11"/>
    <w:rsid w:val="009F1019"/>
    <w:rsid w:val="00A01257"/>
    <w:rsid w:val="00A2082D"/>
    <w:rsid w:val="00A23653"/>
    <w:rsid w:val="00A23A50"/>
    <w:rsid w:val="00A32F05"/>
    <w:rsid w:val="00A364A2"/>
    <w:rsid w:val="00A60E24"/>
    <w:rsid w:val="00A659AD"/>
    <w:rsid w:val="00A66BB1"/>
    <w:rsid w:val="00A73599"/>
    <w:rsid w:val="00A73C17"/>
    <w:rsid w:val="00A8102C"/>
    <w:rsid w:val="00A83C60"/>
    <w:rsid w:val="00A84444"/>
    <w:rsid w:val="00A84510"/>
    <w:rsid w:val="00A91479"/>
    <w:rsid w:val="00AB213C"/>
    <w:rsid w:val="00AB3895"/>
    <w:rsid w:val="00AB551A"/>
    <w:rsid w:val="00AC17C8"/>
    <w:rsid w:val="00AD4141"/>
    <w:rsid w:val="00AD435E"/>
    <w:rsid w:val="00AD5F9E"/>
    <w:rsid w:val="00AE06BC"/>
    <w:rsid w:val="00AE0EEC"/>
    <w:rsid w:val="00AE4367"/>
    <w:rsid w:val="00AE4C84"/>
    <w:rsid w:val="00AF32D3"/>
    <w:rsid w:val="00AF365B"/>
    <w:rsid w:val="00B01DDA"/>
    <w:rsid w:val="00B10C7B"/>
    <w:rsid w:val="00B11492"/>
    <w:rsid w:val="00B11A18"/>
    <w:rsid w:val="00B150D9"/>
    <w:rsid w:val="00B15D32"/>
    <w:rsid w:val="00B22EC2"/>
    <w:rsid w:val="00B24198"/>
    <w:rsid w:val="00B304C8"/>
    <w:rsid w:val="00B40EC6"/>
    <w:rsid w:val="00B5413B"/>
    <w:rsid w:val="00B62365"/>
    <w:rsid w:val="00B633A5"/>
    <w:rsid w:val="00B64850"/>
    <w:rsid w:val="00B87A3B"/>
    <w:rsid w:val="00B96C5E"/>
    <w:rsid w:val="00BA394B"/>
    <w:rsid w:val="00BA54A2"/>
    <w:rsid w:val="00BB6522"/>
    <w:rsid w:val="00BC42EA"/>
    <w:rsid w:val="00BD2571"/>
    <w:rsid w:val="00BD6B6B"/>
    <w:rsid w:val="00BE0C75"/>
    <w:rsid w:val="00BE4953"/>
    <w:rsid w:val="00BF3383"/>
    <w:rsid w:val="00BF3D23"/>
    <w:rsid w:val="00BF510E"/>
    <w:rsid w:val="00C061BD"/>
    <w:rsid w:val="00C1153D"/>
    <w:rsid w:val="00C20E9A"/>
    <w:rsid w:val="00C2708F"/>
    <w:rsid w:val="00C30059"/>
    <w:rsid w:val="00C33D53"/>
    <w:rsid w:val="00C3530F"/>
    <w:rsid w:val="00C402AB"/>
    <w:rsid w:val="00C524EA"/>
    <w:rsid w:val="00C63CCA"/>
    <w:rsid w:val="00C6414C"/>
    <w:rsid w:val="00C64BDF"/>
    <w:rsid w:val="00C70C85"/>
    <w:rsid w:val="00C74937"/>
    <w:rsid w:val="00C75911"/>
    <w:rsid w:val="00C84857"/>
    <w:rsid w:val="00C97979"/>
    <w:rsid w:val="00CA5540"/>
    <w:rsid w:val="00CA5B71"/>
    <w:rsid w:val="00CA6267"/>
    <w:rsid w:val="00CA7F2E"/>
    <w:rsid w:val="00CB002F"/>
    <w:rsid w:val="00CB1606"/>
    <w:rsid w:val="00CC2090"/>
    <w:rsid w:val="00CD5636"/>
    <w:rsid w:val="00CE5AD2"/>
    <w:rsid w:val="00D03751"/>
    <w:rsid w:val="00D06C02"/>
    <w:rsid w:val="00D102DE"/>
    <w:rsid w:val="00D148CB"/>
    <w:rsid w:val="00D15F29"/>
    <w:rsid w:val="00D207EE"/>
    <w:rsid w:val="00D3322C"/>
    <w:rsid w:val="00D4066A"/>
    <w:rsid w:val="00D42731"/>
    <w:rsid w:val="00D47939"/>
    <w:rsid w:val="00D55AEE"/>
    <w:rsid w:val="00D56169"/>
    <w:rsid w:val="00D71710"/>
    <w:rsid w:val="00D752CA"/>
    <w:rsid w:val="00D85492"/>
    <w:rsid w:val="00D976AF"/>
    <w:rsid w:val="00DA0D09"/>
    <w:rsid w:val="00DA3BC4"/>
    <w:rsid w:val="00DA7074"/>
    <w:rsid w:val="00DB0642"/>
    <w:rsid w:val="00DB4903"/>
    <w:rsid w:val="00DB7212"/>
    <w:rsid w:val="00DD745A"/>
    <w:rsid w:val="00DE0D8D"/>
    <w:rsid w:val="00DF131D"/>
    <w:rsid w:val="00DF5167"/>
    <w:rsid w:val="00E04251"/>
    <w:rsid w:val="00E12790"/>
    <w:rsid w:val="00E224D7"/>
    <w:rsid w:val="00E22B56"/>
    <w:rsid w:val="00E270AE"/>
    <w:rsid w:val="00E30444"/>
    <w:rsid w:val="00E31CF0"/>
    <w:rsid w:val="00E3383B"/>
    <w:rsid w:val="00E34268"/>
    <w:rsid w:val="00E3428D"/>
    <w:rsid w:val="00E369B5"/>
    <w:rsid w:val="00E43566"/>
    <w:rsid w:val="00E50A5D"/>
    <w:rsid w:val="00E651FF"/>
    <w:rsid w:val="00E72C59"/>
    <w:rsid w:val="00E82AC2"/>
    <w:rsid w:val="00E87056"/>
    <w:rsid w:val="00E904E2"/>
    <w:rsid w:val="00E909AE"/>
    <w:rsid w:val="00E926C9"/>
    <w:rsid w:val="00EA6E88"/>
    <w:rsid w:val="00EB1A5D"/>
    <w:rsid w:val="00EC4E04"/>
    <w:rsid w:val="00EC52F9"/>
    <w:rsid w:val="00ED3C86"/>
    <w:rsid w:val="00EE1749"/>
    <w:rsid w:val="00EE535F"/>
    <w:rsid w:val="00EF1DF6"/>
    <w:rsid w:val="00F0094E"/>
    <w:rsid w:val="00F0163B"/>
    <w:rsid w:val="00F02497"/>
    <w:rsid w:val="00F04221"/>
    <w:rsid w:val="00F17FFE"/>
    <w:rsid w:val="00F20A82"/>
    <w:rsid w:val="00F3136D"/>
    <w:rsid w:val="00F318DB"/>
    <w:rsid w:val="00F456FB"/>
    <w:rsid w:val="00F50492"/>
    <w:rsid w:val="00F55F04"/>
    <w:rsid w:val="00F67958"/>
    <w:rsid w:val="00F7348C"/>
    <w:rsid w:val="00F7359D"/>
    <w:rsid w:val="00F829C0"/>
    <w:rsid w:val="00F86AAD"/>
    <w:rsid w:val="00FB0256"/>
    <w:rsid w:val="00FB1612"/>
    <w:rsid w:val="00FB1ADD"/>
    <w:rsid w:val="00FC110F"/>
    <w:rsid w:val="00FC32E0"/>
    <w:rsid w:val="00FC347C"/>
    <w:rsid w:val="00FC3E74"/>
    <w:rsid w:val="00FC48CC"/>
    <w:rsid w:val="00FC5C2E"/>
    <w:rsid w:val="00FD101E"/>
    <w:rsid w:val="00FE5209"/>
    <w:rsid w:val="00FF618D"/>
    <w:rsid w:val="00FF6FFD"/>
    <w:rsid w:val="00FF791D"/>
    <w:rsid w:val="00FF7A46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1F7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1A41F7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A41F7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A41F7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1A41F7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1A41F7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1A41F7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1A41F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1A4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1A41F7"/>
  </w:style>
  <w:style w:type="paragraph" w:styleId="40">
    <w:name w:val="toc 4"/>
    <w:basedOn w:val="a"/>
    <w:next w:val="a"/>
    <w:uiPriority w:val="39"/>
    <w:unhideWhenUsed/>
    <w:qFormat/>
    <w:rsid w:val="001A41F7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1A41F7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1A4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1A41F7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1A41F7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1A41F7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1A41F7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1A41F7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1A41F7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1A41F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1A41F7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1A41F7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1A41F7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1A41F7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1A41F7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1A41F7"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98159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98159F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200</TotalTime>
  <Pages>7</Pages>
  <Words>688</Words>
  <Characters>3922</Characters>
  <Application>Microsoft Office Word</Application>
  <DocSecurity>0</DocSecurity>
  <Lines>32</Lines>
  <Paragraphs>9</Paragraphs>
  <ScaleCrop>false</ScaleCrop>
  <Company>Microsoft</Company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910</cp:revision>
  <dcterms:created xsi:type="dcterms:W3CDTF">2017-02-27T09:33:00Z</dcterms:created>
  <dcterms:modified xsi:type="dcterms:W3CDTF">2018-05-31T06:39:00Z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