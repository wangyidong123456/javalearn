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0F2F9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Spring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E431D1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bookmarkStart w:id="0" w:name="_GoBack"/>
      <w:bookmarkEnd w:id="0"/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A1AD4" w:rsidRDefault="009A1AD4" w:rsidP="009A1AD4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9A1AD4" w:rsidRPr="0077237C" w:rsidRDefault="009A1AD4" w:rsidP="009A1AD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9A1AD4" w:rsidRPr="0008127F" w:rsidRDefault="009A1AD4" w:rsidP="009A1AD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A1AD4" w:rsidRPr="005A6FA5" w:rsidRDefault="00852054" w:rsidP="009A1AD4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现在提供了</w:t>
      </w:r>
      <w:r w:rsidR="001613A2">
        <w:rPr>
          <w:rFonts w:hint="eastAsia"/>
          <w:lang w:val="zh-CN"/>
        </w:rPr>
        <w:t>UserServiceImpl</w:t>
      </w:r>
      <w:r w:rsidR="001613A2">
        <w:rPr>
          <w:rFonts w:hint="eastAsia"/>
          <w:lang w:val="zh-CN"/>
        </w:rPr>
        <w:t>和</w:t>
      </w:r>
      <w:r w:rsidR="001613A2">
        <w:rPr>
          <w:rFonts w:hint="eastAsia"/>
          <w:lang w:val="zh-CN"/>
        </w:rPr>
        <w:t>UserDaoImpl</w:t>
      </w:r>
      <w:r w:rsidR="00490812">
        <w:rPr>
          <w:rFonts w:hint="eastAsia"/>
          <w:lang w:val="zh-CN"/>
        </w:rPr>
        <w:t>实现类，</w:t>
      </w:r>
      <w:r w:rsidR="00124999">
        <w:rPr>
          <w:rFonts w:hint="eastAsia"/>
          <w:lang w:val="zh-CN"/>
        </w:rPr>
        <w:t>要求</w:t>
      </w:r>
      <w:r w:rsidR="009A1AD4">
        <w:rPr>
          <w:rFonts w:hint="eastAsia"/>
          <w:lang w:val="zh-CN"/>
        </w:rPr>
        <w:t>使用</w:t>
      </w:r>
      <w:r w:rsidR="009A1AD4">
        <w:rPr>
          <w:rFonts w:hint="eastAsia"/>
          <w:lang w:val="zh-CN"/>
        </w:rPr>
        <w:t>Spring</w:t>
      </w:r>
      <w:r w:rsidR="009A1AD4">
        <w:rPr>
          <w:rFonts w:hint="eastAsia"/>
          <w:lang w:val="zh-CN"/>
        </w:rPr>
        <w:t>框架</w:t>
      </w:r>
      <w:r w:rsidR="009A1AD4">
        <w:rPr>
          <w:rFonts w:hint="eastAsia"/>
          <w:lang w:val="zh-CN"/>
        </w:rPr>
        <w:t>IOC</w:t>
      </w:r>
      <w:r w:rsidR="006E5861">
        <w:rPr>
          <w:rFonts w:hint="eastAsia"/>
          <w:lang w:val="zh-CN"/>
        </w:rPr>
        <w:t>的依赖注入配置文件的方式来管理</w:t>
      </w:r>
      <w:r w:rsidR="006E5861">
        <w:rPr>
          <w:rFonts w:hint="eastAsia"/>
          <w:lang w:val="zh-CN"/>
        </w:rPr>
        <w:t>UserServiceImpl</w:t>
      </w:r>
      <w:r w:rsidR="006E5861">
        <w:rPr>
          <w:rFonts w:hint="eastAsia"/>
          <w:lang w:val="zh-CN"/>
        </w:rPr>
        <w:t>和</w:t>
      </w:r>
      <w:r w:rsidR="006E5861">
        <w:rPr>
          <w:rFonts w:hint="eastAsia"/>
          <w:lang w:val="zh-CN"/>
        </w:rPr>
        <w:t>UserDaoImpl</w:t>
      </w:r>
      <w:r w:rsidR="006E5861">
        <w:rPr>
          <w:rFonts w:hint="eastAsia"/>
          <w:lang w:val="zh-CN"/>
        </w:rPr>
        <w:t>，并且把</w:t>
      </w:r>
      <w:r w:rsidR="006E5861">
        <w:rPr>
          <w:rFonts w:hint="eastAsia"/>
          <w:lang w:val="zh-CN"/>
        </w:rPr>
        <w:t>UserDaoImpl</w:t>
      </w:r>
      <w:r w:rsidR="006E5861">
        <w:rPr>
          <w:rFonts w:hint="eastAsia"/>
          <w:lang w:val="zh-CN"/>
        </w:rPr>
        <w:t>对象</w:t>
      </w:r>
      <w:r w:rsidR="006E5861">
        <w:rPr>
          <w:rFonts w:hint="eastAsia"/>
          <w:lang w:val="zh-CN"/>
        </w:rPr>
        <w:t>UserServiceImpl</w:t>
      </w:r>
      <w:r w:rsidR="006E5861">
        <w:rPr>
          <w:rFonts w:hint="eastAsia"/>
          <w:lang w:val="zh-CN"/>
        </w:rPr>
        <w:t>类中。在</w:t>
      </w:r>
      <w:r w:rsidR="000047DC">
        <w:rPr>
          <w:rFonts w:hint="eastAsia"/>
          <w:lang w:val="zh-CN"/>
        </w:rPr>
        <w:t>demo1</w:t>
      </w:r>
      <w:r w:rsidR="006E5861">
        <w:rPr>
          <w:rFonts w:hint="eastAsia"/>
          <w:lang w:val="zh-CN"/>
        </w:rPr>
        <w:t>测试类中编写测试方法。获取到</w:t>
      </w:r>
      <w:r w:rsidR="00317326" w:rsidRPr="001C5EE9">
        <w:rPr>
          <w:rFonts w:hint="eastAsia"/>
          <w:lang w:val="zh-CN"/>
        </w:rPr>
        <w:t>UserServiceImpl</w:t>
      </w:r>
      <w:r w:rsidR="006E5861">
        <w:rPr>
          <w:rFonts w:hint="eastAsia"/>
          <w:lang w:val="zh-CN"/>
        </w:rPr>
        <w:t>对象，完成方法调用。</w:t>
      </w:r>
    </w:p>
    <w:p w:rsidR="009A1AD4" w:rsidRPr="00B17DD1" w:rsidRDefault="009A1AD4" w:rsidP="009A1AD4">
      <w:pPr>
        <w:rPr>
          <w:lang w:val="zh-CN"/>
        </w:rPr>
      </w:pPr>
    </w:p>
    <w:p w:rsidR="009A1AD4" w:rsidRDefault="009A1AD4" w:rsidP="009A1AD4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1C5EE9" w:rsidRDefault="009A1AD4" w:rsidP="00B374DD">
      <w:pPr>
        <w:pStyle w:val="a9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6A14C0">
        <w:rPr>
          <w:rFonts w:hint="eastAsia"/>
          <w:lang w:val="zh-CN"/>
        </w:rPr>
        <w:t>请在</w:t>
      </w:r>
      <w:r w:rsidRPr="006A14C0">
        <w:rPr>
          <w:rFonts w:hint="eastAsia"/>
          <w:lang w:val="zh-CN"/>
        </w:rPr>
        <w:t>applicationContext.xml</w:t>
      </w:r>
      <w:r w:rsidRPr="006A14C0">
        <w:rPr>
          <w:rFonts w:hint="eastAsia"/>
          <w:lang w:val="zh-CN"/>
        </w:rPr>
        <w:t>配置文件中编写</w:t>
      </w:r>
      <w:r w:rsidR="00515785" w:rsidRPr="006A14C0">
        <w:rPr>
          <w:rFonts w:hint="eastAsia"/>
          <w:lang w:val="zh-CN"/>
        </w:rPr>
        <w:t>UserServiceImpl</w:t>
      </w:r>
      <w:r w:rsidRPr="006A14C0">
        <w:rPr>
          <w:rFonts w:hint="eastAsia"/>
          <w:lang w:val="zh-CN"/>
        </w:rPr>
        <w:t>类的配置文件</w:t>
      </w:r>
      <w:r w:rsidR="00B657FB" w:rsidRPr="006A14C0">
        <w:rPr>
          <w:lang w:val="zh-CN"/>
        </w:rPr>
        <w:br/>
      </w:r>
    </w:p>
    <w:p w:rsidR="009A5381" w:rsidRPr="00DE2E4F" w:rsidRDefault="009A5381" w:rsidP="00DE2E4F">
      <w:pPr>
        <w:pStyle w:val="a9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DE2E4F">
        <w:rPr>
          <w:rFonts w:hint="eastAsia"/>
          <w:lang w:val="zh-CN"/>
        </w:rPr>
        <w:t>请在</w:t>
      </w:r>
      <w:r w:rsidRPr="00DE2E4F">
        <w:rPr>
          <w:rFonts w:hint="eastAsia"/>
          <w:lang w:val="zh-CN"/>
        </w:rPr>
        <w:t>applicationContext.xml</w:t>
      </w:r>
      <w:r w:rsidRPr="00DE2E4F">
        <w:rPr>
          <w:rFonts w:hint="eastAsia"/>
          <w:lang w:val="zh-CN"/>
        </w:rPr>
        <w:t>配置文件中编写</w:t>
      </w:r>
      <w:r w:rsidR="009B1495" w:rsidRPr="00DE2E4F">
        <w:rPr>
          <w:rFonts w:hint="eastAsia"/>
          <w:lang w:val="zh-CN"/>
        </w:rPr>
        <w:t>UserDaoImpl</w:t>
      </w:r>
      <w:r w:rsidRPr="00DE2E4F">
        <w:rPr>
          <w:rFonts w:hint="eastAsia"/>
          <w:lang w:val="zh-CN"/>
        </w:rPr>
        <w:t>类的配置文件</w:t>
      </w:r>
      <w:r w:rsidR="003A4A94" w:rsidRPr="00DE2E4F">
        <w:rPr>
          <w:rFonts w:hint="eastAsia"/>
          <w:lang w:val="zh-CN"/>
        </w:rPr>
        <w:br/>
      </w:r>
    </w:p>
    <w:p w:rsidR="001C5EE9" w:rsidRDefault="00317326" w:rsidP="00B374DD">
      <w:pPr>
        <w:pStyle w:val="a9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注入到</w:t>
      </w:r>
      <w:r w:rsidRPr="001C5EE9"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对象中</w:t>
      </w:r>
      <w:r w:rsidR="00166E6E">
        <w:rPr>
          <w:lang w:val="zh-CN"/>
        </w:rPr>
        <w:br/>
      </w:r>
    </w:p>
    <w:p w:rsidR="00CF73A4" w:rsidRDefault="00317326" w:rsidP="00B374DD">
      <w:pPr>
        <w:pStyle w:val="a9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EE2184">
        <w:rPr>
          <w:rFonts w:hint="eastAsia"/>
          <w:lang w:val="zh-CN"/>
        </w:rPr>
        <w:t>在</w:t>
      </w:r>
      <w:r w:rsidR="001B5EED" w:rsidRPr="00EE2184">
        <w:rPr>
          <w:rFonts w:hint="eastAsia"/>
          <w:lang w:val="zh-CN"/>
        </w:rPr>
        <w:t>demo1</w:t>
      </w:r>
      <w:r w:rsidRPr="00EE2184">
        <w:rPr>
          <w:rFonts w:hint="eastAsia"/>
          <w:lang w:val="zh-CN"/>
        </w:rPr>
        <w:t>类中完成测试方法，获取到</w:t>
      </w:r>
      <w:r w:rsidRPr="00EE2184">
        <w:rPr>
          <w:rFonts w:hint="eastAsia"/>
          <w:lang w:val="zh-CN"/>
        </w:rPr>
        <w:t>UserServiceImpl</w:t>
      </w:r>
      <w:r w:rsidRPr="00EE2184">
        <w:rPr>
          <w:rFonts w:hint="eastAsia"/>
          <w:lang w:val="zh-CN"/>
        </w:rPr>
        <w:t>对象，调用</w:t>
      </w:r>
      <w:r w:rsidRPr="00EE2184">
        <w:rPr>
          <w:rFonts w:hint="eastAsia"/>
          <w:lang w:val="zh-CN"/>
        </w:rPr>
        <w:t>save</w:t>
      </w:r>
      <w:r w:rsidRPr="00EE2184">
        <w:rPr>
          <w:rFonts w:hint="eastAsia"/>
          <w:lang w:val="zh-CN"/>
        </w:rPr>
        <w:t>方法，在控制台输出结果。</w:t>
      </w:r>
      <w:r w:rsidR="00412527" w:rsidRPr="00EE2184">
        <w:rPr>
          <w:lang w:val="zh-CN"/>
        </w:rPr>
        <w:br/>
      </w:r>
    </w:p>
    <w:p w:rsidR="00CF73A4" w:rsidRDefault="00CF73A4" w:rsidP="00CF73A4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5D4431">
        <w:rPr>
          <w:rFonts w:hint="eastAsia"/>
          <w:lang w:val="zh-CN"/>
        </w:rPr>
        <w:t>2</w:t>
      </w:r>
    </w:p>
    <w:p w:rsidR="00CF73A4" w:rsidRPr="0077237C" w:rsidRDefault="00CF73A4" w:rsidP="00CF73A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CF73A4" w:rsidRPr="0008127F" w:rsidRDefault="00CF73A4" w:rsidP="00CF73A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F73A4" w:rsidRPr="005A6FA5" w:rsidRDefault="00CF73A4" w:rsidP="00CF73A4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现在提供了</w:t>
      </w:r>
      <w:r w:rsidR="00DB4E53">
        <w:rPr>
          <w:rFonts w:hint="eastAsia"/>
          <w:lang w:val="zh-CN"/>
        </w:rPr>
        <w:t>User</w:t>
      </w:r>
      <w:r w:rsidR="00DB4E53">
        <w:rPr>
          <w:rFonts w:hint="eastAsia"/>
          <w:lang w:val="zh-CN"/>
        </w:rPr>
        <w:t>类，该类中存在属性，请使用</w:t>
      </w:r>
      <w:r w:rsidR="00DB4E53">
        <w:rPr>
          <w:rFonts w:hint="eastAsia"/>
          <w:lang w:val="zh-CN"/>
        </w:rPr>
        <w:t>Spring</w:t>
      </w:r>
      <w:r w:rsidR="00DB4E53">
        <w:rPr>
          <w:rFonts w:hint="eastAsia"/>
          <w:lang w:val="zh-CN"/>
        </w:rPr>
        <w:t>框架的依赖注入的方式给这些属性赋值，值可以任意。</w:t>
      </w:r>
      <w:r w:rsidR="00F77409">
        <w:rPr>
          <w:rFonts w:hint="eastAsia"/>
          <w:lang w:val="zh-CN"/>
        </w:rPr>
        <w:t>在</w:t>
      </w:r>
      <w:r w:rsidR="00F77409">
        <w:rPr>
          <w:rFonts w:hint="eastAsia"/>
          <w:lang w:val="zh-CN"/>
        </w:rPr>
        <w:t>demo1</w:t>
      </w:r>
      <w:r w:rsidR="00F77409">
        <w:rPr>
          <w:rFonts w:hint="eastAsia"/>
          <w:lang w:val="zh-CN"/>
        </w:rPr>
        <w:t>类的测试方法中从</w:t>
      </w:r>
      <w:r w:rsidR="00F77409">
        <w:rPr>
          <w:rFonts w:hint="eastAsia"/>
          <w:lang w:val="zh-CN"/>
        </w:rPr>
        <w:t>IOC</w:t>
      </w:r>
      <w:r w:rsidR="00F77409">
        <w:rPr>
          <w:rFonts w:hint="eastAsia"/>
          <w:lang w:val="zh-CN"/>
        </w:rPr>
        <w:t>容器中获取到</w:t>
      </w:r>
      <w:r w:rsidR="00F77409">
        <w:rPr>
          <w:rFonts w:hint="eastAsia"/>
          <w:lang w:val="zh-CN"/>
        </w:rPr>
        <w:t>User</w:t>
      </w:r>
      <w:r w:rsidR="00F77409">
        <w:rPr>
          <w:rFonts w:hint="eastAsia"/>
          <w:lang w:val="zh-CN"/>
        </w:rPr>
        <w:t>对象，并且在控制台</w:t>
      </w:r>
      <w:r w:rsidR="00F77409">
        <w:rPr>
          <w:rFonts w:hint="eastAsia"/>
          <w:lang w:val="zh-CN"/>
        </w:rPr>
        <w:lastRenderedPageBreak/>
        <w:t>上打印结果。</w:t>
      </w:r>
    </w:p>
    <w:p w:rsidR="00CF73A4" w:rsidRPr="00B17DD1" w:rsidRDefault="00CF73A4" w:rsidP="00CF73A4">
      <w:pPr>
        <w:rPr>
          <w:lang w:val="zh-CN"/>
        </w:rPr>
      </w:pPr>
    </w:p>
    <w:p w:rsidR="00CF73A4" w:rsidRDefault="00CF73A4" w:rsidP="00CF73A4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CF73A4" w:rsidRPr="004441A8" w:rsidRDefault="00CF73A4" w:rsidP="004441A8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3A0094">
        <w:rPr>
          <w:rFonts w:hint="eastAsia"/>
          <w:lang w:val="zh-CN"/>
        </w:rPr>
        <w:t>请在</w:t>
      </w:r>
      <w:r w:rsidRPr="003A0094">
        <w:rPr>
          <w:rFonts w:hint="eastAsia"/>
          <w:lang w:val="zh-CN"/>
        </w:rPr>
        <w:t>applicationContext.xml</w:t>
      </w:r>
      <w:r w:rsidRPr="003A0094">
        <w:rPr>
          <w:rFonts w:hint="eastAsia"/>
          <w:lang w:val="zh-CN"/>
        </w:rPr>
        <w:t>配置文件中编写</w:t>
      </w:r>
      <w:r w:rsidR="009A3245">
        <w:rPr>
          <w:rFonts w:hint="eastAsia"/>
          <w:lang w:val="zh-CN"/>
        </w:rPr>
        <w:t>User</w:t>
      </w:r>
      <w:r w:rsidRPr="003A0094">
        <w:rPr>
          <w:rFonts w:hint="eastAsia"/>
          <w:lang w:val="zh-CN"/>
        </w:rPr>
        <w:t>类的配置文件</w:t>
      </w:r>
      <w:r w:rsidRPr="004441A8">
        <w:rPr>
          <w:rFonts w:hint="eastAsia"/>
          <w:lang w:val="zh-CN"/>
        </w:rPr>
        <w:br/>
      </w:r>
    </w:p>
    <w:p w:rsidR="00CF73A4" w:rsidRPr="0063766C" w:rsidRDefault="00CF73A4" w:rsidP="003A0094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63766C">
        <w:rPr>
          <w:rFonts w:hint="eastAsia"/>
          <w:lang w:val="zh-CN"/>
        </w:rPr>
        <w:t>请在</w:t>
      </w:r>
      <w:r w:rsidRPr="0063766C">
        <w:rPr>
          <w:rFonts w:hint="eastAsia"/>
          <w:lang w:val="zh-CN"/>
        </w:rPr>
        <w:t>applicationContext.xml</w:t>
      </w:r>
      <w:r w:rsidRPr="0063766C">
        <w:rPr>
          <w:rFonts w:hint="eastAsia"/>
          <w:lang w:val="zh-CN"/>
        </w:rPr>
        <w:t>配置文件中</w:t>
      </w:r>
      <w:r w:rsidR="00650706">
        <w:rPr>
          <w:rFonts w:hint="eastAsia"/>
          <w:lang w:val="zh-CN"/>
        </w:rPr>
        <w:t>给</w:t>
      </w:r>
      <w:r w:rsidR="00650706">
        <w:rPr>
          <w:rFonts w:hint="eastAsia"/>
          <w:lang w:val="zh-CN"/>
        </w:rPr>
        <w:t>User</w:t>
      </w:r>
      <w:r w:rsidR="00650706">
        <w:rPr>
          <w:rFonts w:hint="eastAsia"/>
          <w:lang w:val="zh-CN"/>
        </w:rPr>
        <w:t>类的属性赋值</w:t>
      </w:r>
      <w:r w:rsidRPr="0063766C">
        <w:rPr>
          <w:rFonts w:hint="eastAsia"/>
          <w:lang w:val="zh-CN"/>
        </w:rPr>
        <w:br/>
      </w:r>
    </w:p>
    <w:p w:rsidR="00CF73A4" w:rsidRDefault="00CF73A4" w:rsidP="00411CD7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EE2184">
        <w:rPr>
          <w:rFonts w:hint="eastAsia"/>
          <w:lang w:val="zh-CN"/>
        </w:rPr>
        <w:t>在</w:t>
      </w:r>
      <w:r w:rsidRPr="00EE2184">
        <w:rPr>
          <w:rFonts w:hint="eastAsia"/>
          <w:lang w:val="zh-CN"/>
        </w:rPr>
        <w:t>demo1</w:t>
      </w:r>
      <w:r w:rsidRPr="00EE2184">
        <w:rPr>
          <w:rFonts w:hint="eastAsia"/>
          <w:lang w:val="zh-CN"/>
        </w:rPr>
        <w:t>类中完成测试方法，获取到</w:t>
      </w:r>
      <w:r w:rsidR="002A4F4F">
        <w:rPr>
          <w:rFonts w:hint="eastAsia"/>
          <w:lang w:val="zh-CN"/>
        </w:rPr>
        <w:t>User</w:t>
      </w:r>
      <w:r w:rsidRPr="00EE2184">
        <w:rPr>
          <w:rFonts w:hint="eastAsia"/>
          <w:lang w:val="zh-CN"/>
        </w:rPr>
        <w:t>对象，在控制台输出结果。</w:t>
      </w:r>
      <w:r w:rsidRPr="00EE2184">
        <w:rPr>
          <w:lang w:val="zh-CN"/>
        </w:rPr>
        <w:br/>
      </w:r>
    </w:p>
    <w:p w:rsidR="00A53BB2" w:rsidRPr="00317326" w:rsidRDefault="00A53BB2" w:rsidP="00A53BB2">
      <w:pPr>
        <w:pStyle w:val="a9"/>
        <w:ind w:left="785" w:firstLineChars="0" w:firstLine="0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C84D37"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B17DD1" w:rsidRPr="0008127F" w:rsidRDefault="00927047" w:rsidP="00B17DD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17DD1" w:rsidRPr="005A6FA5" w:rsidRDefault="0008127F" w:rsidP="00B17DD1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的依赖注入方式，给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类的三个属性赋值，使用</w:t>
      </w:r>
      <w:r>
        <w:rPr>
          <w:rFonts w:hint="eastAsia"/>
          <w:lang w:val="zh-CN"/>
        </w:rPr>
        <w:t>ApplicationContext</w:t>
      </w:r>
      <w:r>
        <w:rPr>
          <w:rFonts w:hint="eastAsia"/>
          <w:lang w:val="zh-CN"/>
        </w:rPr>
        <w:t>工厂获取到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类的对象，重写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toString</w:t>
      </w:r>
      <w:r>
        <w:rPr>
          <w:rFonts w:hint="eastAsia"/>
          <w:lang w:val="zh-CN"/>
        </w:rPr>
        <w:t>方法，在控制台上打印结果</w:t>
      </w:r>
      <w:r w:rsidR="00306901">
        <w:rPr>
          <w:rFonts w:hint="eastAsia"/>
          <w:lang w:val="zh-CN"/>
        </w:rPr>
        <w:t>。</w:t>
      </w:r>
    </w:p>
    <w:p w:rsidR="00B17DD1" w:rsidRPr="00B17DD1" w:rsidRDefault="00B17DD1" w:rsidP="00B17DD1">
      <w:pPr>
        <w:rPr>
          <w:lang w:val="zh-CN"/>
        </w:rPr>
      </w:pP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AF7B8C">
        <w:rPr>
          <w:rFonts w:hint="eastAsia"/>
          <w:lang w:val="zh-CN"/>
        </w:rPr>
        <w:t>答案</w:t>
      </w:r>
    </w:p>
    <w:p w:rsidR="00552CB4" w:rsidRDefault="007A6D43" w:rsidP="00937CE6">
      <w:pPr>
        <w:pStyle w:val="a9"/>
        <w:numPr>
          <w:ilvl w:val="0"/>
          <w:numId w:val="6"/>
        </w:numPr>
        <w:ind w:firstLineChars="0"/>
      </w:pPr>
      <w:r w:rsidRPr="007A6D43">
        <w:rPr>
          <w:rFonts w:hint="eastAsia"/>
          <w:lang w:val="zh-CN"/>
        </w:rPr>
        <w:t>请在</w:t>
      </w:r>
      <w:r w:rsidRPr="007A6D43">
        <w:rPr>
          <w:rFonts w:hint="eastAsia"/>
          <w:lang w:val="zh-CN"/>
        </w:rPr>
        <w:t>applicationContext.xml</w:t>
      </w:r>
      <w:r w:rsidRPr="007A6D43">
        <w:rPr>
          <w:rFonts w:hint="eastAsia"/>
          <w:lang w:val="zh-CN"/>
        </w:rPr>
        <w:t>配置文件中编写</w:t>
      </w:r>
      <w:r w:rsidRPr="007A6D43">
        <w:rPr>
          <w:rFonts w:hint="eastAsia"/>
          <w:lang w:val="zh-CN"/>
        </w:rPr>
        <w:t>User</w:t>
      </w:r>
      <w:r w:rsidRPr="007A6D43">
        <w:rPr>
          <w:rFonts w:hint="eastAsia"/>
          <w:lang w:val="zh-CN"/>
        </w:rPr>
        <w:t>类的配置文件，并且完成依赖注入</w:t>
      </w:r>
      <w:r w:rsidR="00224124">
        <w:rPr>
          <w:rFonts w:hint="eastAsia"/>
          <w:lang w:val="zh-CN"/>
        </w:rPr>
        <w:t>。</w:t>
      </w:r>
    </w:p>
    <w:p w:rsidR="00552CB4" w:rsidRDefault="00552CB4" w:rsidP="00552CB4"/>
    <w:p w:rsidR="00387727" w:rsidRPr="003D367D" w:rsidRDefault="000A5E33" w:rsidP="00387727">
      <w:pPr>
        <w:pStyle w:val="a9"/>
        <w:numPr>
          <w:ilvl w:val="0"/>
          <w:numId w:val="6"/>
        </w:numPr>
        <w:ind w:firstLineChars="0"/>
        <w:rPr>
          <w:lang w:val="zh-CN"/>
        </w:rPr>
      </w:pPr>
      <w:r w:rsidRPr="000A5E33">
        <w:rPr>
          <w:rFonts w:hint="eastAsia"/>
          <w:lang w:val="zh-CN"/>
        </w:rPr>
        <w:t>请在</w:t>
      </w:r>
      <w:r w:rsidRPr="000A5E33">
        <w:rPr>
          <w:rFonts w:hint="eastAsia"/>
          <w:lang w:val="zh-CN"/>
        </w:rPr>
        <w:t>Demo1</w:t>
      </w:r>
      <w:r w:rsidRPr="000A5E33">
        <w:rPr>
          <w:rFonts w:hint="eastAsia"/>
          <w:lang w:val="zh-CN"/>
        </w:rPr>
        <w:t>类中的</w:t>
      </w:r>
      <w:r w:rsidRPr="000A5E33">
        <w:rPr>
          <w:rFonts w:hint="eastAsia"/>
          <w:lang w:val="zh-CN"/>
        </w:rPr>
        <w:t>run1()</w:t>
      </w:r>
      <w:r w:rsidRPr="000A5E33">
        <w:rPr>
          <w:rFonts w:hint="eastAsia"/>
          <w:lang w:val="zh-CN"/>
        </w:rPr>
        <w:t>测试方法中编写从</w:t>
      </w:r>
      <w:r w:rsidRPr="000A5E33">
        <w:rPr>
          <w:rFonts w:hint="eastAsia"/>
          <w:lang w:val="zh-CN"/>
        </w:rPr>
        <w:t>IOC</w:t>
      </w:r>
      <w:r w:rsidRPr="000A5E33">
        <w:rPr>
          <w:rFonts w:hint="eastAsia"/>
          <w:lang w:val="zh-CN"/>
        </w:rPr>
        <w:t>容器中获取</w:t>
      </w:r>
      <w:r w:rsidRPr="000A5E33">
        <w:rPr>
          <w:rFonts w:hint="eastAsia"/>
          <w:lang w:val="zh-CN"/>
        </w:rPr>
        <w:t>User</w:t>
      </w:r>
      <w:r w:rsidRPr="000A5E33">
        <w:rPr>
          <w:rFonts w:hint="eastAsia"/>
          <w:lang w:val="zh-CN"/>
        </w:rPr>
        <w:t>对象的方法，在控制台打印结果</w:t>
      </w:r>
      <w:r w:rsidR="003D367D">
        <w:rPr>
          <w:rFonts w:hint="eastAsia"/>
          <w:lang w:val="zh-CN"/>
        </w:rPr>
        <w:t>。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C84D37">
        <w:rPr>
          <w:rFonts w:hint="eastAsia"/>
          <w:lang w:val="zh-CN"/>
        </w:rPr>
        <w:t>4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82ECF" w:rsidRPr="00F82ECF" w:rsidRDefault="00F737C6" w:rsidP="00F82ECF">
      <w:pPr>
        <w:rPr>
          <w:lang w:val="zh-CN"/>
        </w:rPr>
      </w:pPr>
      <w:r>
        <w:rPr>
          <w:rFonts w:hint="eastAsia"/>
          <w:lang w:val="zh-CN"/>
        </w:rPr>
        <w:t>现在有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实现类和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实现类，要求</w:t>
      </w:r>
      <w:r w:rsidR="005452D1">
        <w:rPr>
          <w:rFonts w:hint="eastAsia"/>
          <w:lang w:val="zh-CN"/>
        </w:rPr>
        <w:t>把</w:t>
      </w:r>
      <w:proofErr w:type="gramStart"/>
      <w:r w:rsidR="005452D1">
        <w:rPr>
          <w:rFonts w:hint="eastAsia"/>
          <w:lang w:val="zh-CN"/>
        </w:rPr>
        <w:t>这个类都使用</w:t>
      </w:r>
      <w:proofErr w:type="gramEnd"/>
      <w:r w:rsidR="005452D1">
        <w:rPr>
          <w:rFonts w:hint="eastAsia"/>
          <w:lang w:val="zh-CN"/>
        </w:rPr>
        <w:t>Spring</w:t>
      </w:r>
      <w:r w:rsidR="005452D1">
        <w:rPr>
          <w:rFonts w:hint="eastAsia"/>
          <w:lang w:val="zh-CN"/>
        </w:rPr>
        <w:t>的</w:t>
      </w:r>
      <w:r w:rsidR="005452D1">
        <w:rPr>
          <w:rFonts w:hint="eastAsia"/>
          <w:lang w:val="zh-CN"/>
        </w:rPr>
        <w:t>IOC</w:t>
      </w:r>
      <w:r w:rsidR="005452D1">
        <w:rPr>
          <w:rFonts w:hint="eastAsia"/>
          <w:lang w:val="zh-CN"/>
        </w:rPr>
        <w:t>进行管理，</w:t>
      </w:r>
      <w:r w:rsidR="007C3CD8">
        <w:rPr>
          <w:rFonts w:hint="eastAsia"/>
          <w:lang w:val="zh-CN"/>
        </w:rPr>
        <w:t>并且需要把</w:t>
      </w:r>
      <w:r w:rsidR="007C3CD8">
        <w:rPr>
          <w:rFonts w:hint="eastAsia"/>
          <w:lang w:val="zh-CN"/>
        </w:rPr>
        <w:t>UserDaoImpl</w:t>
      </w:r>
      <w:r w:rsidR="007C3CD8">
        <w:rPr>
          <w:rFonts w:hint="eastAsia"/>
          <w:lang w:val="zh-CN"/>
        </w:rPr>
        <w:t>注入到</w:t>
      </w:r>
      <w:r w:rsidR="007C3CD8">
        <w:rPr>
          <w:rFonts w:hint="eastAsia"/>
          <w:lang w:val="zh-CN"/>
        </w:rPr>
        <w:t>UserServiceImpl</w:t>
      </w:r>
      <w:r w:rsidR="007C3CD8">
        <w:rPr>
          <w:rFonts w:hint="eastAsia"/>
          <w:lang w:val="zh-CN"/>
        </w:rPr>
        <w:t>属性中</w:t>
      </w:r>
      <w:r w:rsidR="00C5755B">
        <w:rPr>
          <w:rFonts w:hint="eastAsia"/>
          <w:lang w:val="zh-CN"/>
        </w:rPr>
        <w:t>，在测试方法中获取到</w:t>
      </w:r>
      <w:r w:rsidR="00714A9E">
        <w:rPr>
          <w:rFonts w:hint="eastAsia"/>
          <w:lang w:val="zh-CN"/>
        </w:rPr>
        <w:t>UserServiceImpl</w:t>
      </w:r>
      <w:r w:rsidR="00714A9E">
        <w:rPr>
          <w:rFonts w:hint="eastAsia"/>
          <w:lang w:val="zh-CN"/>
        </w:rPr>
        <w:t>实现类对象，完成方法的调用。</w:t>
      </w:r>
    </w:p>
    <w:p w:rsidR="00AF7B8C" w:rsidRDefault="009313B5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</w:p>
    <w:p w:rsidR="00FC6D40" w:rsidRDefault="00FC6D40" w:rsidP="00FC6D40">
      <w:pPr>
        <w:pStyle w:val="a9"/>
        <w:numPr>
          <w:ilvl w:val="0"/>
          <w:numId w:val="7"/>
        </w:numPr>
        <w:ind w:firstLineChars="0"/>
        <w:rPr>
          <w:lang w:val="zh-CN"/>
        </w:rPr>
      </w:pPr>
      <w:r w:rsidRPr="00937CE6">
        <w:rPr>
          <w:rFonts w:hint="eastAsia"/>
          <w:lang w:val="zh-CN"/>
        </w:rPr>
        <w:t>请在</w:t>
      </w:r>
      <w:r w:rsidRPr="00937CE6">
        <w:rPr>
          <w:rFonts w:hint="eastAsia"/>
          <w:lang w:val="zh-CN"/>
        </w:rPr>
        <w:t>applicationContext.xml</w:t>
      </w:r>
      <w:r w:rsidRPr="00937CE6">
        <w:rPr>
          <w:rFonts w:hint="eastAsia"/>
          <w:lang w:val="zh-CN"/>
        </w:rPr>
        <w:t>配置文件中</w:t>
      </w: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，并且需要把</w:t>
      </w:r>
      <w:r>
        <w:rPr>
          <w:rFonts w:hint="eastAsia"/>
          <w:lang w:val="zh-CN"/>
        </w:rPr>
        <w:t>dao</w:t>
      </w:r>
      <w:r>
        <w:rPr>
          <w:rFonts w:hint="eastAsia"/>
          <w:lang w:val="zh-CN"/>
        </w:rPr>
        <w:t>对象注入到</w:t>
      </w:r>
      <w:r>
        <w:rPr>
          <w:rFonts w:hint="eastAsia"/>
          <w:lang w:val="zh-CN"/>
        </w:rPr>
        <w:t>service</w:t>
      </w:r>
      <w:r>
        <w:rPr>
          <w:rFonts w:hint="eastAsia"/>
          <w:lang w:val="zh-CN"/>
        </w:rPr>
        <w:t>属性中去，完成方法调用</w:t>
      </w:r>
      <w:r w:rsidR="00B25B5F">
        <w:rPr>
          <w:lang w:val="zh-CN"/>
        </w:rPr>
        <w:br/>
      </w:r>
    </w:p>
    <w:p w:rsidR="00FA1931" w:rsidRPr="00FC6D40" w:rsidRDefault="004A62C4" w:rsidP="00FC6D40">
      <w:pPr>
        <w:pStyle w:val="a9"/>
        <w:numPr>
          <w:ilvl w:val="0"/>
          <w:numId w:val="7"/>
        </w:numPr>
        <w:ind w:firstLineChars="0"/>
        <w:rPr>
          <w:lang w:val="zh-CN"/>
        </w:rPr>
      </w:pPr>
      <w:r w:rsidRPr="003D367D">
        <w:rPr>
          <w:rFonts w:hint="eastAsia"/>
          <w:lang w:val="zh-CN"/>
        </w:rPr>
        <w:t>请在</w:t>
      </w:r>
      <w:r w:rsidRPr="003D367D">
        <w:rPr>
          <w:rFonts w:hint="eastAsia"/>
          <w:lang w:val="zh-CN"/>
        </w:rPr>
        <w:t>Demo1</w:t>
      </w:r>
      <w:r w:rsidRPr="003D367D">
        <w:rPr>
          <w:rFonts w:hint="eastAsia"/>
          <w:lang w:val="zh-CN"/>
        </w:rPr>
        <w:t>类中的</w:t>
      </w:r>
      <w:r w:rsidRPr="003D367D">
        <w:rPr>
          <w:rFonts w:hint="eastAsia"/>
          <w:lang w:val="zh-CN"/>
        </w:rPr>
        <w:t>run1()</w:t>
      </w:r>
      <w:r w:rsidRPr="003D367D">
        <w:rPr>
          <w:rFonts w:hint="eastAsia"/>
          <w:lang w:val="zh-CN"/>
        </w:rPr>
        <w:t>测试方法中编写从</w:t>
      </w:r>
      <w:r w:rsidRPr="003D367D">
        <w:rPr>
          <w:rFonts w:hint="eastAsia"/>
          <w:lang w:val="zh-CN"/>
        </w:rPr>
        <w:t>IOC</w:t>
      </w:r>
      <w:r w:rsidRPr="003D367D">
        <w:rPr>
          <w:rFonts w:hint="eastAsia"/>
          <w:lang w:val="zh-CN"/>
        </w:rPr>
        <w:t>容器中获取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实现类对象，调用该对象的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方法，结果打印在控制台上</w:t>
      </w:r>
    </w:p>
    <w:p w:rsidR="00387727" w:rsidRPr="00387727" w:rsidRDefault="00387727" w:rsidP="00387727">
      <w:pPr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C84D37">
        <w:rPr>
          <w:rFonts w:hint="eastAsia"/>
          <w:lang w:val="zh-CN"/>
        </w:rPr>
        <w:t>5</w:t>
      </w:r>
    </w:p>
    <w:p w:rsidR="007C1FB2" w:rsidRPr="00B005E3" w:rsidRDefault="0077237C" w:rsidP="007C1F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F462B" w:rsidRPr="000F462B" w:rsidRDefault="000B3EE9" w:rsidP="000F462B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Hibernate</w:t>
      </w:r>
      <w:r>
        <w:rPr>
          <w:rFonts w:hint="eastAsia"/>
          <w:lang w:val="zh-CN"/>
        </w:rPr>
        <w:t>框架，把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对象的数据存入到数据库中。</w:t>
      </w:r>
      <w:r w:rsidR="008B5C18">
        <w:rPr>
          <w:rFonts w:hint="eastAsia"/>
          <w:lang w:val="zh-CN"/>
        </w:rPr>
        <w:t>提供了</w:t>
      </w:r>
      <w:r w:rsidR="008B5C18">
        <w:rPr>
          <w:rFonts w:hint="eastAsia"/>
          <w:lang w:val="zh-CN"/>
        </w:rPr>
        <w:t>hibernate.cfg.xml</w:t>
      </w:r>
      <w:r w:rsidR="008B5C18">
        <w:rPr>
          <w:rFonts w:hint="eastAsia"/>
          <w:lang w:val="zh-CN"/>
        </w:rPr>
        <w:t>配置文件，提供了</w:t>
      </w:r>
      <w:r w:rsidR="008B5C18">
        <w:rPr>
          <w:rFonts w:hint="eastAsia"/>
          <w:lang w:val="zh-CN"/>
        </w:rPr>
        <w:t>HibernateUtils</w:t>
      </w:r>
      <w:r w:rsidR="008B5C18">
        <w:rPr>
          <w:rFonts w:hint="eastAsia"/>
          <w:lang w:val="zh-CN"/>
        </w:rPr>
        <w:t>工具类，</w:t>
      </w:r>
      <w:r w:rsidR="00305E0B">
        <w:rPr>
          <w:rFonts w:hint="eastAsia"/>
          <w:lang w:val="zh-CN"/>
        </w:rPr>
        <w:t>提供</w:t>
      </w:r>
      <w:r w:rsidR="00305E0B">
        <w:rPr>
          <w:rFonts w:hint="eastAsia"/>
          <w:lang w:val="zh-CN"/>
        </w:rPr>
        <w:t>applicationContext.xml</w:t>
      </w:r>
      <w:r w:rsidR="001756E3">
        <w:rPr>
          <w:rFonts w:hint="eastAsia"/>
          <w:lang w:val="zh-CN"/>
        </w:rPr>
        <w:t>配置文件</w:t>
      </w:r>
      <w:r w:rsidR="00493796">
        <w:rPr>
          <w:rFonts w:hint="eastAsia"/>
          <w:lang w:val="zh-CN"/>
        </w:rPr>
        <w:t>，提供了</w:t>
      </w:r>
      <w:r w:rsidR="00493796">
        <w:rPr>
          <w:rFonts w:hint="eastAsia"/>
          <w:lang w:val="zh-CN"/>
        </w:rPr>
        <w:t>User</w:t>
      </w:r>
      <w:r w:rsidR="00493796">
        <w:rPr>
          <w:rFonts w:hint="eastAsia"/>
          <w:lang w:val="zh-CN"/>
        </w:rPr>
        <w:t>类</w:t>
      </w:r>
      <w:r w:rsidR="00CB59F8">
        <w:rPr>
          <w:rFonts w:hint="eastAsia"/>
          <w:lang w:val="zh-CN"/>
        </w:rPr>
        <w:t>，提供了</w:t>
      </w:r>
      <w:r w:rsidR="00CB59F8">
        <w:rPr>
          <w:rFonts w:hint="eastAsia"/>
          <w:lang w:val="zh-CN"/>
        </w:rPr>
        <w:t>UserServiceImpl</w:t>
      </w:r>
      <w:r w:rsidR="00CB59F8">
        <w:rPr>
          <w:rFonts w:hint="eastAsia"/>
          <w:lang w:val="zh-CN"/>
        </w:rPr>
        <w:t>和</w:t>
      </w:r>
      <w:r w:rsidR="00CB59F8">
        <w:rPr>
          <w:rFonts w:hint="eastAsia"/>
          <w:lang w:val="zh-CN"/>
        </w:rPr>
        <w:t>UserDaoImpl</w:t>
      </w:r>
      <w:r w:rsidR="00CB59F8">
        <w:rPr>
          <w:rFonts w:hint="eastAsia"/>
          <w:lang w:val="zh-CN"/>
        </w:rPr>
        <w:t>两个实现类</w:t>
      </w:r>
      <w:r w:rsidR="001756E3">
        <w:rPr>
          <w:rFonts w:hint="eastAsia"/>
          <w:lang w:val="zh-CN"/>
        </w:rPr>
        <w:t>。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A03C72" w:rsidRDefault="007B5FBB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先</w:t>
      </w:r>
      <w:r w:rsidR="00B613F9">
        <w:rPr>
          <w:rFonts w:hint="eastAsia"/>
          <w:lang w:val="zh-CN"/>
        </w:rPr>
        <w:t>在</w:t>
      </w:r>
      <w:r w:rsidR="00B613F9">
        <w:rPr>
          <w:rFonts w:hint="eastAsia"/>
          <w:lang w:val="zh-CN"/>
        </w:rPr>
        <w:t>MySQL</w:t>
      </w:r>
      <w:r w:rsidR="00B613F9">
        <w:rPr>
          <w:rFonts w:hint="eastAsia"/>
          <w:lang w:val="zh-CN"/>
        </w:rPr>
        <w:t>数据库中</w:t>
      </w:r>
      <w:r>
        <w:rPr>
          <w:rFonts w:hint="eastAsia"/>
          <w:lang w:val="zh-CN"/>
        </w:rPr>
        <w:t>创建</w:t>
      </w:r>
      <w:r w:rsidR="00B613F9">
        <w:rPr>
          <w:rFonts w:hint="eastAsia"/>
          <w:lang w:val="zh-CN"/>
        </w:rPr>
        <w:t>名称为</w:t>
      </w:r>
      <w:r w:rsidR="00B613F9">
        <w:rPr>
          <w:rFonts w:hint="eastAsia"/>
          <w:lang w:val="zh-CN"/>
        </w:rPr>
        <w:t>spring_day01</w:t>
      </w:r>
      <w:r w:rsidR="00B613F9">
        <w:rPr>
          <w:rFonts w:hint="eastAsia"/>
          <w:lang w:val="zh-CN"/>
        </w:rPr>
        <w:t>的数据库</w:t>
      </w:r>
    </w:p>
    <w:p w:rsidR="00B613F9" w:rsidRDefault="00805F8E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类编写</w:t>
      </w:r>
      <w:r>
        <w:rPr>
          <w:rFonts w:hint="eastAsia"/>
          <w:lang w:val="zh-CN"/>
        </w:rPr>
        <w:t>User.hbm.xml</w:t>
      </w:r>
      <w:r>
        <w:rPr>
          <w:rFonts w:hint="eastAsia"/>
          <w:lang w:val="zh-CN"/>
        </w:rPr>
        <w:t>的映射配置文件</w:t>
      </w:r>
    </w:p>
    <w:p w:rsidR="00805F8E" w:rsidRDefault="00F952C5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hibernate.cfg.xml</w:t>
      </w:r>
      <w:r>
        <w:rPr>
          <w:rFonts w:hint="eastAsia"/>
          <w:lang w:val="zh-CN"/>
        </w:rPr>
        <w:t>配置文件引入</w:t>
      </w:r>
      <w:r>
        <w:rPr>
          <w:rFonts w:hint="eastAsia"/>
          <w:lang w:val="zh-CN"/>
        </w:rPr>
        <w:t>User.hbm.xml</w:t>
      </w:r>
      <w:r>
        <w:rPr>
          <w:rFonts w:hint="eastAsia"/>
          <w:lang w:val="zh-CN"/>
        </w:rPr>
        <w:t>的映射配置文件</w:t>
      </w:r>
    </w:p>
    <w:p w:rsidR="00F433E1" w:rsidRDefault="00F433E1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UserDaoImpl</w:t>
      </w:r>
      <w:r w:rsidR="002E2A39">
        <w:rPr>
          <w:rFonts w:hint="eastAsia"/>
          <w:lang w:val="zh-CN"/>
        </w:rPr>
        <w:t>类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方法编写</w:t>
      </w:r>
      <w:r w:rsidR="00B95FDC">
        <w:rPr>
          <w:rFonts w:hint="eastAsia"/>
          <w:lang w:val="zh-CN"/>
        </w:rPr>
        <w:t>代码，把</w:t>
      </w:r>
      <w:r w:rsidR="00B95FDC">
        <w:rPr>
          <w:rFonts w:hint="eastAsia"/>
          <w:lang w:val="zh-CN"/>
        </w:rPr>
        <w:t>User</w:t>
      </w:r>
      <w:r w:rsidR="00B95FDC">
        <w:rPr>
          <w:rFonts w:hint="eastAsia"/>
          <w:lang w:val="zh-CN"/>
        </w:rPr>
        <w:t>对象存入到数据库中</w:t>
      </w:r>
    </w:p>
    <w:p w:rsidR="00F72511" w:rsidRPr="00F72511" w:rsidRDefault="00F72511" w:rsidP="00F72511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方法编写代码，开启事务，调用</w:t>
      </w:r>
      <w:r>
        <w:rPr>
          <w:rFonts w:hint="eastAsia"/>
          <w:lang w:val="zh-CN"/>
        </w:rPr>
        <w:t>dao</w:t>
      </w:r>
      <w:r>
        <w:rPr>
          <w:rFonts w:hint="eastAsia"/>
          <w:lang w:val="zh-CN"/>
        </w:rPr>
        <w:t>保存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</w:t>
      </w:r>
    </w:p>
    <w:p w:rsidR="00F952C5" w:rsidRDefault="00AA11BB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配置文件中编写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配置</w:t>
      </w:r>
      <w:r w:rsidR="00056E2B">
        <w:rPr>
          <w:rFonts w:hint="eastAsia"/>
          <w:lang w:val="zh-CN"/>
        </w:rPr>
        <w:t>，并且在</w:t>
      </w:r>
      <w:r w:rsidR="00056E2B">
        <w:rPr>
          <w:rFonts w:hint="eastAsia"/>
          <w:lang w:val="zh-CN"/>
        </w:rPr>
        <w:t>service</w:t>
      </w:r>
      <w:r w:rsidR="00056E2B">
        <w:rPr>
          <w:rFonts w:hint="eastAsia"/>
          <w:lang w:val="zh-CN"/>
        </w:rPr>
        <w:t>中注入</w:t>
      </w:r>
      <w:r w:rsidR="00056E2B">
        <w:rPr>
          <w:rFonts w:hint="eastAsia"/>
          <w:lang w:val="zh-CN"/>
        </w:rPr>
        <w:t>dao</w:t>
      </w:r>
      <w:r w:rsidR="00056E2B">
        <w:rPr>
          <w:rFonts w:hint="eastAsia"/>
          <w:lang w:val="zh-CN"/>
        </w:rPr>
        <w:t>对象</w:t>
      </w:r>
    </w:p>
    <w:p w:rsidR="00E55567" w:rsidRDefault="00BC4406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配置文件中配置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类，并且给属性注入值</w:t>
      </w:r>
    </w:p>
    <w:p w:rsidR="00056E2B" w:rsidRPr="00A03C72" w:rsidRDefault="00E55567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Demo1</w:t>
      </w:r>
      <w:r w:rsidR="005D7699">
        <w:rPr>
          <w:rFonts w:hint="eastAsia"/>
          <w:lang w:val="zh-CN"/>
        </w:rPr>
        <w:t>类的测试方法</w:t>
      </w:r>
      <w:r w:rsidR="005D7699">
        <w:rPr>
          <w:rFonts w:hint="eastAsia"/>
          <w:lang w:val="zh-CN"/>
        </w:rPr>
        <w:t>run1</w:t>
      </w:r>
      <w:r w:rsidR="005D7699">
        <w:rPr>
          <w:rFonts w:hint="eastAsia"/>
          <w:lang w:val="zh-CN"/>
        </w:rPr>
        <w:t>方法中，从</w:t>
      </w:r>
      <w:r w:rsidR="005D7699">
        <w:rPr>
          <w:rFonts w:hint="eastAsia"/>
          <w:lang w:val="zh-CN"/>
        </w:rPr>
        <w:t>IOC</w:t>
      </w:r>
      <w:r w:rsidR="005D7699">
        <w:rPr>
          <w:rFonts w:hint="eastAsia"/>
          <w:lang w:val="zh-CN"/>
        </w:rPr>
        <w:t>容器中获取到</w:t>
      </w:r>
      <w:r w:rsidR="005D7699">
        <w:rPr>
          <w:rFonts w:hint="eastAsia"/>
          <w:lang w:val="zh-CN"/>
        </w:rPr>
        <w:t>User</w:t>
      </w:r>
      <w:r w:rsidR="005D7699">
        <w:rPr>
          <w:rFonts w:hint="eastAsia"/>
          <w:lang w:val="zh-CN"/>
        </w:rPr>
        <w:t>对象和</w:t>
      </w:r>
      <w:r w:rsidR="005D7699">
        <w:rPr>
          <w:rFonts w:hint="eastAsia"/>
          <w:lang w:val="zh-CN"/>
        </w:rPr>
        <w:t>Service</w:t>
      </w:r>
      <w:r w:rsidR="005D7699">
        <w:rPr>
          <w:rFonts w:hint="eastAsia"/>
          <w:lang w:val="zh-CN"/>
        </w:rPr>
        <w:t>的对象，调用保存的方法，把</w:t>
      </w:r>
      <w:r w:rsidR="005A4079">
        <w:rPr>
          <w:rFonts w:hint="eastAsia"/>
          <w:lang w:val="zh-CN"/>
        </w:rPr>
        <w:t>User</w:t>
      </w:r>
      <w:r w:rsidR="005A4079">
        <w:rPr>
          <w:rFonts w:hint="eastAsia"/>
          <w:lang w:val="zh-CN"/>
        </w:rPr>
        <w:t>对象数据保存到数据库中</w:t>
      </w:r>
    </w:p>
    <w:p w:rsidR="00927047" w:rsidRPr="00927047" w:rsidRDefault="00927047" w:rsidP="00927047">
      <w:pPr>
        <w:rPr>
          <w:lang w:val="zh-CN"/>
        </w:rPr>
      </w:pPr>
    </w:p>
    <w:sectPr w:rsidR="00927047" w:rsidRPr="00927047" w:rsidSect="009C0EB8"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5DA" w:rsidRDefault="00B355DA">
      <w:pPr>
        <w:spacing w:line="240" w:lineRule="auto"/>
      </w:pPr>
      <w:r>
        <w:separator/>
      </w:r>
    </w:p>
  </w:endnote>
  <w:endnote w:type="continuationSeparator" w:id="0">
    <w:p w:rsidR="00B355DA" w:rsidRDefault="00B35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5DA" w:rsidRDefault="00B355DA">
      <w:pPr>
        <w:spacing w:line="240" w:lineRule="auto"/>
      </w:pPr>
      <w:r>
        <w:separator/>
      </w:r>
    </w:p>
  </w:footnote>
  <w:footnote w:type="continuationSeparator" w:id="0">
    <w:p w:rsidR="00B355DA" w:rsidRDefault="00B355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532B"/>
    <w:multiLevelType w:val="hybridMultilevel"/>
    <w:tmpl w:val="68785A56"/>
    <w:lvl w:ilvl="0" w:tplc="6AD87E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2AB05684"/>
    <w:multiLevelType w:val="hybridMultilevel"/>
    <w:tmpl w:val="2A3EE5B0"/>
    <w:lvl w:ilvl="0" w:tplc="5C9A1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5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6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7">
    <w:nsid w:val="56DD2209"/>
    <w:multiLevelType w:val="hybridMultilevel"/>
    <w:tmpl w:val="FE967424"/>
    <w:lvl w:ilvl="0" w:tplc="79DA09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64211581"/>
    <w:multiLevelType w:val="hybridMultilevel"/>
    <w:tmpl w:val="98C8985E"/>
    <w:lvl w:ilvl="0" w:tplc="C84A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0945C3"/>
    <w:multiLevelType w:val="hybridMultilevel"/>
    <w:tmpl w:val="D90AD3EC"/>
    <w:lvl w:ilvl="0" w:tplc="14A44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B01ED4"/>
    <w:multiLevelType w:val="hybridMultilevel"/>
    <w:tmpl w:val="34B69A4C"/>
    <w:lvl w:ilvl="0" w:tplc="B404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B17A77"/>
    <w:multiLevelType w:val="hybridMultilevel"/>
    <w:tmpl w:val="E036FB40"/>
    <w:lvl w:ilvl="0" w:tplc="2A740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5"/>
    <w:lvlOverride w:ilvl="0">
      <w:startOverride w:val="4"/>
    </w:lvlOverride>
  </w:num>
  <w:num w:numId="5">
    <w:abstractNumId w:val="6"/>
    <w:lvlOverride w:ilvl="0">
      <w:startOverride w:val="6"/>
    </w:lvlOverride>
  </w:num>
  <w:num w:numId="6">
    <w:abstractNumId w:val="8"/>
  </w:num>
  <w:num w:numId="7">
    <w:abstractNumId w:val="11"/>
  </w:num>
  <w:num w:numId="8">
    <w:abstractNumId w:val="2"/>
  </w:num>
  <w:num w:numId="9">
    <w:abstractNumId w:val="7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47DC"/>
    <w:rsid w:val="00056E2B"/>
    <w:rsid w:val="0008127F"/>
    <w:rsid w:val="00086C8C"/>
    <w:rsid w:val="000A5E33"/>
    <w:rsid w:val="000B3EE9"/>
    <w:rsid w:val="000F2F9E"/>
    <w:rsid w:val="000F462B"/>
    <w:rsid w:val="001116C7"/>
    <w:rsid w:val="00113784"/>
    <w:rsid w:val="00124999"/>
    <w:rsid w:val="001339E9"/>
    <w:rsid w:val="001409C8"/>
    <w:rsid w:val="001613A2"/>
    <w:rsid w:val="00166E6E"/>
    <w:rsid w:val="001756E3"/>
    <w:rsid w:val="0018522E"/>
    <w:rsid w:val="001A12B7"/>
    <w:rsid w:val="001B5EED"/>
    <w:rsid w:val="001C0F9F"/>
    <w:rsid w:val="001C258B"/>
    <w:rsid w:val="001C5EE9"/>
    <w:rsid w:val="001D6648"/>
    <w:rsid w:val="001F614A"/>
    <w:rsid w:val="00203578"/>
    <w:rsid w:val="00224124"/>
    <w:rsid w:val="00241361"/>
    <w:rsid w:val="00260070"/>
    <w:rsid w:val="00277ED4"/>
    <w:rsid w:val="002A4F4F"/>
    <w:rsid w:val="002A5D9B"/>
    <w:rsid w:val="002C2A94"/>
    <w:rsid w:val="002E2A39"/>
    <w:rsid w:val="002E65B3"/>
    <w:rsid w:val="002F7782"/>
    <w:rsid w:val="00305E0B"/>
    <w:rsid w:val="00306901"/>
    <w:rsid w:val="00306C9D"/>
    <w:rsid w:val="00310732"/>
    <w:rsid w:val="00316A44"/>
    <w:rsid w:val="00317326"/>
    <w:rsid w:val="003369A9"/>
    <w:rsid w:val="003474FF"/>
    <w:rsid w:val="00347E92"/>
    <w:rsid w:val="003533B2"/>
    <w:rsid w:val="00354D10"/>
    <w:rsid w:val="00362C36"/>
    <w:rsid w:val="00387727"/>
    <w:rsid w:val="00387F99"/>
    <w:rsid w:val="003A0094"/>
    <w:rsid w:val="003A4A94"/>
    <w:rsid w:val="003B0329"/>
    <w:rsid w:val="003D0181"/>
    <w:rsid w:val="003D367D"/>
    <w:rsid w:val="003D7568"/>
    <w:rsid w:val="003E551A"/>
    <w:rsid w:val="00411CD7"/>
    <w:rsid w:val="00412527"/>
    <w:rsid w:val="00422752"/>
    <w:rsid w:val="004441A8"/>
    <w:rsid w:val="00460949"/>
    <w:rsid w:val="00483119"/>
    <w:rsid w:val="00490812"/>
    <w:rsid w:val="00493796"/>
    <w:rsid w:val="004A62C4"/>
    <w:rsid w:val="004A7365"/>
    <w:rsid w:val="004C193A"/>
    <w:rsid w:val="004F35C4"/>
    <w:rsid w:val="00515785"/>
    <w:rsid w:val="005259AA"/>
    <w:rsid w:val="005452D1"/>
    <w:rsid w:val="005520F4"/>
    <w:rsid w:val="00552CB4"/>
    <w:rsid w:val="00553656"/>
    <w:rsid w:val="00563A40"/>
    <w:rsid w:val="00563F41"/>
    <w:rsid w:val="0057053A"/>
    <w:rsid w:val="005A2B83"/>
    <w:rsid w:val="005A4079"/>
    <w:rsid w:val="005D4431"/>
    <w:rsid w:val="005D7699"/>
    <w:rsid w:val="005F25D0"/>
    <w:rsid w:val="0063766C"/>
    <w:rsid w:val="00647E62"/>
    <w:rsid w:val="00650706"/>
    <w:rsid w:val="00665598"/>
    <w:rsid w:val="006A14C0"/>
    <w:rsid w:val="006B7E4E"/>
    <w:rsid w:val="006D3C26"/>
    <w:rsid w:val="006E5861"/>
    <w:rsid w:val="00707BC7"/>
    <w:rsid w:val="00714A9E"/>
    <w:rsid w:val="00746034"/>
    <w:rsid w:val="0077237C"/>
    <w:rsid w:val="00794E06"/>
    <w:rsid w:val="007A6D43"/>
    <w:rsid w:val="007B5FBB"/>
    <w:rsid w:val="007C0984"/>
    <w:rsid w:val="007C1FB2"/>
    <w:rsid w:val="007C3CD8"/>
    <w:rsid w:val="007D66FF"/>
    <w:rsid w:val="007E1E60"/>
    <w:rsid w:val="007E1F8F"/>
    <w:rsid w:val="007E4D29"/>
    <w:rsid w:val="00805F8E"/>
    <w:rsid w:val="0081607D"/>
    <w:rsid w:val="008173AB"/>
    <w:rsid w:val="00843869"/>
    <w:rsid w:val="00852054"/>
    <w:rsid w:val="00855538"/>
    <w:rsid w:val="0087526B"/>
    <w:rsid w:val="00882AFC"/>
    <w:rsid w:val="008B2B1C"/>
    <w:rsid w:val="008B5C18"/>
    <w:rsid w:val="008D6DB7"/>
    <w:rsid w:val="00901C54"/>
    <w:rsid w:val="00916C7F"/>
    <w:rsid w:val="00927047"/>
    <w:rsid w:val="009313B5"/>
    <w:rsid w:val="00937CE6"/>
    <w:rsid w:val="0096019F"/>
    <w:rsid w:val="00986A03"/>
    <w:rsid w:val="00996674"/>
    <w:rsid w:val="009A1AD4"/>
    <w:rsid w:val="009A3245"/>
    <w:rsid w:val="009A5381"/>
    <w:rsid w:val="009A6FF2"/>
    <w:rsid w:val="009B1495"/>
    <w:rsid w:val="009B7BE7"/>
    <w:rsid w:val="009C0EB8"/>
    <w:rsid w:val="009D2C95"/>
    <w:rsid w:val="009E2BC4"/>
    <w:rsid w:val="009E3D11"/>
    <w:rsid w:val="00A02FB9"/>
    <w:rsid w:val="00A03C72"/>
    <w:rsid w:val="00A53BB2"/>
    <w:rsid w:val="00A64057"/>
    <w:rsid w:val="00A8222C"/>
    <w:rsid w:val="00AA11BB"/>
    <w:rsid w:val="00AA297B"/>
    <w:rsid w:val="00AB551A"/>
    <w:rsid w:val="00AC71BA"/>
    <w:rsid w:val="00AE06BC"/>
    <w:rsid w:val="00AF7B8C"/>
    <w:rsid w:val="00B005E3"/>
    <w:rsid w:val="00B13C7C"/>
    <w:rsid w:val="00B17DD1"/>
    <w:rsid w:val="00B24198"/>
    <w:rsid w:val="00B25B5F"/>
    <w:rsid w:val="00B355DA"/>
    <w:rsid w:val="00B374DD"/>
    <w:rsid w:val="00B613F9"/>
    <w:rsid w:val="00B6144D"/>
    <w:rsid w:val="00B657FB"/>
    <w:rsid w:val="00B75249"/>
    <w:rsid w:val="00B95FDC"/>
    <w:rsid w:val="00B96C5E"/>
    <w:rsid w:val="00BC4406"/>
    <w:rsid w:val="00BD2571"/>
    <w:rsid w:val="00C048F9"/>
    <w:rsid w:val="00C061BD"/>
    <w:rsid w:val="00C217E6"/>
    <w:rsid w:val="00C30059"/>
    <w:rsid w:val="00C326FC"/>
    <w:rsid w:val="00C33D53"/>
    <w:rsid w:val="00C36D31"/>
    <w:rsid w:val="00C5755B"/>
    <w:rsid w:val="00C84D37"/>
    <w:rsid w:val="00CB4BD0"/>
    <w:rsid w:val="00CB59F8"/>
    <w:rsid w:val="00CF73A4"/>
    <w:rsid w:val="00D03751"/>
    <w:rsid w:val="00D33521"/>
    <w:rsid w:val="00D4066A"/>
    <w:rsid w:val="00D752CA"/>
    <w:rsid w:val="00D976AF"/>
    <w:rsid w:val="00DA3BC4"/>
    <w:rsid w:val="00DB368A"/>
    <w:rsid w:val="00DB4E53"/>
    <w:rsid w:val="00DD71B3"/>
    <w:rsid w:val="00DD745A"/>
    <w:rsid w:val="00DE0366"/>
    <w:rsid w:val="00DE2E4F"/>
    <w:rsid w:val="00E431D1"/>
    <w:rsid w:val="00E55567"/>
    <w:rsid w:val="00E651FF"/>
    <w:rsid w:val="00E926C9"/>
    <w:rsid w:val="00EA134A"/>
    <w:rsid w:val="00EA1F08"/>
    <w:rsid w:val="00EA6E88"/>
    <w:rsid w:val="00EA71AC"/>
    <w:rsid w:val="00EE16EA"/>
    <w:rsid w:val="00EE2184"/>
    <w:rsid w:val="00F17FFE"/>
    <w:rsid w:val="00F36DED"/>
    <w:rsid w:val="00F433E1"/>
    <w:rsid w:val="00F72511"/>
    <w:rsid w:val="00F737C6"/>
    <w:rsid w:val="00F769FA"/>
    <w:rsid w:val="00F77409"/>
    <w:rsid w:val="00F82ECF"/>
    <w:rsid w:val="00F952C5"/>
    <w:rsid w:val="00FA1931"/>
    <w:rsid w:val="00FB0256"/>
    <w:rsid w:val="00FB1ADD"/>
    <w:rsid w:val="00FB73D4"/>
    <w:rsid w:val="00FB7675"/>
    <w:rsid w:val="00FC6D40"/>
    <w:rsid w:val="00FF0D52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EB8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C0EB8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0EB8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C0EB8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C0EB8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9C0EB8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9C0EB8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9C0EB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9C0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9C0EB8"/>
  </w:style>
  <w:style w:type="paragraph" w:styleId="40">
    <w:name w:val="toc 4"/>
    <w:basedOn w:val="a"/>
    <w:next w:val="a"/>
    <w:uiPriority w:val="39"/>
    <w:unhideWhenUsed/>
    <w:qFormat/>
    <w:rsid w:val="009C0EB8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9C0EB8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9C0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9C0EB8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9C0EB8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9C0EB8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9C0EB8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9C0EB8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9C0EB8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9C0EB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9C0EB8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9C0EB8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9C0EB8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9C0EB8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9C0EB8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9C0EB8"/>
    <w:rPr>
      <w:rFonts w:ascii="宋体" w:hAnsi="宋体"/>
      <w:sz w:val="24"/>
      <w:szCs w:val="24"/>
    </w:rPr>
  </w:style>
  <w:style w:type="paragraph" w:styleId="a8">
    <w:name w:val="Document Map"/>
    <w:basedOn w:val="a"/>
    <w:link w:val="Char3"/>
    <w:uiPriority w:val="99"/>
    <w:semiHidden/>
    <w:unhideWhenUsed/>
    <w:rsid w:val="0008127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08127F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99"/>
    <w:rsid w:val="00937C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008208-9CB8-4725-B1A0-6C4FBE00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114</TotalTime>
  <Pages>5</Pages>
  <Words>270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344</cp:revision>
  <dcterms:created xsi:type="dcterms:W3CDTF">2017-02-27T09:33:00Z</dcterms:created>
  <dcterms:modified xsi:type="dcterms:W3CDTF">2018-05-31T01:21:00Z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