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71715E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B01DD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7E259F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2178DE" w:rsidRDefault="002178DE" w:rsidP="0030196C">
      <w:pPr>
        <w:pStyle w:val="1"/>
        <w:numPr>
          <w:ilvl w:val="0"/>
          <w:numId w:val="0"/>
        </w:numPr>
        <w:rPr>
          <w:b w:val="0"/>
          <w:lang w:val="zh-CN"/>
        </w:rPr>
      </w:pPr>
    </w:p>
    <w:p w:rsidR="006D3673" w:rsidRDefault="006D3673" w:rsidP="006D3673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1</w:t>
      </w:r>
    </w:p>
    <w:p w:rsidR="006D3673" w:rsidRPr="0077237C" w:rsidRDefault="006D3673" w:rsidP="006D367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6D3673" w:rsidRPr="0008127F" w:rsidRDefault="006D3673" w:rsidP="006D367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D3673" w:rsidRPr="005A6FA5" w:rsidRDefault="006D3673" w:rsidP="006D3673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实现类，要求使用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的依赖注入配置文件的方式来管理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，并且把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类中。在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测试类中编写测试方法。获取到</w:t>
      </w:r>
      <w:r w:rsidRPr="001C5EE9"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对象，完成方法调用。</w:t>
      </w:r>
    </w:p>
    <w:p w:rsidR="006D3673" w:rsidRPr="00B17DD1" w:rsidRDefault="006D3673" w:rsidP="006D3673">
      <w:pPr>
        <w:rPr>
          <w:lang w:val="zh-CN"/>
        </w:rPr>
      </w:pPr>
    </w:p>
    <w:p w:rsidR="006D3673" w:rsidRDefault="006D3673" w:rsidP="006D367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6D3673" w:rsidRPr="006A14C0" w:rsidRDefault="006D3673" w:rsidP="006D3673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6A14C0">
        <w:rPr>
          <w:rFonts w:hint="eastAsia"/>
          <w:lang w:val="zh-CN"/>
        </w:rPr>
        <w:t>请在</w:t>
      </w:r>
      <w:r w:rsidRPr="006A14C0">
        <w:rPr>
          <w:rFonts w:hint="eastAsia"/>
          <w:lang w:val="zh-CN"/>
        </w:rPr>
        <w:t>applicationContext.xml</w:t>
      </w:r>
      <w:r w:rsidRPr="006A14C0">
        <w:rPr>
          <w:rFonts w:hint="eastAsia"/>
          <w:lang w:val="zh-CN"/>
        </w:rPr>
        <w:t>配置文件中编写</w:t>
      </w:r>
      <w:r w:rsidRPr="006A14C0">
        <w:rPr>
          <w:rFonts w:hint="eastAsia"/>
          <w:lang w:val="zh-CN"/>
        </w:rPr>
        <w:t>UserServiceImpl</w:t>
      </w:r>
      <w:r w:rsidRPr="006A14C0">
        <w:rPr>
          <w:rFonts w:hint="eastAsia"/>
          <w:lang w:val="zh-CN"/>
        </w:rPr>
        <w:t>类的配置文件</w:t>
      </w:r>
      <w:r w:rsidRPr="006A14C0">
        <w:rPr>
          <w:lang w:val="zh-CN"/>
        </w:rPr>
        <w:br/>
        <w:t>&lt;bean id="userService" class="</w:t>
      </w:r>
      <w:r w:rsidR="0039328D">
        <w:rPr>
          <w:rFonts w:hint="eastAsia"/>
          <w:lang w:val="zh-CN"/>
        </w:rPr>
        <w:t>com.igeek</w:t>
      </w:r>
      <w:r w:rsidRPr="006A14C0">
        <w:rPr>
          <w:lang w:val="zh-CN"/>
        </w:rPr>
        <w:t>.service.impl.UserServiceImpl"&gt;</w:t>
      </w:r>
    </w:p>
    <w:p w:rsidR="006D3673" w:rsidRPr="007E259F" w:rsidRDefault="006D3673" w:rsidP="006D3673">
      <w:pPr>
        <w:autoSpaceDE w:val="0"/>
        <w:autoSpaceDN w:val="0"/>
        <w:adjustRightInd w:val="0"/>
        <w:spacing w:line="240" w:lineRule="auto"/>
        <w:jc w:val="left"/>
      </w:pPr>
      <w:r w:rsidRPr="004F35C4">
        <w:rPr>
          <w:lang w:val="zh-CN"/>
        </w:rPr>
        <w:t xml:space="preserve">        </w:t>
      </w:r>
      <w:r w:rsidRPr="004F35C4">
        <w:rPr>
          <w:lang w:val="zh-CN"/>
        </w:rPr>
        <w:tab/>
      </w:r>
      <w:r w:rsidRPr="007E259F">
        <w:t>&lt;property name="</w:t>
      </w:r>
      <w:proofErr w:type="spellStart"/>
      <w:r w:rsidRPr="007E259F">
        <w:t>userDao</w:t>
      </w:r>
      <w:proofErr w:type="spellEnd"/>
      <w:r w:rsidRPr="007E259F">
        <w:t>" ref="</w:t>
      </w:r>
      <w:proofErr w:type="spellStart"/>
      <w:r w:rsidRPr="007E259F">
        <w:t>userDao</w:t>
      </w:r>
      <w:proofErr w:type="spellEnd"/>
      <w:r w:rsidRPr="007E259F">
        <w:t>"/&gt;</w:t>
      </w:r>
    </w:p>
    <w:p w:rsidR="006D3673" w:rsidRDefault="006D3673" w:rsidP="006D3673">
      <w:pPr>
        <w:pStyle w:val="a8"/>
        <w:ind w:left="785" w:firstLineChars="0" w:firstLine="0"/>
        <w:rPr>
          <w:lang w:val="zh-CN"/>
        </w:rPr>
      </w:pPr>
      <w:r w:rsidRPr="004F35C4">
        <w:rPr>
          <w:lang w:val="zh-CN"/>
        </w:rPr>
        <w:t>&lt;/bean&gt;</w:t>
      </w:r>
      <w:r>
        <w:rPr>
          <w:rFonts w:hint="eastAsia"/>
          <w:lang w:val="zh-CN"/>
        </w:rPr>
        <w:br/>
      </w:r>
    </w:p>
    <w:p w:rsidR="006D3673" w:rsidRPr="00DE2E4F" w:rsidRDefault="006D3673" w:rsidP="006D3673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DE2E4F">
        <w:rPr>
          <w:rFonts w:hint="eastAsia"/>
          <w:lang w:val="zh-CN"/>
        </w:rPr>
        <w:t>请在</w:t>
      </w:r>
      <w:r w:rsidRPr="00DE2E4F">
        <w:rPr>
          <w:rFonts w:hint="eastAsia"/>
          <w:lang w:val="zh-CN"/>
        </w:rPr>
        <w:t>applicationContext.xml</w:t>
      </w:r>
      <w:r w:rsidRPr="00DE2E4F">
        <w:rPr>
          <w:rFonts w:hint="eastAsia"/>
          <w:lang w:val="zh-CN"/>
        </w:rPr>
        <w:t>配置文件中编写</w:t>
      </w:r>
      <w:r w:rsidRPr="00DE2E4F">
        <w:rPr>
          <w:rFonts w:hint="eastAsia"/>
          <w:lang w:val="zh-CN"/>
        </w:rPr>
        <w:t>UserDaoImpl</w:t>
      </w:r>
      <w:r w:rsidRPr="00DE2E4F">
        <w:rPr>
          <w:rFonts w:hint="eastAsia"/>
          <w:lang w:val="zh-CN"/>
        </w:rPr>
        <w:t>类的配置文件</w:t>
      </w:r>
      <w:r w:rsidRPr="00DE2E4F">
        <w:rPr>
          <w:lang w:val="zh-CN"/>
        </w:rPr>
        <w:br/>
        <w:t>&lt;bean id="userDao" class="</w:t>
      </w:r>
      <w:r w:rsidR="0039328D" w:rsidRPr="0039328D">
        <w:rPr>
          <w:rFonts w:hint="eastAsia"/>
          <w:lang w:val="zh-CN"/>
        </w:rPr>
        <w:t xml:space="preserve"> </w:t>
      </w:r>
      <w:r w:rsidR="0039328D">
        <w:rPr>
          <w:rFonts w:hint="eastAsia"/>
          <w:lang w:val="zh-CN"/>
        </w:rPr>
        <w:t>com.igeek</w:t>
      </w:r>
      <w:r w:rsidRPr="00DE2E4F">
        <w:rPr>
          <w:lang w:val="zh-CN"/>
        </w:rPr>
        <w:t>.dao.impl.UserDaoImpl"&gt; &lt;/bean&gt;</w:t>
      </w:r>
      <w:r w:rsidRPr="00DE2E4F">
        <w:rPr>
          <w:rFonts w:hint="eastAsia"/>
          <w:lang w:val="zh-CN"/>
        </w:rPr>
        <w:br/>
      </w:r>
    </w:p>
    <w:p w:rsidR="006D3673" w:rsidRPr="004F35C4" w:rsidRDefault="006D3673" w:rsidP="006D3673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rFonts w:hint="eastAsia"/>
          <w:lang w:val="zh-CN"/>
        </w:rPr>
        <w:t>UserDaoImpl</w:t>
      </w:r>
      <w:r>
        <w:rPr>
          <w:rFonts w:hint="eastAsia"/>
          <w:lang w:val="zh-CN"/>
        </w:rPr>
        <w:t>注入到</w:t>
      </w:r>
      <w:r w:rsidRPr="001C5EE9">
        <w:rPr>
          <w:rFonts w:hint="eastAsia"/>
          <w:lang w:val="zh-CN"/>
        </w:rPr>
        <w:t>UserServiceImpl</w:t>
      </w:r>
      <w:r>
        <w:rPr>
          <w:rFonts w:hint="eastAsia"/>
          <w:lang w:val="zh-CN"/>
        </w:rPr>
        <w:t>对象中</w:t>
      </w:r>
      <w:r>
        <w:rPr>
          <w:lang w:val="zh-CN"/>
        </w:rPr>
        <w:br/>
      </w:r>
      <w:r w:rsidRPr="004F35C4">
        <w:rPr>
          <w:lang w:val="zh-CN"/>
        </w:rPr>
        <w:t>&lt;bean id="userService" class="</w:t>
      </w:r>
      <w:r w:rsidR="0039328D" w:rsidRPr="0039328D">
        <w:rPr>
          <w:rFonts w:hint="eastAsia"/>
          <w:lang w:val="zh-CN"/>
        </w:rPr>
        <w:t xml:space="preserve"> </w:t>
      </w:r>
      <w:r w:rsidR="0039328D">
        <w:rPr>
          <w:rFonts w:hint="eastAsia"/>
          <w:lang w:val="zh-CN"/>
        </w:rPr>
        <w:t>com.igeek</w:t>
      </w:r>
      <w:r w:rsidRPr="004F35C4">
        <w:rPr>
          <w:lang w:val="zh-CN"/>
        </w:rPr>
        <w:t>.service.impl.UserServiceImpl"&gt;</w:t>
      </w:r>
    </w:p>
    <w:p w:rsidR="006D3673" w:rsidRPr="007E259F" w:rsidRDefault="006D3673" w:rsidP="006D3673">
      <w:pPr>
        <w:autoSpaceDE w:val="0"/>
        <w:autoSpaceDN w:val="0"/>
        <w:adjustRightInd w:val="0"/>
        <w:spacing w:line="240" w:lineRule="auto"/>
        <w:jc w:val="left"/>
      </w:pPr>
      <w:r w:rsidRPr="007E259F">
        <w:t xml:space="preserve">        </w:t>
      </w:r>
      <w:r w:rsidRPr="007E259F">
        <w:tab/>
        <w:t>&lt;property name="</w:t>
      </w:r>
      <w:proofErr w:type="spellStart"/>
      <w:r w:rsidRPr="007E259F">
        <w:t>userDao</w:t>
      </w:r>
      <w:proofErr w:type="spellEnd"/>
      <w:r w:rsidRPr="007E259F">
        <w:t>" ref="</w:t>
      </w:r>
      <w:proofErr w:type="spellStart"/>
      <w:r w:rsidRPr="007E259F">
        <w:t>userDao</w:t>
      </w:r>
      <w:proofErr w:type="spellEnd"/>
      <w:r w:rsidRPr="007E259F">
        <w:t>"/&gt;</w:t>
      </w:r>
    </w:p>
    <w:p w:rsidR="006D3673" w:rsidRDefault="006D3673" w:rsidP="006D3673">
      <w:pPr>
        <w:pStyle w:val="a8"/>
        <w:ind w:left="785" w:firstLineChars="0" w:firstLine="0"/>
        <w:rPr>
          <w:lang w:val="zh-CN"/>
        </w:rPr>
      </w:pPr>
      <w:r w:rsidRPr="004F35C4">
        <w:rPr>
          <w:lang w:val="zh-CN"/>
        </w:rPr>
        <w:t>&lt;/bean&gt;</w:t>
      </w:r>
      <w:r>
        <w:rPr>
          <w:rFonts w:hint="eastAsia"/>
          <w:lang w:val="zh-CN"/>
        </w:rPr>
        <w:br/>
      </w:r>
    </w:p>
    <w:p w:rsidR="006D3673" w:rsidRPr="00EE2184" w:rsidRDefault="006D3673" w:rsidP="006D3673">
      <w:pPr>
        <w:pStyle w:val="a8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EE2184">
        <w:rPr>
          <w:rFonts w:hint="eastAsia"/>
          <w:lang w:val="zh-CN"/>
        </w:rPr>
        <w:t>在</w:t>
      </w:r>
      <w:r w:rsidRPr="00EE2184">
        <w:rPr>
          <w:rFonts w:hint="eastAsia"/>
          <w:lang w:val="zh-CN"/>
        </w:rPr>
        <w:t>demo1</w:t>
      </w:r>
      <w:r w:rsidRPr="00EE2184">
        <w:rPr>
          <w:rFonts w:hint="eastAsia"/>
          <w:lang w:val="zh-CN"/>
        </w:rPr>
        <w:t>类中完成测试方法，获取到</w:t>
      </w:r>
      <w:r w:rsidRPr="00EE2184">
        <w:rPr>
          <w:rFonts w:hint="eastAsia"/>
          <w:lang w:val="zh-CN"/>
        </w:rPr>
        <w:t>UserServiceImpl</w:t>
      </w:r>
      <w:r w:rsidRPr="00EE2184">
        <w:rPr>
          <w:rFonts w:hint="eastAsia"/>
          <w:lang w:val="zh-CN"/>
        </w:rPr>
        <w:t>对象，调用</w:t>
      </w:r>
      <w:r w:rsidRPr="00EE2184">
        <w:rPr>
          <w:rFonts w:hint="eastAsia"/>
          <w:lang w:val="zh-CN"/>
        </w:rPr>
        <w:t>save</w:t>
      </w:r>
      <w:r w:rsidRPr="00EE2184">
        <w:rPr>
          <w:rFonts w:hint="eastAsia"/>
          <w:lang w:val="zh-CN"/>
        </w:rPr>
        <w:t>方法，在控制台输出结果。</w:t>
      </w:r>
      <w:r w:rsidRPr="00EE2184">
        <w:rPr>
          <w:lang w:val="zh-CN"/>
        </w:rPr>
        <w:br/>
        <w:t>@Test</w:t>
      </w:r>
    </w:p>
    <w:p w:rsidR="006D3673" w:rsidRPr="00EE2184" w:rsidRDefault="006D3673" w:rsidP="006D367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EE2184">
        <w:rPr>
          <w:lang w:val="zh-CN"/>
        </w:rPr>
        <w:tab/>
      </w:r>
      <w:r>
        <w:rPr>
          <w:rFonts w:hint="eastAsia"/>
          <w:lang w:val="zh-CN"/>
        </w:rPr>
        <w:tab/>
      </w:r>
      <w:r w:rsidRPr="00EE2184">
        <w:rPr>
          <w:lang w:val="zh-CN"/>
        </w:rPr>
        <w:t>public void run1(){</w:t>
      </w:r>
    </w:p>
    <w:p w:rsidR="006D3673" w:rsidRPr="007E259F" w:rsidRDefault="006D3673" w:rsidP="006D3673">
      <w:pPr>
        <w:autoSpaceDE w:val="0"/>
        <w:autoSpaceDN w:val="0"/>
        <w:adjustRightInd w:val="0"/>
        <w:spacing w:line="240" w:lineRule="auto"/>
        <w:ind w:left="840" w:firstLine="420"/>
        <w:jc w:val="left"/>
      </w:pPr>
      <w:proofErr w:type="spellStart"/>
      <w:r w:rsidRPr="007E259F">
        <w:t>ApplicationContext</w:t>
      </w:r>
      <w:proofErr w:type="spellEnd"/>
      <w:r w:rsidRPr="007E259F">
        <w:t xml:space="preserve"> ac = new </w:t>
      </w:r>
      <w:proofErr w:type="gramStart"/>
      <w:r w:rsidRPr="007E259F">
        <w:t>ClassPathXmlApplicationContext(</w:t>
      </w:r>
      <w:proofErr w:type="gramEnd"/>
      <w:r w:rsidRPr="007E259F">
        <w:t>"classpath:applicationContext.xml");</w:t>
      </w:r>
    </w:p>
    <w:p w:rsidR="006D3673" w:rsidRPr="007E259F" w:rsidRDefault="006D3673" w:rsidP="006D3673">
      <w:pPr>
        <w:autoSpaceDE w:val="0"/>
        <w:autoSpaceDN w:val="0"/>
        <w:adjustRightInd w:val="0"/>
        <w:spacing w:line="240" w:lineRule="auto"/>
        <w:jc w:val="left"/>
      </w:pPr>
      <w:r w:rsidRPr="007E259F">
        <w:lastRenderedPageBreak/>
        <w:tab/>
      </w:r>
      <w:r w:rsidRPr="007E259F">
        <w:tab/>
      </w:r>
      <w:r w:rsidRPr="007E259F">
        <w:rPr>
          <w:rFonts w:hint="eastAsia"/>
        </w:rPr>
        <w:tab/>
      </w:r>
      <w:proofErr w:type="spellStart"/>
      <w:r w:rsidRPr="007E259F">
        <w:t>UserService</w:t>
      </w:r>
      <w:proofErr w:type="spellEnd"/>
      <w:r w:rsidRPr="007E259F">
        <w:t xml:space="preserve"> us = (</w:t>
      </w:r>
      <w:proofErr w:type="spellStart"/>
      <w:r w:rsidRPr="007E259F">
        <w:t>UserService</w:t>
      </w:r>
      <w:proofErr w:type="spellEnd"/>
      <w:r w:rsidRPr="007E259F">
        <w:t xml:space="preserve">) </w:t>
      </w:r>
      <w:proofErr w:type="spellStart"/>
      <w:proofErr w:type="gramStart"/>
      <w:r w:rsidRPr="007E259F">
        <w:t>ac.getBean</w:t>
      </w:r>
      <w:proofErr w:type="spellEnd"/>
      <w:r w:rsidRPr="007E259F">
        <w:t>(</w:t>
      </w:r>
      <w:proofErr w:type="gramEnd"/>
      <w:r w:rsidRPr="007E259F">
        <w:t>"</w:t>
      </w:r>
      <w:proofErr w:type="spellStart"/>
      <w:r w:rsidRPr="007E259F">
        <w:t>userService</w:t>
      </w:r>
      <w:proofErr w:type="spellEnd"/>
      <w:r w:rsidRPr="007E259F">
        <w:t>");</w:t>
      </w:r>
    </w:p>
    <w:p w:rsidR="006D3673" w:rsidRPr="00EE2184" w:rsidRDefault="006D3673" w:rsidP="006D367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7E259F">
        <w:rPr>
          <w:rFonts w:hint="eastAsia"/>
        </w:rPr>
        <w:tab/>
      </w:r>
      <w:r w:rsidRPr="00EE2184">
        <w:rPr>
          <w:lang w:val="zh-CN"/>
        </w:rPr>
        <w:t>us.save();</w:t>
      </w:r>
    </w:p>
    <w:p w:rsidR="006D3673" w:rsidRDefault="006D3673" w:rsidP="006D3673">
      <w:pPr>
        <w:pStyle w:val="a8"/>
        <w:ind w:left="785" w:firstLineChars="0" w:firstLine="0"/>
        <w:rPr>
          <w:lang w:val="zh-CN"/>
        </w:rPr>
      </w:pPr>
      <w:r w:rsidRPr="00EE2184">
        <w:rPr>
          <w:lang w:val="zh-CN"/>
        </w:rPr>
        <w:tab/>
        <w:t>}</w:t>
      </w:r>
    </w:p>
    <w:p w:rsidR="006D3673" w:rsidRDefault="006D3673" w:rsidP="006D3673">
      <w:pPr>
        <w:pStyle w:val="a8"/>
        <w:ind w:left="785" w:firstLineChars="0" w:firstLine="0"/>
        <w:rPr>
          <w:lang w:val="zh-CN"/>
        </w:rPr>
      </w:pPr>
    </w:p>
    <w:p w:rsidR="006D3673" w:rsidRDefault="006D3673" w:rsidP="006D3673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6D3673" w:rsidRPr="0077237C" w:rsidRDefault="006D3673" w:rsidP="006D367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6D3673" w:rsidRPr="0008127F" w:rsidRDefault="006D3673" w:rsidP="006D367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D3673" w:rsidRPr="005A6FA5" w:rsidRDefault="006D3673" w:rsidP="006D3673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类，该类中存在属性，请使用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框架的依赖注入的方式给这些属性赋值，值可以任意。在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类的测试方法中从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容器中获取到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对象，并且在控制台上打印结果。</w:t>
      </w:r>
    </w:p>
    <w:p w:rsidR="006D3673" w:rsidRPr="00B17DD1" w:rsidRDefault="006D3673" w:rsidP="006D3673">
      <w:pPr>
        <w:rPr>
          <w:lang w:val="zh-CN"/>
        </w:rPr>
      </w:pPr>
    </w:p>
    <w:p w:rsidR="006D3673" w:rsidRDefault="006D3673" w:rsidP="006D3673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3A15DF" w:rsidRDefault="006D3673" w:rsidP="006D3673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3A0094">
        <w:rPr>
          <w:rFonts w:hint="eastAsia"/>
          <w:lang w:val="zh-CN"/>
        </w:rPr>
        <w:t>请在</w:t>
      </w:r>
      <w:r w:rsidRPr="003A0094">
        <w:rPr>
          <w:rFonts w:hint="eastAsia"/>
          <w:lang w:val="zh-CN"/>
        </w:rPr>
        <w:t>applicationContext.xml</w:t>
      </w:r>
      <w:r w:rsidRPr="003A0094">
        <w:rPr>
          <w:rFonts w:hint="eastAsia"/>
          <w:lang w:val="zh-CN"/>
        </w:rPr>
        <w:t>配置文件中编写</w:t>
      </w:r>
      <w:r>
        <w:rPr>
          <w:rFonts w:hint="eastAsia"/>
          <w:lang w:val="zh-CN"/>
        </w:rPr>
        <w:t>User</w:t>
      </w:r>
      <w:r w:rsidRPr="003A0094">
        <w:rPr>
          <w:rFonts w:hint="eastAsia"/>
          <w:lang w:val="zh-CN"/>
        </w:rPr>
        <w:t>类的配置文件</w:t>
      </w:r>
    </w:p>
    <w:p w:rsidR="006D3673" w:rsidRPr="007E259F" w:rsidRDefault="003A15DF" w:rsidP="00D60CCB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</w:pPr>
      <w:r w:rsidRPr="007E259F">
        <w:t>&lt;bean id="user" class="</w:t>
      </w:r>
      <w:r w:rsidR="0039328D" w:rsidRPr="0039328D">
        <w:rPr>
          <w:rFonts w:hint="eastAsia"/>
        </w:rPr>
        <w:t xml:space="preserve"> </w:t>
      </w:r>
      <w:proofErr w:type="spellStart"/>
      <w:r w:rsidR="0039328D" w:rsidRPr="0039328D">
        <w:rPr>
          <w:rFonts w:hint="eastAsia"/>
        </w:rPr>
        <w:t>com.igeek</w:t>
      </w:r>
      <w:r w:rsidRPr="007E259F">
        <w:t>.domain.User</w:t>
      </w:r>
      <w:proofErr w:type="spellEnd"/>
      <w:r w:rsidRPr="007E259F">
        <w:t>"&gt;&lt;/bean&gt;</w:t>
      </w:r>
      <w:r w:rsidR="006D3673" w:rsidRPr="007E259F">
        <w:rPr>
          <w:rFonts w:hint="eastAsia"/>
        </w:rPr>
        <w:br/>
      </w:r>
    </w:p>
    <w:p w:rsidR="003824E8" w:rsidRPr="007E259F" w:rsidRDefault="006D3673" w:rsidP="00B94DD5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B94DD5">
        <w:rPr>
          <w:rFonts w:hint="eastAsia"/>
          <w:lang w:val="zh-CN"/>
        </w:rPr>
        <w:t>请在</w:t>
      </w:r>
      <w:r w:rsidRPr="007E259F">
        <w:rPr>
          <w:rFonts w:hint="eastAsia"/>
        </w:rPr>
        <w:t>applicationContext.xml</w:t>
      </w:r>
      <w:r w:rsidRPr="00B94DD5">
        <w:rPr>
          <w:rFonts w:hint="eastAsia"/>
          <w:lang w:val="zh-CN"/>
        </w:rPr>
        <w:t>配置文件中给</w:t>
      </w:r>
      <w:r w:rsidRPr="007E259F">
        <w:rPr>
          <w:rFonts w:hint="eastAsia"/>
        </w:rPr>
        <w:t>User</w:t>
      </w:r>
      <w:r w:rsidRPr="00B94DD5">
        <w:rPr>
          <w:rFonts w:hint="eastAsia"/>
          <w:lang w:val="zh-CN"/>
        </w:rPr>
        <w:t>类的属性赋值</w:t>
      </w:r>
      <w:r w:rsidR="003824E8" w:rsidRPr="007E259F">
        <w:br/>
        <w:t>&lt;bean id="user" class="</w:t>
      </w:r>
      <w:r w:rsidR="0039328D" w:rsidRPr="0039328D">
        <w:rPr>
          <w:rFonts w:hint="eastAsia"/>
        </w:rPr>
        <w:t xml:space="preserve"> </w:t>
      </w:r>
      <w:proofErr w:type="spellStart"/>
      <w:r w:rsidR="0039328D" w:rsidRPr="0039328D">
        <w:rPr>
          <w:rFonts w:hint="eastAsia"/>
        </w:rPr>
        <w:t>com.igeek</w:t>
      </w:r>
      <w:r w:rsidR="003824E8" w:rsidRPr="007E259F">
        <w:t>.domain.User</w:t>
      </w:r>
      <w:proofErr w:type="spellEnd"/>
      <w:r w:rsidR="003824E8" w:rsidRPr="007E259F">
        <w:t>"&gt;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&lt;property name="name" value="</w:t>
      </w:r>
      <w:r w:rsidRPr="00B94DD5">
        <w:rPr>
          <w:lang w:val="zh-CN"/>
        </w:rPr>
        <w:t>张三</w:t>
      </w:r>
      <w:r w:rsidRPr="007E259F">
        <w:t>" /&gt;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&lt;property name="list"&gt;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  <w:t>&lt;</w:t>
      </w:r>
      <w:proofErr w:type="gramStart"/>
      <w:r w:rsidRPr="007E259F">
        <w:t>list</w:t>
      </w:r>
      <w:proofErr w:type="gramEnd"/>
      <w:r w:rsidRPr="007E259F">
        <w:t>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</w:r>
      <w:r w:rsidRPr="007E259F">
        <w:tab/>
        <w:t>&lt;value&gt;</w:t>
      </w:r>
      <w:r w:rsidRPr="00B94DD5">
        <w:rPr>
          <w:lang w:val="zh-CN"/>
        </w:rPr>
        <w:t>哈哈</w:t>
      </w:r>
      <w:r w:rsidRPr="007E259F">
        <w:t>&lt;/value&gt;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</w:r>
      <w:r w:rsidRPr="007E259F">
        <w:tab/>
        <w:t>&lt;value&gt;</w:t>
      </w:r>
      <w:r w:rsidRPr="00B94DD5">
        <w:rPr>
          <w:lang w:val="zh-CN"/>
        </w:rPr>
        <w:t>呵呵</w:t>
      </w:r>
      <w:r w:rsidRPr="007E259F">
        <w:t>&lt;/value&gt;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  <w:t>&lt;/list&gt;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&lt;/property&gt;</w:t>
      </w:r>
    </w:p>
    <w:p w:rsidR="003824E8" w:rsidRPr="007E259F" w:rsidRDefault="003824E8" w:rsidP="003824E8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&lt;property name="pros"&gt;</w:t>
      </w:r>
    </w:p>
    <w:p w:rsidR="003824E8" w:rsidRPr="00B94DD5" w:rsidRDefault="003824E8" w:rsidP="003824E8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7E259F">
        <w:tab/>
      </w:r>
      <w:r w:rsidRPr="00B94DD5">
        <w:rPr>
          <w:lang w:val="zh-CN"/>
        </w:rPr>
        <w:t>&lt;props&gt;</w:t>
      </w:r>
    </w:p>
    <w:p w:rsidR="003824E8" w:rsidRPr="00B94DD5" w:rsidRDefault="003824E8" w:rsidP="003824E8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94DD5">
        <w:rPr>
          <w:lang w:val="zh-CN"/>
        </w:rPr>
        <w:tab/>
      </w:r>
      <w:r w:rsidRPr="00B94DD5">
        <w:rPr>
          <w:lang w:val="zh-CN"/>
        </w:rPr>
        <w:tab/>
      </w:r>
      <w:r w:rsidRPr="00B94DD5">
        <w:rPr>
          <w:lang w:val="zh-CN"/>
        </w:rPr>
        <w:tab/>
      </w:r>
      <w:r w:rsidRPr="00B94DD5">
        <w:rPr>
          <w:lang w:val="zh-CN"/>
        </w:rPr>
        <w:tab/>
        <w:t>&lt;prop key="aaa"&gt;</w:t>
      </w:r>
      <w:r w:rsidRPr="00B94DD5">
        <w:rPr>
          <w:lang w:val="zh-CN"/>
        </w:rPr>
        <w:t>赵四</w:t>
      </w:r>
      <w:r w:rsidRPr="00B94DD5">
        <w:rPr>
          <w:lang w:val="zh-CN"/>
        </w:rPr>
        <w:t>&lt;/prop&gt;</w:t>
      </w:r>
    </w:p>
    <w:p w:rsidR="003824E8" w:rsidRPr="00B94DD5" w:rsidRDefault="003824E8" w:rsidP="003824E8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94DD5">
        <w:rPr>
          <w:lang w:val="zh-CN"/>
        </w:rPr>
        <w:tab/>
      </w:r>
      <w:r w:rsidRPr="00B94DD5">
        <w:rPr>
          <w:lang w:val="zh-CN"/>
        </w:rPr>
        <w:tab/>
      </w:r>
      <w:r w:rsidRPr="00B94DD5">
        <w:rPr>
          <w:lang w:val="zh-CN"/>
        </w:rPr>
        <w:tab/>
      </w:r>
      <w:r w:rsidRPr="00B94DD5">
        <w:rPr>
          <w:lang w:val="zh-CN"/>
        </w:rPr>
        <w:tab/>
        <w:t>&lt;prop key="bbb"&gt;</w:t>
      </w:r>
      <w:r w:rsidRPr="00B94DD5">
        <w:rPr>
          <w:lang w:val="zh-CN"/>
        </w:rPr>
        <w:t>老五</w:t>
      </w:r>
      <w:r w:rsidRPr="00B94DD5">
        <w:rPr>
          <w:lang w:val="zh-CN"/>
        </w:rPr>
        <w:t>&lt;/prop&gt;</w:t>
      </w:r>
    </w:p>
    <w:p w:rsidR="003824E8" w:rsidRPr="00B94DD5" w:rsidRDefault="003824E8" w:rsidP="003824E8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94DD5">
        <w:rPr>
          <w:lang w:val="zh-CN"/>
        </w:rPr>
        <w:tab/>
      </w:r>
      <w:r w:rsidRPr="00B94DD5">
        <w:rPr>
          <w:lang w:val="zh-CN"/>
        </w:rPr>
        <w:tab/>
      </w:r>
      <w:r w:rsidRPr="00B94DD5">
        <w:rPr>
          <w:lang w:val="zh-CN"/>
        </w:rPr>
        <w:tab/>
        <w:t>&lt;/props&gt;</w:t>
      </w:r>
    </w:p>
    <w:p w:rsidR="003824E8" w:rsidRPr="00B94DD5" w:rsidRDefault="003824E8" w:rsidP="003824E8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94DD5">
        <w:rPr>
          <w:lang w:val="zh-CN"/>
        </w:rPr>
        <w:tab/>
      </w:r>
      <w:r w:rsidRPr="00B94DD5">
        <w:rPr>
          <w:lang w:val="zh-CN"/>
        </w:rPr>
        <w:tab/>
        <w:t>&lt;/property&gt;</w:t>
      </w:r>
    </w:p>
    <w:p w:rsidR="006D3673" w:rsidRPr="0063766C" w:rsidRDefault="003824E8" w:rsidP="00B94DD5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B94DD5">
        <w:rPr>
          <w:lang w:val="zh-CN"/>
        </w:rPr>
        <w:tab/>
        <w:t>&lt;/bean&gt;</w:t>
      </w:r>
      <w:r w:rsidR="006D3673" w:rsidRPr="0063766C">
        <w:rPr>
          <w:rFonts w:hint="eastAsia"/>
          <w:lang w:val="zh-CN"/>
        </w:rPr>
        <w:br/>
      </w:r>
    </w:p>
    <w:p w:rsidR="00B611C6" w:rsidRPr="000C646F" w:rsidRDefault="006D3673" w:rsidP="000C646F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0C646F">
        <w:rPr>
          <w:rFonts w:hint="eastAsia"/>
          <w:lang w:val="zh-CN"/>
        </w:rPr>
        <w:lastRenderedPageBreak/>
        <w:t>在</w:t>
      </w:r>
      <w:r w:rsidRPr="000C646F">
        <w:rPr>
          <w:rFonts w:hint="eastAsia"/>
          <w:lang w:val="zh-CN"/>
        </w:rPr>
        <w:t>demo1</w:t>
      </w:r>
      <w:r w:rsidRPr="000C646F">
        <w:rPr>
          <w:rFonts w:hint="eastAsia"/>
          <w:lang w:val="zh-CN"/>
        </w:rPr>
        <w:t>类中完成测试方法，获取到</w:t>
      </w:r>
      <w:r w:rsidRPr="000C646F">
        <w:rPr>
          <w:rFonts w:hint="eastAsia"/>
          <w:lang w:val="zh-CN"/>
        </w:rPr>
        <w:t>User</w:t>
      </w:r>
      <w:r w:rsidRPr="000C646F">
        <w:rPr>
          <w:rFonts w:hint="eastAsia"/>
          <w:lang w:val="zh-CN"/>
        </w:rPr>
        <w:t>对象，在控制台输出结果。</w:t>
      </w:r>
      <w:r w:rsidR="00463F9B" w:rsidRPr="000C646F">
        <w:rPr>
          <w:lang w:val="zh-CN"/>
        </w:rPr>
        <w:br/>
      </w:r>
      <w:r w:rsidR="00B611C6" w:rsidRPr="000C646F">
        <w:rPr>
          <w:lang w:val="zh-CN"/>
        </w:rPr>
        <w:t>@Test</w:t>
      </w:r>
    </w:p>
    <w:p w:rsidR="00B611C6" w:rsidRPr="000C646F" w:rsidRDefault="00B611C6" w:rsidP="00B611C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0C646F">
        <w:rPr>
          <w:lang w:val="zh-CN"/>
        </w:rPr>
        <w:tab/>
        <w:t>public void run1(){</w:t>
      </w:r>
    </w:p>
    <w:p w:rsidR="00B611C6" w:rsidRPr="007E259F" w:rsidRDefault="00B611C6" w:rsidP="00B611C6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proofErr w:type="spellStart"/>
      <w:r w:rsidRPr="007E259F">
        <w:t>ApplicationContext</w:t>
      </w:r>
      <w:proofErr w:type="spellEnd"/>
      <w:r w:rsidRPr="007E259F">
        <w:t xml:space="preserve"> ac = new </w:t>
      </w:r>
      <w:proofErr w:type="gramStart"/>
      <w:r w:rsidRPr="007E259F">
        <w:t>ClassPathXmlApplicationContext(</w:t>
      </w:r>
      <w:proofErr w:type="gramEnd"/>
      <w:r w:rsidRPr="007E259F">
        <w:t>"classpath:applicationContext.xml");</w:t>
      </w:r>
    </w:p>
    <w:p w:rsidR="00B611C6" w:rsidRPr="007E259F" w:rsidRDefault="00B611C6" w:rsidP="00B611C6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 xml:space="preserve">User u = (User) </w:t>
      </w:r>
      <w:proofErr w:type="spellStart"/>
      <w:proofErr w:type="gramStart"/>
      <w:r w:rsidRPr="007E259F">
        <w:t>ac.getBean</w:t>
      </w:r>
      <w:proofErr w:type="spellEnd"/>
      <w:r w:rsidRPr="007E259F">
        <w:t>(</w:t>
      </w:r>
      <w:proofErr w:type="gramEnd"/>
      <w:r w:rsidRPr="007E259F">
        <w:t>"user");</w:t>
      </w:r>
    </w:p>
    <w:p w:rsidR="00B611C6" w:rsidRPr="000C646F" w:rsidRDefault="00B611C6" w:rsidP="00B611C6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0C646F">
        <w:rPr>
          <w:lang w:val="zh-CN"/>
        </w:rPr>
        <w:t>System.out.println(u);</w:t>
      </w:r>
    </w:p>
    <w:p w:rsidR="006D3673" w:rsidRPr="006D3673" w:rsidRDefault="00B611C6" w:rsidP="00B503A3">
      <w:pPr>
        <w:pStyle w:val="a8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lang w:val="zh-CN"/>
        </w:rPr>
      </w:pPr>
      <w:r w:rsidRPr="000C646F">
        <w:rPr>
          <w:lang w:val="zh-CN"/>
        </w:rPr>
        <w:tab/>
        <w:t>}</w:t>
      </w:r>
      <w:r w:rsidR="006D3673" w:rsidRPr="00EE2184">
        <w:rPr>
          <w:lang w:val="zh-CN"/>
        </w:rPr>
        <w:br/>
      </w: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0C6053"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FA5" w:rsidRPr="005A6FA5" w:rsidRDefault="0098159F" w:rsidP="0022248E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Spring</w:t>
      </w:r>
      <w:r>
        <w:rPr>
          <w:rFonts w:hint="eastAsia"/>
          <w:lang w:val="zh-CN"/>
        </w:rPr>
        <w:t>框架</w:t>
      </w:r>
      <w:r>
        <w:rPr>
          <w:rFonts w:hint="eastAsia"/>
          <w:lang w:val="zh-CN"/>
        </w:rPr>
        <w:t>IOC</w:t>
      </w:r>
      <w:r>
        <w:rPr>
          <w:rFonts w:hint="eastAsia"/>
          <w:lang w:val="zh-CN"/>
        </w:rPr>
        <w:t>的依赖注入方式，给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类的三个属性赋值，</w:t>
      </w:r>
      <w:r w:rsidR="00017998">
        <w:rPr>
          <w:rFonts w:hint="eastAsia"/>
          <w:lang w:val="zh-CN"/>
        </w:rPr>
        <w:t>使用</w:t>
      </w:r>
      <w:r w:rsidR="00017998">
        <w:rPr>
          <w:rFonts w:hint="eastAsia"/>
          <w:lang w:val="zh-CN"/>
        </w:rPr>
        <w:t>ApplicationContext</w:t>
      </w:r>
      <w:r w:rsidR="00017998">
        <w:rPr>
          <w:rFonts w:hint="eastAsia"/>
          <w:lang w:val="zh-CN"/>
        </w:rPr>
        <w:t>工厂获取到</w:t>
      </w:r>
      <w:r w:rsidR="00017998">
        <w:rPr>
          <w:rFonts w:hint="eastAsia"/>
          <w:lang w:val="zh-CN"/>
        </w:rPr>
        <w:t>User</w:t>
      </w:r>
      <w:r w:rsidR="00017998">
        <w:rPr>
          <w:rFonts w:hint="eastAsia"/>
          <w:lang w:val="zh-CN"/>
        </w:rPr>
        <w:t>类的对象，重写</w:t>
      </w:r>
      <w:r w:rsidR="00017998">
        <w:rPr>
          <w:rFonts w:hint="eastAsia"/>
          <w:lang w:val="zh-CN"/>
        </w:rPr>
        <w:t>User</w:t>
      </w:r>
      <w:r w:rsidR="00017998">
        <w:rPr>
          <w:rFonts w:hint="eastAsia"/>
          <w:lang w:val="zh-CN"/>
        </w:rPr>
        <w:t>类的</w:t>
      </w:r>
      <w:r w:rsidR="00017998">
        <w:rPr>
          <w:rFonts w:hint="eastAsia"/>
          <w:lang w:val="zh-CN"/>
        </w:rPr>
        <w:t>toString</w:t>
      </w:r>
      <w:r w:rsidR="00017998">
        <w:rPr>
          <w:rFonts w:hint="eastAsia"/>
          <w:lang w:val="zh-CN"/>
        </w:rPr>
        <w:t>方法，在控制台上打印结果。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A118A" w:rsidRPr="008C2D72" w:rsidRDefault="004664FD" w:rsidP="008C2D72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请在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配置文件中</w:t>
      </w:r>
      <w:r w:rsidRPr="008C2D72">
        <w:rPr>
          <w:rFonts w:hint="eastAsia"/>
          <w:lang w:val="zh-CN"/>
        </w:rPr>
        <w:t>编写</w:t>
      </w:r>
      <w:r w:rsidRPr="008C2D72">
        <w:rPr>
          <w:rFonts w:hint="eastAsia"/>
          <w:lang w:val="zh-CN"/>
        </w:rPr>
        <w:t>User</w:t>
      </w:r>
      <w:r w:rsidRPr="008C2D72">
        <w:rPr>
          <w:rFonts w:hint="eastAsia"/>
          <w:lang w:val="zh-CN"/>
        </w:rPr>
        <w:t>类的配置文件，并且完成依赖注入</w:t>
      </w:r>
      <w:r w:rsidR="00FF618D" w:rsidRPr="008C2D72">
        <w:rPr>
          <w:lang w:val="zh-CN"/>
        </w:rPr>
        <w:br/>
      </w:r>
      <w:r w:rsidR="004A118A" w:rsidRPr="008C2D72">
        <w:rPr>
          <w:lang w:val="zh-CN"/>
        </w:rPr>
        <w:t>&lt;bean id="user" class="</w:t>
      </w:r>
      <w:r w:rsidR="0039328D" w:rsidRPr="0039328D">
        <w:rPr>
          <w:rFonts w:hint="eastAsia"/>
          <w:lang w:val="zh-CN"/>
        </w:rPr>
        <w:t xml:space="preserve"> </w:t>
      </w:r>
      <w:r w:rsidR="0039328D">
        <w:rPr>
          <w:rFonts w:hint="eastAsia"/>
          <w:lang w:val="zh-CN"/>
        </w:rPr>
        <w:t>com.igeek</w:t>
      </w:r>
      <w:r w:rsidR="004A118A" w:rsidRPr="008C2D72">
        <w:rPr>
          <w:lang w:val="zh-CN"/>
        </w:rPr>
        <w:t>.demo1.User"&gt;</w:t>
      </w:r>
    </w:p>
    <w:p w:rsidR="004A118A" w:rsidRPr="007E259F" w:rsidRDefault="004A118A" w:rsidP="004A118A">
      <w:pPr>
        <w:autoSpaceDE w:val="0"/>
        <w:autoSpaceDN w:val="0"/>
        <w:adjustRightInd w:val="0"/>
        <w:spacing w:line="240" w:lineRule="auto"/>
        <w:jc w:val="left"/>
      </w:pPr>
      <w:r w:rsidRPr="00A73599">
        <w:rPr>
          <w:lang w:val="zh-CN"/>
        </w:rPr>
        <w:tab/>
      </w:r>
      <w:r w:rsidRPr="00A73599">
        <w:rPr>
          <w:lang w:val="zh-CN"/>
        </w:rPr>
        <w:tab/>
      </w:r>
      <w:r w:rsidRPr="007E259F">
        <w:t>&lt;pro</w:t>
      </w:r>
      <w:r w:rsidR="0039328D">
        <w:t>perty name="name" value="</w:t>
      </w:r>
      <w:proofErr w:type="spellStart"/>
      <w:r w:rsidR="0039328D">
        <w:t>i</w:t>
      </w:r>
      <w:r w:rsidR="0039328D">
        <w:rPr>
          <w:rFonts w:hint="eastAsia"/>
        </w:rPr>
        <w:t>geek</w:t>
      </w:r>
      <w:proofErr w:type="spellEnd"/>
      <w:r w:rsidRPr="007E259F">
        <w:t>/&gt;</w:t>
      </w:r>
    </w:p>
    <w:p w:rsidR="004A118A" w:rsidRPr="007E259F" w:rsidRDefault="004A118A" w:rsidP="004A118A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&lt;property name="age" value="20"/&gt;</w:t>
      </w:r>
    </w:p>
    <w:p w:rsidR="004A118A" w:rsidRPr="007E259F" w:rsidRDefault="004A118A" w:rsidP="004A118A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&lt;property name="hobby"&gt;</w:t>
      </w:r>
    </w:p>
    <w:p w:rsidR="004A118A" w:rsidRPr="00A73599" w:rsidRDefault="004A118A" w:rsidP="004A118A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7E259F">
        <w:tab/>
      </w:r>
      <w:r w:rsidRPr="00A73599">
        <w:rPr>
          <w:lang w:val="zh-CN"/>
        </w:rPr>
        <w:t>&lt;array&gt;</w:t>
      </w:r>
    </w:p>
    <w:p w:rsidR="004A118A" w:rsidRPr="00A73599" w:rsidRDefault="004A118A" w:rsidP="004A118A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A73599">
        <w:rPr>
          <w:lang w:val="zh-CN"/>
        </w:rPr>
        <w:tab/>
      </w:r>
      <w:r w:rsidRPr="00A73599">
        <w:rPr>
          <w:lang w:val="zh-CN"/>
        </w:rPr>
        <w:tab/>
      </w:r>
      <w:r w:rsidRPr="00A73599">
        <w:rPr>
          <w:lang w:val="zh-CN"/>
        </w:rPr>
        <w:tab/>
      </w:r>
      <w:r w:rsidRPr="00A73599">
        <w:rPr>
          <w:lang w:val="zh-CN"/>
        </w:rPr>
        <w:tab/>
        <w:t>&lt;value&gt;</w:t>
      </w:r>
      <w:r w:rsidRPr="00A73599">
        <w:rPr>
          <w:lang w:val="zh-CN"/>
        </w:rPr>
        <w:t>篮球</w:t>
      </w:r>
      <w:r w:rsidRPr="00A73599">
        <w:rPr>
          <w:lang w:val="zh-CN"/>
        </w:rPr>
        <w:t>&lt;/value&gt;</w:t>
      </w:r>
    </w:p>
    <w:p w:rsidR="004A118A" w:rsidRPr="00A73599" w:rsidRDefault="004A118A" w:rsidP="004A118A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A73599">
        <w:rPr>
          <w:lang w:val="zh-CN"/>
        </w:rPr>
        <w:tab/>
      </w:r>
      <w:r w:rsidRPr="00A73599">
        <w:rPr>
          <w:lang w:val="zh-CN"/>
        </w:rPr>
        <w:tab/>
      </w:r>
      <w:r w:rsidRPr="00A73599">
        <w:rPr>
          <w:lang w:val="zh-CN"/>
        </w:rPr>
        <w:tab/>
      </w:r>
      <w:r w:rsidRPr="00A73599">
        <w:rPr>
          <w:lang w:val="zh-CN"/>
        </w:rPr>
        <w:tab/>
        <w:t>&lt;value&gt;</w:t>
      </w:r>
      <w:r w:rsidRPr="00A73599">
        <w:rPr>
          <w:lang w:val="zh-CN"/>
        </w:rPr>
        <w:t>足球</w:t>
      </w:r>
      <w:r w:rsidRPr="00A73599">
        <w:rPr>
          <w:lang w:val="zh-CN"/>
        </w:rPr>
        <w:t>&lt;/value&gt;</w:t>
      </w:r>
    </w:p>
    <w:p w:rsidR="004A118A" w:rsidRPr="00A73599" w:rsidRDefault="004A118A" w:rsidP="004A118A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A73599">
        <w:rPr>
          <w:lang w:val="zh-CN"/>
        </w:rPr>
        <w:tab/>
      </w:r>
      <w:r w:rsidRPr="00A73599">
        <w:rPr>
          <w:lang w:val="zh-CN"/>
        </w:rPr>
        <w:tab/>
      </w:r>
      <w:r w:rsidRPr="00A73599">
        <w:rPr>
          <w:lang w:val="zh-CN"/>
        </w:rPr>
        <w:tab/>
        <w:t>&lt;/array&gt;</w:t>
      </w:r>
    </w:p>
    <w:p w:rsidR="004A118A" w:rsidRPr="00A73599" w:rsidRDefault="004A118A" w:rsidP="004A118A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A73599">
        <w:rPr>
          <w:lang w:val="zh-CN"/>
        </w:rPr>
        <w:tab/>
      </w:r>
      <w:r w:rsidRPr="00A73599">
        <w:rPr>
          <w:lang w:val="zh-CN"/>
        </w:rPr>
        <w:tab/>
        <w:t>&lt;/property&gt;</w:t>
      </w:r>
    </w:p>
    <w:p w:rsidR="005A6FA5" w:rsidRPr="00BF3D23" w:rsidRDefault="004A118A" w:rsidP="005C68CA">
      <w:pPr>
        <w:pStyle w:val="a8"/>
        <w:ind w:left="165" w:firstLineChars="0" w:firstLine="0"/>
        <w:rPr>
          <w:lang w:val="zh-CN"/>
        </w:rPr>
      </w:pPr>
      <w:r w:rsidRPr="00A73599">
        <w:rPr>
          <w:lang w:val="zh-CN"/>
        </w:rPr>
        <w:t>&lt;/bean&gt;</w:t>
      </w:r>
    </w:p>
    <w:p w:rsidR="005A6FA5" w:rsidRPr="00BD6B6B" w:rsidRDefault="005A6FA5" w:rsidP="00BD6B6B">
      <w:pPr>
        <w:rPr>
          <w:lang w:val="zh-CN"/>
        </w:rPr>
      </w:pPr>
    </w:p>
    <w:p w:rsidR="00BE4953" w:rsidRPr="006E2ECD" w:rsidRDefault="005B19C0" w:rsidP="006E2ECD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请在</w:t>
      </w:r>
      <w:r>
        <w:rPr>
          <w:rFonts w:hint="eastAsia"/>
          <w:lang w:val="zh-CN"/>
        </w:rPr>
        <w:t>Demo1</w:t>
      </w:r>
      <w:r>
        <w:rPr>
          <w:rFonts w:hint="eastAsia"/>
          <w:lang w:val="zh-CN"/>
        </w:rPr>
        <w:t>类中的</w:t>
      </w:r>
      <w:r w:rsidRPr="006E2ECD">
        <w:rPr>
          <w:rFonts w:hint="eastAsia"/>
          <w:lang w:val="zh-CN"/>
        </w:rPr>
        <w:t>run1()</w:t>
      </w:r>
      <w:r w:rsidRPr="006E2ECD">
        <w:rPr>
          <w:rFonts w:hint="eastAsia"/>
          <w:lang w:val="zh-CN"/>
        </w:rPr>
        <w:t>测试方法中编写从</w:t>
      </w:r>
      <w:r w:rsidRPr="006E2ECD">
        <w:rPr>
          <w:rFonts w:hint="eastAsia"/>
          <w:lang w:val="zh-CN"/>
        </w:rPr>
        <w:t>IOC</w:t>
      </w:r>
      <w:r w:rsidRPr="006E2ECD">
        <w:rPr>
          <w:rFonts w:hint="eastAsia"/>
          <w:lang w:val="zh-CN"/>
        </w:rPr>
        <w:t>容器中获取</w:t>
      </w:r>
      <w:r w:rsidRPr="006E2ECD">
        <w:rPr>
          <w:rFonts w:hint="eastAsia"/>
          <w:lang w:val="zh-CN"/>
        </w:rPr>
        <w:t>User</w:t>
      </w:r>
      <w:r w:rsidRPr="006E2ECD">
        <w:rPr>
          <w:rFonts w:hint="eastAsia"/>
          <w:lang w:val="zh-CN"/>
        </w:rPr>
        <w:t>对象的方法，在控制台打印结果</w:t>
      </w:r>
      <w:r w:rsidR="00FF6FFD" w:rsidRPr="006E2ECD">
        <w:rPr>
          <w:rFonts w:hint="eastAsia"/>
          <w:lang w:val="zh-CN"/>
        </w:rPr>
        <w:t>。</w:t>
      </w:r>
      <w:r w:rsidR="00FF6FFD" w:rsidRPr="006E2ECD">
        <w:rPr>
          <w:lang w:val="zh-CN"/>
        </w:rPr>
        <w:br/>
      </w:r>
      <w:r w:rsidR="00BE4953" w:rsidRPr="006E2ECD">
        <w:rPr>
          <w:lang w:val="zh-CN"/>
        </w:rPr>
        <w:t>public class Demo1 {</w:t>
      </w:r>
    </w:p>
    <w:p w:rsidR="00BE4953" w:rsidRPr="00B40EC6" w:rsidRDefault="00BE4953" w:rsidP="00BE495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40EC6">
        <w:rPr>
          <w:lang w:val="zh-CN"/>
        </w:rPr>
        <w:tab/>
      </w:r>
    </w:p>
    <w:p w:rsidR="00BE4953" w:rsidRPr="00B40EC6" w:rsidRDefault="00BE4953" w:rsidP="00BE495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40EC6">
        <w:rPr>
          <w:lang w:val="zh-CN"/>
        </w:rPr>
        <w:tab/>
        <w:t>@Test</w:t>
      </w:r>
    </w:p>
    <w:p w:rsidR="00BE4953" w:rsidRPr="00B40EC6" w:rsidRDefault="00BE4953" w:rsidP="00BE495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40EC6">
        <w:rPr>
          <w:lang w:val="zh-CN"/>
        </w:rPr>
        <w:tab/>
        <w:t>public void run1(){</w:t>
      </w:r>
    </w:p>
    <w:p w:rsidR="00BE4953" w:rsidRPr="007E259F" w:rsidRDefault="00BE4953" w:rsidP="00BE4953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proofErr w:type="spellStart"/>
      <w:r w:rsidRPr="007E259F">
        <w:t>ApplicationContext</w:t>
      </w:r>
      <w:proofErr w:type="spellEnd"/>
      <w:r w:rsidRPr="007E259F">
        <w:t xml:space="preserve"> ac = new </w:t>
      </w:r>
      <w:proofErr w:type="gramStart"/>
      <w:r w:rsidRPr="007E259F">
        <w:t>ClassPathXmlApplicationContext(</w:t>
      </w:r>
      <w:proofErr w:type="gramEnd"/>
      <w:r w:rsidRPr="007E259F">
        <w:t>"classpath:applicationContext.xml");</w:t>
      </w:r>
    </w:p>
    <w:p w:rsidR="00BE4953" w:rsidRPr="007E259F" w:rsidRDefault="00BE4953" w:rsidP="00BE4953">
      <w:pPr>
        <w:autoSpaceDE w:val="0"/>
        <w:autoSpaceDN w:val="0"/>
        <w:adjustRightInd w:val="0"/>
        <w:spacing w:line="240" w:lineRule="auto"/>
        <w:jc w:val="left"/>
      </w:pPr>
      <w:r w:rsidRPr="007E259F">
        <w:lastRenderedPageBreak/>
        <w:tab/>
      </w:r>
      <w:r w:rsidRPr="007E259F">
        <w:tab/>
        <w:t xml:space="preserve">User u = (User) </w:t>
      </w:r>
      <w:proofErr w:type="spellStart"/>
      <w:proofErr w:type="gramStart"/>
      <w:r w:rsidRPr="007E259F">
        <w:t>ac.getBean</w:t>
      </w:r>
      <w:proofErr w:type="spellEnd"/>
      <w:r w:rsidRPr="007E259F">
        <w:t>(</w:t>
      </w:r>
      <w:proofErr w:type="gramEnd"/>
      <w:r w:rsidRPr="007E259F">
        <w:t>"user");</w:t>
      </w:r>
    </w:p>
    <w:p w:rsidR="00BE4953" w:rsidRPr="00B40EC6" w:rsidRDefault="00BE4953" w:rsidP="00BE495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B40EC6">
        <w:rPr>
          <w:lang w:val="zh-CN"/>
        </w:rPr>
        <w:t>System.out.println(u);</w:t>
      </w:r>
    </w:p>
    <w:p w:rsidR="00BE4953" w:rsidRPr="00B40EC6" w:rsidRDefault="00BE4953" w:rsidP="00BE4953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B40EC6">
        <w:rPr>
          <w:lang w:val="zh-CN"/>
        </w:rPr>
        <w:tab/>
        <w:t>}</w:t>
      </w:r>
    </w:p>
    <w:p w:rsidR="00BA394B" w:rsidRPr="00BA394B" w:rsidRDefault="00BE4953" w:rsidP="00FB1612">
      <w:pPr>
        <w:pStyle w:val="a8"/>
        <w:ind w:left="360" w:firstLineChars="0" w:firstLine="0"/>
        <w:rPr>
          <w:lang w:val="zh-CN"/>
        </w:rPr>
      </w:pPr>
      <w:r w:rsidRPr="00B40EC6">
        <w:rPr>
          <w:lang w:val="zh-CN"/>
        </w:rPr>
        <w:t>}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0C6053">
        <w:rPr>
          <w:rFonts w:hint="eastAsia"/>
          <w:lang w:val="zh-CN"/>
        </w:rPr>
        <w:t>4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11A18" w:rsidRDefault="0077237C" w:rsidP="00B11A1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7237C" w:rsidRPr="00B11A18" w:rsidRDefault="003372FF" w:rsidP="00B11A18">
      <w:pPr>
        <w:pStyle w:val="3"/>
        <w:numPr>
          <w:ilvl w:val="0"/>
          <w:numId w:val="0"/>
        </w:numPr>
        <w:rPr>
          <w:lang w:val="zh-CN"/>
        </w:rPr>
      </w:pPr>
      <w:r w:rsidRPr="00B11A18">
        <w:rPr>
          <w:b w:val="0"/>
          <w:sz w:val="21"/>
          <w:szCs w:val="21"/>
          <w:lang w:val="zh-CN"/>
        </w:rPr>
        <w:br/>
      </w:r>
      <w:r w:rsidRPr="00B11A18">
        <w:rPr>
          <w:rFonts w:hint="eastAsia"/>
          <w:b w:val="0"/>
          <w:sz w:val="21"/>
          <w:szCs w:val="21"/>
          <w:lang w:val="zh-CN"/>
        </w:rPr>
        <w:t>现在有</w:t>
      </w:r>
      <w:r w:rsidRPr="00B11A18">
        <w:rPr>
          <w:rFonts w:hint="eastAsia"/>
          <w:b w:val="0"/>
          <w:sz w:val="21"/>
          <w:szCs w:val="21"/>
          <w:lang w:val="zh-CN"/>
        </w:rPr>
        <w:t>UserServiceImpl</w:t>
      </w:r>
      <w:r w:rsidRPr="00B11A18">
        <w:rPr>
          <w:rFonts w:hint="eastAsia"/>
          <w:b w:val="0"/>
          <w:sz w:val="21"/>
          <w:szCs w:val="21"/>
          <w:lang w:val="zh-CN"/>
        </w:rPr>
        <w:t>实现类和</w:t>
      </w:r>
      <w:r w:rsidRPr="00B11A18">
        <w:rPr>
          <w:rFonts w:hint="eastAsia"/>
          <w:b w:val="0"/>
          <w:sz w:val="21"/>
          <w:szCs w:val="21"/>
          <w:lang w:val="zh-CN"/>
        </w:rPr>
        <w:t>UserDaoImpl</w:t>
      </w:r>
      <w:r w:rsidRPr="00B11A18">
        <w:rPr>
          <w:rFonts w:hint="eastAsia"/>
          <w:b w:val="0"/>
          <w:sz w:val="21"/>
          <w:szCs w:val="21"/>
          <w:lang w:val="zh-CN"/>
        </w:rPr>
        <w:t>实现类，要求把</w:t>
      </w:r>
      <w:proofErr w:type="gramStart"/>
      <w:r w:rsidRPr="00B11A18">
        <w:rPr>
          <w:rFonts w:hint="eastAsia"/>
          <w:b w:val="0"/>
          <w:sz w:val="21"/>
          <w:szCs w:val="21"/>
          <w:lang w:val="zh-CN"/>
        </w:rPr>
        <w:t>这个类都使用</w:t>
      </w:r>
      <w:proofErr w:type="gramEnd"/>
      <w:r w:rsidRPr="00B11A18">
        <w:rPr>
          <w:rFonts w:hint="eastAsia"/>
          <w:b w:val="0"/>
          <w:sz w:val="21"/>
          <w:szCs w:val="21"/>
          <w:lang w:val="zh-CN"/>
        </w:rPr>
        <w:t>Spring</w:t>
      </w:r>
      <w:r w:rsidRPr="00B11A18">
        <w:rPr>
          <w:rFonts w:hint="eastAsia"/>
          <w:b w:val="0"/>
          <w:sz w:val="21"/>
          <w:szCs w:val="21"/>
          <w:lang w:val="zh-CN"/>
        </w:rPr>
        <w:t>的</w:t>
      </w:r>
      <w:r w:rsidRPr="00B11A18">
        <w:rPr>
          <w:rFonts w:hint="eastAsia"/>
          <w:b w:val="0"/>
          <w:sz w:val="21"/>
          <w:szCs w:val="21"/>
          <w:lang w:val="zh-CN"/>
        </w:rPr>
        <w:t>IOC</w:t>
      </w:r>
      <w:r w:rsidRPr="00B11A18">
        <w:rPr>
          <w:rFonts w:hint="eastAsia"/>
          <w:b w:val="0"/>
          <w:sz w:val="21"/>
          <w:szCs w:val="21"/>
          <w:lang w:val="zh-CN"/>
        </w:rPr>
        <w:t>进行管理，并且需要把</w:t>
      </w:r>
      <w:r w:rsidRPr="00B11A18">
        <w:rPr>
          <w:rFonts w:hint="eastAsia"/>
          <w:b w:val="0"/>
          <w:sz w:val="21"/>
          <w:szCs w:val="21"/>
          <w:lang w:val="zh-CN"/>
        </w:rPr>
        <w:t>UserDaoImpl</w:t>
      </w:r>
      <w:r w:rsidRPr="00B11A18">
        <w:rPr>
          <w:rFonts w:hint="eastAsia"/>
          <w:b w:val="0"/>
          <w:sz w:val="21"/>
          <w:szCs w:val="21"/>
          <w:lang w:val="zh-CN"/>
        </w:rPr>
        <w:t>注入到</w:t>
      </w:r>
      <w:r w:rsidRPr="00B11A18">
        <w:rPr>
          <w:rFonts w:hint="eastAsia"/>
          <w:b w:val="0"/>
          <w:sz w:val="21"/>
          <w:szCs w:val="21"/>
          <w:lang w:val="zh-CN"/>
        </w:rPr>
        <w:t>UserServiceImpl</w:t>
      </w:r>
      <w:r w:rsidRPr="00B11A18">
        <w:rPr>
          <w:rFonts w:hint="eastAsia"/>
          <w:b w:val="0"/>
          <w:sz w:val="21"/>
          <w:szCs w:val="21"/>
          <w:lang w:val="zh-CN"/>
        </w:rPr>
        <w:t>属性中，在测试方法中获取到</w:t>
      </w:r>
      <w:r w:rsidRPr="00B11A18">
        <w:rPr>
          <w:rFonts w:hint="eastAsia"/>
          <w:b w:val="0"/>
          <w:sz w:val="21"/>
          <w:szCs w:val="21"/>
          <w:lang w:val="zh-CN"/>
        </w:rPr>
        <w:t>UserServiceImpl</w:t>
      </w:r>
      <w:r w:rsidRPr="00B11A18">
        <w:rPr>
          <w:rFonts w:hint="eastAsia"/>
          <w:b w:val="0"/>
          <w:sz w:val="21"/>
          <w:szCs w:val="21"/>
          <w:lang w:val="zh-CN"/>
        </w:rPr>
        <w:t>实现类对象，完成方法的调用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01D44" w:rsidRPr="00CE5AD2" w:rsidRDefault="004D1209" w:rsidP="00CE5AD2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CE5AD2">
        <w:rPr>
          <w:rFonts w:hint="eastAsia"/>
          <w:lang w:val="zh-CN"/>
        </w:rPr>
        <w:t>请在</w:t>
      </w:r>
      <w:r w:rsidRPr="00CE5AD2">
        <w:rPr>
          <w:rFonts w:hint="eastAsia"/>
          <w:lang w:val="zh-CN"/>
        </w:rPr>
        <w:t>applicationContext.xml</w:t>
      </w:r>
      <w:r w:rsidRPr="00CE5AD2">
        <w:rPr>
          <w:rFonts w:hint="eastAsia"/>
          <w:lang w:val="zh-CN"/>
        </w:rPr>
        <w:t>配置文件中配置</w:t>
      </w:r>
      <w:r w:rsidRPr="00CE5AD2">
        <w:rPr>
          <w:rFonts w:hint="eastAsia"/>
          <w:lang w:val="zh-CN"/>
        </w:rPr>
        <w:t>UserServiceImpl</w:t>
      </w:r>
      <w:r w:rsidRPr="00CE5AD2">
        <w:rPr>
          <w:rFonts w:hint="eastAsia"/>
          <w:lang w:val="zh-CN"/>
        </w:rPr>
        <w:t>和</w:t>
      </w:r>
      <w:r w:rsidRPr="00CE5AD2">
        <w:rPr>
          <w:rFonts w:hint="eastAsia"/>
          <w:lang w:val="zh-CN"/>
        </w:rPr>
        <w:t>UserDaoImpl</w:t>
      </w:r>
      <w:r w:rsidRPr="00CE5AD2">
        <w:rPr>
          <w:rFonts w:hint="eastAsia"/>
          <w:lang w:val="zh-CN"/>
        </w:rPr>
        <w:t>，并且需要把</w:t>
      </w:r>
      <w:r w:rsidRPr="00CE5AD2">
        <w:rPr>
          <w:rFonts w:hint="eastAsia"/>
          <w:lang w:val="zh-CN"/>
        </w:rPr>
        <w:t>dao</w:t>
      </w:r>
      <w:r w:rsidRPr="00CE5AD2">
        <w:rPr>
          <w:rFonts w:hint="eastAsia"/>
          <w:lang w:val="zh-CN"/>
        </w:rPr>
        <w:t>对象注入到</w:t>
      </w:r>
      <w:r w:rsidRPr="00CE5AD2">
        <w:rPr>
          <w:rFonts w:hint="eastAsia"/>
          <w:lang w:val="zh-CN"/>
        </w:rPr>
        <w:t>service</w:t>
      </w:r>
      <w:r w:rsidRPr="00CE5AD2">
        <w:rPr>
          <w:rFonts w:hint="eastAsia"/>
          <w:lang w:val="zh-CN"/>
        </w:rPr>
        <w:t>属性中去，完成方法调用</w:t>
      </w:r>
      <w:r w:rsidR="000517B1" w:rsidRPr="00CE5AD2">
        <w:rPr>
          <w:lang w:val="zh-CN"/>
        </w:rPr>
        <w:br/>
      </w:r>
      <w:r w:rsidR="00001D44" w:rsidRPr="00CE5AD2">
        <w:rPr>
          <w:lang w:val="zh-CN"/>
        </w:rPr>
        <w:t>&lt;bean id="userService" class="</w:t>
      </w:r>
      <w:r w:rsidR="0039328D" w:rsidRPr="0039328D">
        <w:rPr>
          <w:rFonts w:hint="eastAsia"/>
          <w:lang w:val="zh-CN"/>
        </w:rPr>
        <w:t xml:space="preserve"> </w:t>
      </w:r>
      <w:r w:rsidR="0039328D">
        <w:rPr>
          <w:rFonts w:hint="eastAsia"/>
          <w:lang w:val="zh-CN"/>
        </w:rPr>
        <w:t>com.igeek</w:t>
      </w:r>
      <w:r w:rsidR="00001D44" w:rsidRPr="00CE5AD2">
        <w:rPr>
          <w:lang w:val="zh-CN"/>
        </w:rPr>
        <w:t>.service.impl.UserServiceImpl"&gt;</w:t>
      </w:r>
    </w:p>
    <w:p w:rsidR="00001D44" w:rsidRPr="007E259F" w:rsidRDefault="00001D44" w:rsidP="00001D44">
      <w:pPr>
        <w:autoSpaceDE w:val="0"/>
        <w:autoSpaceDN w:val="0"/>
        <w:adjustRightInd w:val="0"/>
        <w:spacing w:line="240" w:lineRule="auto"/>
        <w:jc w:val="left"/>
      </w:pPr>
      <w:r w:rsidRPr="006A3505">
        <w:rPr>
          <w:lang w:val="zh-CN"/>
        </w:rPr>
        <w:tab/>
      </w:r>
      <w:r w:rsidRPr="006A3505">
        <w:rPr>
          <w:lang w:val="zh-CN"/>
        </w:rPr>
        <w:tab/>
      </w:r>
      <w:r w:rsidRPr="007E259F">
        <w:t>&lt;property name="</w:t>
      </w:r>
      <w:proofErr w:type="spellStart"/>
      <w:r w:rsidRPr="007E259F">
        <w:t>userDao</w:t>
      </w:r>
      <w:proofErr w:type="spellEnd"/>
      <w:r w:rsidRPr="007E259F">
        <w:t>" ref="</w:t>
      </w:r>
      <w:proofErr w:type="spellStart"/>
      <w:r w:rsidRPr="007E259F">
        <w:t>userDao</w:t>
      </w:r>
      <w:proofErr w:type="spellEnd"/>
      <w:r w:rsidRPr="007E259F">
        <w:t>"/&gt;</w:t>
      </w:r>
    </w:p>
    <w:p w:rsidR="00001D44" w:rsidRPr="007E259F" w:rsidRDefault="00001D44" w:rsidP="00001D44">
      <w:pPr>
        <w:autoSpaceDE w:val="0"/>
        <w:autoSpaceDN w:val="0"/>
        <w:adjustRightInd w:val="0"/>
        <w:spacing w:line="240" w:lineRule="auto"/>
        <w:jc w:val="left"/>
      </w:pPr>
      <w:r w:rsidRPr="007E259F">
        <w:tab/>
        <w:t>&lt;/bean&gt;</w:t>
      </w:r>
    </w:p>
    <w:p w:rsidR="00BA394B" w:rsidRPr="007E259F" w:rsidRDefault="00001D44" w:rsidP="006A3505">
      <w:pPr>
        <w:pStyle w:val="a8"/>
        <w:ind w:left="360" w:firstLineChars="0" w:firstLine="0"/>
      </w:pPr>
      <w:r w:rsidRPr="007E259F">
        <w:tab/>
        <w:t>&lt;bean id="</w:t>
      </w:r>
      <w:proofErr w:type="spellStart"/>
      <w:r w:rsidRPr="007E259F">
        <w:t>userDao</w:t>
      </w:r>
      <w:proofErr w:type="spellEnd"/>
      <w:r w:rsidRPr="007E259F">
        <w:t>" class="</w:t>
      </w:r>
      <w:r w:rsidR="0039328D" w:rsidRPr="0039328D">
        <w:rPr>
          <w:rFonts w:hint="eastAsia"/>
        </w:rPr>
        <w:t xml:space="preserve"> </w:t>
      </w:r>
      <w:proofErr w:type="spellStart"/>
      <w:r w:rsidR="0039328D" w:rsidRPr="0039328D">
        <w:rPr>
          <w:rFonts w:hint="eastAsia"/>
        </w:rPr>
        <w:t>com.igeek</w:t>
      </w:r>
      <w:r w:rsidRPr="007E259F">
        <w:t>.dao.impl.UserDaoImpl</w:t>
      </w:r>
      <w:proofErr w:type="spellEnd"/>
      <w:r w:rsidRPr="007E259F">
        <w:t>"/&gt;</w:t>
      </w:r>
    </w:p>
    <w:p w:rsidR="00DF5167" w:rsidRPr="007E259F" w:rsidRDefault="00DF5167" w:rsidP="006A3505">
      <w:pPr>
        <w:pStyle w:val="a8"/>
        <w:ind w:left="360" w:firstLineChars="0" w:firstLine="0"/>
      </w:pPr>
    </w:p>
    <w:p w:rsidR="002E111F" w:rsidRPr="007E259F" w:rsidRDefault="00036B7E" w:rsidP="00736DD2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</w:pPr>
      <w:r w:rsidRPr="00736DD2">
        <w:rPr>
          <w:rFonts w:hint="eastAsia"/>
          <w:lang w:val="zh-CN"/>
        </w:rPr>
        <w:t>请在</w:t>
      </w:r>
      <w:r w:rsidRPr="007E259F">
        <w:rPr>
          <w:rFonts w:hint="eastAsia"/>
        </w:rPr>
        <w:t>Demo1</w:t>
      </w:r>
      <w:r w:rsidRPr="00736DD2">
        <w:rPr>
          <w:rFonts w:hint="eastAsia"/>
          <w:lang w:val="zh-CN"/>
        </w:rPr>
        <w:t>类中的</w:t>
      </w:r>
      <w:r w:rsidRPr="007E259F">
        <w:rPr>
          <w:rFonts w:hint="eastAsia"/>
        </w:rPr>
        <w:t>run1()</w:t>
      </w:r>
      <w:r w:rsidRPr="00736DD2">
        <w:rPr>
          <w:rFonts w:hint="eastAsia"/>
          <w:lang w:val="zh-CN"/>
        </w:rPr>
        <w:t>测试方法中编写从</w:t>
      </w:r>
      <w:r w:rsidRPr="007E259F">
        <w:rPr>
          <w:rFonts w:hint="eastAsia"/>
        </w:rPr>
        <w:t>IOC</w:t>
      </w:r>
      <w:r w:rsidRPr="00736DD2">
        <w:rPr>
          <w:rFonts w:hint="eastAsia"/>
          <w:lang w:val="zh-CN"/>
        </w:rPr>
        <w:t>容器中获取</w:t>
      </w:r>
      <w:proofErr w:type="spellStart"/>
      <w:r w:rsidRPr="007E259F">
        <w:rPr>
          <w:rFonts w:hint="eastAsia"/>
        </w:rPr>
        <w:t>UserServiceImpl</w:t>
      </w:r>
      <w:proofErr w:type="spellEnd"/>
      <w:r w:rsidRPr="00736DD2">
        <w:rPr>
          <w:rFonts w:hint="eastAsia"/>
          <w:lang w:val="zh-CN"/>
        </w:rPr>
        <w:t>实现类对象</w:t>
      </w:r>
      <w:r w:rsidRPr="007E259F">
        <w:rPr>
          <w:rFonts w:hint="eastAsia"/>
        </w:rPr>
        <w:t>，</w:t>
      </w:r>
      <w:r w:rsidRPr="00736DD2">
        <w:rPr>
          <w:rFonts w:hint="eastAsia"/>
          <w:lang w:val="zh-CN"/>
        </w:rPr>
        <w:t>调用该对象的</w:t>
      </w:r>
      <w:r w:rsidRPr="007E259F">
        <w:rPr>
          <w:rFonts w:hint="eastAsia"/>
        </w:rPr>
        <w:t>save</w:t>
      </w:r>
      <w:r w:rsidRPr="00736DD2">
        <w:rPr>
          <w:rFonts w:hint="eastAsia"/>
          <w:lang w:val="zh-CN"/>
        </w:rPr>
        <w:t>方法</w:t>
      </w:r>
      <w:r w:rsidRPr="007E259F">
        <w:rPr>
          <w:rFonts w:hint="eastAsia"/>
        </w:rPr>
        <w:t>，</w:t>
      </w:r>
      <w:r w:rsidRPr="00736DD2">
        <w:rPr>
          <w:rFonts w:hint="eastAsia"/>
          <w:lang w:val="zh-CN"/>
        </w:rPr>
        <w:t>结果打印在控制台上</w:t>
      </w:r>
      <w:r w:rsidR="00431356" w:rsidRPr="007E259F">
        <w:br/>
      </w:r>
      <w:r w:rsidR="002E111F" w:rsidRPr="007E259F">
        <w:t>@Test</w:t>
      </w:r>
    </w:p>
    <w:p w:rsidR="002E111F" w:rsidRPr="007E259F" w:rsidRDefault="002E111F" w:rsidP="002E111F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proofErr w:type="gramStart"/>
      <w:r w:rsidRPr="007E259F">
        <w:t>public</w:t>
      </w:r>
      <w:proofErr w:type="gramEnd"/>
      <w:r w:rsidRPr="007E259F">
        <w:t xml:space="preserve"> void run1(){</w:t>
      </w:r>
    </w:p>
    <w:p w:rsidR="002E111F" w:rsidRPr="007E259F" w:rsidRDefault="002E111F" w:rsidP="002E111F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proofErr w:type="spellStart"/>
      <w:r w:rsidRPr="007E259F">
        <w:t>ApplicationContext</w:t>
      </w:r>
      <w:proofErr w:type="spellEnd"/>
      <w:r w:rsidRPr="007E259F">
        <w:t xml:space="preserve"> ac = new </w:t>
      </w:r>
      <w:proofErr w:type="gramStart"/>
      <w:r w:rsidRPr="007E259F">
        <w:t>ClassPathXmlApplicationContext(</w:t>
      </w:r>
      <w:proofErr w:type="gramEnd"/>
      <w:r w:rsidRPr="007E259F">
        <w:t>"classpath:applicationContext.xml");</w:t>
      </w:r>
    </w:p>
    <w:p w:rsidR="002E111F" w:rsidRPr="007E259F" w:rsidRDefault="002E111F" w:rsidP="002E111F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proofErr w:type="spellStart"/>
      <w:r w:rsidRPr="007E259F">
        <w:t>UserService</w:t>
      </w:r>
      <w:proofErr w:type="spellEnd"/>
      <w:r w:rsidRPr="007E259F">
        <w:t xml:space="preserve"> us = (</w:t>
      </w:r>
      <w:proofErr w:type="spellStart"/>
      <w:r w:rsidRPr="007E259F">
        <w:t>UserService</w:t>
      </w:r>
      <w:proofErr w:type="spellEnd"/>
      <w:r w:rsidRPr="007E259F">
        <w:t xml:space="preserve">) </w:t>
      </w:r>
      <w:proofErr w:type="spellStart"/>
      <w:proofErr w:type="gramStart"/>
      <w:r w:rsidRPr="007E259F">
        <w:t>ac.getBean</w:t>
      </w:r>
      <w:proofErr w:type="spellEnd"/>
      <w:r w:rsidRPr="007E259F">
        <w:t>(</w:t>
      </w:r>
      <w:proofErr w:type="gramEnd"/>
      <w:r w:rsidRPr="007E259F">
        <w:t>"</w:t>
      </w:r>
      <w:proofErr w:type="spellStart"/>
      <w:r w:rsidRPr="007E259F">
        <w:t>userService</w:t>
      </w:r>
      <w:proofErr w:type="spellEnd"/>
      <w:r w:rsidRPr="007E259F">
        <w:t>");</w:t>
      </w:r>
    </w:p>
    <w:p w:rsidR="002E111F" w:rsidRPr="00736DD2" w:rsidRDefault="002E111F" w:rsidP="002E111F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736DD2">
        <w:rPr>
          <w:lang w:val="zh-CN"/>
        </w:rPr>
        <w:t>us.save();</w:t>
      </w:r>
    </w:p>
    <w:p w:rsidR="00DF5167" w:rsidRPr="004D1209" w:rsidRDefault="002E111F" w:rsidP="00736DD2">
      <w:pPr>
        <w:pStyle w:val="a8"/>
        <w:ind w:left="360" w:firstLineChars="0" w:firstLine="0"/>
        <w:rPr>
          <w:lang w:val="zh-CN"/>
        </w:rPr>
      </w:pPr>
      <w:r w:rsidRPr="00736DD2">
        <w:rPr>
          <w:lang w:val="zh-CN"/>
        </w:rPr>
        <w:tab/>
        <w:t>}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0C6053">
        <w:rPr>
          <w:rFonts w:hint="eastAsia"/>
          <w:lang w:val="zh-CN"/>
        </w:rPr>
        <w:t>5</w:t>
      </w:r>
    </w:p>
    <w:p w:rsidR="00C75911" w:rsidRPr="005107E1" w:rsidRDefault="0077237C" w:rsidP="005107E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04519" w:rsidRPr="00E04251" w:rsidRDefault="00604519" w:rsidP="00604519">
      <w:pPr>
        <w:rPr>
          <w:lang w:val="zh-CN"/>
        </w:rPr>
      </w:pPr>
      <w:r w:rsidRPr="00E04251">
        <w:rPr>
          <w:rFonts w:hint="eastAsia"/>
          <w:bCs/>
          <w:lang w:val="zh-CN"/>
        </w:rPr>
        <w:t>使用</w:t>
      </w:r>
      <w:r w:rsidRPr="00E04251">
        <w:rPr>
          <w:rFonts w:hint="eastAsia"/>
          <w:bCs/>
          <w:lang w:val="zh-CN"/>
        </w:rPr>
        <w:t>Spring</w:t>
      </w:r>
      <w:r w:rsidRPr="00E04251">
        <w:rPr>
          <w:rFonts w:hint="eastAsia"/>
          <w:bCs/>
          <w:lang w:val="zh-CN"/>
        </w:rPr>
        <w:t>和</w:t>
      </w:r>
      <w:r w:rsidRPr="00E04251">
        <w:rPr>
          <w:rFonts w:hint="eastAsia"/>
          <w:bCs/>
          <w:lang w:val="zh-CN"/>
        </w:rPr>
        <w:t>Hibernate</w:t>
      </w:r>
      <w:r w:rsidRPr="00E04251">
        <w:rPr>
          <w:rFonts w:hint="eastAsia"/>
          <w:bCs/>
          <w:lang w:val="zh-CN"/>
        </w:rPr>
        <w:t>框架，把</w:t>
      </w:r>
      <w:r w:rsidRPr="00E04251">
        <w:rPr>
          <w:rFonts w:hint="eastAsia"/>
          <w:bCs/>
          <w:lang w:val="zh-CN"/>
        </w:rPr>
        <w:t>User</w:t>
      </w:r>
      <w:r w:rsidRPr="00E04251">
        <w:rPr>
          <w:rFonts w:hint="eastAsia"/>
          <w:bCs/>
          <w:lang w:val="zh-CN"/>
        </w:rPr>
        <w:t>对象的数据存入到数据库中。提供了</w:t>
      </w:r>
      <w:r w:rsidRPr="00E04251">
        <w:rPr>
          <w:rFonts w:hint="eastAsia"/>
          <w:bCs/>
          <w:lang w:val="zh-CN"/>
        </w:rPr>
        <w:t>hibernate.cfg.xml</w:t>
      </w:r>
      <w:r w:rsidRPr="00E04251">
        <w:rPr>
          <w:rFonts w:hint="eastAsia"/>
          <w:bCs/>
          <w:lang w:val="zh-CN"/>
        </w:rPr>
        <w:t>配置文件，提供了</w:t>
      </w:r>
      <w:r w:rsidRPr="00E04251">
        <w:rPr>
          <w:rFonts w:hint="eastAsia"/>
          <w:bCs/>
          <w:lang w:val="zh-CN"/>
        </w:rPr>
        <w:t>HibernateUtils</w:t>
      </w:r>
      <w:r w:rsidRPr="00E04251">
        <w:rPr>
          <w:rFonts w:hint="eastAsia"/>
          <w:bCs/>
          <w:lang w:val="zh-CN"/>
        </w:rPr>
        <w:t>工具类，提供</w:t>
      </w:r>
      <w:r w:rsidRPr="00E04251">
        <w:rPr>
          <w:rFonts w:hint="eastAsia"/>
          <w:bCs/>
          <w:lang w:val="zh-CN"/>
        </w:rPr>
        <w:t>applicationContext.xml</w:t>
      </w:r>
      <w:r w:rsidRPr="00E04251">
        <w:rPr>
          <w:rFonts w:hint="eastAsia"/>
          <w:bCs/>
          <w:lang w:val="zh-CN"/>
        </w:rPr>
        <w:t>配置文件，提供了</w:t>
      </w:r>
      <w:r w:rsidRPr="00E04251">
        <w:rPr>
          <w:rFonts w:hint="eastAsia"/>
          <w:bCs/>
          <w:lang w:val="zh-CN"/>
        </w:rPr>
        <w:t>User</w:t>
      </w:r>
      <w:r w:rsidRPr="00E04251">
        <w:rPr>
          <w:rFonts w:hint="eastAsia"/>
          <w:bCs/>
          <w:lang w:val="zh-CN"/>
        </w:rPr>
        <w:t>类，提供了</w:t>
      </w:r>
      <w:r w:rsidRPr="00E04251">
        <w:rPr>
          <w:rFonts w:hint="eastAsia"/>
          <w:bCs/>
          <w:lang w:val="zh-CN"/>
        </w:rPr>
        <w:t>UserServiceImpl</w:t>
      </w:r>
      <w:r w:rsidRPr="00E04251">
        <w:rPr>
          <w:rFonts w:hint="eastAsia"/>
          <w:bCs/>
          <w:lang w:val="zh-CN"/>
        </w:rPr>
        <w:t>和</w:t>
      </w:r>
      <w:r w:rsidRPr="00E04251">
        <w:rPr>
          <w:rFonts w:hint="eastAsia"/>
          <w:bCs/>
          <w:lang w:val="zh-CN"/>
        </w:rPr>
        <w:t>UserDaoImpl</w:t>
      </w:r>
      <w:r w:rsidRPr="00E04251">
        <w:rPr>
          <w:rFonts w:hint="eastAsia"/>
          <w:bCs/>
          <w:lang w:val="zh-CN"/>
        </w:rPr>
        <w:t>两个实现类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B0642" w:rsidRDefault="00DB0642" w:rsidP="00DB0642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先在</w:t>
      </w:r>
      <w:r>
        <w:rPr>
          <w:rFonts w:hint="eastAsia"/>
          <w:lang w:val="zh-CN"/>
        </w:rPr>
        <w:t>MySQL</w:t>
      </w:r>
      <w:r>
        <w:rPr>
          <w:rFonts w:hint="eastAsia"/>
          <w:lang w:val="zh-CN"/>
        </w:rPr>
        <w:t>数据库中创建名称为</w:t>
      </w:r>
      <w:r>
        <w:rPr>
          <w:rFonts w:hint="eastAsia"/>
          <w:lang w:val="zh-CN"/>
        </w:rPr>
        <w:t>spring_day01</w:t>
      </w:r>
      <w:r>
        <w:rPr>
          <w:rFonts w:hint="eastAsia"/>
          <w:lang w:val="zh-CN"/>
        </w:rPr>
        <w:t>的数据库</w:t>
      </w:r>
      <w:r w:rsidR="007D551C">
        <w:rPr>
          <w:lang w:val="zh-CN"/>
        </w:rPr>
        <w:br/>
      </w:r>
      <w:r w:rsidR="007D551C">
        <w:rPr>
          <w:rFonts w:hint="eastAsia"/>
          <w:lang w:val="zh-CN"/>
        </w:rPr>
        <w:t>create database spring_day01;</w:t>
      </w:r>
    </w:p>
    <w:p w:rsidR="007D551C" w:rsidRDefault="007D551C" w:rsidP="007D551C">
      <w:pPr>
        <w:pStyle w:val="a8"/>
        <w:ind w:left="360" w:firstLineChars="0" w:firstLine="0"/>
        <w:rPr>
          <w:lang w:val="zh-CN"/>
        </w:rPr>
      </w:pPr>
    </w:p>
    <w:p w:rsidR="00182FCE" w:rsidRPr="00E270AE" w:rsidRDefault="00DB0642" w:rsidP="00E270AE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E270AE">
        <w:rPr>
          <w:rFonts w:hint="eastAsia"/>
          <w:lang w:val="zh-CN"/>
        </w:rPr>
        <w:t>根据</w:t>
      </w:r>
      <w:r w:rsidRPr="00E270AE">
        <w:rPr>
          <w:rFonts w:hint="eastAsia"/>
          <w:lang w:val="zh-CN"/>
        </w:rPr>
        <w:t>User</w:t>
      </w:r>
      <w:r w:rsidRPr="00E270AE">
        <w:rPr>
          <w:rFonts w:hint="eastAsia"/>
          <w:lang w:val="zh-CN"/>
        </w:rPr>
        <w:t>类编写</w:t>
      </w:r>
      <w:r w:rsidRPr="00E270AE">
        <w:rPr>
          <w:rFonts w:hint="eastAsia"/>
          <w:lang w:val="zh-CN"/>
        </w:rPr>
        <w:t>User.hbm.xml</w:t>
      </w:r>
      <w:r w:rsidRPr="00E270AE">
        <w:rPr>
          <w:rFonts w:hint="eastAsia"/>
          <w:lang w:val="zh-CN"/>
        </w:rPr>
        <w:t>的映射配置文件</w:t>
      </w:r>
      <w:r w:rsidR="00601275" w:rsidRPr="00E270AE">
        <w:rPr>
          <w:lang w:val="zh-CN"/>
        </w:rPr>
        <w:br/>
      </w:r>
      <w:r w:rsidR="00182FCE" w:rsidRPr="00E270AE">
        <w:rPr>
          <w:lang w:val="zh-CN"/>
        </w:rPr>
        <w:t>&lt;?xml version="1.0" encoding="UTF-8"?&gt;</w:t>
      </w:r>
    </w:p>
    <w:p w:rsidR="00182FCE" w:rsidRPr="00602C12" w:rsidRDefault="00182FCE" w:rsidP="00182FC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602C12">
        <w:rPr>
          <w:lang w:val="zh-CN"/>
        </w:rPr>
        <w:t xml:space="preserve">&lt;!DOCTYPE hibernate-mapping PUBLIC 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 xml:space="preserve">    "-//Hibernate/Hibernate Mapping DTD 3.0//EN"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 xml:space="preserve">    "http://www.hibernate.org/dtd/hibernate-mapping-3.0.dtd"&gt;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>&lt;</w:t>
      </w:r>
      <w:proofErr w:type="gramStart"/>
      <w:r w:rsidRPr="007E259F">
        <w:t>hibernate-mapping</w:t>
      </w:r>
      <w:proofErr w:type="gramEnd"/>
      <w:r w:rsidRPr="007E259F">
        <w:t>&gt;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ab/>
        <w:t>&lt;class name="</w:t>
      </w:r>
      <w:r w:rsidR="0039328D" w:rsidRPr="0039328D">
        <w:rPr>
          <w:rFonts w:hint="eastAsia"/>
        </w:rPr>
        <w:t xml:space="preserve"> </w:t>
      </w:r>
      <w:proofErr w:type="spellStart"/>
      <w:r w:rsidR="0039328D" w:rsidRPr="0039328D">
        <w:rPr>
          <w:rFonts w:hint="eastAsia"/>
        </w:rPr>
        <w:t>com.igeek</w:t>
      </w:r>
      <w:r w:rsidRPr="007E259F">
        <w:t>.domain.User</w:t>
      </w:r>
      <w:proofErr w:type="spellEnd"/>
      <w:r w:rsidRPr="007E259F">
        <w:t>" table="</w:t>
      </w:r>
      <w:proofErr w:type="spellStart"/>
      <w:r w:rsidRPr="007E259F">
        <w:t>t_user</w:t>
      </w:r>
      <w:proofErr w:type="spellEnd"/>
      <w:r w:rsidRPr="007E259F">
        <w:t>"&gt;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&lt;id name="id" column="id"&gt;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  <w:t>&lt;generator class="native"/&gt;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&lt;/id&gt;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&lt;property name="name" column="name"/&gt;</w:t>
      </w:r>
    </w:p>
    <w:p w:rsidR="00182FCE" w:rsidRPr="007E259F" w:rsidRDefault="00182FCE" w:rsidP="00182FC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&lt;property name="age" column="age"/&gt;</w:t>
      </w:r>
    </w:p>
    <w:p w:rsidR="00182FCE" w:rsidRPr="00602C12" w:rsidRDefault="00182FCE" w:rsidP="00182FC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602C12">
        <w:rPr>
          <w:lang w:val="zh-CN"/>
        </w:rPr>
        <w:t>&lt;/class&gt;</w:t>
      </w:r>
    </w:p>
    <w:p w:rsidR="00DB0642" w:rsidRDefault="00182FCE" w:rsidP="00602C12">
      <w:pPr>
        <w:pStyle w:val="a8"/>
        <w:ind w:left="360" w:firstLineChars="0" w:firstLine="0"/>
        <w:rPr>
          <w:lang w:val="zh-CN"/>
        </w:rPr>
      </w:pPr>
      <w:r w:rsidRPr="00602C12">
        <w:rPr>
          <w:lang w:val="zh-CN"/>
        </w:rPr>
        <w:t>&lt;/hibernate-mapping&gt;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601275">
        <w:rPr>
          <w:rFonts w:hint="eastAsia"/>
          <w:lang w:val="zh-CN"/>
        </w:rPr>
        <w:br/>
      </w:r>
    </w:p>
    <w:p w:rsidR="00DB0642" w:rsidRPr="0039328D" w:rsidRDefault="00DB0642" w:rsidP="00DB0642">
      <w:pPr>
        <w:pStyle w:val="a8"/>
        <w:numPr>
          <w:ilvl w:val="0"/>
          <w:numId w:val="10"/>
        </w:numPr>
        <w:ind w:firstLineChars="0"/>
      </w:pPr>
      <w:r>
        <w:rPr>
          <w:rFonts w:hint="eastAsia"/>
          <w:lang w:val="zh-CN"/>
        </w:rPr>
        <w:t>在</w:t>
      </w:r>
      <w:r w:rsidRPr="0039328D">
        <w:rPr>
          <w:rFonts w:hint="eastAsia"/>
        </w:rPr>
        <w:t>hibernate.cfg.xml</w:t>
      </w:r>
      <w:r>
        <w:rPr>
          <w:rFonts w:hint="eastAsia"/>
          <w:lang w:val="zh-CN"/>
        </w:rPr>
        <w:t>配置文件引入</w:t>
      </w:r>
      <w:r w:rsidRPr="0039328D">
        <w:rPr>
          <w:rFonts w:hint="eastAsia"/>
        </w:rPr>
        <w:t>User.hbm.xml</w:t>
      </w:r>
      <w:r>
        <w:rPr>
          <w:rFonts w:hint="eastAsia"/>
          <w:lang w:val="zh-CN"/>
        </w:rPr>
        <w:t>的映射配置文件</w:t>
      </w:r>
      <w:r w:rsidR="00CD5636" w:rsidRPr="0039328D">
        <w:br/>
      </w:r>
      <w:r w:rsidR="00AE0EEC" w:rsidRPr="0039328D">
        <w:t>&lt;mapping resource="</w:t>
      </w:r>
      <w:r w:rsidR="0039328D" w:rsidRPr="0039328D">
        <w:rPr>
          <w:rFonts w:hint="eastAsia"/>
        </w:rPr>
        <w:t>com</w:t>
      </w:r>
      <w:r w:rsidR="00AE0EEC" w:rsidRPr="0039328D">
        <w:t>/</w:t>
      </w:r>
      <w:proofErr w:type="spellStart"/>
      <w:r w:rsidR="00AE0EEC" w:rsidRPr="0039328D">
        <w:t>i</w:t>
      </w:r>
      <w:r w:rsidR="0039328D">
        <w:rPr>
          <w:rFonts w:hint="eastAsia"/>
        </w:rPr>
        <w:t>geek</w:t>
      </w:r>
      <w:proofErr w:type="spellEnd"/>
      <w:r w:rsidR="00AE0EEC" w:rsidRPr="0039328D">
        <w:t>/domain/User.hbm.xml"/&gt;</w:t>
      </w:r>
      <w:r w:rsidR="00CD5636" w:rsidRPr="0039328D">
        <w:rPr>
          <w:rFonts w:hint="eastAsia"/>
        </w:rPr>
        <w:br/>
      </w:r>
    </w:p>
    <w:p w:rsidR="00080833" w:rsidRPr="00231424" w:rsidRDefault="00DB0642" w:rsidP="00231424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231424">
        <w:rPr>
          <w:rFonts w:hint="eastAsia"/>
          <w:lang w:val="zh-CN"/>
        </w:rPr>
        <w:t>在</w:t>
      </w:r>
      <w:r w:rsidRPr="00231424">
        <w:rPr>
          <w:rFonts w:hint="eastAsia"/>
          <w:lang w:val="zh-CN"/>
        </w:rPr>
        <w:t>UserDaoImpl</w:t>
      </w:r>
      <w:r w:rsidRPr="00231424">
        <w:rPr>
          <w:rFonts w:hint="eastAsia"/>
          <w:lang w:val="zh-CN"/>
        </w:rPr>
        <w:t>类的</w:t>
      </w:r>
      <w:r w:rsidRPr="00231424">
        <w:rPr>
          <w:rFonts w:hint="eastAsia"/>
          <w:lang w:val="zh-CN"/>
        </w:rPr>
        <w:t>save</w:t>
      </w:r>
      <w:r w:rsidRPr="00231424">
        <w:rPr>
          <w:rFonts w:hint="eastAsia"/>
          <w:lang w:val="zh-CN"/>
        </w:rPr>
        <w:t>方法编写代码，把</w:t>
      </w:r>
      <w:r w:rsidRPr="00231424">
        <w:rPr>
          <w:rFonts w:hint="eastAsia"/>
          <w:lang w:val="zh-CN"/>
        </w:rPr>
        <w:t>User</w:t>
      </w:r>
      <w:r w:rsidRPr="00231424">
        <w:rPr>
          <w:rFonts w:hint="eastAsia"/>
          <w:lang w:val="zh-CN"/>
        </w:rPr>
        <w:t>对象存入到数据库中</w:t>
      </w:r>
      <w:r w:rsidR="000B59D7" w:rsidRPr="00231424">
        <w:rPr>
          <w:lang w:val="zh-CN"/>
        </w:rPr>
        <w:br/>
      </w:r>
      <w:r w:rsidR="00080833" w:rsidRPr="00231424">
        <w:rPr>
          <w:lang w:val="zh-CN"/>
        </w:rPr>
        <w:t>Session session = HibernateUtils.getCurrentSession();</w:t>
      </w:r>
    </w:p>
    <w:p w:rsidR="00795667" w:rsidRDefault="00080833" w:rsidP="00231424">
      <w:pPr>
        <w:pStyle w:val="a8"/>
        <w:ind w:left="360" w:firstLineChars="0" w:firstLine="0"/>
        <w:rPr>
          <w:lang w:val="zh-CN"/>
        </w:rPr>
      </w:pPr>
      <w:r w:rsidRPr="00231424">
        <w:rPr>
          <w:lang w:val="zh-CN"/>
        </w:rPr>
        <w:t>session.save(user);</w:t>
      </w:r>
      <w:r w:rsidR="000B59D7">
        <w:rPr>
          <w:rFonts w:hint="eastAsia"/>
          <w:lang w:val="zh-CN"/>
        </w:rPr>
        <w:br/>
      </w:r>
    </w:p>
    <w:p w:rsidR="00D55AEE" w:rsidRPr="005F04FB" w:rsidRDefault="00795667" w:rsidP="005F04FB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5F04FB">
        <w:rPr>
          <w:rFonts w:hint="eastAsia"/>
          <w:lang w:val="zh-CN"/>
        </w:rPr>
        <w:t>在</w:t>
      </w:r>
      <w:r w:rsidRPr="005F04FB">
        <w:rPr>
          <w:rFonts w:hint="eastAsia"/>
          <w:lang w:val="zh-CN"/>
        </w:rPr>
        <w:t>UserServiceImpl</w:t>
      </w:r>
      <w:r w:rsidRPr="005F04FB">
        <w:rPr>
          <w:rFonts w:hint="eastAsia"/>
          <w:lang w:val="zh-CN"/>
        </w:rPr>
        <w:t>类的</w:t>
      </w:r>
      <w:r w:rsidRPr="005F04FB">
        <w:rPr>
          <w:rFonts w:hint="eastAsia"/>
          <w:lang w:val="zh-CN"/>
        </w:rPr>
        <w:t>save</w:t>
      </w:r>
      <w:r w:rsidRPr="005F04FB">
        <w:rPr>
          <w:rFonts w:hint="eastAsia"/>
          <w:lang w:val="zh-CN"/>
        </w:rPr>
        <w:t>方法编写代码，开启事务，调用</w:t>
      </w:r>
      <w:r w:rsidRPr="005F04FB">
        <w:rPr>
          <w:rFonts w:hint="eastAsia"/>
          <w:lang w:val="zh-CN"/>
        </w:rPr>
        <w:t>dao</w:t>
      </w:r>
      <w:r w:rsidRPr="005F04FB">
        <w:rPr>
          <w:rFonts w:hint="eastAsia"/>
          <w:lang w:val="zh-CN"/>
        </w:rPr>
        <w:t>保存</w:t>
      </w:r>
      <w:r w:rsidRPr="005F04FB">
        <w:rPr>
          <w:rFonts w:hint="eastAsia"/>
          <w:lang w:val="zh-CN"/>
        </w:rPr>
        <w:t>User</w:t>
      </w:r>
      <w:r w:rsidRPr="005F04FB">
        <w:rPr>
          <w:rFonts w:hint="eastAsia"/>
          <w:lang w:val="zh-CN"/>
        </w:rPr>
        <w:t>对象</w:t>
      </w:r>
      <w:r w:rsidR="00D55AEE" w:rsidRPr="005F04FB">
        <w:rPr>
          <w:lang w:val="zh-CN"/>
        </w:rPr>
        <w:br/>
        <w:t>public void save(User user) {</w:t>
      </w:r>
    </w:p>
    <w:p w:rsidR="00D55AEE" w:rsidRPr="007E259F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5F04FB">
        <w:rPr>
          <w:lang w:val="zh-CN"/>
        </w:rPr>
        <w:lastRenderedPageBreak/>
        <w:tab/>
      </w:r>
      <w:r w:rsidRPr="005F04FB">
        <w:rPr>
          <w:lang w:val="zh-CN"/>
        </w:rPr>
        <w:tab/>
      </w:r>
      <w:r w:rsidRPr="007E259F">
        <w:t xml:space="preserve">Session </w:t>
      </w:r>
      <w:proofErr w:type="spellStart"/>
      <w:r w:rsidRPr="007E259F">
        <w:t>session</w:t>
      </w:r>
      <w:proofErr w:type="spellEnd"/>
      <w:r w:rsidRPr="007E259F">
        <w:t xml:space="preserve"> = </w:t>
      </w:r>
      <w:proofErr w:type="spellStart"/>
      <w:proofErr w:type="gramStart"/>
      <w:r w:rsidRPr="007E259F">
        <w:t>HibernateUtils.getCurrentSession</w:t>
      </w:r>
      <w:proofErr w:type="spellEnd"/>
      <w:r w:rsidRPr="007E259F">
        <w:t>(</w:t>
      </w:r>
      <w:proofErr w:type="gramEnd"/>
      <w:r w:rsidRPr="007E259F">
        <w:t>);</w:t>
      </w:r>
    </w:p>
    <w:p w:rsidR="00D55AEE" w:rsidRPr="007E259F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 xml:space="preserve">Transaction </w:t>
      </w:r>
      <w:proofErr w:type="spellStart"/>
      <w:r w:rsidRPr="007E259F">
        <w:t>tx</w:t>
      </w:r>
      <w:proofErr w:type="spellEnd"/>
      <w:r w:rsidRPr="007E259F">
        <w:t xml:space="preserve"> = </w:t>
      </w:r>
      <w:proofErr w:type="spellStart"/>
      <w:proofErr w:type="gramStart"/>
      <w:r w:rsidRPr="007E259F">
        <w:t>session.beginTransaction</w:t>
      </w:r>
      <w:proofErr w:type="spellEnd"/>
      <w:r w:rsidRPr="007E259F">
        <w:t>(</w:t>
      </w:r>
      <w:proofErr w:type="gramEnd"/>
      <w:r w:rsidRPr="007E259F">
        <w:t>);</w:t>
      </w:r>
    </w:p>
    <w:p w:rsidR="00D55AEE" w:rsidRPr="007E259F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proofErr w:type="gramStart"/>
      <w:r w:rsidRPr="007E259F">
        <w:t>try</w:t>
      </w:r>
      <w:proofErr w:type="gramEnd"/>
      <w:r w:rsidRPr="007E259F">
        <w:t xml:space="preserve"> {</w:t>
      </w:r>
    </w:p>
    <w:p w:rsidR="00D55AEE" w:rsidRPr="007E259F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</w:r>
      <w:proofErr w:type="spellStart"/>
      <w:proofErr w:type="gramStart"/>
      <w:r w:rsidRPr="007E259F">
        <w:t>userDao.save</w:t>
      </w:r>
      <w:proofErr w:type="spellEnd"/>
      <w:r w:rsidRPr="007E259F">
        <w:t>(</w:t>
      </w:r>
      <w:proofErr w:type="gramEnd"/>
      <w:r w:rsidRPr="007E259F">
        <w:t>user);</w:t>
      </w:r>
    </w:p>
    <w:p w:rsidR="00D55AEE" w:rsidRPr="007E259F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</w:r>
      <w:proofErr w:type="spellStart"/>
      <w:proofErr w:type="gramStart"/>
      <w:r w:rsidRPr="007E259F">
        <w:t>tx.commit</w:t>
      </w:r>
      <w:proofErr w:type="spellEnd"/>
      <w:r w:rsidRPr="007E259F">
        <w:t>(</w:t>
      </w:r>
      <w:proofErr w:type="gramEnd"/>
      <w:r w:rsidRPr="007E259F">
        <w:t>);</w:t>
      </w:r>
    </w:p>
    <w:p w:rsidR="00D55AEE" w:rsidRPr="007E259F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>} catch (Exception e) {</w:t>
      </w:r>
    </w:p>
    <w:p w:rsidR="00D55AEE" w:rsidRPr="007E259F" w:rsidRDefault="00D55AEE" w:rsidP="00D55AEE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r w:rsidRPr="007E259F">
        <w:tab/>
      </w:r>
      <w:proofErr w:type="spellStart"/>
      <w:proofErr w:type="gramStart"/>
      <w:r w:rsidRPr="007E259F">
        <w:t>e.printStackTrace</w:t>
      </w:r>
      <w:proofErr w:type="spellEnd"/>
      <w:r w:rsidRPr="007E259F">
        <w:t>(</w:t>
      </w:r>
      <w:proofErr w:type="gramEnd"/>
      <w:r w:rsidRPr="007E259F">
        <w:t>);</w:t>
      </w:r>
    </w:p>
    <w:p w:rsidR="00D55AEE" w:rsidRPr="005F04FB" w:rsidRDefault="00D55AEE" w:rsidP="00D55AE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7E259F">
        <w:tab/>
      </w:r>
      <w:r w:rsidRPr="005F04FB">
        <w:rPr>
          <w:lang w:val="zh-CN"/>
        </w:rPr>
        <w:t>tx.rollback();</w:t>
      </w:r>
    </w:p>
    <w:p w:rsidR="00D55AEE" w:rsidRPr="005F04FB" w:rsidRDefault="00D55AEE" w:rsidP="00D55AEE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5F04FB">
        <w:rPr>
          <w:lang w:val="zh-CN"/>
        </w:rPr>
        <w:tab/>
      </w:r>
      <w:r w:rsidRPr="005F04FB">
        <w:rPr>
          <w:lang w:val="zh-CN"/>
        </w:rPr>
        <w:tab/>
        <w:t>}</w:t>
      </w:r>
    </w:p>
    <w:p w:rsidR="00DB0642" w:rsidRDefault="00D55AEE" w:rsidP="00C70C85">
      <w:pPr>
        <w:pStyle w:val="a8"/>
        <w:ind w:left="360" w:firstLineChars="0" w:firstLine="0"/>
        <w:rPr>
          <w:lang w:val="zh-CN"/>
        </w:rPr>
      </w:pPr>
      <w:r w:rsidRPr="005F04FB">
        <w:rPr>
          <w:lang w:val="zh-CN"/>
        </w:rPr>
        <w:tab/>
        <w:t>}</w:t>
      </w:r>
      <w:r w:rsidR="00383275">
        <w:rPr>
          <w:rFonts w:hint="eastAsia"/>
          <w:lang w:val="zh-CN"/>
        </w:rPr>
        <w:br/>
      </w:r>
    </w:p>
    <w:p w:rsidR="00DB7212" w:rsidRPr="007D3608" w:rsidRDefault="00DB0642" w:rsidP="007D3608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D3608">
        <w:rPr>
          <w:rFonts w:hint="eastAsia"/>
          <w:lang w:val="zh-CN"/>
        </w:rPr>
        <w:t>在</w:t>
      </w:r>
      <w:r w:rsidRPr="007D3608">
        <w:rPr>
          <w:rFonts w:hint="eastAsia"/>
          <w:lang w:val="zh-CN"/>
        </w:rPr>
        <w:t>applicationContext.xml</w:t>
      </w:r>
      <w:r w:rsidRPr="007D3608">
        <w:rPr>
          <w:rFonts w:hint="eastAsia"/>
          <w:lang w:val="zh-CN"/>
        </w:rPr>
        <w:t>配置文件中编写</w:t>
      </w:r>
      <w:r w:rsidRPr="007D3608">
        <w:rPr>
          <w:rFonts w:hint="eastAsia"/>
          <w:lang w:val="zh-CN"/>
        </w:rPr>
        <w:t>UserServiceImpl</w:t>
      </w:r>
      <w:r w:rsidRPr="007D3608">
        <w:rPr>
          <w:rFonts w:hint="eastAsia"/>
          <w:lang w:val="zh-CN"/>
        </w:rPr>
        <w:t>和</w:t>
      </w:r>
      <w:r w:rsidRPr="007D3608">
        <w:rPr>
          <w:rFonts w:hint="eastAsia"/>
          <w:lang w:val="zh-CN"/>
        </w:rPr>
        <w:t>UserDaoImpl</w:t>
      </w:r>
      <w:r w:rsidRPr="007D3608">
        <w:rPr>
          <w:rFonts w:hint="eastAsia"/>
          <w:lang w:val="zh-CN"/>
        </w:rPr>
        <w:t>的</w:t>
      </w:r>
      <w:r w:rsidRPr="007D3608">
        <w:rPr>
          <w:rFonts w:hint="eastAsia"/>
          <w:lang w:val="zh-CN"/>
        </w:rPr>
        <w:t>IOC</w:t>
      </w:r>
      <w:r w:rsidRPr="007D3608">
        <w:rPr>
          <w:rFonts w:hint="eastAsia"/>
          <w:lang w:val="zh-CN"/>
        </w:rPr>
        <w:t>配置，并且在</w:t>
      </w:r>
      <w:r w:rsidRPr="007D3608">
        <w:rPr>
          <w:rFonts w:hint="eastAsia"/>
          <w:lang w:val="zh-CN"/>
        </w:rPr>
        <w:t>service</w:t>
      </w:r>
      <w:r w:rsidRPr="007D3608">
        <w:rPr>
          <w:rFonts w:hint="eastAsia"/>
          <w:lang w:val="zh-CN"/>
        </w:rPr>
        <w:t>中注入</w:t>
      </w:r>
      <w:r w:rsidRPr="007D3608">
        <w:rPr>
          <w:rFonts w:hint="eastAsia"/>
          <w:lang w:val="zh-CN"/>
        </w:rPr>
        <w:t>dao</w:t>
      </w:r>
      <w:r w:rsidRPr="007D3608">
        <w:rPr>
          <w:rFonts w:hint="eastAsia"/>
          <w:lang w:val="zh-CN"/>
        </w:rPr>
        <w:t>对象</w:t>
      </w:r>
      <w:r w:rsidR="00DB7212" w:rsidRPr="007D3608">
        <w:rPr>
          <w:lang w:val="zh-CN"/>
        </w:rPr>
        <w:br/>
        <w:t>&lt;bean id="userService" class="</w:t>
      </w:r>
      <w:r w:rsidR="0039328D" w:rsidRPr="0039328D">
        <w:rPr>
          <w:rFonts w:hint="eastAsia"/>
          <w:lang w:val="zh-CN"/>
        </w:rPr>
        <w:t xml:space="preserve"> </w:t>
      </w:r>
      <w:r w:rsidR="0039328D">
        <w:rPr>
          <w:rFonts w:hint="eastAsia"/>
          <w:lang w:val="zh-CN"/>
        </w:rPr>
        <w:t>com.igeek</w:t>
      </w:r>
      <w:r w:rsidR="00DB7212" w:rsidRPr="007D3608">
        <w:rPr>
          <w:lang w:val="zh-CN"/>
        </w:rPr>
        <w:t>.service.impl.UserServiceImpl"&gt;</w:t>
      </w:r>
    </w:p>
    <w:p w:rsidR="00DB7212" w:rsidRPr="007E259F" w:rsidRDefault="00DB7212" w:rsidP="00DB7212">
      <w:pPr>
        <w:autoSpaceDE w:val="0"/>
        <w:autoSpaceDN w:val="0"/>
        <w:adjustRightInd w:val="0"/>
        <w:spacing w:line="240" w:lineRule="auto"/>
        <w:jc w:val="left"/>
      </w:pPr>
      <w:r w:rsidRPr="007D3608">
        <w:rPr>
          <w:lang w:val="zh-CN"/>
        </w:rPr>
        <w:tab/>
      </w:r>
      <w:r w:rsidRPr="007D3608">
        <w:rPr>
          <w:lang w:val="zh-CN"/>
        </w:rPr>
        <w:tab/>
      </w:r>
      <w:r w:rsidRPr="007E259F">
        <w:t>&lt;property name="</w:t>
      </w:r>
      <w:proofErr w:type="spellStart"/>
      <w:r w:rsidRPr="007E259F">
        <w:t>userDao</w:t>
      </w:r>
      <w:proofErr w:type="spellEnd"/>
      <w:r w:rsidRPr="007E259F">
        <w:t>" ref="</w:t>
      </w:r>
      <w:proofErr w:type="spellStart"/>
      <w:r w:rsidRPr="007E259F">
        <w:t>userDao</w:t>
      </w:r>
      <w:proofErr w:type="spellEnd"/>
      <w:r w:rsidRPr="007E259F">
        <w:t>"/&gt;</w:t>
      </w:r>
    </w:p>
    <w:p w:rsidR="00DB7212" w:rsidRPr="007E259F" w:rsidRDefault="00DB7212" w:rsidP="00DB7212">
      <w:pPr>
        <w:autoSpaceDE w:val="0"/>
        <w:autoSpaceDN w:val="0"/>
        <w:adjustRightInd w:val="0"/>
        <w:spacing w:line="240" w:lineRule="auto"/>
        <w:jc w:val="left"/>
      </w:pPr>
      <w:r w:rsidRPr="007E259F">
        <w:tab/>
        <w:t>&lt;/bean&gt;</w:t>
      </w:r>
    </w:p>
    <w:p w:rsidR="00DB0642" w:rsidRPr="007E259F" w:rsidRDefault="00DB7212" w:rsidP="007D3608">
      <w:pPr>
        <w:pStyle w:val="a8"/>
        <w:ind w:left="360" w:firstLineChars="0" w:firstLine="0"/>
      </w:pPr>
      <w:r w:rsidRPr="007E259F">
        <w:t>&lt;bean id="</w:t>
      </w:r>
      <w:proofErr w:type="spellStart"/>
      <w:r w:rsidRPr="007E259F">
        <w:t>userDao</w:t>
      </w:r>
      <w:proofErr w:type="spellEnd"/>
      <w:r w:rsidRPr="007E259F">
        <w:t>" class="</w:t>
      </w:r>
      <w:r w:rsidR="0039328D" w:rsidRPr="0039328D">
        <w:rPr>
          <w:rFonts w:hint="eastAsia"/>
        </w:rPr>
        <w:t xml:space="preserve"> </w:t>
      </w:r>
      <w:proofErr w:type="spellStart"/>
      <w:r w:rsidR="0039328D" w:rsidRPr="0039328D">
        <w:rPr>
          <w:rFonts w:hint="eastAsia"/>
        </w:rPr>
        <w:t>com.igeek</w:t>
      </w:r>
      <w:r w:rsidRPr="007E259F">
        <w:t>.dao.impl.UserDaoImpl</w:t>
      </w:r>
      <w:proofErr w:type="spellEnd"/>
      <w:r w:rsidRPr="007E259F">
        <w:t>"/&gt;</w:t>
      </w:r>
      <w:r w:rsidR="00A23653" w:rsidRPr="007E259F">
        <w:rPr>
          <w:rFonts w:hint="eastAsia"/>
        </w:rPr>
        <w:br/>
      </w:r>
    </w:p>
    <w:p w:rsidR="005150DF" w:rsidRPr="00637570" w:rsidRDefault="00DB0642" w:rsidP="00637570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637570">
        <w:rPr>
          <w:rFonts w:hint="eastAsia"/>
          <w:lang w:val="zh-CN"/>
        </w:rPr>
        <w:t>在</w:t>
      </w:r>
      <w:r w:rsidRPr="00637570">
        <w:rPr>
          <w:rFonts w:hint="eastAsia"/>
          <w:lang w:val="zh-CN"/>
        </w:rPr>
        <w:t>applicationContext.xml</w:t>
      </w:r>
      <w:r w:rsidRPr="00637570">
        <w:rPr>
          <w:rFonts w:hint="eastAsia"/>
          <w:lang w:val="zh-CN"/>
        </w:rPr>
        <w:t>配置文件中配置</w:t>
      </w:r>
      <w:r w:rsidRPr="00637570">
        <w:rPr>
          <w:rFonts w:hint="eastAsia"/>
          <w:lang w:val="zh-CN"/>
        </w:rPr>
        <w:t>User</w:t>
      </w:r>
      <w:r w:rsidRPr="00637570">
        <w:rPr>
          <w:rFonts w:hint="eastAsia"/>
          <w:lang w:val="zh-CN"/>
        </w:rPr>
        <w:t>类，并且给属性</w:t>
      </w:r>
      <w:proofErr w:type="gramStart"/>
      <w:r w:rsidRPr="00637570">
        <w:rPr>
          <w:rFonts w:hint="eastAsia"/>
          <w:lang w:val="zh-CN"/>
        </w:rPr>
        <w:t>注入值</w:t>
      </w:r>
      <w:proofErr w:type="gramEnd"/>
      <w:r w:rsidR="008700B0" w:rsidRPr="00637570">
        <w:rPr>
          <w:lang w:val="zh-CN"/>
        </w:rPr>
        <w:br/>
      </w:r>
      <w:r w:rsidR="005150DF" w:rsidRPr="00637570">
        <w:rPr>
          <w:lang w:val="zh-CN"/>
        </w:rPr>
        <w:t xml:space="preserve">&lt;!-- </w:t>
      </w:r>
      <w:r w:rsidR="005150DF" w:rsidRPr="00637570">
        <w:rPr>
          <w:lang w:val="zh-CN"/>
        </w:rPr>
        <w:t>配置</w:t>
      </w:r>
      <w:r w:rsidR="005150DF" w:rsidRPr="00637570">
        <w:rPr>
          <w:lang w:val="zh-CN"/>
        </w:rPr>
        <w:t>User</w:t>
      </w:r>
      <w:r w:rsidR="005150DF" w:rsidRPr="00637570">
        <w:rPr>
          <w:lang w:val="zh-CN"/>
        </w:rPr>
        <w:t>类</w:t>
      </w:r>
      <w:r w:rsidR="005150DF" w:rsidRPr="00637570">
        <w:rPr>
          <w:lang w:val="zh-CN"/>
        </w:rPr>
        <w:t xml:space="preserve"> --&gt;</w:t>
      </w:r>
      <w:r w:rsidR="005150DF" w:rsidRPr="00637570">
        <w:rPr>
          <w:lang w:val="zh-CN"/>
        </w:rPr>
        <w:tab/>
      </w:r>
    </w:p>
    <w:p w:rsidR="005150DF" w:rsidRPr="007E259F" w:rsidRDefault="005150DF" w:rsidP="005150DF">
      <w:pPr>
        <w:autoSpaceDE w:val="0"/>
        <w:autoSpaceDN w:val="0"/>
        <w:adjustRightInd w:val="0"/>
        <w:spacing w:line="240" w:lineRule="auto"/>
        <w:jc w:val="left"/>
      </w:pPr>
      <w:r w:rsidRPr="007E259F">
        <w:tab/>
        <w:t>&lt;bean id="user" class="</w:t>
      </w:r>
      <w:r w:rsidR="0039328D" w:rsidRPr="0039328D">
        <w:rPr>
          <w:rFonts w:hint="eastAsia"/>
        </w:rPr>
        <w:t xml:space="preserve"> </w:t>
      </w:r>
      <w:proofErr w:type="spellStart"/>
      <w:r w:rsidR="0039328D" w:rsidRPr="0039328D">
        <w:rPr>
          <w:rFonts w:hint="eastAsia"/>
        </w:rPr>
        <w:t>com.igeek</w:t>
      </w:r>
      <w:r w:rsidRPr="007E259F">
        <w:t>.domain.User</w:t>
      </w:r>
      <w:proofErr w:type="spellEnd"/>
      <w:r w:rsidRPr="007E259F">
        <w:t>"&gt;</w:t>
      </w:r>
    </w:p>
    <w:p w:rsidR="005150DF" w:rsidRPr="00637570" w:rsidRDefault="005150DF" w:rsidP="005150DF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637570">
        <w:rPr>
          <w:lang w:val="zh-CN"/>
        </w:rPr>
        <w:t xml:space="preserve">&lt;!-- </w:t>
      </w:r>
      <w:r w:rsidRPr="00637570">
        <w:rPr>
          <w:lang w:val="zh-CN"/>
        </w:rPr>
        <w:t>给</w:t>
      </w:r>
      <w:r w:rsidRPr="00637570">
        <w:rPr>
          <w:lang w:val="zh-CN"/>
        </w:rPr>
        <w:t>name</w:t>
      </w:r>
      <w:r w:rsidRPr="00637570">
        <w:rPr>
          <w:lang w:val="zh-CN"/>
        </w:rPr>
        <w:t>属性</w:t>
      </w:r>
      <w:proofErr w:type="gramStart"/>
      <w:r w:rsidRPr="00637570">
        <w:rPr>
          <w:lang w:val="zh-CN"/>
        </w:rPr>
        <w:t>注入值</w:t>
      </w:r>
      <w:proofErr w:type="gramEnd"/>
      <w:r w:rsidRPr="00637570">
        <w:rPr>
          <w:lang w:val="zh-CN"/>
        </w:rPr>
        <w:t xml:space="preserve"> --&gt;</w:t>
      </w:r>
    </w:p>
    <w:p w:rsidR="005150DF" w:rsidRPr="007E259F" w:rsidRDefault="005150DF" w:rsidP="005150DF">
      <w:pPr>
        <w:autoSpaceDE w:val="0"/>
        <w:autoSpaceDN w:val="0"/>
        <w:adjustRightInd w:val="0"/>
        <w:spacing w:line="240" w:lineRule="auto"/>
        <w:jc w:val="left"/>
      </w:pPr>
      <w:r w:rsidRPr="00637570">
        <w:rPr>
          <w:lang w:val="zh-CN"/>
        </w:rPr>
        <w:tab/>
      </w:r>
      <w:r w:rsidRPr="00637570">
        <w:rPr>
          <w:lang w:val="zh-CN"/>
        </w:rPr>
        <w:tab/>
      </w:r>
      <w:r w:rsidRPr="007E259F">
        <w:t>&lt;property name="name" value="</w:t>
      </w:r>
      <w:proofErr w:type="spellStart"/>
      <w:r w:rsidR="0039328D">
        <w:rPr>
          <w:rFonts w:hint="eastAsia"/>
        </w:rPr>
        <w:t>igeek</w:t>
      </w:r>
      <w:proofErr w:type="spellEnd"/>
      <w:r w:rsidRPr="007E259F">
        <w:t>"/&gt;</w:t>
      </w:r>
    </w:p>
    <w:p w:rsidR="005150DF" w:rsidRPr="00637570" w:rsidRDefault="005150DF" w:rsidP="005150DF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637570">
        <w:rPr>
          <w:lang w:val="zh-CN"/>
        </w:rPr>
        <w:t xml:space="preserve">&lt;!-- </w:t>
      </w:r>
      <w:r w:rsidRPr="00637570">
        <w:rPr>
          <w:lang w:val="zh-CN"/>
        </w:rPr>
        <w:t>给</w:t>
      </w:r>
      <w:r w:rsidRPr="00637570">
        <w:rPr>
          <w:lang w:val="zh-CN"/>
        </w:rPr>
        <w:t>age</w:t>
      </w:r>
      <w:r w:rsidRPr="00637570">
        <w:rPr>
          <w:lang w:val="zh-CN"/>
        </w:rPr>
        <w:t>属性</w:t>
      </w:r>
      <w:proofErr w:type="gramStart"/>
      <w:r w:rsidRPr="00637570">
        <w:rPr>
          <w:lang w:val="zh-CN"/>
        </w:rPr>
        <w:t>注入值</w:t>
      </w:r>
      <w:proofErr w:type="gramEnd"/>
      <w:r w:rsidRPr="00637570">
        <w:rPr>
          <w:lang w:val="zh-CN"/>
        </w:rPr>
        <w:t xml:space="preserve"> --&gt;</w:t>
      </w:r>
    </w:p>
    <w:p w:rsidR="005150DF" w:rsidRPr="00637570" w:rsidRDefault="005150DF" w:rsidP="005150DF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637570">
        <w:rPr>
          <w:lang w:val="zh-CN"/>
        </w:rPr>
        <w:tab/>
      </w:r>
      <w:r w:rsidRPr="00637570">
        <w:rPr>
          <w:lang w:val="zh-CN"/>
        </w:rPr>
        <w:tab/>
        <w:t>&lt;property name="age" value="20"/&gt;</w:t>
      </w:r>
    </w:p>
    <w:p w:rsidR="00DB0642" w:rsidRDefault="005150DF" w:rsidP="00637570">
      <w:pPr>
        <w:pStyle w:val="a8"/>
        <w:ind w:left="360" w:firstLineChars="0" w:firstLine="0"/>
        <w:rPr>
          <w:lang w:val="zh-CN"/>
        </w:rPr>
      </w:pPr>
      <w:r w:rsidRPr="00637570">
        <w:rPr>
          <w:lang w:val="zh-CN"/>
        </w:rPr>
        <w:t>&lt;/bean&gt;</w:t>
      </w:r>
      <w:bookmarkStart w:id="0" w:name="_GoBack"/>
      <w:bookmarkEnd w:id="0"/>
      <w:r w:rsidR="008700B0">
        <w:rPr>
          <w:rFonts w:hint="eastAsia"/>
          <w:lang w:val="zh-CN"/>
        </w:rPr>
        <w:br/>
      </w:r>
    </w:p>
    <w:p w:rsidR="007A1645" w:rsidRPr="00412511" w:rsidRDefault="00DB0642" w:rsidP="00412511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412511">
        <w:rPr>
          <w:rFonts w:hint="eastAsia"/>
          <w:lang w:val="zh-CN"/>
        </w:rPr>
        <w:t>在</w:t>
      </w:r>
      <w:r w:rsidRPr="00412511">
        <w:rPr>
          <w:rFonts w:hint="eastAsia"/>
          <w:lang w:val="zh-CN"/>
        </w:rPr>
        <w:t>Demo1</w:t>
      </w:r>
      <w:r w:rsidRPr="00412511">
        <w:rPr>
          <w:rFonts w:hint="eastAsia"/>
          <w:lang w:val="zh-CN"/>
        </w:rPr>
        <w:t>类的测试方法</w:t>
      </w:r>
      <w:r w:rsidRPr="00412511">
        <w:rPr>
          <w:rFonts w:hint="eastAsia"/>
          <w:lang w:val="zh-CN"/>
        </w:rPr>
        <w:t>run1</w:t>
      </w:r>
      <w:r w:rsidRPr="00412511">
        <w:rPr>
          <w:rFonts w:hint="eastAsia"/>
          <w:lang w:val="zh-CN"/>
        </w:rPr>
        <w:t>方法中，从</w:t>
      </w:r>
      <w:r w:rsidRPr="00412511">
        <w:rPr>
          <w:rFonts w:hint="eastAsia"/>
          <w:lang w:val="zh-CN"/>
        </w:rPr>
        <w:t>IOC</w:t>
      </w:r>
      <w:r w:rsidRPr="00412511">
        <w:rPr>
          <w:rFonts w:hint="eastAsia"/>
          <w:lang w:val="zh-CN"/>
        </w:rPr>
        <w:t>容器中获取到</w:t>
      </w:r>
      <w:r w:rsidRPr="00412511">
        <w:rPr>
          <w:rFonts w:hint="eastAsia"/>
          <w:lang w:val="zh-CN"/>
        </w:rPr>
        <w:t>User</w:t>
      </w:r>
      <w:r w:rsidRPr="00412511">
        <w:rPr>
          <w:rFonts w:hint="eastAsia"/>
          <w:lang w:val="zh-CN"/>
        </w:rPr>
        <w:t>对象和</w:t>
      </w:r>
      <w:r w:rsidRPr="00412511">
        <w:rPr>
          <w:rFonts w:hint="eastAsia"/>
          <w:lang w:val="zh-CN"/>
        </w:rPr>
        <w:t>Service</w:t>
      </w:r>
      <w:r w:rsidRPr="00412511">
        <w:rPr>
          <w:rFonts w:hint="eastAsia"/>
          <w:lang w:val="zh-CN"/>
        </w:rPr>
        <w:t>的对象，调用保存的方法，把</w:t>
      </w:r>
      <w:r w:rsidRPr="00412511">
        <w:rPr>
          <w:rFonts w:hint="eastAsia"/>
          <w:lang w:val="zh-CN"/>
        </w:rPr>
        <w:t>User</w:t>
      </w:r>
      <w:r w:rsidRPr="00412511">
        <w:rPr>
          <w:rFonts w:hint="eastAsia"/>
          <w:lang w:val="zh-CN"/>
        </w:rPr>
        <w:t>对象数据保存到数据库中</w:t>
      </w:r>
      <w:r w:rsidR="007A1645" w:rsidRPr="00412511">
        <w:rPr>
          <w:lang w:val="zh-CN"/>
        </w:rPr>
        <w:br/>
        <w:t>@Test</w:t>
      </w:r>
    </w:p>
    <w:p w:rsidR="007A1645" w:rsidRPr="007E259F" w:rsidRDefault="007A1645" w:rsidP="007A1645">
      <w:pPr>
        <w:autoSpaceDE w:val="0"/>
        <w:autoSpaceDN w:val="0"/>
        <w:adjustRightInd w:val="0"/>
        <w:spacing w:line="240" w:lineRule="auto"/>
        <w:jc w:val="left"/>
      </w:pPr>
      <w:r w:rsidRPr="00412511">
        <w:rPr>
          <w:lang w:val="zh-CN"/>
        </w:rPr>
        <w:tab/>
      </w:r>
      <w:proofErr w:type="gramStart"/>
      <w:r w:rsidRPr="007E259F">
        <w:t>public</w:t>
      </w:r>
      <w:proofErr w:type="gramEnd"/>
      <w:r w:rsidRPr="007E259F">
        <w:t xml:space="preserve"> void run1(){</w:t>
      </w:r>
    </w:p>
    <w:p w:rsidR="007A1645" w:rsidRPr="007E259F" w:rsidRDefault="007A1645" w:rsidP="007A1645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proofErr w:type="spellStart"/>
      <w:r w:rsidRPr="007E259F">
        <w:t>ApplicationContext</w:t>
      </w:r>
      <w:proofErr w:type="spellEnd"/>
      <w:r w:rsidRPr="007E259F">
        <w:t xml:space="preserve"> ac = new </w:t>
      </w:r>
      <w:proofErr w:type="gramStart"/>
      <w:r w:rsidRPr="007E259F">
        <w:t>ClassPathXmlApplicationContext(</w:t>
      </w:r>
      <w:proofErr w:type="gramEnd"/>
      <w:r w:rsidRPr="007E259F">
        <w:t>"classpath:applicationContext.xml");</w:t>
      </w:r>
    </w:p>
    <w:p w:rsidR="007A1645" w:rsidRPr="007E259F" w:rsidRDefault="007A1645" w:rsidP="007A1645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</w:r>
      <w:proofErr w:type="spellStart"/>
      <w:r w:rsidRPr="007E259F">
        <w:t>UserService</w:t>
      </w:r>
      <w:proofErr w:type="spellEnd"/>
      <w:r w:rsidRPr="007E259F">
        <w:t xml:space="preserve"> us = (</w:t>
      </w:r>
      <w:proofErr w:type="spellStart"/>
      <w:r w:rsidRPr="007E259F">
        <w:t>UserService</w:t>
      </w:r>
      <w:proofErr w:type="spellEnd"/>
      <w:r w:rsidRPr="007E259F">
        <w:t xml:space="preserve">) </w:t>
      </w:r>
      <w:proofErr w:type="spellStart"/>
      <w:proofErr w:type="gramStart"/>
      <w:r w:rsidRPr="007E259F">
        <w:t>ac.getBean</w:t>
      </w:r>
      <w:proofErr w:type="spellEnd"/>
      <w:r w:rsidRPr="007E259F">
        <w:t>(</w:t>
      </w:r>
      <w:proofErr w:type="gramEnd"/>
      <w:r w:rsidRPr="007E259F">
        <w:t>"</w:t>
      </w:r>
      <w:proofErr w:type="spellStart"/>
      <w:r w:rsidRPr="007E259F">
        <w:t>userService</w:t>
      </w:r>
      <w:proofErr w:type="spellEnd"/>
      <w:r w:rsidRPr="007E259F">
        <w:t>");</w:t>
      </w:r>
    </w:p>
    <w:p w:rsidR="007A1645" w:rsidRPr="007E259F" w:rsidRDefault="007A1645" w:rsidP="007A1645">
      <w:pPr>
        <w:autoSpaceDE w:val="0"/>
        <w:autoSpaceDN w:val="0"/>
        <w:adjustRightInd w:val="0"/>
        <w:spacing w:line="240" w:lineRule="auto"/>
        <w:jc w:val="left"/>
      </w:pPr>
      <w:r w:rsidRPr="007E259F">
        <w:tab/>
      </w:r>
      <w:r w:rsidRPr="007E259F">
        <w:tab/>
        <w:t xml:space="preserve">User </w:t>
      </w:r>
      <w:proofErr w:type="spellStart"/>
      <w:r w:rsidRPr="007E259F">
        <w:t>user</w:t>
      </w:r>
      <w:proofErr w:type="spellEnd"/>
      <w:r w:rsidRPr="007E259F">
        <w:t xml:space="preserve"> = (User) </w:t>
      </w:r>
      <w:proofErr w:type="spellStart"/>
      <w:proofErr w:type="gramStart"/>
      <w:r w:rsidRPr="007E259F">
        <w:t>ac.getBean</w:t>
      </w:r>
      <w:proofErr w:type="spellEnd"/>
      <w:r w:rsidRPr="007E259F">
        <w:t>(</w:t>
      </w:r>
      <w:proofErr w:type="gramEnd"/>
      <w:r w:rsidRPr="007E259F">
        <w:t>"user");</w:t>
      </w:r>
    </w:p>
    <w:p w:rsidR="007A1645" w:rsidRPr="00412511" w:rsidRDefault="007A1645" w:rsidP="007A1645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7E259F">
        <w:tab/>
      </w:r>
      <w:r w:rsidRPr="007E259F">
        <w:tab/>
      </w:r>
      <w:r w:rsidRPr="00412511">
        <w:rPr>
          <w:lang w:val="zh-CN"/>
        </w:rPr>
        <w:t>us.save(user);</w:t>
      </w:r>
    </w:p>
    <w:p w:rsidR="00DB0642" w:rsidRPr="00A03C72" w:rsidRDefault="007A1645" w:rsidP="00412511">
      <w:pPr>
        <w:pStyle w:val="a8"/>
        <w:ind w:left="360" w:firstLineChars="0" w:firstLine="0"/>
        <w:rPr>
          <w:lang w:val="zh-CN"/>
        </w:rPr>
      </w:pPr>
      <w:r w:rsidRPr="00412511">
        <w:rPr>
          <w:lang w:val="zh-CN"/>
        </w:rPr>
        <w:tab/>
        <w:t>}</w:t>
      </w:r>
    </w:p>
    <w:p w:rsidR="00DB0642" w:rsidRPr="00DB0642" w:rsidRDefault="00DB0642" w:rsidP="00DB0642">
      <w:pPr>
        <w:rPr>
          <w:lang w:val="zh-CN"/>
        </w:rPr>
      </w:pPr>
    </w:p>
    <w:p w:rsidR="00BA394B" w:rsidRPr="00BA394B" w:rsidRDefault="00BA394B" w:rsidP="00BA394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1A41F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2A8" w:rsidRDefault="000102A8">
      <w:pPr>
        <w:spacing w:line="240" w:lineRule="auto"/>
      </w:pPr>
      <w:r>
        <w:separator/>
      </w:r>
    </w:p>
  </w:endnote>
  <w:endnote w:type="continuationSeparator" w:id="0">
    <w:p w:rsidR="000102A8" w:rsidRDefault="00010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2A8" w:rsidRDefault="000102A8">
      <w:pPr>
        <w:spacing w:line="240" w:lineRule="auto"/>
      </w:pPr>
      <w:r>
        <w:separator/>
      </w:r>
    </w:p>
  </w:footnote>
  <w:footnote w:type="continuationSeparator" w:id="0">
    <w:p w:rsidR="000102A8" w:rsidRDefault="000102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57474"/>
    <w:multiLevelType w:val="hybridMultilevel"/>
    <w:tmpl w:val="E47C0FC2"/>
    <w:lvl w:ilvl="0" w:tplc="366C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237AE"/>
    <w:multiLevelType w:val="hybridMultilevel"/>
    <w:tmpl w:val="B980D918"/>
    <w:lvl w:ilvl="0" w:tplc="898E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7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8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9">
    <w:nsid w:val="710945C3"/>
    <w:multiLevelType w:val="hybridMultilevel"/>
    <w:tmpl w:val="D90AD3EC"/>
    <w:lvl w:ilvl="0" w:tplc="14A44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B01ED4"/>
    <w:multiLevelType w:val="hybridMultilevel"/>
    <w:tmpl w:val="34B69A4C"/>
    <w:lvl w:ilvl="0" w:tplc="B404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B1807"/>
    <w:multiLevelType w:val="hybridMultilevel"/>
    <w:tmpl w:val="333CF354"/>
    <w:lvl w:ilvl="0" w:tplc="6990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6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1D44"/>
    <w:rsid w:val="000102A8"/>
    <w:rsid w:val="00017998"/>
    <w:rsid w:val="00036B7E"/>
    <w:rsid w:val="0004472F"/>
    <w:rsid w:val="000517B1"/>
    <w:rsid w:val="00052DFD"/>
    <w:rsid w:val="00080833"/>
    <w:rsid w:val="000A3429"/>
    <w:rsid w:val="000B59D7"/>
    <w:rsid w:val="000C6053"/>
    <w:rsid w:val="000C646F"/>
    <w:rsid w:val="001116C7"/>
    <w:rsid w:val="00113784"/>
    <w:rsid w:val="001323B6"/>
    <w:rsid w:val="00182FCE"/>
    <w:rsid w:val="0018522E"/>
    <w:rsid w:val="0018739A"/>
    <w:rsid w:val="001A12B7"/>
    <w:rsid w:val="001A41F7"/>
    <w:rsid w:val="001A48E8"/>
    <w:rsid w:val="001E3F7D"/>
    <w:rsid w:val="001E3F97"/>
    <w:rsid w:val="001F5B47"/>
    <w:rsid w:val="00203578"/>
    <w:rsid w:val="002178DE"/>
    <w:rsid w:val="0022248E"/>
    <w:rsid w:val="00231424"/>
    <w:rsid w:val="0027688B"/>
    <w:rsid w:val="0027714F"/>
    <w:rsid w:val="00285C02"/>
    <w:rsid w:val="00290766"/>
    <w:rsid w:val="002A5D9B"/>
    <w:rsid w:val="002C2A94"/>
    <w:rsid w:val="002D0EF3"/>
    <w:rsid w:val="002E111F"/>
    <w:rsid w:val="002E65B3"/>
    <w:rsid w:val="0030196C"/>
    <w:rsid w:val="00305688"/>
    <w:rsid w:val="00306C9D"/>
    <w:rsid w:val="00310732"/>
    <w:rsid w:val="00311BC0"/>
    <w:rsid w:val="003369A9"/>
    <w:rsid w:val="003372FF"/>
    <w:rsid w:val="003474FF"/>
    <w:rsid w:val="00347E92"/>
    <w:rsid w:val="00354D10"/>
    <w:rsid w:val="003824E8"/>
    <w:rsid w:val="00383275"/>
    <w:rsid w:val="0039328D"/>
    <w:rsid w:val="003A15DF"/>
    <w:rsid w:val="003A2B40"/>
    <w:rsid w:val="003B0329"/>
    <w:rsid w:val="003E551A"/>
    <w:rsid w:val="004065B3"/>
    <w:rsid w:val="00412511"/>
    <w:rsid w:val="00422752"/>
    <w:rsid w:val="004234FC"/>
    <w:rsid w:val="0042407F"/>
    <w:rsid w:val="00431356"/>
    <w:rsid w:val="00460949"/>
    <w:rsid w:val="00463F9B"/>
    <w:rsid w:val="004664FD"/>
    <w:rsid w:val="00476641"/>
    <w:rsid w:val="00483119"/>
    <w:rsid w:val="004A0B15"/>
    <w:rsid w:val="004A118A"/>
    <w:rsid w:val="004A7365"/>
    <w:rsid w:val="004D1209"/>
    <w:rsid w:val="004F52FD"/>
    <w:rsid w:val="005107E1"/>
    <w:rsid w:val="005150DF"/>
    <w:rsid w:val="005259AA"/>
    <w:rsid w:val="0055181D"/>
    <w:rsid w:val="005520F4"/>
    <w:rsid w:val="00563A40"/>
    <w:rsid w:val="00563F41"/>
    <w:rsid w:val="0057053A"/>
    <w:rsid w:val="005A0CEE"/>
    <w:rsid w:val="005A6FA5"/>
    <w:rsid w:val="005B19C0"/>
    <w:rsid w:val="005C68CA"/>
    <w:rsid w:val="005F04FB"/>
    <w:rsid w:val="00600DEB"/>
    <w:rsid w:val="00601275"/>
    <w:rsid w:val="00602C12"/>
    <w:rsid w:val="00604519"/>
    <w:rsid w:val="00617FD1"/>
    <w:rsid w:val="00637570"/>
    <w:rsid w:val="00696E95"/>
    <w:rsid w:val="006A3505"/>
    <w:rsid w:val="006A49AA"/>
    <w:rsid w:val="006B7E4E"/>
    <w:rsid w:val="006D3673"/>
    <w:rsid w:val="006E2ECD"/>
    <w:rsid w:val="00707BC7"/>
    <w:rsid w:val="0071715E"/>
    <w:rsid w:val="00736DD2"/>
    <w:rsid w:val="00746034"/>
    <w:rsid w:val="0077237C"/>
    <w:rsid w:val="00795667"/>
    <w:rsid w:val="007A1645"/>
    <w:rsid w:val="007C0984"/>
    <w:rsid w:val="007D3608"/>
    <w:rsid w:val="007D551C"/>
    <w:rsid w:val="007D66FF"/>
    <w:rsid w:val="007E1E60"/>
    <w:rsid w:val="007E259F"/>
    <w:rsid w:val="0080799B"/>
    <w:rsid w:val="0081607D"/>
    <w:rsid w:val="0082102F"/>
    <w:rsid w:val="00843869"/>
    <w:rsid w:val="00855538"/>
    <w:rsid w:val="008700B0"/>
    <w:rsid w:val="00882AFC"/>
    <w:rsid w:val="008B2B1C"/>
    <w:rsid w:val="008C2D72"/>
    <w:rsid w:val="008D06C3"/>
    <w:rsid w:val="008D6DB7"/>
    <w:rsid w:val="00927047"/>
    <w:rsid w:val="0094310C"/>
    <w:rsid w:val="0095635D"/>
    <w:rsid w:val="0096019F"/>
    <w:rsid w:val="0098159F"/>
    <w:rsid w:val="009B7BE7"/>
    <w:rsid w:val="009D2C95"/>
    <w:rsid w:val="009D73A1"/>
    <w:rsid w:val="009E2BC4"/>
    <w:rsid w:val="009E3D11"/>
    <w:rsid w:val="00A23653"/>
    <w:rsid w:val="00A60E24"/>
    <w:rsid w:val="00A73599"/>
    <w:rsid w:val="00AB551A"/>
    <w:rsid w:val="00AD5F9E"/>
    <w:rsid w:val="00AE06BC"/>
    <w:rsid w:val="00AE0EEC"/>
    <w:rsid w:val="00AF32D3"/>
    <w:rsid w:val="00AF365B"/>
    <w:rsid w:val="00B01DDA"/>
    <w:rsid w:val="00B11A18"/>
    <w:rsid w:val="00B1771D"/>
    <w:rsid w:val="00B24198"/>
    <w:rsid w:val="00B40EC6"/>
    <w:rsid w:val="00B503A3"/>
    <w:rsid w:val="00B611C6"/>
    <w:rsid w:val="00B62365"/>
    <w:rsid w:val="00B64850"/>
    <w:rsid w:val="00B73DEF"/>
    <w:rsid w:val="00B94DD5"/>
    <w:rsid w:val="00B96C5E"/>
    <w:rsid w:val="00BA394B"/>
    <w:rsid w:val="00BD2571"/>
    <w:rsid w:val="00BD6B6B"/>
    <w:rsid w:val="00BE4953"/>
    <w:rsid w:val="00BF3383"/>
    <w:rsid w:val="00BF3D23"/>
    <w:rsid w:val="00C061BD"/>
    <w:rsid w:val="00C30059"/>
    <w:rsid w:val="00C33D53"/>
    <w:rsid w:val="00C3530F"/>
    <w:rsid w:val="00C70C85"/>
    <w:rsid w:val="00C74937"/>
    <w:rsid w:val="00C75911"/>
    <w:rsid w:val="00CD5636"/>
    <w:rsid w:val="00CE5AD2"/>
    <w:rsid w:val="00D03751"/>
    <w:rsid w:val="00D4066A"/>
    <w:rsid w:val="00D55AEE"/>
    <w:rsid w:val="00D60CCB"/>
    <w:rsid w:val="00D752CA"/>
    <w:rsid w:val="00D976AF"/>
    <w:rsid w:val="00DA3BC4"/>
    <w:rsid w:val="00DB0642"/>
    <w:rsid w:val="00DB7212"/>
    <w:rsid w:val="00DD745A"/>
    <w:rsid w:val="00DF131D"/>
    <w:rsid w:val="00DF5167"/>
    <w:rsid w:val="00E04251"/>
    <w:rsid w:val="00E12790"/>
    <w:rsid w:val="00E270AE"/>
    <w:rsid w:val="00E31CF0"/>
    <w:rsid w:val="00E651FF"/>
    <w:rsid w:val="00E904E2"/>
    <w:rsid w:val="00E909AE"/>
    <w:rsid w:val="00E926C9"/>
    <w:rsid w:val="00E93920"/>
    <w:rsid w:val="00EA6E88"/>
    <w:rsid w:val="00ED3C86"/>
    <w:rsid w:val="00EF1DF6"/>
    <w:rsid w:val="00F0094E"/>
    <w:rsid w:val="00F17FFE"/>
    <w:rsid w:val="00F456FB"/>
    <w:rsid w:val="00F67958"/>
    <w:rsid w:val="00FB0256"/>
    <w:rsid w:val="00FB1612"/>
    <w:rsid w:val="00FB1ADD"/>
    <w:rsid w:val="00FC3E74"/>
    <w:rsid w:val="00FF618D"/>
    <w:rsid w:val="00FF6FFD"/>
    <w:rsid w:val="00FF7A46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F7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A41F7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A41F7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A41F7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A41F7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1A41F7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1A41F7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1A41F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1A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1A41F7"/>
  </w:style>
  <w:style w:type="paragraph" w:styleId="40">
    <w:name w:val="toc 4"/>
    <w:basedOn w:val="a"/>
    <w:next w:val="a"/>
    <w:uiPriority w:val="39"/>
    <w:unhideWhenUsed/>
    <w:qFormat/>
    <w:rsid w:val="001A41F7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1A41F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1A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1A41F7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1A41F7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1A41F7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1A41F7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1A41F7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1A41F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1A41F7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1A41F7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1A41F7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1A41F7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1A41F7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1A41F7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98159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98159F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98</TotalTime>
  <Pages>7</Pages>
  <Words>780</Words>
  <Characters>4451</Characters>
  <Application>Microsoft Office Word</Application>
  <DocSecurity>0</DocSecurity>
  <Lines>37</Lines>
  <Paragraphs>10</Paragraphs>
  <ScaleCrop>false</ScaleCrop>
  <Company>Microsoft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301</cp:revision>
  <dcterms:created xsi:type="dcterms:W3CDTF">2017-02-27T09:33:00Z</dcterms:created>
  <dcterms:modified xsi:type="dcterms:W3CDTF">2018-05-31T01:27:00Z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