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6B8" w:rsidRDefault="006156B8">
      <w:pPr>
        <w:spacing w:line="276" w:lineRule="auto"/>
        <w:rPr>
          <w:rFonts w:hint="eastAsia"/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F3165B" w:rsidRDefault="00F3165B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  <w:r w:rsidR="00DE0366">
        <w:rPr>
          <w:rFonts w:ascii="黑体" w:eastAsia="黑体" w:hAnsi="黑体" w:cs="黑体" w:hint="eastAsia"/>
          <w:b/>
          <w:bCs/>
          <w:sz w:val="84"/>
          <w:szCs w:val="84"/>
        </w:rPr>
        <w:t>答案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1058DE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maven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 w:rsidR="00C20786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2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6156B8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proofErr w:type="gramStart"/>
      <w:r>
        <w:rPr>
          <w:rFonts w:ascii="方正姚体" w:eastAsia="方正姚体" w:hAnsi="方正姚体" w:cs="方正姚体" w:hint="eastAsia"/>
          <w:sz w:val="44"/>
          <w:szCs w:val="44"/>
        </w:rPr>
        <w:t>极客营</w:t>
      </w:r>
      <w:proofErr w:type="gramEnd"/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5259AA" w:rsidP="00927047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 w:rsidR="00927047">
        <w:rPr>
          <w:rFonts w:hint="eastAsia"/>
          <w:lang w:val="zh-CN"/>
        </w:rPr>
        <w:t>1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927047" w:rsidRDefault="00927047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B17DD1" w:rsidRPr="00B17DD1" w:rsidRDefault="008F7B82" w:rsidP="00B17DD1">
      <w:pPr>
        <w:rPr>
          <w:lang w:val="zh-CN"/>
        </w:rPr>
      </w:pPr>
      <w:r w:rsidRPr="008F7B82">
        <w:rPr>
          <w:rFonts w:hint="eastAsia"/>
          <w:lang w:val="zh-CN"/>
        </w:rPr>
        <w:t>项目发布到</w:t>
      </w:r>
      <w:r w:rsidRPr="008F7B82">
        <w:rPr>
          <w:rFonts w:hint="eastAsia"/>
          <w:lang w:val="zh-CN"/>
        </w:rPr>
        <w:t>nexus</w:t>
      </w:r>
      <w:r w:rsidRPr="008F7B82">
        <w:rPr>
          <w:rFonts w:hint="eastAsia"/>
          <w:lang w:val="zh-CN"/>
        </w:rPr>
        <w:t>私服</w:t>
      </w:r>
    </w:p>
    <w:p w:rsidR="00927047" w:rsidRDefault="00927047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</w:t>
      </w:r>
      <w:r w:rsidR="00AF7B8C">
        <w:rPr>
          <w:rFonts w:hint="eastAsia"/>
          <w:lang w:val="zh-CN"/>
        </w:rPr>
        <w:t>答案</w:t>
      </w:r>
    </w:p>
    <w:p w:rsidR="008F7B82" w:rsidRDefault="008F7B82" w:rsidP="008F7B82">
      <w:pPr>
        <w:pStyle w:val="a8"/>
        <w:numPr>
          <w:ilvl w:val="0"/>
          <w:numId w:val="9"/>
        </w:numPr>
        <w:ind w:firstLineChars="0"/>
      </w:pPr>
      <w:r w:rsidRPr="008F7B82">
        <w:rPr>
          <w:rFonts w:hint="eastAsia"/>
        </w:rPr>
        <w:t>配置</w:t>
      </w:r>
      <w:r w:rsidRPr="008F7B82">
        <w:rPr>
          <w:rFonts w:hint="eastAsia"/>
        </w:rPr>
        <w:t>maven</w:t>
      </w:r>
      <w:r w:rsidRPr="008F7B82">
        <w:rPr>
          <w:rFonts w:hint="eastAsia"/>
        </w:rPr>
        <w:t>的</w:t>
      </w:r>
      <w:r w:rsidRPr="008F7B82">
        <w:rPr>
          <w:rFonts w:hint="eastAsia"/>
        </w:rPr>
        <w:t>settings.xml</w:t>
      </w:r>
      <w:r w:rsidRPr="008F7B82">
        <w:rPr>
          <w:rFonts w:hint="eastAsia"/>
        </w:rPr>
        <w:t>文件用于发布的用户名和密码；</w:t>
      </w:r>
    </w:p>
    <w:p w:rsidR="008F7B82" w:rsidRDefault="008F7B82" w:rsidP="008F7B82">
      <w:pPr>
        <w:pStyle w:val="a8"/>
        <w:ind w:left="360" w:firstLineChars="0" w:firstLine="0"/>
      </w:pPr>
      <w:r>
        <w:t>在</w:t>
      </w:r>
      <w:r>
        <w:t>maven</w:t>
      </w:r>
      <w:r>
        <w:t>的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set</w:t>
      </w:r>
      <w:r>
        <w:t>tings.xml</w:t>
      </w:r>
      <w:r>
        <w:t>文件中的</w:t>
      </w:r>
      <w:r>
        <w:rPr>
          <w:rFonts w:hint="eastAsia"/>
        </w:rPr>
        <w:t>&lt;servers&gt;</w:t>
      </w:r>
      <w:r>
        <w:rPr>
          <w:rFonts w:hint="eastAsia"/>
        </w:rPr>
        <w:t>标签里面添加如下内容：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8F7B82" w:rsidTr="008F7B82">
        <w:tc>
          <w:tcPr>
            <w:tcW w:w="8522" w:type="dxa"/>
          </w:tcPr>
          <w:p w:rsidR="008F7B82" w:rsidRDefault="008F7B82" w:rsidP="008F7B82">
            <w:pPr>
              <w:pStyle w:val="a8"/>
            </w:pPr>
            <w:r>
              <w:tab/>
              <w:t>&lt;server&gt;</w:t>
            </w:r>
          </w:p>
          <w:p w:rsidR="008F7B82" w:rsidRDefault="008F7B82" w:rsidP="008F7B82">
            <w:pPr>
              <w:pStyle w:val="a8"/>
            </w:pPr>
            <w:r>
              <w:t xml:space="preserve"> </w:t>
            </w:r>
            <w:r>
              <w:tab/>
            </w:r>
            <w:r>
              <w:tab/>
              <w:t>&lt;id&gt;releases&lt;/id&gt;</w:t>
            </w:r>
          </w:p>
          <w:p w:rsidR="008F7B82" w:rsidRDefault="008F7B82" w:rsidP="008F7B82">
            <w:pPr>
              <w:pStyle w:val="a8"/>
            </w:pPr>
            <w:r>
              <w:tab/>
            </w:r>
            <w:r>
              <w:tab/>
              <w:t>&lt;username&gt;admin&lt;/username&gt;</w:t>
            </w:r>
          </w:p>
          <w:p w:rsidR="008F7B82" w:rsidRDefault="008F7B82" w:rsidP="008F7B82">
            <w:pPr>
              <w:pStyle w:val="a8"/>
            </w:pPr>
            <w:r>
              <w:tab/>
            </w:r>
            <w:r>
              <w:tab/>
              <w:t>&lt;password&gt;admin123&lt;/password&gt;</w:t>
            </w:r>
          </w:p>
          <w:p w:rsidR="008F7B82" w:rsidRDefault="008F7B82" w:rsidP="008F7B82">
            <w:pPr>
              <w:pStyle w:val="a8"/>
            </w:pPr>
            <w:r>
              <w:tab/>
              <w:t>&lt;/server&gt;</w:t>
            </w:r>
          </w:p>
          <w:p w:rsidR="008F7B82" w:rsidRDefault="008F7B82" w:rsidP="008F7B82">
            <w:pPr>
              <w:pStyle w:val="a8"/>
            </w:pPr>
            <w:r>
              <w:tab/>
              <w:t>&lt;server&gt;</w:t>
            </w:r>
          </w:p>
          <w:p w:rsidR="008F7B82" w:rsidRDefault="008F7B82" w:rsidP="008F7B82">
            <w:pPr>
              <w:pStyle w:val="a8"/>
            </w:pPr>
            <w:r>
              <w:tab/>
            </w:r>
            <w:r>
              <w:tab/>
              <w:t>&lt;id&gt;snapshots&lt;/id&gt;</w:t>
            </w:r>
          </w:p>
          <w:p w:rsidR="008F7B82" w:rsidRDefault="008F7B82" w:rsidP="008F7B82">
            <w:pPr>
              <w:pStyle w:val="a8"/>
            </w:pPr>
            <w:r>
              <w:tab/>
            </w:r>
            <w:r>
              <w:tab/>
              <w:t>&lt;username&gt;admin&lt;/username&gt;</w:t>
            </w:r>
          </w:p>
          <w:p w:rsidR="008F7B82" w:rsidRDefault="008F7B82" w:rsidP="008F7B82">
            <w:pPr>
              <w:pStyle w:val="a8"/>
            </w:pPr>
            <w:r>
              <w:tab/>
            </w:r>
            <w:r>
              <w:tab/>
              <w:t>&lt;password&gt;admin123&lt;/password&gt;</w:t>
            </w:r>
          </w:p>
          <w:p w:rsidR="008F7B82" w:rsidRDefault="008F7B82" w:rsidP="008F7B82">
            <w:pPr>
              <w:pStyle w:val="a8"/>
              <w:ind w:firstLineChars="0" w:firstLine="0"/>
            </w:pPr>
            <w:r>
              <w:tab/>
              <w:t>&lt;/server&gt;</w:t>
            </w:r>
          </w:p>
        </w:tc>
      </w:tr>
    </w:tbl>
    <w:p w:rsidR="008F7B82" w:rsidRDefault="008F7B82" w:rsidP="008F7B82">
      <w:pPr>
        <w:pStyle w:val="a8"/>
        <w:ind w:left="360" w:firstLineChars="0" w:firstLine="0"/>
      </w:pPr>
    </w:p>
    <w:p w:rsidR="008F7B82" w:rsidRDefault="008F7B82" w:rsidP="008F7B82">
      <w:pPr>
        <w:pStyle w:val="a8"/>
        <w:numPr>
          <w:ilvl w:val="0"/>
          <w:numId w:val="9"/>
        </w:numPr>
        <w:ind w:firstLineChars="0"/>
      </w:pPr>
      <w:r w:rsidRPr="008F7B82">
        <w:rPr>
          <w:rFonts w:hint="eastAsia"/>
        </w:rPr>
        <w:t>创建</w:t>
      </w:r>
      <w:r w:rsidRPr="008F7B82">
        <w:rPr>
          <w:rFonts w:hint="eastAsia"/>
        </w:rPr>
        <w:t>maven-nexus</w:t>
      </w:r>
      <w:r w:rsidRPr="008F7B82">
        <w:rPr>
          <w:rFonts w:hint="eastAsia"/>
        </w:rPr>
        <w:t>的</w:t>
      </w:r>
      <w:r w:rsidRPr="008F7B82">
        <w:rPr>
          <w:rFonts w:hint="eastAsia"/>
        </w:rPr>
        <w:t>java</w:t>
      </w:r>
      <w:r w:rsidRPr="008F7B82">
        <w:rPr>
          <w:rFonts w:hint="eastAsia"/>
        </w:rPr>
        <w:t>工程；</w:t>
      </w:r>
    </w:p>
    <w:p w:rsidR="008C2E60" w:rsidRDefault="008C2E60" w:rsidP="008C2E60">
      <w:pPr>
        <w:pStyle w:val="a8"/>
        <w:ind w:left="360" w:firstLineChars="0" w:firstLine="0"/>
      </w:pPr>
    </w:p>
    <w:p w:rsidR="008F7B82" w:rsidRDefault="008F7B82" w:rsidP="008F7B82">
      <w:pPr>
        <w:pStyle w:val="a8"/>
        <w:numPr>
          <w:ilvl w:val="0"/>
          <w:numId w:val="9"/>
        </w:numPr>
        <w:ind w:firstLineChars="0"/>
      </w:pPr>
      <w:r w:rsidRPr="008F7B82">
        <w:rPr>
          <w:rFonts w:hint="eastAsia"/>
        </w:rPr>
        <w:t>配置</w:t>
      </w:r>
      <w:r w:rsidRPr="008F7B82">
        <w:rPr>
          <w:rFonts w:hint="eastAsia"/>
        </w:rPr>
        <w:t>maven-nexus</w:t>
      </w:r>
      <w:r w:rsidRPr="008F7B82">
        <w:rPr>
          <w:rFonts w:hint="eastAsia"/>
        </w:rPr>
        <w:t>工程的</w:t>
      </w:r>
      <w:r w:rsidRPr="008F7B82">
        <w:rPr>
          <w:rFonts w:hint="eastAsia"/>
        </w:rPr>
        <w:t>pom.xml</w:t>
      </w:r>
      <w:r w:rsidRPr="008F7B82">
        <w:rPr>
          <w:rFonts w:hint="eastAsia"/>
        </w:rPr>
        <w:t>文件，添加发布的路径；</w:t>
      </w:r>
    </w:p>
    <w:p w:rsidR="008C2E60" w:rsidRDefault="008C2E60" w:rsidP="008C2E60">
      <w:pPr>
        <w:ind w:left="360"/>
      </w:pPr>
      <w:r>
        <w:t>P</w:t>
      </w:r>
      <w:r>
        <w:rPr>
          <w:rFonts w:hint="eastAsia"/>
        </w:rPr>
        <w:t>om.</w:t>
      </w:r>
      <w:r>
        <w:t>xml</w:t>
      </w:r>
      <w:r>
        <w:t>文件中添加如下配置：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8C2E60" w:rsidTr="008C2E60">
        <w:tc>
          <w:tcPr>
            <w:tcW w:w="8522" w:type="dxa"/>
          </w:tcPr>
          <w:p w:rsidR="008C2E60" w:rsidRDefault="008C2E60" w:rsidP="008C2E6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构建部署项目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8C2E60" w:rsidRDefault="008C2E60" w:rsidP="008C2E6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distributionManagement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8C2E60" w:rsidRDefault="008C2E60" w:rsidP="008C2E6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repository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8C2E60" w:rsidRDefault="008C2E60" w:rsidP="008C2E6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releases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8C2E60" w:rsidRDefault="008C2E60" w:rsidP="008C2E6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Internal Releases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8C2E60" w:rsidRDefault="008C2E60" w:rsidP="008C2E6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http://localhost:8081/nexus/content/repositories/releases/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8C2E60" w:rsidRDefault="008C2E60" w:rsidP="008C2E6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repository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8C2E60" w:rsidRDefault="008C2E60" w:rsidP="008C2E6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snapshotRepository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8C2E60" w:rsidRDefault="008C2E60" w:rsidP="008C2E6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snapshots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8C2E60" w:rsidRDefault="008C2E60" w:rsidP="008C2E6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Internal Snapshots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8C2E60" w:rsidRDefault="008C2E60" w:rsidP="008C2E6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http://localhost:8081/nexus/content/repositories/snapshots/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8C2E60" w:rsidRDefault="008C2E60" w:rsidP="008C2E6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snapshotRepository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8C2E60" w:rsidRDefault="008C2E60" w:rsidP="008C2E6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distributionManagement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8C2E60" w:rsidRDefault="008C2E60" w:rsidP="008C2E60"/>
        </w:tc>
      </w:tr>
    </w:tbl>
    <w:p w:rsidR="008C2E60" w:rsidRDefault="008C2E60" w:rsidP="008C2E60">
      <w:pPr>
        <w:ind w:left="360"/>
      </w:pPr>
    </w:p>
    <w:p w:rsidR="008C2E60" w:rsidRDefault="008C2E60" w:rsidP="008C2E60">
      <w:pPr>
        <w:pStyle w:val="a8"/>
        <w:numPr>
          <w:ilvl w:val="0"/>
          <w:numId w:val="9"/>
        </w:numPr>
        <w:ind w:firstLineChars="0"/>
      </w:pPr>
      <w:r w:rsidRPr="008C2E60">
        <w:rPr>
          <w:rFonts w:hint="eastAsia"/>
        </w:rPr>
        <w:t>在项目中右</w:t>
      </w:r>
      <w:proofErr w:type="gramStart"/>
      <w:r w:rsidRPr="008C2E60">
        <w:rPr>
          <w:rFonts w:hint="eastAsia"/>
        </w:rPr>
        <w:t>击</w:t>
      </w:r>
      <w:proofErr w:type="gramEnd"/>
      <w:r w:rsidRPr="008C2E60">
        <w:rPr>
          <w:rFonts w:hint="eastAsia"/>
        </w:rPr>
        <w:t>选择</w:t>
      </w:r>
      <w:r w:rsidRPr="008C2E60">
        <w:t>run a</w:t>
      </w:r>
      <w:r w:rsidR="002B42F2">
        <w:t xml:space="preserve">s </w:t>
      </w:r>
      <w:r w:rsidR="002B42F2">
        <w:sym w:font="Wingdings" w:char="F0E0"/>
      </w:r>
      <w:r w:rsidR="002B42F2">
        <w:t xml:space="preserve"> </w:t>
      </w:r>
      <w:r w:rsidRPr="008C2E60">
        <w:t xml:space="preserve">maven build… </w:t>
      </w:r>
      <w:r w:rsidRPr="008C2E60">
        <w:rPr>
          <w:rFonts w:hint="eastAsia"/>
        </w:rPr>
        <w:t>然后在</w:t>
      </w:r>
      <w:r w:rsidRPr="008C2E60">
        <w:t>Goals</w:t>
      </w:r>
      <w:r w:rsidRPr="008C2E60">
        <w:rPr>
          <w:rFonts w:hint="eastAsia"/>
        </w:rPr>
        <w:t>中输入</w:t>
      </w:r>
      <w:r w:rsidRPr="008C2E60">
        <w:t xml:space="preserve"> deploy </w:t>
      </w:r>
      <w:r w:rsidRPr="008C2E60">
        <w:rPr>
          <w:rFonts w:hint="eastAsia"/>
        </w:rPr>
        <w:t>将项目的</w:t>
      </w:r>
      <w:proofErr w:type="gramStart"/>
      <w:r w:rsidRPr="008C2E60">
        <w:rPr>
          <w:rFonts w:hint="eastAsia"/>
        </w:rPr>
        <w:t>包部署</w:t>
      </w:r>
      <w:proofErr w:type="gramEnd"/>
      <w:r w:rsidRPr="008C2E60">
        <w:rPr>
          <w:rFonts w:hint="eastAsia"/>
        </w:rPr>
        <w:t>上传到</w:t>
      </w:r>
      <w:r w:rsidR="00A35BE2">
        <w:rPr>
          <w:rFonts w:hint="eastAsia"/>
        </w:rPr>
        <w:t>nexus</w:t>
      </w:r>
      <w:r w:rsidRPr="008C2E60">
        <w:rPr>
          <w:rFonts w:hint="eastAsia"/>
        </w:rPr>
        <w:t>私服</w:t>
      </w:r>
      <w:r>
        <w:rPr>
          <w:rFonts w:hint="eastAsia"/>
        </w:rPr>
        <w:t>；</w:t>
      </w:r>
    </w:p>
    <w:p w:rsidR="008C2E60" w:rsidRDefault="008C2E60" w:rsidP="008C2E60">
      <w:pPr>
        <w:pStyle w:val="a8"/>
        <w:ind w:left="360" w:firstLineChars="0" w:firstLine="0"/>
      </w:pPr>
    </w:p>
    <w:p w:rsidR="00552CB4" w:rsidRPr="00552CB4" w:rsidRDefault="008F7B82" w:rsidP="008C2E60">
      <w:pPr>
        <w:pStyle w:val="a8"/>
        <w:numPr>
          <w:ilvl w:val="0"/>
          <w:numId w:val="9"/>
        </w:numPr>
        <w:ind w:firstLineChars="0"/>
      </w:pPr>
      <w:r w:rsidRPr="008F7B82">
        <w:rPr>
          <w:rFonts w:hint="eastAsia"/>
        </w:rPr>
        <w:t>访问</w:t>
      </w:r>
      <w:r w:rsidRPr="008F7B82">
        <w:rPr>
          <w:rFonts w:hint="eastAsia"/>
        </w:rPr>
        <w:t>nexus</w:t>
      </w:r>
      <w:r w:rsidRPr="008F7B82">
        <w:rPr>
          <w:rFonts w:hint="eastAsia"/>
        </w:rPr>
        <w:t>在主页面中搜索</w:t>
      </w:r>
      <w:r w:rsidRPr="008F7B82">
        <w:rPr>
          <w:rFonts w:hint="eastAsia"/>
        </w:rPr>
        <w:t>maven-nexus</w:t>
      </w:r>
      <w:r w:rsidRPr="008F7B82">
        <w:rPr>
          <w:rFonts w:hint="eastAsia"/>
        </w:rPr>
        <w:t>，如果发布成功则能找到具体的坐标（注意：如果需要将多次部署，需要在</w:t>
      </w:r>
      <w:r w:rsidRPr="008F7B82">
        <w:rPr>
          <w:rFonts w:hint="eastAsia"/>
        </w:rPr>
        <w:t>nexus</w:t>
      </w:r>
      <w:proofErr w:type="gramStart"/>
      <w:r w:rsidRPr="008F7B82">
        <w:rPr>
          <w:rFonts w:hint="eastAsia"/>
        </w:rPr>
        <w:t>私服中</w:t>
      </w:r>
      <w:proofErr w:type="gramEnd"/>
      <w:r w:rsidRPr="008F7B82">
        <w:rPr>
          <w:rFonts w:hint="eastAsia"/>
        </w:rPr>
        <w:t>对对应的仓库的</w:t>
      </w:r>
      <w:r w:rsidRPr="008F7B82">
        <w:rPr>
          <w:rFonts w:hint="eastAsia"/>
        </w:rPr>
        <w:t>Configuration</w:t>
      </w:r>
      <w:r w:rsidRPr="008F7B82">
        <w:rPr>
          <w:rFonts w:hint="eastAsia"/>
        </w:rPr>
        <w:t>——</w:t>
      </w:r>
      <w:proofErr w:type="gramStart"/>
      <w:r w:rsidRPr="008F7B82">
        <w:rPr>
          <w:rFonts w:hint="eastAsia"/>
        </w:rPr>
        <w:t>》</w:t>
      </w:r>
      <w:proofErr w:type="gramEnd"/>
      <w:r w:rsidRPr="008F7B82">
        <w:rPr>
          <w:rFonts w:hint="eastAsia"/>
        </w:rPr>
        <w:t>Development Policy</w:t>
      </w:r>
      <w:r w:rsidRPr="008F7B82">
        <w:rPr>
          <w:rFonts w:hint="eastAsia"/>
        </w:rPr>
        <w:t>设置“</w:t>
      </w:r>
      <w:r w:rsidRPr="008F7B82">
        <w:rPr>
          <w:rFonts w:hint="eastAsia"/>
        </w:rPr>
        <w:t>Allow Redeploy</w:t>
      </w:r>
      <w:r w:rsidRPr="008F7B82">
        <w:rPr>
          <w:rFonts w:hint="eastAsia"/>
        </w:rPr>
        <w:t>”）</w:t>
      </w:r>
    </w:p>
    <w:p w:rsidR="00387727" w:rsidRDefault="00A35BE2" w:rsidP="00A35BE2">
      <w:pPr>
        <w:pStyle w:val="11"/>
      </w:pPr>
      <w:r>
        <w:rPr>
          <w:noProof/>
        </w:rPr>
        <w:drawing>
          <wp:inline distT="0" distB="0" distL="0" distR="0" wp14:anchorId="03E63757" wp14:editId="20453DAC">
            <wp:extent cx="4556802" cy="1149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413" cy="11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E2" w:rsidRDefault="00A35BE2" w:rsidP="00A35BE2">
      <w:pPr>
        <w:pStyle w:val="11"/>
      </w:pPr>
    </w:p>
    <w:p w:rsidR="00A35BE2" w:rsidRPr="008F7B82" w:rsidRDefault="00A35BE2" w:rsidP="00A35BE2">
      <w:pPr>
        <w:pStyle w:val="11"/>
      </w:pPr>
      <w:r>
        <w:rPr>
          <w:noProof/>
        </w:rPr>
        <w:drawing>
          <wp:inline distT="0" distB="0" distL="0" distR="0" wp14:anchorId="6940E35D" wp14:editId="7B1CE80D">
            <wp:extent cx="4508500" cy="2366067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2037" cy="237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119" w:rsidRDefault="005259AA" w:rsidP="00483119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483119">
        <w:rPr>
          <w:rFonts w:hint="eastAsia"/>
          <w:lang w:val="zh-CN"/>
        </w:rPr>
        <w:t>2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AF7B8C" w:rsidRDefault="00AF7B8C" w:rsidP="00AF7B8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E2D75" w:rsidRPr="00037812" w:rsidRDefault="007F0EC9" w:rsidP="007E2D75">
      <w:pPr>
        <w:rPr>
          <w:lang w:val="zh-CN"/>
        </w:rPr>
      </w:pPr>
      <w:r w:rsidRPr="007F0EC9">
        <w:rPr>
          <w:rFonts w:hint="eastAsia"/>
          <w:lang w:val="zh-CN"/>
        </w:rPr>
        <w:t>nexus</w:t>
      </w:r>
      <w:proofErr w:type="gramStart"/>
      <w:r w:rsidRPr="007F0EC9">
        <w:rPr>
          <w:rFonts w:hint="eastAsia"/>
          <w:lang w:val="zh-CN"/>
        </w:rPr>
        <w:t>私服中上</w:t>
      </w:r>
      <w:proofErr w:type="gramEnd"/>
      <w:r w:rsidRPr="007F0EC9">
        <w:rPr>
          <w:rFonts w:hint="eastAsia"/>
          <w:lang w:val="zh-CN"/>
        </w:rPr>
        <w:t>传</w:t>
      </w:r>
      <w:r w:rsidRPr="007F0EC9">
        <w:rPr>
          <w:rFonts w:hint="eastAsia"/>
          <w:lang w:val="zh-CN"/>
        </w:rPr>
        <w:t>jar</w:t>
      </w:r>
      <w:r w:rsidRPr="007F0EC9">
        <w:rPr>
          <w:rFonts w:hint="eastAsia"/>
          <w:lang w:val="zh-CN"/>
        </w:rPr>
        <w:t>包，项目中引用坐标下载</w:t>
      </w:r>
      <w:r w:rsidRPr="007F0EC9">
        <w:rPr>
          <w:rFonts w:hint="eastAsia"/>
          <w:lang w:val="zh-CN"/>
        </w:rPr>
        <w:t>jar</w:t>
      </w:r>
    </w:p>
    <w:p w:rsidR="007E2D75" w:rsidRPr="007E2D75" w:rsidRDefault="007E2D75" w:rsidP="007E2D75">
      <w:pPr>
        <w:rPr>
          <w:lang w:val="zh-CN"/>
        </w:rPr>
      </w:pPr>
    </w:p>
    <w:p w:rsidR="00AF7B8C" w:rsidRDefault="00AF7B8C" w:rsidP="00AF7B8C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7F0EC9" w:rsidRDefault="007F0EC9" w:rsidP="007F0EC9">
      <w:pPr>
        <w:pStyle w:val="a8"/>
        <w:numPr>
          <w:ilvl w:val="0"/>
          <w:numId w:val="10"/>
        </w:numPr>
        <w:ind w:firstLineChars="0"/>
        <w:rPr>
          <w:lang w:val="zh-CN"/>
        </w:rPr>
      </w:pPr>
      <w:r w:rsidRPr="007F0EC9">
        <w:rPr>
          <w:rFonts w:hint="eastAsia"/>
          <w:lang w:val="zh-CN"/>
        </w:rPr>
        <w:t>在</w:t>
      </w:r>
      <w:r w:rsidRPr="007F0EC9">
        <w:rPr>
          <w:rFonts w:hint="eastAsia"/>
          <w:lang w:val="zh-CN"/>
        </w:rPr>
        <w:t>maven</w:t>
      </w:r>
      <w:r w:rsidRPr="007F0EC9">
        <w:rPr>
          <w:rFonts w:hint="eastAsia"/>
          <w:lang w:val="zh-CN"/>
        </w:rPr>
        <w:t>的</w:t>
      </w:r>
      <w:r w:rsidRPr="007F0EC9">
        <w:rPr>
          <w:rFonts w:hint="eastAsia"/>
          <w:lang w:val="zh-CN"/>
        </w:rPr>
        <w:t>settings.xml</w:t>
      </w:r>
      <w:r w:rsidRPr="007F0EC9">
        <w:rPr>
          <w:rFonts w:hint="eastAsia"/>
          <w:lang w:val="zh-CN"/>
        </w:rPr>
        <w:t>配置文件中</w:t>
      </w:r>
      <w:proofErr w:type="gramStart"/>
      <w:r w:rsidRPr="007F0EC9">
        <w:rPr>
          <w:rFonts w:hint="eastAsia"/>
          <w:lang w:val="zh-CN"/>
        </w:rPr>
        <w:t>配置私服仓库</w:t>
      </w:r>
      <w:proofErr w:type="gramEnd"/>
      <w:r w:rsidRPr="007F0EC9">
        <w:rPr>
          <w:rFonts w:hint="eastAsia"/>
          <w:lang w:val="zh-CN"/>
        </w:rPr>
        <w:t>地址；</w:t>
      </w:r>
    </w:p>
    <w:p w:rsidR="007D413B" w:rsidRDefault="007D413B" w:rsidP="007D413B">
      <w:pPr>
        <w:pStyle w:val="a8"/>
        <w:ind w:left="320" w:firstLineChars="0" w:firstLine="0"/>
      </w:pPr>
      <w:r>
        <w:rPr>
          <w:lang w:val="zh-CN"/>
        </w:rPr>
        <w:t>在</w:t>
      </w:r>
      <w:r w:rsidRPr="007D413B">
        <w:rPr>
          <w:rFonts w:hint="eastAsia"/>
        </w:rPr>
        <w:t>settings.xml</w:t>
      </w:r>
      <w:r>
        <w:rPr>
          <w:rFonts w:hint="eastAsia"/>
          <w:lang w:val="zh-CN"/>
        </w:rPr>
        <w:t>文件的</w:t>
      </w:r>
      <w:r>
        <w:rPr>
          <w:rFonts w:hint="eastAsia"/>
          <w:lang w:val="zh-CN"/>
        </w:rPr>
        <w:t>&lt;</w:t>
      </w:r>
      <w:r w:rsidRPr="007D413B">
        <w:rPr>
          <w:rFonts w:hint="eastAsia"/>
        </w:rPr>
        <w:t>profiles</w:t>
      </w:r>
      <w:r>
        <w:t>&gt;</w:t>
      </w:r>
      <w:r>
        <w:rPr>
          <w:rFonts w:hint="eastAsia"/>
        </w:rPr>
        <w:t>标签里面添加如下内容：</w:t>
      </w:r>
    </w:p>
    <w:tbl>
      <w:tblPr>
        <w:tblStyle w:val="ab"/>
        <w:tblW w:w="0" w:type="auto"/>
        <w:tblInd w:w="320" w:type="dxa"/>
        <w:tblLook w:val="04A0" w:firstRow="1" w:lastRow="0" w:firstColumn="1" w:lastColumn="0" w:noHBand="0" w:noVBand="1"/>
      </w:tblPr>
      <w:tblGrid>
        <w:gridCol w:w="8202"/>
      </w:tblGrid>
      <w:tr w:rsidR="007D413B" w:rsidTr="007D413B">
        <w:tc>
          <w:tcPr>
            <w:tcW w:w="8522" w:type="dxa"/>
          </w:tcPr>
          <w:p w:rsidR="007D413B" w:rsidRDefault="007D413B" w:rsidP="007D413B">
            <w:pPr>
              <w:pStyle w:val="a8"/>
            </w:pPr>
            <w:r>
              <w:t>&lt;profile&gt;</w:t>
            </w:r>
          </w:p>
          <w:p w:rsidR="007D413B" w:rsidRDefault="007D413B" w:rsidP="007D413B">
            <w:pPr>
              <w:pStyle w:val="a8"/>
            </w:pPr>
            <w:r>
              <w:tab/>
            </w:r>
            <w:r>
              <w:tab/>
              <w:t xml:space="preserve"> &lt;id&gt;</w:t>
            </w:r>
            <w:proofErr w:type="spellStart"/>
            <w:r>
              <w:t>dev</w:t>
            </w:r>
            <w:proofErr w:type="spellEnd"/>
            <w:r>
              <w:t>&lt;/id&gt;</w:t>
            </w:r>
          </w:p>
          <w:p w:rsidR="007D413B" w:rsidRDefault="007D413B" w:rsidP="007D413B">
            <w:pPr>
              <w:pStyle w:val="a8"/>
            </w:pPr>
            <w:r>
              <w:tab/>
            </w:r>
            <w:r>
              <w:tab/>
              <w:t xml:space="preserve"> &lt;repositories&gt;</w:t>
            </w:r>
          </w:p>
          <w:p w:rsidR="007D413B" w:rsidRDefault="007D413B" w:rsidP="007D413B">
            <w:pPr>
              <w:pStyle w:val="a8"/>
            </w:pPr>
            <w:r>
              <w:tab/>
            </w:r>
            <w:r>
              <w:tab/>
            </w:r>
            <w:r>
              <w:tab/>
              <w:t xml:space="preserve"> &lt;repository&gt;</w:t>
            </w:r>
          </w:p>
          <w:p w:rsidR="007D413B" w:rsidRDefault="007D413B" w:rsidP="007D413B">
            <w:pPr>
              <w:pStyle w:val="a8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&lt;id&gt;nexus&lt;/id&gt;</w:t>
            </w:r>
          </w:p>
          <w:p w:rsidR="007D413B" w:rsidRDefault="007D413B" w:rsidP="007D413B">
            <w:pPr>
              <w:pStyle w:val="a8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&lt;</w:t>
            </w:r>
            <w:proofErr w:type="spellStart"/>
            <w:r>
              <w:t>url</w:t>
            </w:r>
            <w:proofErr w:type="spellEnd"/>
            <w:r>
              <w:t>&gt;http://localhost:8081/nexus/content/groups/public/&lt;/url&gt;</w:t>
            </w:r>
          </w:p>
          <w:p w:rsidR="007D413B" w:rsidRDefault="007D413B" w:rsidP="007D413B">
            <w:pPr>
              <w:pStyle w:val="a8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&lt;releases&gt;&lt;enabled&gt;true&lt;/enabled&gt;&lt;/releases&gt;</w:t>
            </w:r>
          </w:p>
          <w:p w:rsidR="007D413B" w:rsidRDefault="007D413B" w:rsidP="007D413B">
            <w:pPr>
              <w:pStyle w:val="a8"/>
            </w:pPr>
            <w:r>
              <w:tab/>
            </w:r>
            <w:r>
              <w:tab/>
            </w:r>
            <w:r>
              <w:tab/>
              <w:t xml:space="preserve"> </w:t>
            </w:r>
            <w:r>
              <w:tab/>
              <w:t xml:space="preserve"> &lt;snapshots&gt;&lt;enabled&gt;true&lt;/enabled&gt;&lt;/snapshots&gt;</w:t>
            </w:r>
          </w:p>
          <w:p w:rsidR="007D413B" w:rsidRDefault="007D413B" w:rsidP="007D413B">
            <w:pPr>
              <w:pStyle w:val="a8"/>
            </w:pPr>
            <w:r>
              <w:tab/>
            </w:r>
            <w:r>
              <w:tab/>
            </w:r>
            <w:r>
              <w:tab/>
              <w:t xml:space="preserve"> &lt;/repository&gt;</w:t>
            </w:r>
          </w:p>
          <w:p w:rsidR="007D413B" w:rsidRDefault="007D413B" w:rsidP="007D413B">
            <w:pPr>
              <w:pStyle w:val="a8"/>
            </w:pPr>
            <w:r>
              <w:tab/>
            </w:r>
            <w:r>
              <w:tab/>
              <w:t xml:space="preserve"> &lt;/repositories&gt;</w:t>
            </w:r>
          </w:p>
          <w:p w:rsidR="007D413B" w:rsidRDefault="007D413B" w:rsidP="007D413B">
            <w:pPr>
              <w:pStyle w:val="a8"/>
            </w:pPr>
            <w:r>
              <w:tab/>
            </w:r>
            <w:r>
              <w:tab/>
              <w:t xml:space="preserve"> &lt;</w:t>
            </w:r>
            <w:proofErr w:type="spellStart"/>
            <w:r>
              <w:t>pluginRepositories</w:t>
            </w:r>
            <w:proofErr w:type="spellEnd"/>
            <w:r>
              <w:t>&gt;</w:t>
            </w:r>
          </w:p>
          <w:p w:rsidR="007D413B" w:rsidRDefault="007D413B" w:rsidP="007D413B">
            <w:pPr>
              <w:pStyle w:val="a8"/>
            </w:pPr>
            <w:r>
              <w:tab/>
            </w:r>
            <w:r>
              <w:tab/>
            </w:r>
            <w:r>
              <w:tab/>
              <w:t xml:space="preserve"> &lt;</w:t>
            </w:r>
            <w:proofErr w:type="spellStart"/>
            <w:r>
              <w:t>pluginRepository</w:t>
            </w:r>
            <w:proofErr w:type="spellEnd"/>
            <w:r>
              <w:t>&gt;</w:t>
            </w:r>
          </w:p>
          <w:p w:rsidR="007D413B" w:rsidRDefault="007D413B" w:rsidP="007D413B">
            <w:pPr>
              <w:pStyle w:val="a8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&lt;id&gt;nexus&lt;/id&gt;</w:t>
            </w:r>
          </w:p>
          <w:p w:rsidR="007D413B" w:rsidRDefault="007D413B" w:rsidP="007D413B">
            <w:pPr>
              <w:pStyle w:val="a8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&lt;</w:t>
            </w:r>
            <w:proofErr w:type="spellStart"/>
            <w:r>
              <w:t>url</w:t>
            </w:r>
            <w:proofErr w:type="spellEnd"/>
            <w:r>
              <w:t>&gt;http://localhost:8081/nexus/content/groups/public/&lt;/url&gt;</w:t>
            </w:r>
          </w:p>
          <w:p w:rsidR="007D413B" w:rsidRDefault="007D413B" w:rsidP="007D413B">
            <w:pPr>
              <w:pStyle w:val="a8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&lt;releases&gt;&lt;enabled&gt;true&lt;/enabled&gt;&lt;/releases&gt;</w:t>
            </w:r>
          </w:p>
          <w:p w:rsidR="007D413B" w:rsidRDefault="007D413B" w:rsidP="007D413B">
            <w:pPr>
              <w:pStyle w:val="a8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&lt;snapshots&gt;&lt;enabled&gt;true&lt;/enabled&gt;&lt;/snapshots&gt;</w:t>
            </w:r>
          </w:p>
          <w:p w:rsidR="007D413B" w:rsidRDefault="007D413B" w:rsidP="007D413B">
            <w:pPr>
              <w:pStyle w:val="a8"/>
            </w:pPr>
            <w:r>
              <w:tab/>
            </w:r>
            <w:r>
              <w:tab/>
            </w:r>
            <w:r>
              <w:tab/>
              <w:t xml:space="preserve"> &lt;/</w:t>
            </w:r>
            <w:proofErr w:type="spellStart"/>
            <w:r>
              <w:t>pluginRepository</w:t>
            </w:r>
            <w:proofErr w:type="spellEnd"/>
            <w:r>
              <w:t>&gt;</w:t>
            </w:r>
          </w:p>
          <w:p w:rsidR="007D413B" w:rsidRDefault="007D413B" w:rsidP="007D413B">
            <w:pPr>
              <w:pStyle w:val="a8"/>
            </w:pPr>
            <w:r>
              <w:tab/>
            </w:r>
            <w:r>
              <w:tab/>
              <w:t xml:space="preserve"> &lt;/</w:t>
            </w:r>
            <w:proofErr w:type="spellStart"/>
            <w:r>
              <w:t>pluginRepositories</w:t>
            </w:r>
            <w:proofErr w:type="spellEnd"/>
            <w:r>
              <w:t>&gt;</w:t>
            </w:r>
          </w:p>
          <w:p w:rsidR="007D413B" w:rsidRDefault="007D413B" w:rsidP="007D413B">
            <w:pPr>
              <w:pStyle w:val="a8"/>
              <w:ind w:firstLineChars="0" w:firstLine="0"/>
            </w:pPr>
            <w:r>
              <w:tab/>
              <w:t xml:space="preserve"> &lt;/profile&gt;</w:t>
            </w:r>
          </w:p>
        </w:tc>
      </w:tr>
    </w:tbl>
    <w:p w:rsidR="007D413B" w:rsidRDefault="007D413B" w:rsidP="007D413B">
      <w:pPr>
        <w:pStyle w:val="a8"/>
        <w:ind w:left="320" w:firstLineChars="0" w:firstLine="0"/>
      </w:pPr>
    </w:p>
    <w:p w:rsidR="007D413B" w:rsidRDefault="007D413B" w:rsidP="007D413B">
      <w:pPr>
        <w:pStyle w:val="a8"/>
        <w:ind w:left="320" w:firstLineChars="0" w:firstLine="0"/>
      </w:pPr>
      <w:r>
        <w:t>在</w:t>
      </w:r>
      <w:r>
        <w:t>settings.xml</w:t>
      </w:r>
      <w:r>
        <w:t>文件的</w:t>
      </w:r>
      <w:r>
        <w:rPr>
          <w:rFonts w:hint="eastAsia"/>
        </w:rPr>
        <w:t>&lt;/settings&gt;</w:t>
      </w:r>
      <w:r>
        <w:rPr>
          <w:rFonts w:hint="eastAsia"/>
        </w:rPr>
        <w:t>标签之上添加如下内容：</w:t>
      </w:r>
    </w:p>
    <w:tbl>
      <w:tblPr>
        <w:tblStyle w:val="ab"/>
        <w:tblW w:w="0" w:type="auto"/>
        <w:tblInd w:w="320" w:type="dxa"/>
        <w:tblLook w:val="04A0" w:firstRow="1" w:lastRow="0" w:firstColumn="1" w:lastColumn="0" w:noHBand="0" w:noVBand="1"/>
      </w:tblPr>
      <w:tblGrid>
        <w:gridCol w:w="8202"/>
      </w:tblGrid>
      <w:tr w:rsidR="007D413B" w:rsidTr="007D413B">
        <w:tc>
          <w:tcPr>
            <w:tcW w:w="8522" w:type="dxa"/>
          </w:tcPr>
          <w:p w:rsidR="007D413B" w:rsidRDefault="007D413B" w:rsidP="007D413B">
            <w:pPr>
              <w:pStyle w:val="a8"/>
            </w:pPr>
            <w:r>
              <w:t xml:space="preserve">  &lt;</w:t>
            </w:r>
            <w:proofErr w:type="spellStart"/>
            <w:r>
              <w:t>activeProfiles</w:t>
            </w:r>
            <w:proofErr w:type="spellEnd"/>
            <w:r>
              <w:t>&gt;</w:t>
            </w:r>
          </w:p>
          <w:p w:rsidR="007D413B" w:rsidRDefault="007D413B" w:rsidP="007D413B">
            <w:pPr>
              <w:pStyle w:val="a8"/>
            </w:pPr>
            <w:r>
              <w:tab/>
              <w:t>&lt;!--make the profile active all the time --&gt;</w:t>
            </w:r>
          </w:p>
          <w:p w:rsidR="007D413B" w:rsidRDefault="007D413B" w:rsidP="007D413B">
            <w:pPr>
              <w:pStyle w:val="a8"/>
            </w:pPr>
            <w:r>
              <w:tab/>
              <w:t>&lt;</w:t>
            </w:r>
            <w:proofErr w:type="spellStart"/>
            <w:r>
              <w:t>activeProfile</w:t>
            </w:r>
            <w:proofErr w:type="spellEnd"/>
            <w:r>
              <w:t>&gt;</w:t>
            </w:r>
            <w:proofErr w:type="spellStart"/>
            <w:r>
              <w:t>dev</w:t>
            </w:r>
            <w:proofErr w:type="spellEnd"/>
            <w:r>
              <w:t>&lt;/</w:t>
            </w:r>
            <w:proofErr w:type="spellStart"/>
            <w:r>
              <w:t>activeProfile</w:t>
            </w:r>
            <w:proofErr w:type="spellEnd"/>
            <w:r>
              <w:t>&gt;</w:t>
            </w:r>
          </w:p>
          <w:p w:rsidR="007D413B" w:rsidRDefault="007D413B" w:rsidP="007D413B">
            <w:pPr>
              <w:pStyle w:val="a8"/>
              <w:ind w:firstLineChars="0" w:firstLine="0"/>
            </w:pPr>
            <w:r>
              <w:t xml:space="preserve"> &lt;/</w:t>
            </w:r>
            <w:proofErr w:type="spellStart"/>
            <w:r>
              <w:t>activeProfiles</w:t>
            </w:r>
            <w:proofErr w:type="spellEnd"/>
            <w:r>
              <w:t>&gt;</w:t>
            </w:r>
          </w:p>
        </w:tc>
      </w:tr>
    </w:tbl>
    <w:p w:rsidR="007D413B" w:rsidRPr="007D413B" w:rsidRDefault="007D413B" w:rsidP="007D413B">
      <w:pPr>
        <w:pStyle w:val="a8"/>
        <w:ind w:left="320" w:firstLineChars="0" w:firstLine="0"/>
      </w:pPr>
    </w:p>
    <w:p w:rsidR="007F0EC9" w:rsidRDefault="007F0EC9" w:rsidP="007F0EC9">
      <w:pPr>
        <w:pStyle w:val="a8"/>
        <w:numPr>
          <w:ilvl w:val="0"/>
          <w:numId w:val="10"/>
        </w:numPr>
        <w:ind w:firstLineChars="0"/>
        <w:rPr>
          <w:lang w:val="zh-CN"/>
        </w:rPr>
      </w:pPr>
      <w:r w:rsidRPr="007F0EC9">
        <w:rPr>
          <w:rFonts w:hint="eastAsia"/>
          <w:lang w:val="zh-CN"/>
        </w:rPr>
        <w:t>访问并登录</w:t>
      </w:r>
      <w:r w:rsidRPr="007F0EC9">
        <w:rPr>
          <w:rFonts w:hint="eastAsia"/>
          <w:lang w:val="zh-CN"/>
        </w:rPr>
        <w:t>nexus</w:t>
      </w:r>
      <w:r w:rsidRPr="007F0EC9">
        <w:rPr>
          <w:rFonts w:hint="eastAsia"/>
          <w:lang w:val="zh-CN"/>
        </w:rPr>
        <w:t>私服（</w:t>
      </w:r>
      <w:proofErr w:type="gramStart"/>
      <w:r w:rsidRPr="007F0EC9">
        <w:rPr>
          <w:rFonts w:hint="eastAsia"/>
          <w:lang w:val="zh-CN"/>
        </w:rPr>
        <w:t>帐号</w:t>
      </w:r>
      <w:proofErr w:type="gramEnd"/>
      <w:r w:rsidRPr="007F0EC9">
        <w:rPr>
          <w:rFonts w:hint="eastAsia"/>
          <w:lang w:val="zh-CN"/>
        </w:rPr>
        <w:t>：</w:t>
      </w:r>
      <w:r w:rsidRPr="007F0EC9">
        <w:rPr>
          <w:rFonts w:hint="eastAsia"/>
          <w:lang w:val="zh-CN"/>
        </w:rPr>
        <w:t>admin</w:t>
      </w:r>
      <w:r w:rsidRPr="007F0EC9">
        <w:rPr>
          <w:rFonts w:hint="eastAsia"/>
          <w:lang w:val="zh-CN"/>
        </w:rPr>
        <w:t>，密码：</w:t>
      </w:r>
      <w:r w:rsidRPr="007F0EC9">
        <w:rPr>
          <w:rFonts w:hint="eastAsia"/>
          <w:lang w:val="zh-CN"/>
        </w:rPr>
        <w:t>admin123</w:t>
      </w:r>
      <w:r w:rsidRPr="007F0EC9">
        <w:rPr>
          <w:rFonts w:hint="eastAsia"/>
          <w:lang w:val="zh-CN"/>
        </w:rPr>
        <w:t>）；</w:t>
      </w:r>
    </w:p>
    <w:p w:rsidR="007A6A46" w:rsidRDefault="007A6A46" w:rsidP="00C1271F">
      <w:pPr>
        <w:pStyle w:val="11"/>
        <w:rPr>
          <w:lang w:val="zh-CN"/>
        </w:rPr>
      </w:pPr>
    </w:p>
    <w:p w:rsidR="007F0EC9" w:rsidRDefault="007F0EC9" w:rsidP="007F0EC9">
      <w:pPr>
        <w:pStyle w:val="a8"/>
        <w:numPr>
          <w:ilvl w:val="0"/>
          <w:numId w:val="10"/>
        </w:numPr>
        <w:ind w:firstLineChars="0"/>
        <w:rPr>
          <w:lang w:val="zh-CN"/>
        </w:rPr>
      </w:pPr>
      <w:r w:rsidRPr="007F0EC9">
        <w:rPr>
          <w:rFonts w:hint="eastAsia"/>
          <w:lang w:val="zh-CN"/>
        </w:rPr>
        <w:t>找到</w:t>
      </w:r>
      <w:r w:rsidRPr="007F0EC9">
        <w:rPr>
          <w:rFonts w:hint="eastAsia"/>
          <w:lang w:val="zh-CN"/>
        </w:rPr>
        <w:t>Repositories</w:t>
      </w:r>
      <w:r w:rsidRPr="007F0EC9">
        <w:rPr>
          <w:rFonts w:hint="eastAsia"/>
          <w:lang w:val="zh-CN"/>
        </w:rPr>
        <w:t>，然后选择“</w:t>
      </w:r>
      <w:r w:rsidRPr="007F0EC9">
        <w:rPr>
          <w:rFonts w:hint="eastAsia"/>
          <w:lang w:val="zh-CN"/>
        </w:rPr>
        <w:t>3rd party</w:t>
      </w:r>
      <w:r w:rsidRPr="007F0EC9">
        <w:rPr>
          <w:rFonts w:hint="eastAsia"/>
          <w:lang w:val="zh-CN"/>
        </w:rPr>
        <w:t>”仓库，点击“</w:t>
      </w:r>
      <w:r w:rsidRPr="007F0EC9">
        <w:rPr>
          <w:rFonts w:hint="eastAsia"/>
          <w:lang w:val="zh-CN"/>
        </w:rPr>
        <w:t>Attifact Upload</w:t>
      </w:r>
      <w:r w:rsidRPr="007F0EC9">
        <w:rPr>
          <w:rFonts w:hint="eastAsia"/>
          <w:lang w:val="zh-CN"/>
        </w:rPr>
        <w:t>”选项卡将第一天作业卷中的</w:t>
      </w:r>
      <w:r w:rsidRPr="007F0EC9">
        <w:rPr>
          <w:rFonts w:hint="eastAsia"/>
          <w:lang w:val="zh-CN"/>
        </w:rPr>
        <w:t>hello-maven/target/hello-maven-0.0.1.jar</w:t>
      </w:r>
      <w:r w:rsidRPr="007F0EC9">
        <w:rPr>
          <w:rFonts w:hint="eastAsia"/>
          <w:lang w:val="zh-CN"/>
        </w:rPr>
        <w:t>这个包上传到私服；</w:t>
      </w:r>
    </w:p>
    <w:p w:rsidR="00C1271F" w:rsidRDefault="00C1271F" w:rsidP="00C1271F">
      <w:pPr>
        <w:pStyle w:val="11"/>
        <w:ind w:firstLineChars="0" w:firstLine="0"/>
        <w:rPr>
          <w:lang w:val="zh-CN"/>
        </w:rPr>
      </w:pPr>
      <w:r>
        <w:rPr>
          <w:lang w:val="zh-CN"/>
        </w:rPr>
        <w:t xml:space="preserve">   </w:t>
      </w:r>
      <w:r w:rsidR="007A6A46">
        <w:rPr>
          <w:noProof/>
        </w:rPr>
        <w:lastRenderedPageBreak/>
        <w:drawing>
          <wp:inline distT="0" distB="0" distL="0" distR="0" wp14:anchorId="4110AF11" wp14:editId="53BBA058">
            <wp:extent cx="5274310" cy="3684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46" w:rsidRDefault="007A6A46" w:rsidP="00C1271F">
      <w:pPr>
        <w:pStyle w:val="11"/>
        <w:ind w:firstLineChars="0" w:firstLine="0"/>
        <w:rPr>
          <w:lang w:val="zh-CN"/>
        </w:rPr>
      </w:pPr>
    </w:p>
    <w:p w:rsidR="007A6A46" w:rsidRPr="00C1271F" w:rsidRDefault="00EF1F7B" w:rsidP="00C1271F">
      <w:pPr>
        <w:pStyle w:val="11"/>
        <w:ind w:firstLineChars="0" w:firstLine="0"/>
        <w:rPr>
          <w:lang w:val="zh-CN"/>
        </w:rPr>
      </w:pPr>
      <w:r>
        <w:rPr>
          <w:noProof/>
        </w:rPr>
        <w:drawing>
          <wp:inline distT="0" distB="0" distL="0" distR="0" wp14:anchorId="218E963A" wp14:editId="005CF69B">
            <wp:extent cx="5274310" cy="23501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71F" w:rsidRDefault="00C1271F" w:rsidP="00C1271F">
      <w:pPr>
        <w:pStyle w:val="a8"/>
        <w:ind w:left="320" w:firstLineChars="0" w:firstLine="0"/>
        <w:rPr>
          <w:lang w:val="zh-CN"/>
        </w:rPr>
      </w:pPr>
    </w:p>
    <w:p w:rsidR="00726B66" w:rsidRDefault="007F0EC9" w:rsidP="007F0EC9">
      <w:pPr>
        <w:pStyle w:val="a8"/>
        <w:numPr>
          <w:ilvl w:val="0"/>
          <w:numId w:val="10"/>
        </w:numPr>
        <w:ind w:firstLineChars="0"/>
        <w:rPr>
          <w:lang w:val="zh-CN"/>
        </w:rPr>
      </w:pPr>
      <w:r w:rsidRPr="007F0EC9">
        <w:rPr>
          <w:rFonts w:hint="eastAsia"/>
          <w:lang w:val="zh-CN"/>
        </w:rPr>
        <w:t>打开</w:t>
      </w:r>
      <w:r w:rsidRPr="007F0EC9">
        <w:rPr>
          <w:rFonts w:hint="eastAsia"/>
          <w:lang w:val="zh-CN"/>
        </w:rPr>
        <w:t>maven-nexus</w:t>
      </w:r>
      <w:r w:rsidRPr="007F0EC9">
        <w:rPr>
          <w:rFonts w:hint="eastAsia"/>
          <w:lang w:val="zh-CN"/>
        </w:rPr>
        <w:t>工程的</w:t>
      </w:r>
      <w:r w:rsidRPr="007F0EC9">
        <w:rPr>
          <w:rFonts w:hint="eastAsia"/>
          <w:lang w:val="zh-CN"/>
        </w:rPr>
        <w:t>pom.xml</w:t>
      </w:r>
      <w:r w:rsidRPr="007F0EC9">
        <w:rPr>
          <w:rFonts w:hint="eastAsia"/>
          <w:lang w:val="zh-CN"/>
        </w:rPr>
        <w:t>文件，添加具体的</w:t>
      </w:r>
      <w:r w:rsidRPr="007F0EC9">
        <w:rPr>
          <w:rFonts w:hint="eastAsia"/>
          <w:lang w:val="zh-CN"/>
        </w:rPr>
        <w:t>hello-maven</w:t>
      </w:r>
      <w:r w:rsidRPr="007F0EC9">
        <w:rPr>
          <w:rFonts w:hint="eastAsia"/>
          <w:lang w:val="zh-CN"/>
        </w:rPr>
        <w:t>的依赖坐标（可以到本地仓库中将</w:t>
      </w:r>
      <w:r w:rsidRPr="007F0EC9">
        <w:rPr>
          <w:rFonts w:hint="eastAsia"/>
          <w:lang w:val="zh-CN"/>
        </w:rPr>
        <w:t>hello-maven</w:t>
      </w:r>
      <w:r w:rsidRPr="007F0EC9">
        <w:rPr>
          <w:rFonts w:hint="eastAsia"/>
          <w:lang w:val="zh-CN"/>
        </w:rPr>
        <w:t>的安装删除，让其在本地仓库中没有的情况</w:t>
      </w:r>
      <w:proofErr w:type="gramStart"/>
      <w:r w:rsidRPr="007F0EC9">
        <w:rPr>
          <w:rFonts w:hint="eastAsia"/>
          <w:lang w:val="zh-CN"/>
        </w:rPr>
        <w:t>下到私服去</w:t>
      </w:r>
      <w:proofErr w:type="gramEnd"/>
      <w:r w:rsidRPr="007F0EC9">
        <w:rPr>
          <w:rFonts w:hint="eastAsia"/>
          <w:lang w:val="zh-CN"/>
        </w:rPr>
        <w:t>下载）</w:t>
      </w:r>
    </w:p>
    <w:p w:rsidR="00EF1F7B" w:rsidRDefault="00EF1F7B" w:rsidP="00EF1F7B">
      <w:pPr>
        <w:pStyle w:val="a8"/>
        <w:ind w:left="320" w:firstLineChars="0" w:firstLine="0"/>
      </w:pPr>
      <w:r>
        <w:rPr>
          <w:lang w:val="zh-CN"/>
        </w:rPr>
        <w:t>在</w:t>
      </w:r>
      <w:r w:rsidRPr="00EF1F7B">
        <w:rPr>
          <w:rFonts w:hint="eastAsia"/>
        </w:rPr>
        <w:t>maven-nexus</w:t>
      </w:r>
      <w:r>
        <w:rPr>
          <w:rFonts w:hint="eastAsia"/>
          <w:lang w:val="zh-CN"/>
        </w:rPr>
        <w:t>的</w:t>
      </w:r>
      <w:r w:rsidRPr="00EF1F7B">
        <w:rPr>
          <w:rFonts w:hint="eastAsia"/>
        </w:rPr>
        <w:t>pom.</w:t>
      </w:r>
      <w:r>
        <w:rPr>
          <w:rFonts w:hint="eastAsia"/>
        </w:rPr>
        <w:t>xml</w:t>
      </w:r>
      <w:r>
        <w:rPr>
          <w:rFonts w:hint="eastAsia"/>
        </w:rPr>
        <w:t>文件中添加如下依赖信息：</w:t>
      </w:r>
    </w:p>
    <w:tbl>
      <w:tblPr>
        <w:tblStyle w:val="ab"/>
        <w:tblW w:w="0" w:type="auto"/>
        <w:tblInd w:w="320" w:type="dxa"/>
        <w:tblLook w:val="04A0" w:firstRow="1" w:lastRow="0" w:firstColumn="1" w:lastColumn="0" w:noHBand="0" w:noVBand="1"/>
      </w:tblPr>
      <w:tblGrid>
        <w:gridCol w:w="8202"/>
      </w:tblGrid>
      <w:tr w:rsidR="00EF1F7B" w:rsidTr="00EF1F7B">
        <w:tc>
          <w:tcPr>
            <w:tcW w:w="8522" w:type="dxa"/>
          </w:tcPr>
          <w:p w:rsidR="00A334A9" w:rsidRDefault="00A334A9" w:rsidP="00A334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334A9" w:rsidRDefault="00A334A9" w:rsidP="00A334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334A9" w:rsidRDefault="00A334A9" w:rsidP="00A334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 w:rsidR="006156B8">
              <w:t>com.igeek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.maven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334A9" w:rsidRDefault="00A334A9" w:rsidP="00A334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hello-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maven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334A9" w:rsidRDefault="00A334A9" w:rsidP="00A334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0.0.1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334A9" w:rsidRDefault="00A334A9" w:rsidP="00A334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334A9" w:rsidRDefault="00A334A9" w:rsidP="00A334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bookmarkStart w:id="0" w:name="_GoBack"/>
            <w:bookmarkEnd w:id="0"/>
          </w:p>
          <w:p w:rsidR="00EF1F7B" w:rsidRDefault="00EF1F7B" w:rsidP="00EF1F7B">
            <w:pPr>
              <w:pStyle w:val="a8"/>
              <w:ind w:firstLineChars="0" w:firstLine="0"/>
            </w:pPr>
          </w:p>
        </w:tc>
      </w:tr>
    </w:tbl>
    <w:p w:rsidR="000B42BB" w:rsidRPr="00EF1F7B" w:rsidRDefault="000B42BB" w:rsidP="00EF1F7B">
      <w:pPr>
        <w:pStyle w:val="a8"/>
        <w:ind w:left="320" w:firstLineChars="0" w:firstLine="0"/>
      </w:pPr>
    </w:p>
    <w:p w:rsidR="005259AA" w:rsidRDefault="005259AA" w:rsidP="005259AA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3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5162E2" w:rsidRDefault="00AF7B8C" w:rsidP="005162E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5162E2" w:rsidRPr="005162E2" w:rsidRDefault="008C7485" w:rsidP="005162E2">
      <w:r w:rsidRPr="008C7485">
        <w:rPr>
          <w:rFonts w:hint="eastAsia"/>
        </w:rPr>
        <w:t>使用命令打</w:t>
      </w:r>
      <w:r w:rsidRPr="008C7485">
        <w:rPr>
          <w:rFonts w:hint="eastAsia"/>
        </w:rPr>
        <w:t>war</w:t>
      </w:r>
      <w:proofErr w:type="gramStart"/>
      <w:r w:rsidRPr="008C7485">
        <w:rPr>
          <w:rFonts w:hint="eastAsia"/>
        </w:rPr>
        <w:t>包并将</w:t>
      </w:r>
      <w:proofErr w:type="gramEnd"/>
      <w:r w:rsidRPr="008C7485">
        <w:rPr>
          <w:rFonts w:hint="eastAsia"/>
        </w:rPr>
        <w:t>其部署到独立的</w:t>
      </w:r>
      <w:r w:rsidRPr="008C7485">
        <w:rPr>
          <w:rFonts w:hint="eastAsia"/>
        </w:rPr>
        <w:t>tomcat</w:t>
      </w:r>
      <w:r w:rsidRPr="008C7485">
        <w:rPr>
          <w:rFonts w:hint="eastAsia"/>
        </w:rPr>
        <w:t>下</w:t>
      </w:r>
      <w:r>
        <w:rPr>
          <w:rFonts w:hint="eastAsia"/>
        </w:rPr>
        <w:t>。</w:t>
      </w:r>
    </w:p>
    <w:p w:rsidR="00AF7B8C" w:rsidRDefault="00AF7B8C" w:rsidP="00AF7B8C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C46ADE" w:rsidRDefault="00C46ADE" w:rsidP="0086672B">
      <w:pPr>
        <w:pStyle w:val="a8"/>
        <w:numPr>
          <w:ilvl w:val="0"/>
          <w:numId w:val="11"/>
        </w:numPr>
        <w:ind w:firstLineChars="0"/>
        <w:rPr>
          <w:lang w:val="zh-CN"/>
        </w:rPr>
      </w:pPr>
      <w:r w:rsidRPr="00C46ADE">
        <w:rPr>
          <w:rFonts w:hint="eastAsia"/>
          <w:lang w:val="zh-CN"/>
        </w:rPr>
        <w:t>使用简单方式创建</w:t>
      </w:r>
      <w:r w:rsidRPr="00C46ADE">
        <w:rPr>
          <w:rFonts w:hint="eastAsia"/>
          <w:lang w:val="zh-CN"/>
        </w:rPr>
        <w:t>maven web</w:t>
      </w:r>
      <w:r w:rsidRPr="00C46ADE">
        <w:rPr>
          <w:rFonts w:hint="eastAsia"/>
          <w:lang w:val="zh-CN"/>
        </w:rPr>
        <w:t>项目</w:t>
      </w:r>
      <w:r w:rsidRPr="00C46ADE">
        <w:rPr>
          <w:rFonts w:hint="eastAsia"/>
          <w:lang w:val="zh-CN"/>
        </w:rPr>
        <w:t>maven-web-2</w:t>
      </w:r>
      <w:r w:rsidRPr="00C46ADE">
        <w:rPr>
          <w:rFonts w:hint="eastAsia"/>
          <w:lang w:val="zh-CN"/>
        </w:rPr>
        <w:t>；</w:t>
      </w:r>
      <w:r w:rsidR="0086672B" w:rsidRPr="0086672B">
        <w:rPr>
          <w:rFonts w:hint="eastAsia"/>
          <w:lang w:val="zh-CN"/>
        </w:rPr>
        <w:t>（注意创建项目过程中跳过原型选择、打包方式选择</w:t>
      </w:r>
      <w:r w:rsidR="0086672B" w:rsidRPr="0086672B">
        <w:rPr>
          <w:rFonts w:hint="eastAsia"/>
          <w:lang w:val="zh-CN"/>
        </w:rPr>
        <w:t>war</w:t>
      </w:r>
      <w:r w:rsidR="0086672B" w:rsidRPr="0086672B">
        <w:rPr>
          <w:rFonts w:hint="eastAsia"/>
          <w:lang w:val="zh-CN"/>
        </w:rPr>
        <w:t>）</w:t>
      </w:r>
    </w:p>
    <w:p w:rsidR="00967FD1" w:rsidRPr="00C46ADE" w:rsidRDefault="00967FD1" w:rsidP="00967FD1">
      <w:pPr>
        <w:pStyle w:val="a8"/>
        <w:ind w:left="320" w:firstLineChars="0" w:firstLine="0"/>
        <w:rPr>
          <w:lang w:val="zh-CN"/>
        </w:rPr>
      </w:pPr>
    </w:p>
    <w:p w:rsidR="00C46ADE" w:rsidRDefault="00C46ADE" w:rsidP="00C46ADE">
      <w:pPr>
        <w:pStyle w:val="a8"/>
        <w:numPr>
          <w:ilvl w:val="0"/>
          <w:numId w:val="11"/>
        </w:numPr>
        <w:ind w:firstLineChars="0"/>
        <w:rPr>
          <w:lang w:val="zh-CN"/>
        </w:rPr>
      </w:pPr>
      <w:r w:rsidRPr="00C46ADE">
        <w:rPr>
          <w:rFonts w:hint="eastAsia"/>
          <w:lang w:val="zh-CN"/>
        </w:rPr>
        <w:t>在</w:t>
      </w:r>
      <w:r w:rsidRPr="00C46ADE">
        <w:rPr>
          <w:rFonts w:hint="eastAsia"/>
          <w:lang w:val="zh-CN"/>
        </w:rPr>
        <w:t>maven-web-2</w:t>
      </w:r>
      <w:r w:rsidRPr="00C46ADE">
        <w:rPr>
          <w:rFonts w:hint="eastAsia"/>
          <w:lang w:val="zh-CN"/>
        </w:rPr>
        <w:t>项目下添加</w:t>
      </w:r>
      <w:r w:rsidRPr="00C46ADE">
        <w:rPr>
          <w:rFonts w:hint="eastAsia"/>
          <w:lang w:val="zh-CN"/>
        </w:rPr>
        <w:t>/maven-web-2/src/main/webapp/WEB-INF/web.xml</w:t>
      </w:r>
      <w:r w:rsidRPr="00C46ADE">
        <w:rPr>
          <w:rFonts w:hint="eastAsia"/>
          <w:lang w:val="zh-CN"/>
        </w:rPr>
        <w:t>文件和添加</w:t>
      </w:r>
      <w:r w:rsidRPr="00C46ADE">
        <w:rPr>
          <w:rFonts w:hint="eastAsia"/>
          <w:lang w:val="zh-CN"/>
        </w:rPr>
        <w:t>/maven-web-2/src/main/webapp/index.html</w:t>
      </w:r>
      <w:r w:rsidRPr="00C46ADE">
        <w:rPr>
          <w:rFonts w:hint="eastAsia"/>
          <w:lang w:val="zh-CN"/>
        </w:rPr>
        <w:t>文件；</w:t>
      </w:r>
    </w:p>
    <w:p w:rsidR="00967FD1" w:rsidRDefault="00967FD1" w:rsidP="00967FD1">
      <w:pPr>
        <w:ind w:left="320"/>
        <w:rPr>
          <w:lang w:val="zh-CN"/>
        </w:rPr>
      </w:pPr>
      <w:r>
        <w:rPr>
          <w:lang w:val="zh-CN"/>
        </w:rPr>
        <w:t>web.xml</w:t>
      </w:r>
      <w:r>
        <w:rPr>
          <w:lang w:val="zh-CN"/>
        </w:rPr>
        <w:t>内如如下：</w:t>
      </w:r>
    </w:p>
    <w:tbl>
      <w:tblPr>
        <w:tblStyle w:val="ab"/>
        <w:tblW w:w="0" w:type="auto"/>
        <w:tblInd w:w="320" w:type="dxa"/>
        <w:tblLook w:val="04A0" w:firstRow="1" w:lastRow="0" w:firstColumn="1" w:lastColumn="0" w:noHBand="0" w:noVBand="1"/>
      </w:tblPr>
      <w:tblGrid>
        <w:gridCol w:w="8202"/>
      </w:tblGrid>
      <w:tr w:rsidR="00967FD1" w:rsidTr="00967FD1">
        <w:tc>
          <w:tcPr>
            <w:tcW w:w="8522" w:type="dxa"/>
          </w:tcPr>
          <w:p w:rsidR="00967FD1" w:rsidRDefault="00967FD1" w:rsidP="00967FD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xml</w:t>
            </w:r>
            <w:proofErr w:type="gram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?&gt;</w:t>
            </w:r>
          </w:p>
          <w:p w:rsidR="00967FD1" w:rsidRDefault="00967FD1" w:rsidP="00967FD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web-app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xmlns:xsi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xmlns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"http://java.sun.com/xml/ns/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javaee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xsi:schemaLocation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"http://java.sun.com/xml/ns/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javaee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 xml:space="preserve"> http://java.sun.com/xml/ns/javaee/web-app_2_5.xsd"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"2.5"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967FD1" w:rsidRDefault="00967FD1" w:rsidP="00967FD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display-name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maven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-web-2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display-name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967FD1" w:rsidRDefault="00967FD1" w:rsidP="00967FD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welcome-file-list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967FD1" w:rsidRDefault="00967FD1" w:rsidP="00967FD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index.html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967FD1" w:rsidRDefault="00967FD1" w:rsidP="00967FD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index.htm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967FD1" w:rsidRDefault="00967FD1" w:rsidP="00967FD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index.jsp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967FD1" w:rsidRDefault="00967FD1" w:rsidP="00967FD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default.html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967FD1" w:rsidRDefault="00967FD1" w:rsidP="00967FD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default.htm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967FD1" w:rsidRDefault="00967FD1" w:rsidP="00967FD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default.jsp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967FD1" w:rsidRDefault="00967FD1" w:rsidP="00967FD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welcome-file-list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967FD1" w:rsidRPr="0086672B" w:rsidRDefault="00967FD1" w:rsidP="00967FD1"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web-app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967FD1" w:rsidRPr="0086672B" w:rsidRDefault="00967FD1" w:rsidP="00967FD1">
      <w:pPr>
        <w:ind w:left="320"/>
      </w:pPr>
    </w:p>
    <w:p w:rsidR="00967FD1" w:rsidRDefault="00967FD1" w:rsidP="00967FD1">
      <w:pPr>
        <w:ind w:left="320"/>
        <w:rPr>
          <w:lang w:val="zh-CN"/>
        </w:rPr>
      </w:pPr>
      <w:r>
        <w:rPr>
          <w:lang w:val="zh-CN"/>
        </w:rPr>
        <w:t>index.html</w:t>
      </w:r>
      <w:r>
        <w:rPr>
          <w:lang w:val="zh-CN"/>
        </w:rPr>
        <w:t>内容如下：</w:t>
      </w:r>
    </w:p>
    <w:tbl>
      <w:tblPr>
        <w:tblStyle w:val="ab"/>
        <w:tblW w:w="0" w:type="auto"/>
        <w:tblInd w:w="320" w:type="dxa"/>
        <w:tblLook w:val="04A0" w:firstRow="1" w:lastRow="0" w:firstColumn="1" w:lastColumn="0" w:noHBand="0" w:noVBand="1"/>
      </w:tblPr>
      <w:tblGrid>
        <w:gridCol w:w="8202"/>
      </w:tblGrid>
      <w:tr w:rsidR="00967FD1" w:rsidTr="00967FD1">
        <w:tc>
          <w:tcPr>
            <w:tcW w:w="8522" w:type="dxa"/>
          </w:tcPr>
          <w:p w:rsidR="00967FD1" w:rsidRDefault="00967FD1" w:rsidP="00967FD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html&gt;</w:t>
            </w:r>
          </w:p>
          <w:p w:rsidR="00967FD1" w:rsidRDefault="00967FD1" w:rsidP="00967FD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967FD1" w:rsidRDefault="00967FD1" w:rsidP="00967FD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967FD1" w:rsidRDefault="00967FD1" w:rsidP="00967FD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967FD1" w:rsidRDefault="00967FD1" w:rsidP="00967FD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Insert title here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967FD1" w:rsidRDefault="00967FD1" w:rsidP="00967FD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967FD1" w:rsidRDefault="00967FD1" w:rsidP="00967FD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967FD1" w:rsidRDefault="00967FD1" w:rsidP="00967FD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Hello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Maven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</w:p>
          <w:p w:rsidR="00967FD1" w:rsidRDefault="00967FD1" w:rsidP="00967FD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967FD1" w:rsidRDefault="00967FD1" w:rsidP="00967FD1">
            <w:pPr>
              <w:rPr>
                <w:lang w:val="zh-CN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967FD1" w:rsidRPr="00967FD1" w:rsidRDefault="00967FD1" w:rsidP="00967FD1">
      <w:pPr>
        <w:ind w:left="320"/>
        <w:rPr>
          <w:lang w:val="zh-CN"/>
        </w:rPr>
      </w:pPr>
    </w:p>
    <w:p w:rsidR="00C46ADE" w:rsidRDefault="00C46ADE" w:rsidP="00C46ADE">
      <w:pPr>
        <w:pStyle w:val="a8"/>
        <w:numPr>
          <w:ilvl w:val="0"/>
          <w:numId w:val="11"/>
        </w:numPr>
        <w:ind w:firstLineChars="0"/>
        <w:rPr>
          <w:lang w:val="zh-CN"/>
        </w:rPr>
      </w:pPr>
      <w:r w:rsidRPr="00C46ADE">
        <w:rPr>
          <w:rFonts w:hint="eastAsia"/>
          <w:lang w:val="zh-CN"/>
        </w:rPr>
        <w:t>在</w:t>
      </w:r>
      <w:r w:rsidRPr="00C46ADE">
        <w:rPr>
          <w:rFonts w:hint="eastAsia"/>
          <w:lang w:val="zh-CN"/>
        </w:rPr>
        <w:t>eclipse</w:t>
      </w:r>
      <w:r w:rsidRPr="00C46ADE">
        <w:rPr>
          <w:rFonts w:hint="eastAsia"/>
          <w:lang w:val="zh-CN"/>
        </w:rPr>
        <w:t>中对</w:t>
      </w:r>
      <w:r w:rsidRPr="00C46ADE">
        <w:rPr>
          <w:rFonts w:hint="eastAsia"/>
          <w:lang w:val="zh-CN"/>
        </w:rPr>
        <w:t>maven-web-2</w:t>
      </w:r>
      <w:r w:rsidR="00967FD1">
        <w:rPr>
          <w:rFonts w:hint="eastAsia"/>
          <w:lang w:val="zh-CN"/>
        </w:rPr>
        <w:t>项目</w:t>
      </w:r>
      <w:proofErr w:type="gramStart"/>
      <w:r w:rsidR="00967FD1">
        <w:rPr>
          <w:rFonts w:hint="eastAsia"/>
          <w:lang w:val="zh-CN"/>
        </w:rPr>
        <w:t>右击并选择</w:t>
      </w:r>
      <w:proofErr w:type="gramEnd"/>
      <w:r w:rsidR="00967FD1">
        <w:rPr>
          <w:rFonts w:hint="eastAsia"/>
          <w:lang w:val="zh-CN"/>
        </w:rPr>
        <w:t>Rus as</w:t>
      </w:r>
      <w:r w:rsidR="00967FD1" w:rsidRPr="00967FD1">
        <w:rPr>
          <w:lang w:val="zh-CN"/>
        </w:rPr>
        <w:sym w:font="Wingdings" w:char="F0E0"/>
      </w:r>
      <w:r w:rsidR="00967FD1">
        <w:rPr>
          <w:lang w:val="zh-CN"/>
        </w:rPr>
        <w:t>Maven build…</w:t>
      </w:r>
      <w:r w:rsidR="00967FD1" w:rsidRPr="00967FD1">
        <w:rPr>
          <w:lang w:val="zh-CN"/>
        </w:rPr>
        <w:sym w:font="Wingdings" w:char="F0E0"/>
      </w:r>
      <w:r w:rsidR="00967FD1">
        <w:rPr>
          <w:lang w:val="zh-CN"/>
        </w:rPr>
        <w:t>在</w:t>
      </w:r>
      <w:r w:rsidR="00967FD1">
        <w:rPr>
          <w:rFonts w:hint="eastAsia"/>
          <w:lang w:val="zh-CN"/>
        </w:rPr>
        <w:t>Goals</w:t>
      </w:r>
      <w:r w:rsidR="00967FD1">
        <w:rPr>
          <w:rFonts w:hint="eastAsia"/>
          <w:lang w:val="zh-CN"/>
        </w:rPr>
        <w:t>里面输入</w:t>
      </w:r>
      <w:r w:rsidR="00967FD1">
        <w:rPr>
          <w:rFonts w:hint="eastAsia"/>
          <w:lang w:val="zh-CN"/>
        </w:rPr>
        <w:t>package</w:t>
      </w:r>
      <w:r w:rsidRPr="00C46ADE">
        <w:rPr>
          <w:rFonts w:hint="eastAsia"/>
          <w:lang w:val="zh-CN"/>
        </w:rPr>
        <w:t>打包生成</w:t>
      </w:r>
      <w:r w:rsidRPr="00C46ADE">
        <w:rPr>
          <w:rFonts w:hint="eastAsia"/>
          <w:lang w:val="zh-CN"/>
        </w:rPr>
        <w:t>maven-web-2\target\maven-web-2-0.0.1-SNAPSHOT.war</w:t>
      </w:r>
      <w:r w:rsidRPr="00C46ADE">
        <w:rPr>
          <w:rFonts w:hint="eastAsia"/>
          <w:lang w:val="zh-CN"/>
        </w:rPr>
        <w:t>；</w:t>
      </w:r>
    </w:p>
    <w:p w:rsidR="00967FD1" w:rsidRDefault="00967FD1" w:rsidP="00967FD1">
      <w:pPr>
        <w:pStyle w:val="a8"/>
        <w:ind w:left="320" w:firstLineChars="0" w:firstLine="0"/>
        <w:rPr>
          <w:lang w:val="zh-CN"/>
        </w:rPr>
      </w:pPr>
    </w:p>
    <w:p w:rsidR="00C46ADE" w:rsidRDefault="00C46ADE" w:rsidP="00C46ADE">
      <w:pPr>
        <w:pStyle w:val="a8"/>
        <w:numPr>
          <w:ilvl w:val="0"/>
          <w:numId w:val="11"/>
        </w:numPr>
        <w:ind w:firstLineChars="0"/>
        <w:rPr>
          <w:lang w:val="zh-CN"/>
        </w:rPr>
      </w:pPr>
      <w:r w:rsidRPr="00C46ADE">
        <w:rPr>
          <w:rFonts w:hint="eastAsia"/>
          <w:lang w:val="zh-CN"/>
        </w:rPr>
        <w:t>将</w:t>
      </w:r>
      <w:r w:rsidRPr="00C46ADE">
        <w:rPr>
          <w:rFonts w:hint="eastAsia"/>
          <w:lang w:val="zh-CN"/>
        </w:rPr>
        <w:t>maven-web-2\target\maven-web-2-0.0.1-SNAPSHOT.war</w:t>
      </w:r>
      <w:r w:rsidRPr="00C46ADE">
        <w:rPr>
          <w:rFonts w:hint="eastAsia"/>
          <w:lang w:val="zh-CN"/>
        </w:rPr>
        <w:t>复制到任意一台</w:t>
      </w:r>
      <w:r w:rsidRPr="00C46ADE">
        <w:rPr>
          <w:rFonts w:hint="eastAsia"/>
          <w:lang w:val="zh-CN"/>
        </w:rPr>
        <w:t>tomcat</w:t>
      </w:r>
      <w:r w:rsidRPr="00C46ADE">
        <w:rPr>
          <w:rFonts w:hint="eastAsia"/>
          <w:lang w:val="zh-CN"/>
        </w:rPr>
        <w:t>的</w:t>
      </w:r>
      <w:r w:rsidRPr="00C46ADE">
        <w:rPr>
          <w:rFonts w:hint="eastAsia"/>
          <w:lang w:val="zh-CN"/>
        </w:rPr>
        <w:t>webapps</w:t>
      </w:r>
      <w:r w:rsidRPr="00C46ADE">
        <w:rPr>
          <w:rFonts w:hint="eastAsia"/>
          <w:lang w:val="zh-CN"/>
        </w:rPr>
        <w:t>目录下并启动</w:t>
      </w:r>
      <w:r w:rsidRPr="00C46ADE">
        <w:rPr>
          <w:rFonts w:hint="eastAsia"/>
          <w:lang w:val="zh-CN"/>
        </w:rPr>
        <w:t>tomcat</w:t>
      </w:r>
      <w:r w:rsidRPr="00C46ADE">
        <w:rPr>
          <w:rFonts w:hint="eastAsia"/>
          <w:lang w:val="zh-CN"/>
        </w:rPr>
        <w:t>；</w:t>
      </w:r>
    </w:p>
    <w:p w:rsidR="00BD1780" w:rsidRPr="00BD1780" w:rsidRDefault="00BD1780" w:rsidP="00BD1780">
      <w:pPr>
        <w:rPr>
          <w:lang w:val="zh-CN"/>
        </w:rPr>
      </w:pPr>
      <w:r>
        <w:rPr>
          <w:rFonts w:hint="eastAsia"/>
          <w:lang w:val="zh-CN"/>
        </w:rPr>
        <w:t xml:space="preserve">   </w:t>
      </w:r>
    </w:p>
    <w:p w:rsidR="00172B64" w:rsidRPr="00C46ADE" w:rsidRDefault="00C46ADE" w:rsidP="00C46ADE">
      <w:pPr>
        <w:pStyle w:val="a8"/>
        <w:numPr>
          <w:ilvl w:val="0"/>
          <w:numId w:val="11"/>
        </w:numPr>
        <w:ind w:firstLineChars="0"/>
        <w:rPr>
          <w:lang w:val="zh-CN"/>
        </w:rPr>
      </w:pPr>
      <w:r w:rsidRPr="00C46ADE">
        <w:rPr>
          <w:rFonts w:hint="eastAsia"/>
          <w:lang w:val="zh-CN"/>
        </w:rPr>
        <w:t>访问</w:t>
      </w:r>
      <w:r w:rsidRPr="00C46ADE">
        <w:rPr>
          <w:rFonts w:hint="eastAsia"/>
          <w:lang w:val="zh-CN"/>
        </w:rPr>
        <w:t xml:space="preserve">http://localhost:8080/maven-web-2-0.0.1-SNAPSHOT </w:t>
      </w:r>
      <w:r w:rsidRPr="00C46ADE">
        <w:rPr>
          <w:rFonts w:hint="eastAsia"/>
          <w:lang w:val="zh-CN"/>
        </w:rPr>
        <w:t>查看是否能</w:t>
      </w:r>
      <w:proofErr w:type="gramStart"/>
      <w:r w:rsidRPr="00C46ADE">
        <w:rPr>
          <w:rFonts w:hint="eastAsia"/>
          <w:lang w:val="zh-CN"/>
        </w:rPr>
        <w:t>正确访问</w:t>
      </w:r>
      <w:proofErr w:type="gramEnd"/>
      <w:r w:rsidRPr="00C46ADE">
        <w:rPr>
          <w:rFonts w:hint="eastAsia"/>
          <w:lang w:val="zh-CN"/>
        </w:rPr>
        <w:t>到</w:t>
      </w:r>
      <w:r w:rsidRPr="00C46ADE">
        <w:rPr>
          <w:rFonts w:hint="eastAsia"/>
          <w:lang w:val="zh-CN"/>
        </w:rPr>
        <w:t>index.html</w:t>
      </w:r>
      <w:r w:rsidRPr="00C46ADE">
        <w:rPr>
          <w:rFonts w:hint="eastAsia"/>
          <w:lang w:val="zh-CN"/>
        </w:rPr>
        <w:t>的内容</w:t>
      </w:r>
      <w:r w:rsidR="0029454D">
        <w:rPr>
          <w:rFonts w:hint="eastAsia"/>
          <w:lang w:val="zh-CN"/>
        </w:rPr>
        <w:t>。</w:t>
      </w:r>
    </w:p>
    <w:sectPr w:rsidR="00172B64" w:rsidRPr="00C46ADE"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345" w:rsidRDefault="00943345">
      <w:pPr>
        <w:spacing w:line="240" w:lineRule="auto"/>
      </w:pPr>
      <w:r>
        <w:separator/>
      </w:r>
    </w:p>
  </w:endnote>
  <w:endnote w:type="continuationSeparator" w:id="0">
    <w:p w:rsidR="00943345" w:rsidRDefault="009433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345" w:rsidRDefault="00943345">
      <w:pPr>
        <w:spacing w:line="240" w:lineRule="auto"/>
      </w:pPr>
      <w:r>
        <w:separator/>
      </w:r>
    </w:p>
  </w:footnote>
  <w:footnote w:type="continuationSeparator" w:id="0">
    <w:p w:rsidR="00943345" w:rsidRDefault="009433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242D1"/>
    <w:multiLevelType w:val="hybridMultilevel"/>
    <w:tmpl w:val="949A5554"/>
    <w:lvl w:ilvl="0" w:tplc="78B4FA4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E217F2"/>
    <w:multiLevelType w:val="hybridMultilevel"/>
    <w:tmpl w:val="E70C7B4E"/>
    <w:lvl w:ilvl="0" w:tplc="F2682676">
      <w:start w:val="1"/>
      <w:numFmt w:val="decimal"/>
      <w:lvlText w:val="%1、"/>
      <w:lvlJc w:val="left"/>
      <w:pPr>
        <w:ind w:left="320" w:hanging="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CE6502"/>
    <w:multiLevelType w:val="multilevel"/>
    <w:tmpl w:val="26CE650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3">
    <w:nsid w:val="29596A66"/>
    <w:multiLevelType w:val="hybridMultilevel"/>
    <w:tmpl w:val="949A5554"/>
    <w:lvl w:ilvl="0" w:tplc="78B4FA4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43AC6B06"/>
    <w:multiLevelType w:val="hybridMultilevel"/>
    <w:tmpl w:val="949A5554"/>
    <w:lvl w:ilvl="0" w:tplc="78B4FA4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6A334A"/>
    <w:multiLevelType w:val="hybridMultilevel"/>
    <w:tmpl w:val="131ECC70"/>
    <w:lvl w:ilvl="0" w:tplc="01C8AE30">
      <w:start w:val="1"/>
      <w:numFmt w:val="decimal"/>
      <w:lvlText w:val="%1、"/>
      <w:lvlJc w:val="left"/>
      <w:pPr>
        <w:ind w:left="320" w:hanging="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8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9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abstractNum w:abstractNumId="10">
    <w:nsid w:val="59542897"/>
    <w:multiLevelType w:val="hybridMultilevel"/>
    <w:tmpl w:val="6DFCDF9A"/>
    <w:lvl w:ilvl="0" w:tplc="03AAE8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</w:num>
  <w:num w:numId="4">
    <w:abstractNumId w:val="8"/>
    <w:lvlOverride w:ilvl="0">
      <w:startOverride w:val="4"/>
    </w:lvlOverride>
  </w:num>
  <w:num w:numId="5">
    <w:abstractNumId w:val="9"/>
    <w:lvlOverride w:ilvl="0">
      <w:startOverride w:val="6"/>
    </w:lvlOverride>
  </w:num>
  <w:num w:numId="6">
    <w:abstractNumId w:val="0"/>
  </w:num>
  <w:num w:numId="7">
    <w:abstractNumId w:val="3"/>
  </w:num>
  <w:num w:numId="8">
    <w:abstractNumId w:val="5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73D0"/>
    <w:rsid w:val="00007829"/>
    <w:rsid w:val="000318A9"/>
    <w:rsid w:val="00036C0A"/>
    <w:rsid w:val="00042919"/>
    <w:rsid w:val="00046CFD"/>
    <w:rsid w:val="000623FD"/>
    <w:rsid w:val="0006688A"/>
    <w:rsid w:val="00067A46"/>
    <w:rsid w:val="0007058B"/>
    <w:rsid w:val="00085E6D"/>
    <w:rsid w:val="000A47D6"/>
    <w:rsid w:val="000B42BB"/>
    <w:rsid w:val="001058DE"/>
    <w:rsid w:val="001116C7"/>
    <w:rsid w:val="00113784"/>
    <w:rsid w:val="00172B64"/>
    <w:rsid w:val="00175DF6"/>
    <w:rsid w:val="0018522E"/>
    <w:rsid w:val="001A12B7"/>
    <w:rsid w:val="00203578"/>
    <w:rsid w:val="002232FE"/>
    <w:rsid w:val="00256B91"/>
    <w:rsid w:val="0027344F"/>
    <w:rsid w:val="00277ED4"/>
    <w:rsid w:val="002827B0"/>
    <w:rsid w:val="0029454D"/>
    <w:rsid w:val="002A5C14"/>
    <w:rsid w:val="002A5D9B"/>
    <w:rsid w:val="002B42F2"/>
    <w:rsid w:val="002C2A94"/>
    <w:rsid w:val="002C4E3A"/>
    <w:rsid w:val="002E65B3"/>
    <w:rsid w:val="00306C9D"/>
    <w:rsid w:val="00310732"/>
    <w:rsid w:val="00316A44"/>
    <w:rsid w:val="003201E8"/>
    <w:rsid w:val="003239DA"/>
    <w:rsid w:val="003369A9"/>
    <w:rsid w:val="00342AD0"/>
    <w:rsid w:val="003474FF"/>
    <w:rsid w:val="00347E92"/>
    <w:rsid w:val="00353D53"/>
    <w:rsid w:val="00354D10"/>
    <w:rsid w:val="00381CB8"/>
    <w:rsid w:val="00384A70"/>
    <w:rsid w:val="00387727"/>
    <w:rsid w:val="003B0329"/>
    <w:rsid w:val="003D3AB3"/>
    <w:rsid w:val="003E551A"/>
    <w:rsid w:val="00422752"/>
    <w:rsid w:val="004238A1"/>
    <w:rsid w:val="004421CD"/>
    <w:rsid w:val="00456EAE"/>
    <w:rsid w:val="00460949"/>
    <w:rsid w:val="0046585B"/>
    <w:rsid w:val="00483119"/>
    <w:rsid w:val="004A7365"/>
    <w:rsid w:val="004B233D"/>
    <w:rsid w:val="004F2549"/>
    <w:rsid w:val="00505683"/>
    <w:rsid w:val="005162E2"/>
    <w:rsid w:val="005259AA"/>
    <w:rsid w:val="005303C5"/>
    <w:rsid w:val="005520F4"/>
    <w:rsid w:val="00552CB4"/>
    <w:rsid w:val="00554EC2"/>
    <w:rsid w:val="00563A40"/>
    <w:rsid w:val="00563F41"/>
    <w:rsid w:val="0057053A"/>
    <w:rsid w:val="006156B8"/>
    <w:rsid w:val="006432A9"/>
    <w:rsid w:val="006A1B28"/>
    <w:rsid w:val="006A5FD7"/>
    <w:rsid w:val="006B7E4E"/>
    <w:rsid w:val="006C2503"/>
    <w:rsid w:val="006D43D4"/>
    <w:rsid w:val="00707BC7"/>
    <w:rsid w:val="00726B66"/>
    <w:rsid w:val="00746034"/>
    <w:rsid w:val="007676C3"/>
    <w:rsid w:val="007715DB"/>
    <w:rsid w:val="0077237C"/>
    <w:rsid w:val="007A6A46"/>
    <w:rsid w:val="007C0984"/>
    <w:rsid w:val="007C52AA"/>
    <w:rsid w:val="007D413B"/>
    <w:rsid w:val="007D5670"/>
    <w:rsid w:val="007D66FF"/>
    <w:rsid w:val="007D693F"/>
    <w:rsid w:val="007E1E60"/>
    <w:rsid w:val="007E2D75"/>
    <w:rsid w:val="007F0EC9"/>
    <w:rsid w:val="0081607D"/>
    <w:rsid w:val="00832987"/>
    <w:rsid w:val="0084145B"/>
    <w:rsid w:val="00843869"/>
    <w:rsid w:val="00855538"/>
    <w:rsid w:val="0086672B"/>
    <w:rsid w:val="00882AFC"/>
    <w:rsid w:val="0088746B"/>
    <w:rsid w:val="00897BC4"/>
    <w:rsid w:val="008B2B1C"/>
    <w:rsid w:val="008C2E60"/>
    <w:rsid w:val="008C7485"/>
    <w:rsid w:val="008D6DB7"/>
    <w:rsid w:val="008F7B82"/>
    <w:rsid w:val="00921EED"/>
    <w:rsid w:val="00927047"/>
    <w:rsid w:val="00943345"/>
    <w:rsid w:val="009447F2"/>
    <w:rsid w:val="0096019F"/>
    <w:rsid w:val="00967FD1"/>
    <w:rsid w:val="00986A03"/>
    <w:rsid w:val="009B7BE7"/>
    <w:rsid w:val="009D2C95"/>
    <w:rsid w:val="009E2BC4"/>
    <w:rsid w:val="009E3D11"/>
    <w:rsid w:val="00A334A9"/>
    <w:rsid w:val="00A34271"/>
    <w:rsid w:val="00A35BE2"/>
    <w:rsid w:val="00A66E9D"/>
    <w:rsid w:val="00AA6A4F"/>
    <w:rsid w:val="00AB551A"/>
    <w:rsid w:val="00AB72CE"/>
    <w:rsid w:val="00AE06BC"/>
    <w:rsid w:val="00AF7B8C"/>
    <w:rsid w:val="00B17DD1"/>
    <w:rsid w:val="00B24198"/>
    <w:rsid w:val="00B34714"/>
    <w:rsid w:val="00B616F6"/>
    <w:rsid w:val="00B92BE0"/>
    <w:rsid w:val="00B96555"/>
    <w:rsid w:val="00B96C5E"/>
    <w:rsid w:val="00BA0504"/>
    <w:rsid w:val="00BC6B47"/>
    <w:rsid w:val="00BD1780"/>
    <w:rsid w:val="00BD1F9A"/>
    <w:rsid w:val="00BD2571"/>
    <w:rsid w:val="00BD6880"/>
    <w:rsid w:val="00BE3E3A"/>
    <w:rsid w:val="00BF62EC"/>
    <w:rsid w:val="00C061BD"/>
    <w:rsid w:val="00C1211B"/>
    <w:rsid w:val="00C1271F"/>
    <w:rsid w:val="00C20786"/>
    <w:rsid w:val="00C30059"/>
    <w:rsid w:val="00C33D53"/>
    <w:rsid w:val="00C46ADE"/>
    <w:rsid w:val="00C6110F"/>
    <w:rsid w:val="00C628C5"/>
    <w:rsid w:val="00C81AE1"/>
    <w:rsid w:val="00CE386A"/>
    <w:rsid w:val="00D03751"/>
    <w:rsid w:val="00D4066A"/>
    <w:rsid w:val="00D752CA"/>
    <w:rsid w:val="00D9732A"/>
    <w:rsid w:val="00D976AF"/>
    <w:rsid w:val="00DA3BC4"/>
    <w:rsid w:val="00DC6C97"/>
    <w:rsid w:val="00DD745A"/>
    <w:rsid w:val="00DE0366"/>
    <w:rsid w:val="00DE1060"/>
    <w:rsid w:val="00DE64F4"/>
    <w:rsid w:val="00E01BE6"/>
    <w:rsid w:val="00E222CA"/>
    <w:rsid w:val="00E42956"/>
    <w:rsid w:val="00E651FF"/>
    <w:rsid w:val="00E926C9"/>
    <w:rsid w:val="00E96D9F"/>
    <w:rsid w:val="00EA6E88"/>
    <w:rsid w:val="00EC62E8"/>
    <w:rsid w:val="00EC6BBB"/>
    <w:rsid w:val="00EF1F7B"/>
    <w:rsid w:val="00F17FFE"/>
    <w:rsid w:val="00F3165B"/>
    <w:rsid w:val="00F77D27"/>
    <w:rsid w:val="00FB0256"/>
    <w:rsid w:val="00FB1ADD"/>
    <w:rsid w:val="00FC56E0"/>
    <w:rsid w:val="00FE6BC9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036C0A"/>
    <w:pPr>
      <w:ind w:firstLineChars="200" w:firstLine="420"/>
    </w:pPr>
  </w:style>
  <w:style w:type="character" w:styleId="a9">
    <w:name w:val="Intense Emphasis"/>
    <w:basedOn w:val="a0"/>
    <w:uiPriority w:val="21"/>
    <w:qFormat/>
    <w:rsid w:val="00036C0A"/>
    <w:rPr>
      <w:b/>
      <w:bCs/>
      <w:i/>
      <w:iCs/>
      <w:color w:val="4F81BD" w:themeColor="accent1"/>
    </w:rPr>
  </w:style>
  <w:style w:type="paragraph" w:customStyle="1" w:styleId="aa">
    <w:name w:val="背景"/>
    <w:basedOn w:val="a"/>
    <w:link w:val="Char3"/>
    <w:qFormat/>
    <w:rsid w:val="00172B64"/>
    <w:pPr>
      <w:shd w:val="clear" w:color="auto" w:fill="D9D9D9"/>
    </w:pPr>
    <w:rPr>
      <w:b/>
      <w:sz w:val="18"/>
      <w:szCs w:val="18"/>
    </w:rPr>
  </w:style>
  <w:style w:type="character" w:customStyle="1" w:styleId="Char3">
    <w:name w:val="背景 Char"/>
    <w:link w:val="aa"/>
    <w:rsid w:val="00172B64"/>
    <w:rPr>
      <w:b/>
      <w:kern w:val="2"/>
      <w:sz w:val="18"/>
      <w:szCs w:val="18"/>
      <w:shd w:val="clear" w:color="auto" w:fill="D9D9D9"/>
    </w:rPr>
  </w:style>
  <w:style w:type="table" w:styleId="ab">
    <w:name w:val="Table Grid"/>
    <w:basedOn w:val="a1"/>
    <w:uiPriority w:val="59"/>
    <w:rsid w:val="008F7B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036C0A"/>
    <w:pPr>
      <w:ind w:firstLineChars="200" w:firstLine="420"/>
    </w:pPr>
  </w:style>
  <w:style w:type="character" w:styleId="a9">
    <w:name w:val="Intense Emphasis"/>
    <w:basedOn w:val="a0"/>
    <w:uiPriority w:val="21"/>
    <w:qFormat/>
    <w:rsid w:val="00036C0A"/>
    <w:rPr>
      <w:b/>
      <w:bCs/>
      <w:i/>
      <w:iCs/>
      <w:color w:val="4F81BD" w:themeColor="accent1"/>
    </w:rPr>
  </w:style>
  <w:style w:type="paragraph" w:customStyle="1" w:styleId="aa">
    <w:name w:val="背景"/>
    <w:basedOn w:val="a"/>
    <w:link w:val="Char3"/>
    <w:qFormat/>
    <w:rsid w:val="00172B64"/>
    <w:pPr>
      <w:shd w:val="clear" w:color="auto" w:fill="D9D9D9"/>
    </w:pPr>
    <w:rPr>
      <w:b/>
      <w:sz w:val="18"/>
      <w:szCs w:val="18"/>
    </w:rPr>
  </w:style>
  <w:style w:type="character" w:customStyle="1" w:styleId="Char3">
    <w:name w:val="背景 Char"/>
    <w:link w:val="aa"/>
    <w:rsid w:val="00172B64"/>
    <w:rPr>
      <w:b/>
      <w:kern w:val="2"/>
      <w:sz w:val="18"/>
      <w:szCs w:val="18"/>
      <w:shd w:val="clear" w:color="auto" w:fill="D9D9D9"/>
    </w:rPr>
  </w:style>
  <w:style w:type="table" w:styleId="ab">
    <w:name w:val="Table Grid"/>
    <w:basedOn w:val="a1"/>
    <w:uiPriority w:val="59"/>
    <w:rsid w:val="008F7B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79</TotalTime>
  <Pages>7</Pages>
  <Words>551</Words>
  <Characters>3147</Characters>
  <Application>Microsoft Office Word</Application>
  <DocSecurity>0</DocSecurity>
  <Lines>26</Lines>
  <Paragraphs>7</Paragraphs>
  <ScaleCrop>false</ScaleCrop>
  <Company>Microsoft</Company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cp</cp:lastModifiedBy>
  <cp:revision>365</cp:revision>
  <dcterms:created xsi:type="dcterms:W3CDTF">2017-02-27T09:33:00Z</dcterms:created>
  <dcterms:modified xsi:type="dcterms:W3CDTF">2018-05-31T07:05:00Z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