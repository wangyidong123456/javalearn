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38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cookie_session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记录用户上次访问时间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1_创建Cookie,设置Cookie有效期,路径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2_发送Cookie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3_获取Cookie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1_利用Cookie技术记录用户的上次访问时间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如果用户是首次访问本WEB应用,显示如下内容:</w:t>
      </w: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</wp:posOffset>
            </wp:positionV>
            <wp:extent cx="3647440" cy="885825"/>
            <wp:effectExtent l="0" t="0" r="10160" b="9525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647440" cy="8858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2_如果用户不是首次访问本WEB应用,显示如下内容:</w:t>
      </w:r>
    </w:p>
    <w:p>
      <w:pPr>
        <w:spacing w:line="480" w:lineRule="auto"/>
        <w:rPr>
          <w:lang w:val="zh-CN"/>
        </w:rPr>
      </w:pPr>
      <w:r>
        <w:drawing>
          <wp:inline distT="0" distB="0" distL="114300" distR="114300">
            <wp:extent cx="3866515" cy="67627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1_由于我们再WEB开发中,经常要获取到客户端传递到服务端的指定名称的cookie对象,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所以我们先抽取一个工具类CookUtils. 代码如下: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CookUtils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Cookie getCookieByName(String name,Cookie[] cks){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if(null==cks||cks.length==0){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(Cookie ck : cks)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if(ck.getName().equals(name)){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ck;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2_获取名称为history的cookie对象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//获取名称为history的cookie对象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Cookie ck=CookUtils.getCookieByName("history", request.getCookies());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3_如果获取不到名称为history的cookie对象,创建名称为history,值为当前时间戳类型的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Cookie对象,设置有效期和路径之后将其发送,代码如下: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if(null==ck){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//如果获取不到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//说明首次访问,创建cookie对象(history:当前时间时间戳) ,设置cookie有效期,路径,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</w:rPr>
        <w:t>将history cookie发送到客户端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ck=new Cookie("history",System.currentTimeMillis()+"");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ck.setPath("/day38_homework");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ck.setMaxAge(Integer.MAX_VALUE);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response.addCookie(ck);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//同时提示,您是首次访问本网站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out.println("欢迎您,您是首次访问我们的网站!");;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4_如果可以获取到名称为history的cookie对象,设置新有效期和路径之后将其发送,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内容如下: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//可以获取到history的cookie对象,之前访问过本网站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//获取到history对应的值2342342,将其转换为long===&gt;Date()类型,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//向客户端提示:您的上次访问时间为###. 同时设置history的value为此时的时间戳值,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//设置有效期,路径,将history发送到客户端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 = ck.getValue(); // "234234234234"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longTime = Long.parseLong(value);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dt=new Date(longTime);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out.println("欢迎再次归来,您的上次访问时间是:"+dt.toLocaleString());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ck.setValue(System.currentTimeMillis()+"");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ck.setMaxAge(Integer.MAX_VALUE);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response.addCookie(ck);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完整代码如下</w:t>
      </w:r>
      <w:r>
        <w:rPr>
          <w:rFonts w:hint="eastAsia"/>
          <w:lang w:val="en-US" w:eastAsia="zh-CN"/>
        </w:rPr>
        <w:t>: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public class ServletDemo01 extends HttpServlet 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private static final long serialVersionUID = 1L;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public void doPost(HttpServletRequest request, HttpServletResponse response) throws ServletException, IOException 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doGet(request, response);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public void doGet(HttpServletRequest request, HttpServletResponse response) throws ServletException, IOException 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//获取名称为history的cookie对象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Cookie ck=CookUtils.getCookieByName("history", request.getCookies());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if(null==ck){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//如果获取不到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//说明首次访问,创建cookie对象(history:当前时间时间戳) ,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            //</w:t>
      </w:r>
      <w:r>
        <w:rPr>
          <w:rFonts w:hint="eastAsia"/>
          <w:lang w:val="zh-CN" w:eastAsia="zh-CN"/>
        </w:rPr>
        <w:t>设置cookie有效期,路径,将history cookie发送到客户端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ck=new Cookie("history",System.currentTimeMillis()+"");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ck.setMaxAge(Integer.MAX_VALUE);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response.addCookie(ck);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//同时提示,您是首次访问本网站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out.println("欢迎您,您是首次访问我们的网站!");;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//可以获取到history的cookie对象,之前访问过本网站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//获取到history对应的值2342342,将其转换为long===&gt;Date()类型,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 xml:space="preserve">//向客户端提示:您的上次访问时间为###.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val="zh-CN" w:eastAsia="zh-CN"/>
        </w:rPr>
        <w:t>同时设置history的value为此时的时间戳值,设置有效期,路径,将history发送到客户端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String value = ck.getValue(); // "234234234234"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long longTime = Long.parseLong(value);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Date dt=new Date(longTime);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out.println("欢迎再次归来,您的上次访问时间是:"+dt.toLocaleString());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ck.setValue(System.currentTimeMillis()+"");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ck.setMaxAge(Integer.MAX_VALUE);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response.addCookie(ck);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}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记住用户名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*_创建cookie对象,设置有效期,路径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*_获取cookie对象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1_用户首次访问系统登录界面显示如下效果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135255</wp:posOffset>
            </wp:positionV>
            <wp:extent cx="3437890" cy="1524000"/>
            <wp:effectExtent l="0" t="0" r="10160" b="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2_用户录入账户,密码而且选中记住用户名,点击登录按钮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3599815" cy="1409700"/>
            <wp:effectExtent l="0" t="0" r="635" b="0"/>
            <wp:wrapNone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3_登录失败显示如下效果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81915</wp:posOffset>
            </wp:positionV>
            <wp:extent cx="3371215" cy="685800"/>
            <wp:effectExtent l="0" t="0" r="635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4_登录成功显示如下效果: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3580765" cy="714375"/>
            <wp:effectExtent l="0" t="0" r="635" b="9525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365760</wp:posOffset>
            </wp:positionV>
            <wp:extent cx="3561715" cy="1333500"/>
            <wp:effectExtent l="0" t="0" r="635" b="0"/>
            <wp:wrapNone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5_此时用户再次访问登录界面,显示如下效果: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spacing w:line="480" w:lineRule="auto"/>
        <w:rPr>
          <w:rFonts w:hint="eastAsia"/>
          <w:lang w:val="zh-CN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1_建立仓库day38_homework,建立以下表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CREATE TABLE users(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 xml:space="preserve">   uid INT PRIMARY KEY AUTO_INCREMENT,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 xml:space="preserve">   username VARCHAR(32),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 xml:space="preserve">   PASSWORD VARCHAR(32)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INSERT INTO users VALUES(1,'jack','jack');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INSERT INTO users VALUES(2,'lucy','lucy');</w:t>
      </w:r>
    </w:p>
    <w:p>
      <w:pPr>
        <w:pStyle w:val="18"/>
        <w:ind w:firstLine="0" w:firstLineChars="0"/>
        <w:rPr>
          <w:rFonts w:hint="eastAsia"/>
        </w:rPr>
      </w:pPr>
      <w:r>
        <w:rPr>
          <w:rFonts w:hint="eastAsia"/>
        </w:rPr>
        <w:t>INSERT INTO users VALUES(3,'mary','mary');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2_在ServletDemo02中向客户端输出表单,用于接收用户的账户和密码,效果如下</w: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3475990" cy="1400175"/>
            <wp:effectExtent l="0" t="0" r="10160" b="9525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hint="eastAsia"/>
          <w:lang w:val="en-US" w:eastAsia="zh-CN"/>
        </w:rPr>
        <w:t>代码如下:</w:t>
      </w:r>
    </w:p>
    <w:p>
      <w:pPr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str01="";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str="&lt;input type='checkbox' name='remUser' value='yes'/&gt;记住用户名&lt;br/&gt;";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str01="用户&lt;input type='text' name='user'/&gt;&lt;br/&gt;";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out.println("&lt;form action='/day38_homework/ServletDemo03' method='post'&gt;");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out.println(str01);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out.println("密码&lt;input type='password' name='pass'/&gt;&lt;br/&gt;");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out.println("&lt;input type='submit' value='登录'/&gt;");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out.println("&lt;/form&gt;");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3_在ServletDemo03中接收用户表单数据,实现登录操作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um = request.getParameter("user");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up = request.getParameter("pass");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 = request.getParameter("remUser");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new User();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user.setUsername(um);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user.setPassword(up);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 UserService = new UserService();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uu = UserService.login(user);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(null != uu)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out.print("欢迎:" + uu.getUsername());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out.print("账户密码不匹配,请&lt;a href='/day38_homework/ServletDemo02'&gt;重新登录&lt;/a&gt;");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(Exception e)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4_实现UserService代码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UserService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 UserDao=new UserDao();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 login(User user) throws SQLException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UserDao.login(user);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5_实现UserDao代码</w:t>
      </w:r>
    </w:p>
    <w:p>
      <w:pPr>
        <w:rPr>
          <w:rFonts w:hint="eastAsia" w:eastAsia="宋体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 login(User user) throws SQLException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sql="select * from users where username= ?  and password=?";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QueryRunner qr=new QueryRunner(JDBCUtils.getDataSource());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Object[] params={user.getUsername(),user.getPassword()};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qr.query(sql, new BeanHandler&lt;User&gt;(User.class),params);      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6_在登录成功的基础上实现发送cookie代码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ck=new Cookie("username", 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!= re &amp;&amp; "yes".equals(re))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ck.setMaxAge(60 * 60 * 24 * 365);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ck.setPath("/day38_homework");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ck.setMaxAge(0);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response.addCookie(ck);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7_在ServletDemo02中判断是否存在名称为username的cookie来显示不同的表单内容.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str01="";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ck = CookUtils.getCookieByName("username", request.getCookies());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if(null==ck||"".equals(ck)){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str="&lt;input type='checkbox' name='remUser' value='yes'/&gt;记住用户名&lt;br/&gt;";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str01="用户&lt;input type='text' name='user'/&gt;&lt;br/&gt;";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username=ck.getValue();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str="&lt;input type='checkbox' name='remUser' value='yes' checked='checked'/&gt;记住用户名&lt;br/&gt;";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str01="用户&lt;input type='text' name='user' value='"+username+"'/&gt;&lt;br/&gt;";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out.println("&lt;form action='/day38_homework/ServletDemo03' method='post'&gt;");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out.println(str01);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out.println("密码&lt;input type='password' name='pass'/&gt;&lt;br/&gt;");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out.println("&lt;input type='submit' value='登录'/&gt;");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out.println("&lt;/form&gt;");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session实现简易版本购物车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1_创建session对象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2_向session对象内放入键值对数据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3_获取session中指定的数据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  <w:r>
        <w:rPr>
          <w:rFonts w:hint="eastAsia"/>
          <w:lang w:val="en-US" w:eastAsia="zh-CN"/>
        </w:rPr>
        <w:t>1_当用户访问demo01.html实现如下效果</w:t>
      </w:r>
    </w:p>
    <w:p>
      <w:pPr>
        <w:rPr>
          <w:lang w:val="zh-CN"/>
        </w:rPr>
      </w:pPr>
    </w:p>
    <w:p>
      <w:pPr>
        <w:rPr>
          <w:lang w:val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34925</wp:posOffset>
            </wp:positionV>
            <wp:extent cx="5266690" cy="1365885"/>
            <wp:effectExtent l="0" t="0" r="10160" b="5715"/>
            <wp:wrapNone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2_当用户点击查看,可以查看每件商品的详细信息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87630</wp:posOffset>
            </wp:positionV>
            <wp:extent cx="4066540" cy="1428750"/>
            <wp:effectExtent l="0" t="0" r="10160" b="0"/>
            <wp:wrapNone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3_当加入购物车,可以将当前商品加入购物车,效果如下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154305</wp:posOffset>
            </wp:positionV>
            <wp:extent cx="3837940" cy="1371600"/>
            <wp:effectExtent l="0" t="0" r="10160" b="0"/>
            <wp:wrapNone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4_当点击浏览购物车,可以出现购物车中的内容,效果如下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3599815" cy="1771650"/>
            <wp:effectExtent l="0" t="0" r="635" b="0"/>
            <wp:wrapNone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1_新建demo01.html页面,实现如下效果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138430</wp:posOffset>
            </wp:positionV>
            <wp:extent cx="5266690" cy="1365885"/>
            <wp:effectExtent l="0" t="0" r="10160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&lt;table border="1" width="50%" align="center"&gt;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&lt;tr&gt;&lt;td&gt;商品名称&lt;/td&gt;&lt;td&gt;查看&lt;/td&gt;&lt;/tr&gt;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&lt;td&gt;雷柏机械键盘&lt;/td&gt;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href='/day38_homework/ServletDemo04?pid=p001'&gt;查看&lt;/a&gt;&lt;/td&gt;&lt;/tr&gt;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&lt;td&gt;联想笔记本电脑&lt;/td&gt;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&lt;td&gt;&lt;a href='/day38_homework/ServletDemo04?pid=p002'&gt;查看&lt;/a&gt;&lt;/td&gt;&lt;/tr&gt;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&lt;td&gt;小米6手机&lt;/td&gt;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href='/day38_homework/ServletDemo04?pid=p003'&gt;查看&lt;/a&gt;&lt;/td&gt;&lt;/tr&gt;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&lt;td&gt;华为荣耀8手机&lt;/td&gt;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&lt;td&gt;&lt;a href='/day38_homework/ServletDemo04?pid=p004'&gt;查看&lt;/a&gt;&lt;/td&gt;&lt;/tr&gt;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&lt;td&gt;小米手环&lt;/td&gt;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&lt;td&gt;&lt;a href='/day38_homework/ServletDemo04?pid=p005'&gt;查看&lt;/a&gt;&lt;/td&gt;&lt;/tr&gt;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&lt;tr&gt;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&lt;td colspan='2'&gt;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&lt;a href="/day38_homework/ServletDemo06"&gt;查看购物车内容&lt;/a&gt;&lt;/td&gt;</w:t>
      </w:r>
    </w:p>
    <w:p>
      <w:pPr>
        <w:pStyle w:val="18"/>
        <w:ind w:firstLine="3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&lt;/tr&gt;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2_实现Product类,代表各个商品信息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Product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pid;//商品编号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pname;//商品名称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pdesc; //商品描述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price; //价格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 num;//商品数量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//getter  and setter....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3_实现类DB,在本类中我们用一个MAP来模拟了仓库中的各个商品信息,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并在其中实现一个根据PID获取商品信息的方法</w:t>
      </w:r>
    </w:p>
    <w:p>
      <w:pPr>
        <w:rPr>
          <w:rFonts w:hint="eastAsia" w:eastAsia="宋体"/>
          <w:lang w:val="en-US" w:eastAsia="zh-CN"/>
        </w:rPr>
      </w:pP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public class DB 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private static Map&lt;String,Product&gt; map=new HashMap&lt;String,Product&gt;(); 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static{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//public Product(String pid, String pname, String pdesc, double price) 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p1=new Product("p001","雷柏机械键盘","雷柏的机械键盘是目前市面上性价比最好的键盘,好用",199);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p2=new Product("p002","联想笔记本电脑","雷柏的机械键盘是目前市面上性价比最好的键盘,好用",7999);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p3=new Product("p003","小米6手机","雷柏的机械键盘是目前市面上性价比最好的键盘,好用",1999);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p4=new Product("p004","华为荣耀8手机","雷柏的机械键盘是目前市面上性价比最好的键盘,好用",2001);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Product p5=new Product("p005","小米手环","雷柏的机械键盘是目前市面上性价比最好的键盘,好用",149);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map.put("p001", p1);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map.put("p002", p2);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map.put("p003", p3);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map.put("p004", p4);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map.put("p005", p5);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public static Product getProductByPid(String pid){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return map.get(pid);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4_实现ServletDemo04,获取各个商品的PID,向客户端输出商品详情信息,效果如下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210185</wp:posOffset>
            </wp:positionV>
            <wp:extent cx="4009390" cy="1552575"/>
            <wp:effectExtent l="0" t="0" r="10160" b="9525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代码如下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String pid = request.getParameter("pid");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Product p = DB.getProductByPid(pid);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out.println("&lt;form action='/day38_homework/ServletDemo05' method='post'&gt;");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out.println("编号:&lt;input type='text' name='pid' value='"+p.getPid()+"'/&gt;&lt;br/&gt;");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out.println("名称:"+p.getPname()+"&lt;br/&gt;");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out.println("简介:"+p.getPdesc()+"&lt;br/&gt;");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 xml:space="preserve">out.println("价格:"+p.getPrice()+"&lt;br/&gt;"); 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out.println("数量:&lt;input type='text' name='num' value='1'/&gt;&lt;br/&gt;");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out.println("&lt;input type='submit' value='加入购物车'/&gt;");</w:t>
      </w:r>
    </w:p>
    <w:p>
      <w:pPr>
        <w:pStyle w:val="18"/>
        <w:ind w:firstLine="0" w:firstLine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out.println("&lt;/form&gt;");</w:t>
      </w:r>
    </w:p>
    <w:p>
      <w:pPr>
        <w:rPr>
          <w:rFonts w:hint="eastAsia"/>
          <w:lang w:val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5_实现ServletDemo05,接收商品编号和数量,将其放入到MAP中(这个MAP代表购物车),将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Map放入session域对象内,并向客户端生成相应信息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pid = request.getParameter("pid");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 = Integer.parseInt(request.getParameter("num"));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Map&lt;String, Product&gt; map = 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(Map&lt;String, Product&gt;) request.getSession().getAttribute("cart");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== map)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new HashMap&lt;String, Product&gt;();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request.getSession().setAttribute("cart", map);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(!map.containsKey(pid))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 pro = DB.getProductByPid(pid);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pro.setNum(1);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map.put(pid, pro);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 pro = map.get(pid);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pro.setNum(pro.getNum() + num);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out.println("商品加入购物车成功&lt;br/&gt;");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href='/day38_homework/demo01.html'&gt;请继续浏览商品&lt;/a&gt;&lt;br/&gt;");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href='/day38_homework/ServletDemo06'&gt;浏览购物车&lt;/a&gt;&lt;br/&gt;");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6_实现ServletDemo06代码,实现点击浏览购物车的链接时,实现的功能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Map&lt;String,Product&gt; map=(Map&lt;String,Product&gt;)request.getSession().getAttribute("cart");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if(null==map||map.size()==0){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&lt;a href='/day38_homework/demo01.html'&gt;浏览商品&lt;/a&gt;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out.println("购物车中暂无商品信息"+str);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for(Product pro:map.values()){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out.println("商品名称:  "+pro.getPname()+"&lt;br/&gt;");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out.println("商品价格:   "+pro.getPrice()+"&lt;br/&gt;");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out.println("商品数量"+pro.getNum()+"&lt;br/&gt;&lt;br/&gt;");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out.println("&lt;a href='/day38_homework/demo01.html'&gt;继续浏览商品&lt;/a&gt;");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 xml:space="preserve">  使用session防止表单重复提交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</w:t>
      </w:r>
      <w:r>
        <w:rPr>
          <w:rFonts w:hint="eastAsia"/>
          <w:lang w:val="zh-CN" w:eastAsia="zh-CN"/>
        </w:rPr>
        <w:t>获取</w:t>
      </w:r>
      <w:r>
        <w:rPr>
          <w:rFonts w:hint="eastAsia"/>
          <w:lang w:val="en-US" w:eastAsia="zh-CN"/>
        </w:rPr>
        <w:t>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2_获取session中键值对数据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3_向session存入键值对数据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4_移除session域对象范围内数据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1_用户访问ServletDemo07,获取到录入用户数据的表单界面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78105</wp:posOffset>
            </wp:positionV>
            <wp:extent cx="3828415" cy="1171575"/>
            <wp:effectExtent l="0" t="0" r="635" b="9525"/>
            <wp:wrapNone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spacing w:line="480" w:lineRule="auto"/>
        <w:rPr>
          <w:lang w:val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2_用户录入用户和密码信息,点击录入用户按钮,看到如下效果</w:t>
      </w:r>
    </w:p>
    <w:p>
      <w:pPr>
        <w:spacing w:line="480" w:lineRule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790315" cy="762000"/>
            <wp:effectExtent l="0" t="0" r="635" b="0"/>
            <wp:wrapNone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3_此时刷新浏览器,用户不能再次重复录入数据</w:t>
      </w: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139065</wp:posOffset>
            </wp:positionV>
            <wp:extent cx="3552190" cy="771525"/>
            <wp:effectExtent l="0" t="0" r="10160" b="9525"/>
            <wp:wrapNone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1_实现ServletDemo07,向客户端输出一个录入用户数据的表单,而且为了防止用户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重复提交数据,生成了一个token的随机字符串,而且已经在session中存储了一份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,在表单的隐藏域中输出了一份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29845</wp:posOffset>
            </wp:positionV>
            <wp:extent cx="3828415" cy="1171575"/>
            <wp:effectExtent l="0" t="0" r="635" b="9525"/>
            <wp:wrapNone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代码如下</w:t>
      </w:r>
      <w:r>
        <w:rPr>
          <w:rFonts w:hint="eastAsia"/>
          <w:lang w:val="en-US" w:eastAsia="zh-CN"/>
        </w:rPr>
        <w:t>: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token=UUIDUtils.getId();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request.getSession().setAttribute("token", token);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out.print("&lt;form action='/day38_homework/ServletDemo08' method='post'&gt;");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out.print("&lt;input type='hidden' name='token' value='"+token+"'/&gt;");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out.print("用户&lt;input type='text' name='username'/&gt;&lt;br/&gt;");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out.print("密码&lt;input type='password' name='password'/&gt;&lt;br/&gt;");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out.print("&lt;input type='submit' value='录入用户'/&gt;");</w:t>
      </w:r>
    </w:p>
    <w:p>
      <w:pPr>
        <w:pStyle w:val="1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out.print("&lt;/form&gt;");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2_实现ServletDemo08,接收用户表单数据,比较获取到的token和session中的token是否是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同一份,如果不是,向客户端响应账户密码不能重复的提示,如果是同一份,清除session中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的token之后,调用UserService中的录入学生的功能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response.setContentType("text/html;charset=utf-8");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token01 = request.getParameter("token");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token02 = (String) request.getSession().getAttribute("token");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request.getSession().removeAttribute("token");;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(!token01.equals(token02))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&lt;a href='/day38_homework/ServletDemo07'&gt;重新录入数据&lt;/a&gt;</w:t>
      </w:r>
      <w:r>
        <w:rPr>
          <w:rFonts w:hint="default"/>
          <w:lang w:val="en-US" w:eastAsia="zh-CN"/>
        </w:rPr>
        <w:t>”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out.println("不要重复提交数据,"+ss);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um = request.getParameter("username");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up = request.getParameter("password");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 = new User();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user.setUid(UUIDUtils.getId());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user.setUsername(um);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user.setPassword(up);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 UserService = new UserService();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UserService.addUser(user);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ss01=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录入成功,&lt;a href='/day38_homework/ServletDemo07'&gt;重新录入&lt;/a&gt;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out.println(ss01);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(Exception e)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3_实现UserServcie中录入用户功能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addUser(User user) throws SQLException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UserDao.addUser(user);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4_实现UserDao中代码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addUser(User user) throws SQLException {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sql="insert into users values (? , ? , ? )";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QueryRunner qr=new QueryRunner(JDBCUtils.getDataSource());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qr.update(sql,user.getUid(),user.getUsername(),user.getPassword());</w:t>
      </w:r>
    </w:p>
    <w:p>
      <w:pPr>
        <w:pStyle w:val="1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63E95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19472B4"/>
    <w:rsid w:val="03D061F7"/>
    <w:rsid w:val="045E1D15"/>
    <w:rsid w:val="04EF4DF0"/>
    <w:rsid w:val="05834CBB"/>
    <w:rsid w:val="062F505A"/>
    <w:rsid w:val="068B3A9D"/>
    <w:rsid w:val="07A476D3"/>
    <w:rsid w:val="08166FC6"/>
    <w:rsid w:val="083A2BF6"/>
    <w:rsid w:val="0A9153F9"/>
    <w:rsid w:val="0B58220B"/>
    <w:rsid w:val="0C7C76FF"/>
    <w:rsid w:val="0CA54458"/>
    <w:rsid w:val="0CDC7E31"/>
    <w:rsid w:val="0D076F38"/>
    <w:rsid w:val="102D645E"/>
    <w:rsid w:val="10653EEE"/>
    <w:rsid w:val="10E07EFA"/>
    <w:rsid w:val="11050E17"/>
    <w:rsid w:val="125E4185"/>
    <w:rsid w:val="12EE2441"/>
    <w:rsid w:val="12F91708"/>
    <w:rsid w:val="13911971"/>
    <w:rsid w:val="13FE5085"/>
    <w:rsid w:val="147258E3"/>
    <w:rsid w:val="14881103"/>
    <w:rsid w:val="1632071A"/>
    <w:rsid w:val="169A3B39"/>
    <w:rsid w:val="17596186"/>
    <w:rsid w:val="176B1638"/>
    <w:rsid w:val="1A96032F"/>
    <w:rsid w:val="1BAE5909"/>
    <w:rsid w:val="1C3E416F"/>
    <w:rsid w:val="1D907947"/>
    <w:rsid w:val="1E8253DE"/>
    <w:rsid w:val="1F1C4C51"/>
    <w:rsid w:val="1F9B7141"/>
    <w:rsid w:val="1FDF1D81"/>
    <w:rsid w:val="207870D6"/>
    <w:rsid w:val="20B1363C"/>
    <w:rsid w:val="22BB152C"/>
    <w:rsid w:val="24EE661C"/>
    <w:rsid w:val="25DC682A"/>
    <w:rsid w:val="27422F55"/>
    <w:rsid w:val="27470EF5"/>
    <w:rsid w:val="27476E51"/>
    <w:rsid w:val="28000FD4"/>
    <w:rsid w:val="2C2C10E8"/>
    <w:rsid w:val="2DC32AD8"/>
    <w:rsid w:val="2E3D06D6"/>
    <w:rsid w:val="2F281077"/>
    <w:rsid w:val="2F355B61"/>
    <w:rsid w:val="2F8D13C7"/>
    <w:rsid w:val="30165FE6"/>
    <w:rsid w:val="30592BB4"/>
    <w:rsid w:val="31447B4B"/>
    <w:rsid w:val="319333D1"/>
    <w:rsid w:val="319D1C96"/>
    <w:rsid w:val="330D231A"/>
    <w:rsid w:val="33527652"/>
    <w:rsid w:val="34B32C51"/>
    <w:rsid w:val="36FA40AC"/>
    <w:rsid w:val="38AA690A"/>
    <w:rsid w:val="38F71B95"/>
    <w:rsid w:val="39225C10"/>
    <w:rsid w:val="3A446D15"/>
    <w:rsid w:val="3AA90EB2"/>
    <w:rsid w:val="3AF90EE9"/>
    <w:rsid w:val="3F672E47"/>
    <w:rsid w:val="402A42F4"/>
    <w:rsid w:val="40584C3D"/>
    <w:rsid w:val="40F24B21"/>
    <w:rsid w:val="412551AC"/>
    <w:rsid w:val="422A1351"/>
    <w:rsid w:val="4327759F"/>
    <w:rsid w:val="44BE55D0"/>
    <w:rsid w:val="44E56118"/>
    <w:rsid w:val="459A0C1D"/>
    <w:rsid w:val="470756F4"/>
    <w:rsid w:val="47331C77"/>
    <w:rsid w:val="47DC76FA"/>
    <w:rsid w:val="47FC5DB0"/>
    <w:rsid w:val="48620F66"/>
    <w:rsid w:val="48850F70"/>
    <w:rsid w:val="49016A84"/>
    <w:rsid w:val="4A816415"/>
    <w:rsid w:val="4BBA3676"/>
    <w:rsid w:val="4C62537E"/>
    <w:rsid w:val="4CD073D2"/>
    <w:rsid w:val="4D8D5FF7"/>
    <w:rsid w:val="4DFF2641"/>
    <w:rsid w:val="4F310F5C"/>
    <w:rsid w:val="4F414399"/>
    <w:rsid w:val="501E2B77"/>
    <w:rsid w:val="50283FDE"/>
    <w:rsid w:val="513F1B42"/>
    <w:rsid w:val="52ED101E"/>
    <w:rsid w:val="54A96C53"/>
    <w:rsid w:val="561A7811"/>
    <w:rsid w:val="563C5A53"/>
    <w:rsid w:val="579E14E4"/>
    <w:rsid w:val="58350ED6"/>
    <w:rsid w:val="58373B68"/>
    <w:rsid w:val="5AB67D74"/>
    <w:rsid w:val="5E7C3F43"/>
    <w:rsid w:val="5EDA6AE4"/>
    <w:rsid w:val="6001419E"/>
    <w:rsid w:val="60E04BE8"/>
    <w:rsid w:val="614221F7"/>
    <w:rsid w:val="620B0530"/>
    <w:rsid w:val="6292715D"/>
    <w:rsid w:val="62E44812"/>
    <w:rsid w:val="64A83AE4"/>
    <w:rsid w:val="64E61E75"/>
    <w:rsid w:val="67A94473"/>
    <w:rsid w:val="69F87E3B"/>
    <w:rsid w:val="6A4046F7"/>
    <w:rsid w:val="6D1676F2"/>
    <w:rsid w:val="6F2A18AF"/>
    <w:rsid w:val="70542843"/>
    <w:rsid w:val="719C0150"/>
    <w:rsid w:val="72510183"/>
    <w:rsid w:val="734746E1"/>
    <w:rsid w:val="73743FE8"/>
    <w:rsid w:val="73FB2AA6"/>
    <w:rsid w:val="749C7AA4"/>
    <w:rsid w:val="74BD3683"/>
    <w:rsid w:val="74EF1007"/>
    <w:rsid w:val="78B8715D"/>
    <w:rsid w:val="794D16FD"/>
    <w:rsid w:val="797C1934"/>
    <w:rsid w:val="799F1823"/>
    <w:rsid w:val="7ABE7015"/>
    <w:rsid w:val="7ACD18D1"/>
    <w:rsid w:val="7B3C0A0F"/>
    <w:rsid w:val="7BCB08D5"/>
    <w:rsid w:val="7C32006F"/>
    <w:rsid w:val="7CD10C59"/>
    <w:rsid w:val="7DE530E5"/>
    <w:rsid w:val="7EE360D0"/>
    <w:rsid w:val="7F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2018-04-27T00:38:42Z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