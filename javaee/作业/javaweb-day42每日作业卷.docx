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ind w:left="4620" w:hanging="4620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42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listener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 w:ascii="微软雅黑" w:hAnsi="微软雅黑"/>
          <w:b w:val="0"/>
          <w:bCs w:val="0"/>
          <w:color w:val="333333"/>
        </w:rPr>
        <w:t>统计网站访问次数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>*理解监听器的原理</w:t>
      </w:r>
    </w:p>
    <w:p>
      <w:pPr>
        <w:rPr>
          <w:lang w:val="zh-CN"/>
        </w:rPr>
      </w:pPr>
      <w:r>
        <w:rPr>
          <w:rFonts w:hint="eastAsia"/>
          <w:lang w:val="zh-CN"/>
        </w:rPr>
        <w:t>*理解javaweb访问流程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访问网站中的index</w:t>
      </w:r>
      <w:r>
        <w:rPr>
          <w:b/>
          <w:lang w:val="zh-CN"/>
        </w:rPr>
        <w:t>.</w:t>
      </w:r>
      <w:r>
        <w:rPr>
          <w:rFonts w:hint="eastAsia"/>
          <w:b/>
          <w:lang w:val="zh-CN"/>
        </w:rPr>
        <w:t>jsp</w:t>
      </w:r>
      <w:r>
        <w:rPr>
          <w:b/>
          <w:lang w:val="zh-CN"/>
        </w:rPr>
        <w:t>,</w:t>
      </w:r>
      <w:r>
        <w:rPr>
          <w:rFonts w:hint="eastAsia"/>
          <w:b/>
          <w:lang w:val="zh-CN"/>
        </w:rPr>
        <w:t>在页面中显示当前服务器开启后的累计访问次数</w:t>
      </w:r>
      <w:r>
        <w:rPr>
          <w:lang w:val="zh-CN"/>
        </w:rPr>
        <w:t xml:space="preserve"> </w:t>
      </w:r>
    </w:p>
    <w:p>
      <w:pPr>
        <w:rPr>
          <w:lang w:val="zh-CN"/>
        </w:rPr>
      </w:pPr>
      <w:r>
        <w:drawing>
          <wp:anchor distT="0" distB="0" distL="114300" distR="114300" simplePos="0" relativeHeight="25157017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434975</wp:posOffset>
            </wp:positionV>
            <wp:extent cx="3867150" cy="10001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color w:val="FF0000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创建监听器,并实现</w:t>
      </w:r>
      <w:r>
        <w:rPr>
          <w:lang w:val="zh-CN"/>
        </w:rPr>
        <w:t>ServletRequestListener, ServletContextListener</w:t>
      </w:r>
      <w:r>
        <w:rPr>
          <w:rFonts w:hint="eastAsia"/>
          <w:lang w:val="zh-CN"/>
        </w:rPr>
        <w:t>接口</w:t>
      </w:r>
    </w:p>
    <w:p>
      <w:pPr>
        <w:rPr>
          <w:lang w:val="zh-CN"/>
        </w:rPr>
      </w:pP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定义计数器</w:t>
      </w:r>
    </w:p>
    <w:p>
      <w:pPr>
        <w:rPr>
          <w:lang w:val="zh-CN"/>
        </w:rPr>
      </w:pP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  <w:lang w:val="zh-CN"/>
        </w:rPr>
        <w:t>在ServletContext对象初始化监听方法中初始化计数器并放入application域</w:t>
      </w:r>
    </w:p>
    <w:p>
      <w:pPr>
        <w:pStyle w:val="29"/>
      </w:pP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在request对象创建监听方法中对计数器进行累加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创建页面,并在页面显示当前访问次数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当前在线人数统计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*理解session机制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*监听器的应用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很多论坛(BBS</w:t>
      </w:r>
      <w:r>
        <w:rPr>
          <w:lang w:val="zh-CN"/>
        </w:rPr>
        <w:t>)</w:t>
      </w:r>
      <w:r>
        <w:rPr>
          <w:rFonts w:hint="eastAsia"/>
          <w:lang w:val="zh-CN"/>
        </w:rPr>
        <w:t>中,都有显示当前在线人数的功能.我们就来实现这个功能:</w:t>
      </w:r>
    </w:p>
    <w:p>
      <w:pPr>
        <w:rPr>
          <w:lang w:val="zh-CN"/>
        </w:rPr>
      </w:pPr>
      <w: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250825</wp:posOffset>
            </wp:positionV>
            <wp:extent cx="5274310" cy="714375"/>
            <wp:effectExtent l="0" t="0" r="254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创建监听器并实现</w:t>
      </w:r>
      <w:r>
        <w:rPr>
          <w:lang w:val="zh-CN"/>
        </w:rPr>
        <w:t>HttpSessionListener, ServletContextListener</w:t>
      </w:r>
      <w:r>
        <w:rPr>
          <w:rFonts w:hint="eastAsia"/>
          <w:lang w:val="zh-CN"/>
        </w:rPr>
        <w:t>接口</w:t>
      </w:r>
    </w:p>
    <w:p>
      <w:pPr>
        <w:rPr>
          <w:lang w:val="zh-CN"/>
        </w:rPr>
      </w:pP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定义计数器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在ServletContext对象初始化监听方法中初始化计数器并放入application域(方便在页面取出</w:t>
      </w:r>
      <w:r>
        <w:rPr>
          <w:lang w:val="zh-CN"/>
        </w:rPr>
        <w:t>)</w:t>
      </w:r>
    </w:p>
    <w:p>
      <w:pPr>
        <w:pStyle w:val="29"/>
        <w:ind w:left="165" w:firstLine="0" w:firstLineChars="0"/>
        <w:rPr>
          <w:lang w:val="zh-CN"/>
        </w:rPr>
      </w:pP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在session对象创建监听方法中对计数器进行累加(每当有新的session创建都意味着有新的用户访问</w:t>
      </w:r>
      <w:r>
        <w:t>)</w:t>
      </w:r>
    </w:p>
    <w:p/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在session对象销毁监听方法中对计数器进行减一操作.(session被销毁说明有用户登出或已经很久不再访问</w:t>
      </w:r>
      <w:r>
        <w:t>)</w:t>
      </w:r>
    </w:p>
    <w:p>
      <w:pPr>
        <w:pStyle w:val="29"/>
      </w:pP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t>创建页面</w:t>
      </w:r>
      <w:r>
        <w:rPr>
          <w:rFonts w:hint="eastAsia"/>
          <w:lang w:val="zh-CN"/>
        </w:rPr>
        <w:t>,并在页面中取出计数器值并显示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统计当前在线人数,并区分游客和登陆用户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420"/>
        <w:rPr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ession工作机制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登陆功能原理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监听器描述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直接访问项目首页</w:t>
      </w:r>
    </w:p>
    <w:p>
      <w:pPr>
        <w:rPr>
          <w:lang w:val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352925" cy="3114675"/>
            <wp:effectExtent l="0" t="0" r="952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登陆后访问项目首页</w:t>
      </w:r>
      <w:r>
        <w:rPr>
          <w:lang w:val="zh-CN"/>
        </w:rPr>
        <w:t xml:space="preserve"> 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-6601460</wp:posOffset>
            </wp:positionV>
            <wp:extent cx="4276725" cy="3000375"/>
            <wp:effectExtent l="0" t="0" r="9525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点击退出登录后访问项目首页</w:t>
      </w:r>
    </w:p>
    <w:p>
      <w:pPr>
        <w:pStyle w:val="29"/>
        <w:numPr>
          <w:ilvl w:val="0"/>
          <w:numId w:val="0"/>
        </w:numPr>
        <w:ind w:left="420" w:leftChars="0"/>
        <w:rPr>
          <w:lang w:val="zh-CN"/>
        </w:rPr>
      </w:pPr>
    </w:p>
    <w:p>
      <w:pPr>
        <w:pStyle w:val="29"/>
        <w:rPr>
          <w:lang w:val="zh-CN"/>
        </w:rPr>
      </w:pPr>
    </w:p>
    <w:p>
      <w:pPr>
        <w:pStyle w:val="29"/>
        <w:ind w:left="585" w:firstLine="0" w:firstLineChars="0"/>
        <w:rPr>
          <w:lang w:val="zh-CN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266700</wp:posOffset>
            </wp:positionV>
            <wp:extent cx="4476750" cy="3248025"/>
            <wp:effectExtent l="0" t="0" r="0" b="952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登陆功能以及退出功能已经开发好.直接使用即可.</w:t>
      </w:r>
    </w:p>
    <w:p>
      <w:pPr>
        <w:pStyle w:val="29"/>
        <w:ind w:left="165" w:firstLine="0" w:firstLineChars="0"/>
        <w:rPr>
          <w:lang w:val="zh-CN"/>
        </w:rPr>
      </w:pP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创建监听器并实现</w:t>
      </w:r>
      <w:r>
        <w:rPr>
          <w:lang w:val="zh-CN"/>
        </w:rPr>
        <w:t>ServletContextListener, HttpSessionListener, HttpSessionAttributeListener</w:t>
      </w:r>
    </w:p>
    <w:p>
      <w:pPr>
        <w:pStyle w:val="29"/>
        <w:ind w:left="165" w:firstLine="0" w:firstLineChars="0"/>
        <w:rPr>
          <w:lang w:val="zh-CN"/>
        </w:rPr>
      </w:pP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创建两个集合放置session</w:t>
      </w:r>
      <w:r>
        <w:rPr>
          <w:lang w:val="zh-CN"/>
        </w:rPr>
        <w:t>.</w:t>
      </w:r>
      <w:r>
        <w:rPr>
          <w:rFonts w:hint="eastAsia"/>
          <w:lang w:val="zh-CN"/>
        </w:rPr>
        <w:t>其中一个集合放置未登陆的session</w:t>
      </w:r>
      <w:r>
        <w:rPr>
          <w:lang w:val="zh-CN"/>
        </w:rPr>
        <w:t>.</w:t>
      </w:r>
      <w:r>
        <w:rPr>
          <w:rFonts w:hint="eastAsia"/>
          <w:lang w:val="zh-CN"/>
        </w:rPr>
        <w:t>另一个集合放置登陆后的session</w:t>
      </w:r>
      <w:r>
        <w:rPr>
          <w:lang w:val="zh-CN"/>
        </w:rPr>
        <w:t>.</w:t>
      </w:r>
    </w:p>
    <w:p>
      <w:pPr>
        <w:pStyle w:val="29"/>
        <w:ind w:left="165" w:firstLine="0" w:firstLineChars="0"/>
        <w:rPr>
          <w:lang w:val="zh-CN"/>
        </w:rPr>
      </w:pPr>
      <w:bookmarkStart w:id="0" w:name="_GoBack"/>
      <w:bookmarkEnd w:id="0"/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在servletContext创建时对集合进行初始化.并放入application域(方便在页面取出</w:t>
      </w:r>
      <w:r>
        <w:rPr>
          <w:lang w:val="zh-CN"/>
        </w:rPr>
        <w:t>)</w:t>
      </w:r>
    </w:p>
    <w:p>
      <w:pPr>
        <w:rPr>
          <w:lang w:val="zh-CN"/>
        </w:rPr>
      </w:pP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每当有session创建时,说明有新的用户访问网站,将session放入游客集合</w:t>
      </w:r>
    </w:p>
    <w:p>
      <w:pPr>
        <w:rPr>
          <w:lang w:val="zh-CN"/>
        </w:rPr>
      </w:pP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每当有session添加登陆成功标识时,说明有游客登陆了.将session从游客集合中移除,添加到登陆用户集合</w:t>
      </w:r>
    </w:p>
    <w:p>
      <w:pPr>
        <w:rPr>
          <w:lang w:val="zh-CN"/>
        </w:rPr>
      </w:pP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每当有session移除时说明有登录用户或游客离开了.将session从用户或游客集合中移除</w:t>
      </w:r>
    </w:p>
    <w:p>
      <w:pPr>
        <w:rPr>
          <w:lang w:val="zh-CN"/>
        </w:rPr>
      </w:pP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在index</w:t>
      </w:r>
      <w:r>
        <w:rPr>
          <w:lang w:val="zh-CN"/>
        </w:rPr>
        <w:t>.</w:t>
      </w:r>
      <w:r>
        <w:rPr>
          <w:rFonts w:hint="eastAsia"/>
          <w:lang w:val="zh-CN"/>
        </w:rPr>
        <w:t>jsp中取出游客以及登陆用户集合的数量显示</w:t>
      </w:r>
    </w:p>
    <w:p>
      <w:pPr>
        <w:pStyle w:val="29"/>
        <w:rPr>
          <w:lang w:val="zh-CN"/>
        </w:rPr>
      </w:pPr>
    </w:p>
    <w:p>
      <w:pPr>
        <w:pStyle w:val="29"/>
        <w:ind w:left="165" w:firstLine="0" w:firstLineChars="0"/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F12"/>
    <w:multiLevelType w:val="multilevel"/>
    <w:tmpl w:val="07E50F12"/>
    <w:lvl w:ilvl="0" w:tentative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7D1C79"/>
    <w:multiLevelType w:val="multilevel"/>
    <w:tmpl w:val="2B7D1C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D866408"/>
    <w:multiLevelType w:val="multilevel"/>
    <w:tmpl w:val="4D866408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73C73"/>
    <w:multiLevelType w:val="multilevel"/>
    <w:tmpl w:val="61D73C73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87F"/>
    <w:rsid w:val="0000652A"/>
    <w:rsid w:val="00046B6F"/>
    <w:rsid w:val="000473EB"/>
    <w:rsid w:val="00064FAC"/>
    <w:rsid w:val="00077634"/>
    <w:rsid w:val="0009063E"/>
    <w:rsid w:val="0010161B"/>
    <w:rsid w:val="001116C7"/>
    <w:rsid w:val="00113784"/>
    <w:rsid w:val="001211F9"/>
    <w:rsid w:val="00144FBD"/>
    <w:rsid w:val="001569CF"/>
    <w:rsid w:val="0018522E"/>
    <w:rsid w:val="00193EDE"/>
    <w:rsid w:val="001A12B7"/>
    <w:rsid w:val="001E04A7"/>
    <w:rsid w:val="001E3F7D"/>
    <w:rsid w:val="001F6F34"/>
    <w:rsid w:val="00203578"/>
    <w:rsid w:val="00206822"/>
    <w:rsid w:val="0021318B"/>
    <w:rsid w:val="00216992"/>
    <w:rsid w:val="00245629"/>
    <w:rsid w:val="00253438"/>
    <w:rsid w:val="00260253"/>
    <w:rsid w:val="002709BC"/>
    <w:rsid w:val="002728E7"/>
    <w:rsid w:val="00273A2D"/>
    <w:rsid w:val="0027589C"/>
    <w:rsid w:val="0027688B"/>
    <w:rsid w:val="00281A70"/>
    <w:rsid w:val="002A5D9B"/>
    <w:rsid w:val="002C152A"/>
    <w:rsid w:val="002C2A94"/>
    <w:rsid w:val="002E65B3"/>
    <w:rsid w:val="002F53BC"/>
    <w:rsid w:val="00306C9D"/>
    <w:rsid w:val="00310255"/>
    <w:rsid w:val="00310732"/>
    <w:rsid w:val="00333FCB"/>
    <w:rsid w:val="003369A9"/>
    <w:rsid w:val="00341FA1"/>
    <w:rsid w:val="003474FF"/>
    <w:rsid w:val="00347E92"/>
    <w:rsid w:val="00354D10"/>
    <w:rsid w:val="003558C7"/>
    <w:rsid w:val="00356CCA"/>
    <w:rsid w:val="003812B5"/>
    <w:rsid w:val="003B0329"/>
    <w:rsid w:val="003B1FFF"/>
    <w:rsid w:val="003C3174"/>
    <w:rsid w:val="003C34D1"/>
    <w:rsid w:val="003E551A"/>
    <w:rsid w:val="003F63AF"/>
    <w:rsid w:val="00401323"/>
    <w:rsid w:val="00410A91"/>
    <w:rsid w:val="0041660A"/>
    <w:rsid w:val="0042229C"/>
    <w:rsid w:val="00422752"/>
    <w:rsid w:val="00460949"/>
    <w:rsid w:val="00483119"/>
    <w:rsid w:val="0048636E"/>
    <w:rsid w:val="004A7365"/>
    <w:rsid w:val="004A78A0"/>
    <w:rsid w:val="004D227A"/>
    <w:rsid w:val="004D67CD"/>
    <w:rsid w:val="004E3DF9"/>
    <w:rsid w:val="005071C4"/>
    <w:rsid w:val="0052296C"/>
    <w:rsid w:val="005259AA"/>
    <w:rsid w:val="005520F4"/>
    <w:rsid w:val="0055578E"/>
    <w:rsid w:val="00556A7A"/>
    <w:rsid w:val="00563A40"/>
    <w:rsid w:val="00563F41"/>
    <w:rsid w:val="0057053A"/>
    <w:rsid w:val="00594056"/>
    <w:rsid w:val="005A6FA5"/>
    <w:rsid w:val="005C17A7"/>
    <w:rsid w:val="006016A3"/>
    <w:rsid w:val="0064111A"/>
    <w:rsid w:val="00685049"/>
    <w:rsid w:val="006B7E4E"/>
    <w:rsid w:val="006D7332"/>
    <w:rsid w:val="00707BC7"/>
    <w:rsid w:val="00707C00"/>
    <w:rsid w:val="00726E2E"/>
    <w:rsid w:val="00743742"/>
    <w:rsid w:val="0074428A"/>
    <w:rsid w:val="00746034"/>
    <w:rsid w:val="0075418A"/>
    <w:rsid w:val="0077237C"/>
    <w:rsid w:val="00784AE7"/>
    <w:rsid w:val="007905BB"/>
    <w:rsid w:val="007C0984"/>
    <w:rsid w:val="007D66FF"/>
    <w:rsid w:val="007D6B42"/>
    <w:rsid w:val="007E1E60"/>
    <w:rsid w:val="007E72E8"/>
    <w:rsid w:val="0081607D"/>
    <w:rsid w:val="00843869"/>
    <w:rsid w:val="00855538"/>
    <w:rsid w:val="008645FA"/>
    <w:rsid w:val="008829C3"/>
    <w:rsid w:val="00882AFC"/>
    <w:rsid w:val="00885B7F"/>
    <w:rsid w:val="008A2BE3"/>
    <w:rsid w:val="008B2B1C"/>
    <w:rsid w:val="008D6DB7"/>
    <w:rsid w:val="008E150E"/>
    <w:rsid w:val="008E7567"/>
    <w:rsid w:val="008F2879"/>
    <w:rsid w:val="0090460A"/>
    <w:rsid w:val="00927047"/>
    <w:rsid w:val="00933D3B"/>
    <w:rsid w:val="009549DB"/>
    <w:rsid w:val="0096019F"/>
    <w:rsid w:val="0096106E"/>
    <w:rsid w:val="00964A09"/>
    <w:rsid w:val="00991694"/>
    <w:rsid w:val="009A7022"/>
    <w:rsid w:val="009B426C"/>
    <w:rsid w:val="009B7BE7"/>
    <w:rsid w:val="009D0E12"/>
    <w:rsid w:val="009D2C95"/>
    <w:rsid w:val="009D4C7C"/>
    <w:rsid w:val="009E2BC4"/>
    <w:rsid w:val="009E3D11"/>
    <w:rsid w:val="009F2182"/>
    <w:rsid w:val="00A352EF"/>
    <w:rsid w:val="00A47005"/>
    <w:rsid w:val="00A47E57"/>
    <w:rsid w:val="00A60E24"/>
    <w:rsid w:val="00AB551A"/>
    <w:rsid w:val="00AC0633"/>
    <w:rsid w:val="00AE06BC"/>
    <w:rsid w:val="00AE3797"/>
    <w:rsid w:val="00B24198"/>
    <w:rsid w:val="00B268A7"/>
    <w:rsid w:val="00B26B38"/>
    <w:rsid w:val="00B32EDE"/>
    <w:rsid w:val="00B409B3"/>
    <w:rsid w:val="00B41AEE"/>
    <w:rsid w:val="00B43D84"/>
    <w:rsid w:val="00B65B17"/>
    <w:rsid w:val="00B670EB"/>
    <w:rsid w:val="00B96C5E"/>
    <w:rsid w:val="00BA0640"/>
    <w:rsid w:val="00BA394B"/>
    <w:rsid w:val="00BA7C05"/>
    <w:rsid w:val="00BD2571"/>
    <w:rsid w:val="00BE5B59"/>
    <w:rsid w:val="00BF0602"/>
    <w:rsid w:val="00BF3D23"/>
    <w:rsid w:val="00BF4A0E"/>
    <w:rsid w:val="00C050D7"/>
    <w:rsid w:val="00C061BD"/>
    <w:rsid w:val="00C1480E"/>
    <w:rsid w:val="00C30059"/>
    <w:rsid w:val="00C33D53"/>
    <w:rsid w:val="00C408D5"/>
    <w:rsid w:val="00C51B88"/>
    <w:rsid w:val="00C82ED3"/>
    <w:rsid w:val="00C92326"/>
    <w:rsid w:val="00CB3E08"/>
    <w:rsid w:val="00CC5E6D"/>
    <w:rsid w:val="00D03751"/>
    <w:rsid w:val="00D06C16"/>
    <w:rsid w:val="00D30B8C"/>
    <w:rsid w:val="00D34F8E"/>
    <w:rsid w:val="00D3502C"/>
    <w:rsid w:val="00D4066A"/>
    <w:rsid w:val="00D752CA"/>
    <w:rsid w:val="00D976AF"/>
    <w:rsid w:val="00DA3BC4"/>
    <w:rsid w:val="00DB361D"/>
    <w:rsid w:val="00DD745A"/>
    <w:rsid w:val="00E03CA4"/>
    <w:rsid w:val="00E12790"/>
    <w:rsid w:val="00E35EDA"/>
    <w:rsid w:val="00E410B1"/>
    <w:rsid w:val="00E651FF"/>
    <w:rsid w:val="00E71488"/>
    <w:rsid w:val="00E75A15"/>
    <w:rsid w:val="00E909AE"/>
    <w:rsid w:val="00E926C9"/>
    <w:rsid w:val="00EA6E88"/>
    <w:rsid w:val="00EC7290"/>
    <w:rsid w:val="00EE6BBB"/>
    <w:rsid w:val="00F105D0"/>
    <w:rsid w:val="00F17FFE"/>
    <w:rsid w:val="00F31214"/>
    <w:rsid w:val="00F661C1"/>
    <w:rsid w:val="00F81152"/>
    <w:rsid w:val="00F969E0"/>
    <w:rsid w:val="00FA679A"/>
    <w:rsid w:val="00FB0256"/>
    <w:rsid w:val="00FB1ADD"/>
    <w:rsid w:val="00FD6315"/>
    <w:rsid w:val="03623A8C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774293D"/>
    <w:rsid w:val="4A816415"/>
    <w:rsid w:val="4EDD0D83"/>
    <w:rsid w:val="563C5A53"/>
    <w:rsid w:val="62E44812"/>
    <w:rsid w:val="62EA5339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6</Pages>
  <Words>175</Words>
  <Characters>1000</Characters>
  <Lines>8</Lines>
  <Paragraphs>2</Paragraphs>
  <TotalTime>57</TotalTime>
  <ScaleCrop>false</ScaleCrop>
  <LinksUpToDate>false</LinksUpToDate>
  <CharactersWithSpaces>1173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cp</cp:lastModifiedBy>
  <dcterms:modified xsi:type="dcterms:W3CDTF">2018-07-18T09:19:39Z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