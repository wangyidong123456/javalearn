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javaweb第</w:t>
      </w: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41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filter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</w:pPr>
      <w:r>
        <w:rPr>
          <w:rFonts w:hint="eastAsia" w:ascii="微软雅黑" w:hAnsi="微软雅黑"/>
          <w:b w:val="0"/>
          <w:bCs w:val="0"/>
          <w:color w:val="333333"/>
        </w:rPr>
        <w:t>屏蔽参数中脏话过滤器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*对过滤器的应用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*理解过滤器的批处理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*装饰设计模式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b/>
          <w:lang w:val="zh-CN"/>
        </w:rPr>
      </w:pPr>
      <w:r>
        <w:drawing>
          <wp:anchor distT="0" distB="0" distL="114300" distR="114300" simplePos="0" relativeHeight="251559936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282575</wp:posOffset>
            </wp:positionV>
            <wp:extent cx="5274310" cy="231711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*</w:t>
      </w:r>
      <w:r>
        <w:rPr>
          <w:rFonts w:hint="eastAsia"/>
          <w:b/>
          <w:lang w:val="zh-CN"/>
        </w:rPr>
        <w:t>创建发帖子的bbs</w:t>
      </w:r>
      <w:r>
        <w:rPr>
          <w:b/>
          <w:lang w:val="zh-CN"/>
        </w:rPr>
        <w:t>.</w:t>
      </w:r>
      <w:r>
        <w:rPr>
          <w:rFonts w:hint="eastAsia"/>
          <w:b/>
          <w:lang w:val="zh-CN"/>
        </w:rPr>
        <w:t>jsp</w:t>
      </w:r>
    </w:p>
    <w:p>
      <w:pPr>
        <w:rPr>
          <w:b/>
          <w:lang w:val="zh-CN"/>
        </w:rPr>
      </w:pPr>
      <w:r>
        <w:drawing>
          <wp:anchor distT="0" distB="0" distL="114300" distR="114300" simplePos="0" relativeHeight="251565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2635250</wp:posOffset>
            </wp:positionV>
            <wp:extent cx="5274310" cy="2860040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*</w:t>
      </w:r>
      <w:r>
        <w:rPr>
          <w:rFonts w:hint="eastAsia"/>
          <w:b/>
          <w:lang w:val="zh-CN"/>
        </w:rPr>
        <w:t>创建显示帖子的show</w:t>
      </w:r>
      <w:r>
        <w:rPr>
          <w:b/>
          <w:lang w:val="zh-CN"/>
        </w:rPr>
        <w:t>.</w:t>
      </w:r>
      <w:r>
        <w:rPr>
          <w:rFonts w:hint="eastAsia"/>
          <w:b/>
          <w:lang w:val="zh-CN"/>
        </w:rPr>
        <w:t>jsp</w:t>
      </w:r>
    </w:p>
    <w:p>
      <w:pPr>
        <w:rPr>
          <w:b/>
          <w:lang w:val="zh-CN"/>
        </w:rPr>
      </w:pPr>
      <w:r>
        <w:drawing>
          <wp:anchor distT="0" distB="0" distL="114300" distR="114300" simplePos="0" relativeHeight="2515701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3876675" cy="2590800"/>
            <wp:effectExtent l="0" t="0" r="9525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*</w:t>
      </w:r>
      <w:r>
        <w:rPr>
          <w:rFonts w:hint="eastAsia"/>
          <w:b/>
          <w:lang w:val="zh-CN"/>
        </w:rPr>
        <w:t>发帖子</w:t>
      </w:r>
    </w:p>
    <w:p>
      <w:pPr>
        <w:rPr>
          <w:lang w:val="zh-CN"/>
        </w:rPr>
      </w:pPr>
      <w:r>
        <w:drawing>
          <wp:anchor distT="0" distB="0" distL="114300" distR="114300" simplePos="0" relativeHeight="25157427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3143250</wp:posOffset>
            </wp:positionV>
            <wp:extent cx="2800350" cy="114300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zh-CN"/>
        </w:rPr>
        <w:t>*</w:t>
      </w:r>
      <w:r>
        <w:rPr>
          <w:rFonts w:hint="eastAsia"/>
          <w:b/>
          <w:lang w:val="zh-CN"/>
        </w:rPr>
        <w:t>提交发帖请求,并在内容页面展示帖子内容</w:t>
      </w:r>
    </w:p>
    <w:p>
      <w:pPr>
        <w:rPr>
          <w:color w:val="FF0000"/>
          <w:lang w:val="zh-CN"/>
        </w:rPr>
      </w:pPr>
      <w:r>
        <w:rPr>
          <w:rFonts w:hint="eastAsia"/>
          <w:lang w:val="zh-CN"/>
        </w:rPr>
        <w:t>*</w:t>
      </w:r>
      <w:r>
        <w:rPr>
          <w:rFonts w:hint="eastAsia"/>
          <w:b/>
          <w:color w:val="FF0000"/>
          <w:lang w:val="zh-CN"/>
        </w:rPr>
        <w:t>我们可以使用过滤器来将脏话过滤,用*号显示</w:t>
      </w:r>
      <w:r>
        <w:rPr>
          <w:rFonts w:hint="eastAsia"/>
          <w:color w:val="FF0000"/>
          <w:lang w:val="zh-CN"/>
        </w:rPr>
        <w:t>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drawing>
          <wp:anchor distT="0" distB="0" distL="114300" distR="114300" simplePos="0" relativeHeight="2515845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274310" cy="1529080"/>
            <wp:effectExtent l="0" t="0" r="254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创建过滤器类并将过滤路径配置为/*</w:t>
      </w:r>
    </w:p>
    <w:p>
      <w:pPr>
        <w:pStyle w:val="29"/>
        <w:ind w:left="165" w:firstLine="0" w:firstLineChars="0"/>
        <w:rPr>
          <w:lang w:val="zh-CN"/>
        </w:rPr>
      </w:pP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在过滤器中定义request对象的包装类.重写getParameter方法过滤乱码</w:t>
      </w:r>
    </w:p>
    <w:p>
      <w:pPr>
        <w:pStyle w:val="29"/>
        <w:rPr>
          <w:lang w:val="zh-CN"/>
        </w:rPr>
      </w:pPr>
      <w:r>
        <w:drawing>
          <wp:anchor distT="0" distB="0" distL="114300" distR="114300" simplePos="0" relativeHeight="25159475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5274310" cy="3978275"/>
            <wp:effectExtent l="0" t="0" r="2540" b="317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9"/>
        <w:numPr>
          <w:ilvl w:val="0"/>
          <w:numId w:val="2"/>
        </w:numPr>
        <w:ind w:firstLineChars="0"/>
      </w:pPr>
      <w:r>
        <w:drawing>
          <wp:anchor distT="0" distB="0" distL="114300" distR="114300" simplePos="0" relativeHeight="25160089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371475</wp:posOffset>
            </wp:positionV>
            <wp:extent cx="5274310" cy="495935"/>
            <wp:effectExtent l="0" t="0" r="254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在</w:t>
      </w:r>
      <w:r>
        <w:rPr>
          <w:rFonts w:hint="eastAsia"/>
        </w:rPr>
        <w:t>Filter</w:t>
      </w:r>
      <w:r>
        <w:rPr>
          <w:rFonts w:hint="eastAsia"/>
          <w:lang w:val="zh-CN"/>
        </w:rPr>
        <w:t>的</w:t>
      </w:r>
      <w:r>
        <w:rPr>
          <w:rFonts w:hint="eastAsia"/>
        </w:rPr>
        <w:t>doFilter</w:t>
      </w:r>
      <w:r>
        <w:rPr>
          <w:rFonts w:hint="eastAsia"/>
          <w:lang w:val="zh-CN"/>
        </w:rPr>
        <w:t>方法中</w:t>
      </w:r>
      <w:r>
        <w:rPr>
          <w:rFonts w:hint="eastAsia"/>
        </w:rPr>
        <w:t>,使用解决乱码request替换原生request对象</w:t>
      </w:r>
    </w:p>
    <w:p>
      <w:pPr>
        <w:pStyle w:val="29"/>
      </w:pPr>
    </w:p>
    <w:p>
      <w:pPr>
        <w:pStyle w:val="29"/>
        <w:numPr>
          <w:ilvl w:val="0"/>
          <w:numId w:val="2"/>
        </w:numPr>
        <w:ind w:firstLineChars="0"/>
      </w:pPr>
      <w:r>
        <w:drawing>
          <wp:anchor distT="0" distB="0" distL="114300" distR="114300" simplePos="0" relativeHeight="251608064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399415</wp:posOffset>
            </wp:positionV>
            <wp:extent cx="2162175" cy="1209675"/>
            <wp:effectExtent l="0" t="0" r="9525" b="952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再次发表脏话测试,脏话已经被替换成**</w:t>
      </w:r>
    </w:p>
    <w:p>
      <w:pPr>
        <w:pStyle w:val="29"/>
      </w:pPr>
    </w:p>
    <w:p>
      <w:pPr>
        <w:pStyle w:val="29"/>
        <w:ind w:left="165" w:firstLine="0" w:firstLineChars="0"/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登陆校验过滤器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对登陆实现的理解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过滤器的应用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在系统设计中.很多功能以及页面资源被设计成需要登陆才能访问,这种设计我们需要通过过滤器实现.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drawing>
          <wp:anchor distT="0" distB="0" distL="114300" distR="114300" simplePos="0" relativeHeight="2516152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274310" cy="563880"/>
            <wp:effectExtent l="0" t="0" r="2540" b="762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1.准备登录页面</w:t>
      </w:r>
    </w:p>
    <w:p>
      <w:pPr>
        <w:rPr>
          <w:lang w:val="zh-CN"/>
        </w:rPr>
      </w:pPr>
      <w:r>
        <w:drawing>
          <wp:anchor distT="0" distB="0" distL="114300" distR="114300" simplePos="0" relativeHeight="25162240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1181100</wp:posOffset>
            </wp:positionV>
            <wp:extent cx="5274310" cy="2246630"/>
            <wp:effectExtent l="0" t="0" r="2540" b="127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2.创建servlet处理登陆逻辑</w:t>
      </w:r>
    </w:p>
    <w:p>
      <w:pPr>
        <w:rPr>
          <w:lang w:val="zh-CN"/>
        </w:rPr>
      </w:pPr>
      <w:r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2752725</wp:posOffset>
            </wp:positionV>
            <wp:extent cx="3695700" cy="97155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3.创建登陆成功提示页面</w:t>
      </w:r>
      <w:bookmarkStart w:id="0" w:name="_GoBack"/>
      <w:bookmarkEnd w:id="0"/>
    </w:p>
    <w:p>
      <w:pPr>
        <w:rPr>
          <w:lang w:val="zh-CN"/>
        </w:rPr>
      </w:pPr>
      <w:r>
        <w:drawing>
          <wp:anchor distT="0" distB="0" distL="114300" distR="114300" simplePos="0" relativeHeight="2516295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274310" cy="4001770"/>
            <wp:effectExtent l="0" t="0" r="254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4</w:t>
      </w:r>
      <w:r>
        <w:rPr>
          <w:lang w:val="zh-CN"/>
        </w:rPr>
        <w:t>.</w:t>
      </w:r>
      <w:r>
        <w:rPr>
          <w:rFonts w:hint="eastAsia"/>
          <w:lang w:val="zh-CN"/>
        </w:rPr>
        <w:t>创建过滤器,并在过滤器中完成登陆校验逻辑</w:t>
      </w:r>
    </w:p>
    <w:p>
      <w:pPr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粗粒度权限过滤器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流程逻辑代码编写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过滤器应用</w:t>
      </w:r>
    </w:p>
    <w:p>
      <w:pPr>
        <w:ind w:left="420"/>
        <w:rPr>
          <w:lang w:val="zh-CN"/>
        </w:rPr>
      </w:pPr>
      <w:r>
        <w:rPr>
          <w:rFonts w:hint="eastAsia"/>
          <w:lang w:val="zh-CN"/>
        </w:rPr>
        <w:t>系统权限设计理解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系统中用户角色定义</w:t>
      </w:r>
    </w:p>
    <w:p>
      <w:pPr>
        <w:rPr>
          <w:lang w:val="zh-CN"/>
        </w:rPr>
      </w:pP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2381250</wp:posOffset>
            </wp:positionV>
            <wp:extent cx="2057400" cy="192405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4543425" cy="2085975"/>
            <wp:effectExtent l="0" t="0" r="9525" b="9525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系统中资源定义,资源均为jsp</w:t>
      </w:r>
      <w:r>
        <w:rPr>
          <w:lang w:val="zh-CN"/>
        </w:rPr>
        <w:t xml:space="preserve">. </w:t>
      </w:r>
    </w:p>
    <w:p>
      <w:pPr>
        <w:ind w:left="420"/>
        <w:rPr>
          <w:lang w:val="zh-CN"/>
        </w:rPr>
      </w:pP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257175</wp:posOffset>
            </wp:positionV>
            <wp:extent cx="5274310" cy="1274445"/>
            <wp:effectExtent l="0" t="0" r="2540" b="1905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实现需求(如图</w:t>
      </w:r>
      <w:r>
        <w:rPr>
          <w:lang w:val="zh-CN"/>
        </w:rPr>
        <w:t>)</w:t>
      </w:r>
    </w:p>
    <w:p>
      <w:pPr>
        <w:pStyle w:val="29"/>
        <w:rPr>
          <w:lang w:val="zh-CN"/>
        </w:rPr>
      </w:pPr>
    </w:p>
    <w:p>
      <w:pPr>
        <w:pStyle w:val="29"/>
        <w:ind w:left="585" w:firstLine="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创建处理登陆逻辑servlet</w:t>
      </w:r>
    </w:p>
    <w:p>
      <w:pPr>
        <w:pStyle w:val="29"/>
        <w:ind w:left="165" w:firstLine="0" w:firstLineChars="0"/>
        <w:rPr>
          <w:lang w:val="zh-CN"/>
        </w:rPr>
      </w:pP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4000500</wp:posOffset>
            </wp:positionV>
            <wp:extent cx="5274310" cy="4463415"/>
            <wp:effectExtent l="0" t="0" r="254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2286000</wp:posOffset>
            </wp:positionV>
            <wp:extent cx="5274310" cy="1572895"/>
            <wp:effectExtent l="0" t="0" r="2540" b="8255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24130</wp:posOffset>
            </wp:positionV>
            <wp:extent cx="5274310" cy="1920875"/>
            <wp:effectExtent l="0" t="0" r="2540" b="317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创建权限校验过滤器</w:t>
      </w:r>
    </w:p>
    <w:p>
      <w:pPr>
        <w:rPr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50F12"/>
    <w:multiLevelType w:val="multilevel"/>
    <w:tmpl w:val="07E50F12"/>
    <w:lvl w:ilvl="0" w:tentative="0">
      <w:start w:val="1"/>
      <w:numFmt w:val="decimal"/>
      <w:lvlText w:val="%1."/>
      <w:lvlJc w:val="left"/>
      <w:pPr>
        <w:ind w:left="58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D866408"/>
    <w:multiLevelType w:val="multilevel"/>
    <w:tmpl w:val="4D866408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D73C73"/>
    <w:multiLevelType w:val="multilevel"/>
    <w:tmpl w:val="61D73C73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87F"/>
    <w:rsid w:val="00064FAC"/>
    <w:rsid w:val="00077634"/>
    <w:rsid w:val="0010161B"/>
    <w:rsid w:val="001116C7"/>
    <w:rsid w:val="00113784"/>
    <w:rsid w:val="00144FBD"/>
    <w:rsid w:val="001569CF"/>
    <w:rsid w:val="0018522E"/>
    <w:rsid w:val="001A12B7"/>
    <w:rsid w:val="001E04A7"/>
    <w:rsid w:val="001E3F7D"/>
    <w:rsid w:val="001F6F34"/>
    <w:rsid w:val="00203578"/>
    <w:rsid w:val="00206822"/>
    <w:rsid w:val="0021318B"/>
    <w:rsid w:val="00216992"/>
    <w:rsid w:val="00245629"/>
    <w:rsid w:val="00253438"/>
    <w:rsid w:val="00260253"/>
    <w:rsid w:val="002728E7"/>
    <w:rsid w:val="00273A2D"/>
    <w:rsid w:val="0027589C"/>
    <w:rsid w:val="0027688B"/>
    <w:rsid w:val="002A5D9B"/>
    <w:rsid w:val="002C2A94"/>
    <w:rsid w:val="002E65B3"/>
    <w:rsid w:val="002F53BC"/>
    <w:rsid w:val="00306C9D"/>
    <w:rsid w:val="00310732"/>
    <w:rsid w:val="00333FCB"/>
    <w:rsid w:val="003369A9"/>
    <w:rsid w:val="003474FF"/>
    <w:rsid w:val="00347E92"/>
    <w:rsid w:val="00354D10"/>
    <w:rsid w:val="00356CCA"/>
    <w:rsid w:val="003B0329"/>
    <w:rsid w:val="003C3174"/>
    <w:rsid w:val="003C34D1"/>
    <w:rsid w:val="003E551A"/>
    <w:rsid w:val="003F63AF"/>
    <w:rsid w:val="0041660A"/>
    <w:rsid w:val="0042229C"/>
    <w:rsid w:val="00422752"/>
    <w:rsid w:val="00460949"/>
    <w:rsid w:val="00483119"/>
    <w:rsid w:val="0048636E"/>
    <w:rsid w:val="004A7365"/>
    <w:rsid w:val="004D227A"/>
    <w:rsid w:val="004D67CD"/>
    <w:rsid w:val="005071C4"/>
    <w:rsid w:val="0052296C"/>
    <w:rsid w:val="005259AA"/>
    <w:rsid w:val="005520F4"/>
    <w:rsid w:val="0055578E"/>
    <w:rsid w:val="00556A7A"/>
    <w:rsid w:val="00563A40"/>
    <w:rsid w:val="00563F41"/>
    <w:rsid w:val="0057053A"/>
    <w:rsid w:val="005A6FA5"/>
    <w:rsid w:val="005C17A7"/>
    <w:rsid w:val="0064111A"/>
    <w:rsid w:val="00685049"/>
    <w:rsid w:val="006B7E4E"/>
    <w:rsid w:val="006D7332"/>
    <w:rsid w:val="00707BC7"/>
    <w:rsid w:val="00707C00"/>
    <w:rsid w:val="0074428A"/>
    <w:rsid w:val="00746034"/>
    <w:rsid w:val="0077237C"/>
    <w:rsid w:val="007C0984"/>
    <w:rsid w:val="007D66FF"/>
    <w:rsid w:val="007D6B42"/>
    <w:rsid w:val="007E1E60"/>
    <w:rsid w:val="007E72E8"/>
    <w:rsid w:val="0081607D"/>
    <w:rsid w:val="00843869"/>
    <w:rsid w:val="00855538"/>
    <w:rsid w:val="008645FA"/>
    <w:rsid w:val="00882AFC"/>
    <w:rsid w:val="008A2BE3"/>
    <w:rsid w:val="008B2B1C"/>
    <w:rsid w:val="008D6DB7"/>
    <w:rsid w:val="008E47D9"/>
    <w:rsid w:val="008E7567"/>
    <w:rsid w:val="00924E28"/>
    <w:rsid w:val="00927047"/>
    <w:rsid w:val="00933D3B"/>
    <w:rsid w:val="0096019F"/>
    <w:rsid w:val="00964A09"/>
    <w:rsid w:val="009B426C"/>
    <w:rsid w:val="009B7BE7"/>
    <w:rsid w:val="009D2C95"/>
    <w:rsid w:val="009E2BC4"/>
    <w:rsid w:val="009E3D11"/>
    <w:rsid w:val="009F2182"/>
    <w:rsid w:val="00A352EF"/>
    <w:rsid w:val="00A47005"/>
    <w:rsid w:val="00A47E57"/>
    <w:rsid w:val="00A60E24"/>
    <w:rsid w:val="00AB551A"/>
    <w:rsid w:val="00AC0633"/>
    <w:rsid w:val="00AE06BC"/>
    <w:rsid w:val="00AE3797"/>
    <w:rsid w:val="00B24198"/>
    <w:rsid w:val="00B268A7"/>
    <w:rsid w:val="00B26B38"/>
    <w:rsid w:val="00B32EDE"/>
    <w:rsid w:val="00B409B3"/>
    <w:rsid w:val="00B43D84"/>
    <w:rsid w:val="00B670EB"/>
    <w:rsid w:val="00B96C5E"/>
    <w:rsid w:val="00BA394B"/>
    <w:rsid w:val="00BA7C05"/>
    <w:rsid w:val="00BD2571"/>
    <w:rsid w:val="00BE5B59"/>
    <w:rsid w:val="00BF3D23"/>
    <w:rsid w:val="00BF4A0E"/>
    <w:rsid w:val="00C061BD"/>
    <w:rsid w:val="00C30059"/>
    <w:rsid w:val="00C33D53"/>
    <w:rsid w:val="00C408D5"/>
    <w:rsid w:val="00C51B88"/>
    <w:rsid w:val="00D03751"/>
    <w:rsid w:val="00D30B8C"/>
    <w:rsid w:val="00D34F8E"/>
    <w:rsid w:val="00D3502C"/>
    <w:rsid w:val="00D4066A"/>
    <w:rsid w:val="00D752CA"/>
    <w:rsid w:val="00D976AF"/>
    <w:rsid w:val="00DA3BC4"/>
    <w:rsid w:val="00DB361D"/>
    <w:rsid w:val="00DD745A"/>
    <w:rsid w:val="00E12790"/>
    <w:rsid w:val="00E410B1"/>
    <w:rsid w:val="00E651FF"/>
    <w:rsid w:val="00E71488"/>
    <w:rsid w:val="00E75A15"/>
    <w:rsid w:val="00E909AE"/>
    <w:rsid w:val="00E926C9"/>
    <w:rsid w:val="00EA6E88"/>
    <w:rsid w:val="00EC7290"/>
    <w:rsid w:val="00F17FFE"/>
    <w:rsid w:val="00F31214"/>
    <w:rsid w:val="00F661C1"/>
    <w:rsid w:val="00F81152"/>
    <w:rsid w:val="00FA679A"/>
    <w:rsid w:val="00FB0256"/>
    <w:rsid w:val="00FB1ADD"/>
    <w:rsid w:val="00FD6315"/>
    <w:rsid w:val="05081243"/>
    <w:rsid w:val="068B3A9D"/>
    <w:rsid w:val="083A2BF6"/>
    <w:rsid w:val="08552D5E"/>
    <w:rsid w:val="0CA54458"/>
    <w:rsid w:val="125E4185"/>
    <w:rsid w:val="147258E3"/>
    <w:rsid w:val="1C3E416F"/>
    <w:rsid w:val="1E8253DE"/>
    <w:rsid w:val="21826D57"/>
    <w:rsid w:val="2F281077"/>
    <w:rsid w:val="34B32C51"/>
    <w:rsid w:val="41154F7D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8</Pages>
  <Words>96</Words>
  <Characters>550</Characters>
  <Lines>4</Lines>
  <Paragraphs>1</Paragraphs>
  <ScaleCrop>false</ScaleCrop>
  <LinksUpToDate>false</LinksUpToDate>
  <CharactersWithSpaces>645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2018-04-27T01:01:31Z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