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EB1B1D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191AE5" w:rsidRDefault="00191AE5">
      <w:pPr>
        <w:spacing w:line="276" w:lineRule="auto"/>
        <w:rPr>
          <w:lang w:val="zh-CN"/>
        </w:rPr>
      </w:pPr>
    </w:p>
    <w:p w:rsidR="00191AE5" w:rsidRDefault="00EB1B1D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</w:t>
      </w: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 xml:space="preserve">Web </w:t>
      </w:r>
      <w:proofErr w:type="spellStart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mvc&amp;el&amp;jstl</w:t>
      </w:r>
      <w:proofErr w:type="spellEnd"/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jc w:val="center"/>
        <w:rPr>
          <w:rFonts w:ascii="黑体" w:eastAsia="黑体" w:hAnsi="黑体" w:cs="黑体"/>
          <w:sz w:val="36"/>
          <w:szCs w:val="36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191AE5">
      <w:pPr>
        <w:spacing w:line="276" w:lineRule="auto"/>
        <w:rPr>
          <w:lang w:val="zh-CN"/>
        </w:rPr>
      </w:pPr>
    </w:p>
    <w:p w:rsidR="00191AE5" w:rsidRDefault="00EB1B1D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191AE5" w:rsidRDefault="00EB1B1D">
      <w:pPr>
        <w:pStyle w:val="2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对</w:t>
      </w:r>
      <w:r>
        <w:rPr>
          <w:rFonts w:hint="eastAsia"/>
        </w:rPr>
        <w:t>Servlet</w:t>
      </w:r>
      <w:r>
        <w:rPr>
          <w:rFonts w:hint="eastAsia"/>
        </w:rPr>
        <w:t>中传递的数据进行获取</w:t>
      </w:r>
    </w:p>
    <w:p w:rsidR="00191AE5" w:rsidRDefault="00EB1B1D">
      <w:pPr>
        <w:pStyle w:val="3"/>
      </w:pPr>
      <w:r>
        <w:rPr>
          <w:rFonts w:hint="eastAsia"/>
        </w:rPr>
        <w:t>训练考核知识点</w:t>
      </w:r>
    </w:p>
    <w:p w:rsidR="00191AE5" w:rsidRDefault="00EB1B1D">
      <w:r>
        <w:rPr>
          <w:rFonts w:hint="eastAsia"/>
        </w:rPr>
        <w:t>可以使用</w:t>
      </w:r>
      <w:r>
        <w:rPr>
          <w:rFonts w:hint="eastAsia"/>
        </w:rPr>
        <w:t>el</w:t>
      </w:r>
      <w:r>
        <w:rPr>
          <w:rFonts w:hint="eastAsia"/>
        </w:rPr>
        <w:t>标签在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中获取</w:t>
      </w:r>
      <w:r>
        <w:rPr>
          <w:rFonts w:hint="eastAsia"/>
        </w:rPr>
        <w:t>servlet</w:t>
      </w:r>
      <w:r>
        <w:rPr>
          <w:rFonts w:hint="eastAsia"/>
        </w:rPr>
        <w:t>传递的数据</w:t>
      </w:r>
    </w:p>
    <w:p w:rsidR="00191AE5" w:rsidRDefault="00EB1B1D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 w:rsidR="00191AE5" w:rsidRDefault="00EB1B1D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el</w:t>
      </w:r>
      <w:r>
        <w:rPr>
          <w:rFonts w:hint="eastAsia"/>
        </w:rPr>
        <w:t>简单数据字符串的获取</w:t>
      </w:r>
    </w:p>
    <w:p w:rsidR="00191AE5" w:rsidRDefault="00EB1B1D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el</w:t>
      </w:r>
      <w:r>
        <w:rPr>
          <w:rFonts w:hint="eastAsia"/>
        </w:rPr>
        <w:t>复杂数据数组值</w:t>
      </w:r>
      <w:r>
        <w:rPr>
          <w:rFonts w:hint="eastAsia"/>
        </w:rPr>
        <w:t>的获取</w:t>
      </w:r>
    </w:p>
    <w:p w:rsidR="00191AE5" w:rsidRDefault="00EB1B1D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el</w:t>
      </w:r>
      <w:r>
        <w:rPr>
          <w:rFonts w:hint="eastAsia"/>
        </w:rPr>
        <w:t>复杂数据</w:t>
      </w:r>
      <w:r>
        <w:rPr>
          <w:rFonts w:hint="eastAsia"/>
        </w:rPr>
        <w:t>list</w:t>
      </w:r>
      <w:r>
        <w:rPr>
          <w:rFonts w:hint="eastAsia"/>
        </w:rPr>
        <w:t>集合值的获取</w:t>
      </w:r>
    </w:p>
    <w:p w:rsidR="00191AE5" w:rsidRDefault="00EB1B1D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el</w:t>
      </w:r>
      <w:r>
        <w:rPr>
          <w:rFonts w:hint="eastAsia"/>
        </w:rPr>
        <w:t>复杂数据</w:t>
      </w:r>
      <w:r>
        <w:rPr>
          <w:rFonts w:hint="eastAsia"/>
        </w:rPr>
        <w:t>map</w:t>
      </w:r>
      <w:r>
        <w:rPr>
          <w:rFonts w:hint="eastAsia"/>
        </w:rPr>
        <w:t>集合值的获取</w:t>
      </w:r>
    </w:p>
    <w:p w:rsidR="00191AE5" w:rsidRDefault="00EB1B1D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el</w:t>
      </w:r>
      <w:r>
        <w:rPr>
          <w:rFonts w:hint="eastAsia"/>
        </w:rPr>
        <w:t>复杂数据对象值的获取</w:t>
      </w:r>
    </w:p>
    <w:p w:rsidR="00191AE5" w:rsidRDefault="00EB1B1D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el</w:t>
      </w:r>
      <w:r>
        <w:rPr>
          <w:rFonts w:hint="eastAsia"/>
        </w:rPr>
        <w:t>对象是否为空的判断</w:t>
      </w:r>
    </w:p>
    <w:p w:rsidR="00191AE5" w:rsidRDefault="00EB1B1D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El</w:t>
      </w:r>
      <w:r>
        <w:rPr>
          <w:rFonts w:hint="eastAsia"/>
        </w:rPr>
        <w:t>集合内容长度是否为</w:t>
      </w:r>
      <w:r>
        <w:rPr>
          <w:rFonts w:hint="eastAsia"/>
        </w:rPr>
        <w:t>0</w:t>
      </w:r>
      <w:r>
        <w:rPr>
          <w:rFonts w:hint="eastAsia"/>
        </w:rPr>
        <w:t>的判断</w:t>
      </w:r>
    </w:p>
    <w:p w:rsidR="00191AE5" w:rsidRDefault="00EB1B1D">
      <w:pPr>
        <w:pStyle w:val="3"/>
      </w:pPr>
      <w:r>
        <w:rPr>
          <w:rFonts w:hint="eastAsia"/>
          <w:lang w:val="en-US"/>
        </w:rPr>
        <w:t>训练</w:t>
      </w:r>
      <w:r>
        <w:rPr>
          <w:rFonts w:hint="eastAsia"/>
        </w:rPr>
        <w:t>描述</w:t>
      </w:r>
    </w:p>
    <w:p w:rsidR="00191AE5" w:rsidRDefault="00EB1B1D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el</w:t>
      </w:r>
      <w:r>
        <w:rPr>
          <w:rFonts w:hint="eastAsia"/>
        </w:rPr>
        <w:t>标签获取字符串数据</w:t>
      </w:r>
      <w:r>
        <w:rPr>
          <w:rFonts w:hint="eastAsia"/>
        </w:rPr>
        <w:t xml:space="preserve"> </w:t>
      </w:r>
    </w:p>
    <w:p w:rsidR="00191AE5" w:rsidRDefault="00EB1B1D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el</w:t>
      </w:r>
      <w:r>
        <w:rPr>
          <w:rFonts w:hint="eastAsia"/>
        </w:rPr>
        <w:t>标签获取数组中的数据</w:t>
      </w:r>
    </w:p>
    <w:p w:rsidR="00191AE5" w:rsidRDefault="00EB1B1D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el</w:t>
      </w:r>
      <w:r>
        <w:rPr>
          <w:rFonts w:hint="eastAsia"/>
        </w:rPr>
        <w:t>标签获取</w:t>
      </w:r>
      <w:r>
        <w:rPr>
          <w:rFonts w:hint="eastAsia"/>
        </w:rPr>
        <w:t>list</w:t>
      </w:r>
      <w:r>
        <w:rPr>
          <w:rFonts w:hint="eastAsia"/>
        </w:rPr>
        <w:t>集合中的数据</w:t>
      </w:r>
      <w:r>
        <w:rPr>
          <w:rFonts w:hint="eastAsia"/>
        </w:rPr>
        <w:t xml:space="preserve"> </w:t>
      </w:r>
    </w:p>
    <w:p w:rsidR="00191AE5" w:rsidRDefault="00EB1B1D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el</w:t>
      </w:r>
      <w:r>
        <w:rPr>
          <w:rFonts w:hint="eastAsia"/>
        </w:rPr>
        <w:t>标签获取</w:t>
      </w:r>
      <w:r>
        <w:rPr>
          <w:rFonts w:hint="eastAsia"/>
        </w:rPr>
        <w:t>map</w:t>
      </w:r>
      <w:r>
        <w:rPr>
          <w:rFonts w:hint="eastAsia"/>
        </w:rPr>
        <w:t>集合中的数据</w:t>
      </w:r>
    </w:p>
    <w:p w:rsidR="00191AE5" w:rsidRDefault="00EB1B1D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el</w:t>
      </w:r>
      <w:r>
        <w:rPr>
          <w:rFonts w:hint="eastAsia"/>
        </w:rPr>
        <w:t>标签获取对象的属性值数据</w:t>
      </w:r>
    </w:p>
    <w:p w:rsidR="00191AE5" w:rsidRDefault="00EB1B1D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el</w:t>
      </w:r>
      <w:r>
        <w:rPr>
          <w:rFonts w:hint="eastAsia"/>
        </w:rPr>
        <w:t>标签判断对象是否为</w:t>
      </w:r>
      <w:r>
        <w:rPr>
          <w:rFonts w:hint="eastAsia"/>
        </w:rPr>
        <w:t>null</w:t>
      </w:r>
    </w:p>
    <w:p w:rsidR="00191AE5" w:rsidRDefault="00EB1B1D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El</w:t>
      </w:r>
      <w:r>
        <w:rPr>
          <w:rFonts w:hint="eastAsia"/>
        </w:rPr>
        <w:t>标签判断集合长度</w:t>
      </w:r>
    </w:p>
    <w:p w:rsidR="00191AE5" w:rsidRDefault="00191AE5">
      <w:pPr>
        <w:pStyle w:val="12"/>
        <w:ind w:firstLineChars="0" w:firstLine="0"/>
      </w:pPr>
    </w:p>
    <w:p w:rsidR="00191AE5" w:rsidRDefault="00191AE5">
      <w:pPr>
        <w:pStyle w:val="12"/>
        <w:ind w:firstLineChars="0" w:firstLine="0"/>
      </w:pPr>
    </w:p>
    <w:p w:rsidR="00191AE5" w:rsidRDefault="00EB1B1D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lang w:val="zh-CN"/>
        </w:rPr>
        <w:t>2</w:t>
      </w:r>
    </w:p>
    <w:p w:rsidR="00191AE5" w:rsidRDefault="00EB1B1D">
      <w:pPr>
        <w:pStyle w:val="2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对</w:t>
      </w:r>
      <w:r>
        <w:rPr>
          <w:rFonts w:hint="eastAsia"/>
        </w:rPr>
        <w:t>Servlet</w:t>
      </w:r>
      <w:r>
        <w:rPr>
          <w:rFonts w:hint="eastAsia"/>
        </w:rPr>
        <w:t>中传递的数据进行判断和循环</w:t>
      </w:r>
    </w:p>
    <w:p w:rsidR="00191AE5" w:rsidRDefault="00EB1B1D">
      <w:pPr>
        <w:pStyle w:val="3"/>
      </w:pPr>
      <w:r>
        <w:rPr>
          <w:rFonts w:hint="eastAsia"/>
        </w:rPr>
        <w:t>训练</w:t>
      </w:r>
      <w:r>
        <w:rPr>
          <w:rFonts w:hint="eastAsia"/>
          <w:lang w:val="en-US"/>
        </w:rPr>
        <w:t>考核知识点</w:t>
      </w:r>
    </w:p>
    <w:p w:rsidR="00191AE5" w:rsidRDefault="00EB1B1D">
      <w:pPr>
        <w:ind w:firstLineChars="100" w:firstLine="21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标签对数据进行判断和循环</w:t>
      </w:r>
    </w:p>
    <w:p w:rsidR="00191AE5" w:rsidRDefault="00EB1B1D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 w:rsidR="00191AE5" w:rsidRDefault="00EB1B1D">
      <w:pPr>
        <w:numPr>
          <w:ilvl w:val="0"/>
          <w:numId w:val="5"/>
        </w:numPr>
      </w:pPr>
      <w:r>
        <w:rPr>
          <w:rFonts w:hint="eastAsia"/>
        </w:rPr>
        <w:lastRenderedPageBreak/>
        <w:t>对数据进行逻辑判断</w:t>
      </w:r>
    </w:p>
    <w:p w:rsidR="00191AE5" w:rsidRDefault="00EB1B1D">
      <w:pPr>
        <w:numPr>
          <w:ilvl w:val="0"/>
          <w:numId w:val="5"/>
        </w:numPr>
      </w:pPr>
      <w:r>
        <w:rPr>
          <w:rFonts w:hint="eastAsia"/>
        </w:rPr>
        <w:t>对数据进行遍历循环</w:t>
      </w:r>
    </w:p>
    <w:p w:rsidR="00191AE5" w:rsidRDefault="00EB1B1D">
      <w:pPr>
        <w:pStyle w:val="3"/>
      </w:pPr>
      <w:r>
        <w:rPr>
          <w:rFonts w:hint="eastAsia"/>
          <w:lang w:val="en-US"/>
        </w:rPr>
        <w:t>训练</w:t>
      </w:r>
      <w:r>
        <w:rPr>
          <w:rFonts w:hint="eastAsia"/>
        </w:rPr>
        <w:t>描述</w:t>
      </w:r>
    </w:p>
    <w:p w:rsidR="00191AE5" w:rsidRDefault="00EB1B1D">
      <w:pPr>
        <w:numPr>
          <w:ilvl w:val="0"/>
          <w:numId w:val="6"/>
        </w:numPr>
      </w:pPr>
      <w:r>
        <w:rPr>
          <w:rFonts w:hint="eastAsia"/>
        </w:rPr>
        <w:t>判断对象是否为空</w:t>
      </w:r>
    </w:p>
    <w:p w:rsidR="00191AE5" w:rsidRDefault="00EB1B1D">
      <w:pPr>
        <w:numPr>
          <w:ilvl w:val="0"/>
          <w:numId w:val="6"/>
        </w:numPr>
      </w:pPr>
      <w:r>
        <w:rPr>
          <w:rFonts w:hint="eastAsia"/>
        </w:rPr>
        <w:t>判断集合是否有内容</w:t>
      </w:r>
    </w:p>
    <w:p w:rsidR="00191AE5" w:rsidRDefault="00EB1B1D">
      <w:pPr>
        <w:numPr>
          <w:ilvl w:val="0"/>
          <w:numId w:val="6"/>
        </w:numPr>
      </w:pPr>
      <w:r>
        <w:rPr>
          <w:rFonts w:hint="eastAsia"/>
        </w:rPr>
        <w:t>对</w:t>
      </w:r>
      <w:r>
        <w:rPr>
          <w:rFonts w:hint="eastAsia"/>
        </w:rPr>
        <w:t>list</w:t>
      </w:r>
      <w:r>
        <w:rPr>
          <w:rFonts w:hint="eastAsia"/>
        </w:rPr>
        <w:t>集合进行循环遍历</w:t>
      </w:r>
    </w:p>
    <w:p w:rsidR="00191AE5" w:rsidRDefault="00EB1B1D">
      <w:pPr>
        <w:numPr>
          <w:ilvl w:val="0"/>
          <w:numId w:val="6"/>
        </w:numPr>
      </w:pPr>
      <w:r>
        <w:rPr>
          <w:rFonts w:hint="eastAsia"/>
        </w:rPr>
        <w:t>对</w:t>
      </w:r>
      <w:r>
        <w:rPr>
          <w:rFonts w:hint="eastAsia"/>
        </w:rPr>
        <w:t>map</w:t>
      </w:r>
      <w:r>
        <w:rPr>
          <w:rFonts w:hint="eastAsia"/>
        </w:rPr>
        <w:t>集合进行循环遍历</w:t>
      </w:r>
    </w:p>
    <w:p w:rsidR="00191AE5" w:rsidRDefault="00191AE5">
      <w:pPr>
        <w:rPr>
          <w:lang w:val="zh-CN"/>
        </w:rPr>
      </w:pPr>
      <w:bookmarkStart w:id="0" w:name="_GoBack"/>
      <w:bookmarkEnd w:id="0"/>
    </w:p>
    <w:p w:rsidR="00191AE5" w:rsidRDefault="00191AE5">
      <w:pPr>
        <w:pStyle w:val="12"/>
        <w:ind w:firstLineChars="0" w:firstLine="0"/>
      </w:pPr>
    </w:p>
    <w:p w:rsidR="00191AE5" w:rsidRDefault="00191AE5">
      <w:pPr>
        <w:pStyle w:val="12"/>
        <w:ind w:firstLineChars="0" w:firstLine="0"/>
      </w:pPr>
    </w:p>
    <w:sectPr w:rsidR="00191AE5">
      <w:headerReference w:type="even" r:id="rId8"/>
      <w:footerReference w:type="default" r:id="rId9"/>
      <w:headerReference w:type="first" r:id="rId10"/>
      <w:pgSz w:w="11906" w:h="16838"/>
      <w:pgMar w:top="1440" w:right="1080" w:bottom="1440" w:left="10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B1D" w:rsidRDefault="00EB1B1D">
      <w:pPr>
        <w:spacing w:line="240" w:lineRule="auto"/>
      </w:pPr>
      <w:r>
        <w:separator/>
      </w:r>
    </w:p>
  </w:endnote>
  <w:endnote w:type="continuationSeparator" w:id="0">
    <w:p w:rsidR="00EB1B1D" w:rsidRDefault="00EB1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AE5" w:rsidRDefault="00191AE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B1D" w:rsidRDefault="00EB1B1D">
      <w:pPr>
        <w:spacing w:line="240" w:lineRule="auto"/>
      </w:pPr>
      <w:r>
        <w:separator/>
      </w:r>
    </w:p>
  </w:footnote>
  <w:footnote w:type="continuationSeparator" w:id="0">
    <w:p w:rsidR="00EB1B1D" w:rsidRDefault="00EB1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AE5" w:rsidRDefault="00EB1B1D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7" o:spid="_x0000_s3077" type="#_x0000_t136" style="position:absolute;left:0;text-align:left;margin-left:0;margin-top:0;width:601.1pt;height:85.85pt;rotation:315;z-index:-1;mso-position-horizontal:center;mso-position-horizontal-relative:margin;mso-position-vertical:center;mso-position-vertical-relative:margin;mso-width-relative:page;mso-height-relative:page" o:preferrelative="t" o:allowincell="f" fillcolor="silver" stroked="f">
          <v:fill opacity=".5"/>
          <v:textpath style="font-family:&quot;楷体&quot;;font-size:8pt" trim="t" fitpath="t" string="传智JavaEE学院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AE5" w:rsidRDefault="00EB1B1D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6" o:spid="_x0000_s3073" type="#_x0000_t136" style="position:absolute;left:0;text-align:left;margin-left:0;margin-top:0;width:601.1pt;height:85.85pt;rotation:315;z-index:-2;mso-position-horizontal:center;mso-position-horizontal-relative:margin;mso-position-vertical:center;mso-position-vertical-relative:margin;mso-width-relative:page;mso-height-relative:page" o:preferrelative="t" o:allowincell="f" fillcolor="silver" stroked="f">
          <v:fill opacity=".5"/>
          <v:textpath style="font-family:&quot;楷体&quot;;font-size:8pt" trim="t" fitpath="t" string="传智JavaEE学院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47CE"/>
    <w:multiLevelType w:val="multilevel"/>
    <w:tmpl w:val="0CDA47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E86EED"/>
    <w:multiLevelType w:val="multilevel"/>
    <w:tmpl w:val="16E86EED"/>
    <w:lvl w:ilvl="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290F5C71"/>
    <w:multiLevelType w:val="multilevel"/>
    <w:tmpl w:val="290F5C7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2411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9425C4C"/>
    <w:multiLevelType w:val="singleLevel"/>
    <w:tmpl w:val="59425C4C"/>
    <w:lvl w:ilvl="0">
      <w:start w:val="1"/>
      <w:numFmt w:val="decimal"/>
      <w:lvlText w:val="%1)"/>
      <w:lvlJc w:val="left"/>
    </w:lvl>
  </w:abstractNum>
  <w:abstractNum w:abstractNumId="5" w15:restartNumberingAfterBreak="0">
    <w:nsid w:val="594292B9"/>
    <w:multiLevelType w:val="singleLevel"/>
    <w:tmpl w:val="594292B9"/>
    <w:lvl w:ilvl="0">
      <w:start w:val="1"/>
      <w:numFmt w:val="decimal"/>
      <w:lvlText w:val="%1)"/>
      <w:lvlJc w:val="left"/>
    </w:lvl>
  </w:abstractNum>
  <w:abstractNum w:abstractNumId="6" w15:restartNumberingAfterBreak="0">
    <w:nsid w:val="594907C7"/>
    <w:multiLevelType w:val="singleLevel"/>
    <w:tmpl w:val="594907C7"/>
    <w:lvl w:ilvl="0">
      <w:start w:val="1"/>
      <w:numFmt w:val="decimal"/>
      <w:lvlText w:val="%1)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8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3751"/>
    <w:rsid w:val="000220FA"/>
    <w:rsid w:val="0006512E"/>
    <w:rsid w:val="0007063D"/>
    <w:rsid w:val="000C6F22"/>
    <w:rsid w:val="001116C7"/>
    <w:rsid w:val="00113784"/>
    <w:rsid w:val="00116A93"/>
    <w:rsid w:val="00122183"/>
    <w:rsid w:val="001520F8"/>
    <w:rsid w:val="001739C2"/>
    <w:rsid w:val="0018522E"/>
    <w:rsid w:val="00190EEE"/>
    <w:rsid w:val="00191AE5"/>
    <w:rsid w:val="00197723"/>
    <w:rsid w:val="001A12B7"/>
    <w:rsid w:val="001A2EE3"/>
    <w:rsid w:val="001C2BD9"/>
    <w:rsid w:val="00203578"/>
    <w:rsid w:val="00224C51"/>
    <w:rsid w:val="0023404E"/>
    <w:rsid w:val="00277ED4"/>
    <w:rsid w:val="002A5D9B"/>
    <w:rsid w:val="002B5B7A"/>
    <w:rsid w:val="002C2A94"/>
    <w:rsid w:val="002E65B3"/>
    <w:rsid w:val="00306C9D"/>
    <w:rsid w:val="00310732"/>
    <w:rsid w:val="00316A44"/>
    <w:rsid w:val="00325645"/>
    <w:rsid w:val="00331224"/>
    <w:rsid w:val="003369A9"/>
    <w:rsid w:val="00340C9C"/>
    <w:rsid w:val="003474FF"/>
    <w:rsid w:val="00347E92"/>
    <w:rsid w:val="00354505"/>
    <w:rsid w:val="00354D10"/>
    <w:rsid w:val="003575DE"/>
    <w:rsid w:val="00364E3B"/>
    <w:rsid w:val="00373295"/>
    <w:rsid w:val="00387339"/>
    <w:rsid w:val="00387727"/>
    <w:rsid w:val="003B0329"/>
    <w:rsid w:val="003E551A"/>
    <w:rsid w:val="003F3EDB"/>
    <w:rsid w:val="00405FCA"/>
    <w:rsid w:val="00422752"/>
    <w:rsid w:val="00452D8E"/>
    <w:rsid w:val="00460949"/>
    <w:rsid w:val="00483119"/>
    <w:rsid w:val="004A7365"/>
    <w:rsid w:val="004E0A49"/>
    <w:rsid w:val="004E0E93"/>
    <w:rsid w:val="004F253F"/>
    <w:rsid w:val="005251DA"/>
    <w:rsid w:val="005259AA"/>
    <w:rsid w:val="00525E00"/>
    <w:rsid w:val="005520F4"/>
    <w:rsid w:val="00552CB4"/>
    <w:rsid w:val="00563A40"/>
    <w:rsid w:val="00563F41"/>
    <w:rsid w:val="0057053A"/>
    <w:rsid w:val="005D3C7F"/>
    <w:rsid w:val="0062002D"/>
    <w:rsid w:val="00654167"/>
    <w:rsid w:val="006701E8"/>
    <w:rsid w:val="006B7E4E"/>
    <w:rsid w:val="006C1683"/>
    <w:rsid w:val="006F6432"/>
    <w:rsid w:val="007049C6"/>
    <w:rsid w:val="00707BC7"/>
    <w:rsid w:val="00746034"/>
    <w:rsid w:val="0076784F"/>
    <w:rsid w:val="0077237C"/>
    <w:rsid w:val="007A2D4B"/>
    <w:rsid w:val="007C0984"/>
    <w:rsid w:val="007C3726"/>
    <w:rsid w:val="007D66FF"/>
    <w:rsid w:val="007E1E60"/>
    <w:rsid w:val="0081607D"/>
    <w:rsid w:val="00843869"/>
    <w:rsid w:val="00855538"/>
    <w:rsid w:val="00882AFC"/>
    <w:rsid w:val="008B2B1C"/>
    <w:rsid w:val="008D6DB7"/>
    <w:rsid w:val="008F02D9"/>
    <w:rsid w:val="00927047"/>
    <w:rsid w:val="00935DA3"/>
    <w:rsid w:val="00947229"/>
    <w:rsid w:val="0096019F"/>
    <w:rsid w:val="00963862"/>
    <w:rsid w:val="00965083"/>
    <w:rsid w:val="00974BE8"/>
    <w:rsid w:val="00986A03"/>
    <w:rsid w:val="009B7BE7"/>
    <w:rsid w:val="009C0E35"/>
    <w:rsid w:val="009D2C95"/>
    <w:rsid w:val="009E2BC4"/>
    <w:rsid w:val="009E3D11"/>
    <w:rsid w:val="00A323EF"/>
    <w:rsid w:val="00A40996"/>
    <w:rsid w:val="00A54ABC"/>
    <w:rsid w:val="00A926D7"/>
    <w:rsid w:val="00AB1146"/>
    <w:rsid w:val="00AB551A"/>
    <w:rsid w:val="00AC0139"/>
    <w:rsid w:val="00AE06BC"/>
    <w:rsid w:val="00AF7B8C"/>
    <w:rsid w:val="00B17DD1"/>
    <w:rsid w:val="00B24198"/>
    <w:rsid w:val="00B31DE4"/>
    <w:rsid w:val="00B96C5E"/>
    <w:rsid w:val="00BD2571"/>
    <w:rsid w:val="00BF2F61"/>
    <w:rsid w:val="00C00B88"/>
    <w:rsid w:val="00C061BD"/>
    <w:rsid w:val="00C30059"/>
    <w:rsid w:val="00C33D53"/>
    <w:rsid w:val="00C67A31"/>
    <w:rsid w:val="00C87AFC"/>
    <w:rsid w:val="00CE3DC4"/>
    <w:rsid w:val="00D03751"/>
    <w:rsid w:val="00D05B70"/>
    <w:rsid w:val="00D27F08"/>
    <w:rsid w:val="00D4066A"/>
    <w:rsid w:val="00D55FC7"/>
    <w:rsid w:val="00D752CA"/>
    <w:rsid w:val="00D75E7E"/>
    <w:rsid w:val="00D976AF"/>
    <w:rsid w:val="00DA3BC4"/>
    <w:rsid w:val="00DC0C8F"/>
    <w:rsid w:val="00DD745A"/>
    <w:rsid w:val="00DE0366"/>
    <w:rsid w:val="00E166D4"/>
    <w:rsid w:val="00E43563"/>
    <w:rsid w:val="00E651FF"/>
    <w:rsid w:val="00E926C9"/>
    <w:rsid w:val="00EA6E88"/>
    <w:rsid w:val="00EB1B1D"/>
    <w:rsid w:val="00ED48A3"/>
    <w:rsid w:val="00F16B89"/>
    <w:rsid w:val="00F17FFE"/>
    <w:rsid w:val="00F31BBF"/>
    <w:rsid w:val="00F4599D"/>
    <w:rsid w:val="00F8191C"/>
    <w:rsid w:val="00F95A5D"/>
    <w:rsid w:val="00FB0256"/>
    <w:rsid w:val="00FB1ADD"/>
    <w:rsid w:val="00FD5638"/>
    <w:rsid w:val="01700269"/>
    <w:rsid w:val="020C0B1F"/>
    <w:rsid w:val="029E0CDB"/>
    <w:rsid w:val="02C55317"/>
    <w:rsid w:val="03AA451C"/>
    <w:rsid w:val="03DD7766"/>
    <w:rsid w:val="04D416F8"/>
    <w:rsid w:val="04F62134"/>
    <w:rsid w:val="04F668B1"/>
    <w:rsid w:val="050040C8"/>
    <w:rsid w:val="057161FA"/>
    <w:rsid w:val="05CD7DC7"/>
    <w:rsid w:val="05E123B5"/>
    <w:rsid w:val="05F6545C"/>
    <w:rsid w:val="061225F2"/>
    <w:rsid w:val="063057C3"/>
    <w:rsid w:val="064F4ECD"/>
    <w:rsid w:val="067332A7"/>
    <w:rsid w:val="068B04C7"/>
    <w:rsid w:val="068B3A9D"/>
    <w:rsid w:val="068E314F"/>
    <w:rsid w:val="06A042CA"/>
    <w:rsid w:val="06EE69EC"/>
    <w:rsid w:val="074A74BA"/>
    <w:rsid w:val="083A2BF6"/>
    <w:rsid w:val="08950021"/>
    <w:rsid w:val="08CA2A7A"/>
    <w:rsid w:val="08DE0229"/>
    <w:rsid w:val="08FF3F05"/>
    <w:rsid w:val="09095DE2"/>
    <w:rsid w:val="09AD0AEE"/>
    <w:rsid w:val="09F9014E"/>
    <w:rsid w:val="0A094127"/>
    <w:rsid w:val="0A2E5BC4"/>
    <w:rsid w:val="0A8646BC"/>
    <w:rsid w:val="0B146179"/>
    <w:rsid w:val="0BF86FFB"/>
    <w:rsid w:val="0CA54458"/>
    <w:rsid w:val="0D0E4978"/>
    <w:rsid w:val="0D4C5AE1"/>
    <w:rsid w:val="0E722040"/>
    <w:rsid w:val="0EFE79C3"/>
    <w:rsid w:val="0F4A1D24"/>
    <w:rsid w:val="0F540ECA"/>
    <w:rsid w:val="0F5F1A77"/>
    <w:rsid w:val="10CD441E"/>
    <w:rsid w:val="10FF5EF2"/>
    <w:rsid w:val="11090A00"/>
    <w:rsid w:val="11A16C93"/>
    <w:rsid w:val="11C964ED"/>
    <w:rsid w:val="125E4185"/>
    <w:rsid w:val="126E0B4C"/>
    <w:rsid w:val="12893BB1"/>
    <w:rsid w:val="12A74FA9"/>
    <w:rsid w:val="12C309C6"/>
    <w:rsid w:val="13255877"/>
    <w:rsid w:val="1334289A"/>
    <w:rsid w:val="14197409"/>
    <w:rsid w:val="14476C53"/>
    <w:rsid w:val="147258E3"/>
    <w:rsid w:val="147C24A0"/>
    <w:rsid w:val="148F1A40"/>
    <w:rsid w:val="14C93359"/>
    <w:rsid w:val="1526093D"/>
    <w:rsid w:val="15C06FE7"/>
    <w:rsid w:val="1606592F"/>
    <w:rsid w:val="170B51DD"/>
    <w:rsid w:val="171F05FA"/>
    <w:rsid w:val="1774268B"/>
    <w:rsid w:val="180547AC"/>
    <w:rsid w:val="18854A4A"/>
    <w:rsid w:val="18C57232"/>
    <w:rsid w:val="18E44A63"/>
    <w:rsid w:val="18EB43EE"/>
    <w:rsid w:val="18EE2DF4"/>
    <w:rsid w:val="19024CEA"/>
    <w:rsid w:val="198323FE"/>
    <w:rsid w:val="19AF0CB4"/>
    <w:rsid w:val="1A897B60"/>
    <w:rsid w:val="1ADC4B9E"/>
    <w:rsid w:val="1B133691"/>
    <w:rsid w:val="1B254022"/>
    <w:rsid w:val="1BF37974"/>
    <w:rsid w:val="1BF91AF2"/>
    <w:rsid w:val="1C243C3B"/>
    <w:rsid w:val="1C394C24"/>
    <w:rsid w:val="1C3E416F"/>
    <w:rsid w:val="1C876704"/>
    <w:rsid w:val="1CB0381F"/>
    <w:rsid w:val="1D540AAA"/>
    <w:rsid w:val="1D6267C1"/>
    <w:rsid w:val="1D804DF1"/>
    <w:rsid w:val="1D835D76"/>
    <w:rsid w:val="1D8D30B1"/>
    <w:rsid w:val="1DE86D9F"/>
    <w:rsid w:val="1E8253DE"/>
    <w:rsid w:val="1E8D532F"/>
    <w:rsid w:val="1E8E2A3B"/>
    <w:rsid w:val="1EED5987"/>
    <w:rsid w:val="1EEE40CF"/>
    <w:rsid w:val="1F08549E"/>
    <w:rsid w:val="1F814AFE"/>
    <w:rsid w:val="1F9A7C51"/>
    <w:rsid w:val="1FAA257D"/>
    <w:rsid w:val="20AD2315"/>
    <w:rsid w:val="20D265C2"/>
    <w:rsid w:val="21797854"/>
    <w:rsid w:val="21947825"/>
    <w:rsid w:val="219D674C"/>
    <w:rsid w:val="21D4322B"/>
    <w:rsid w:val="21EC383D"/>
    <w:rsid w:val="22CB599E"/>
    <w:rsid w:val="22F47BDA"/>
    <w:rsid w:val="2310416B"/>
    <w:rsid w:val="238B64AC"/>
    <w:rsid w:val="23D156BF"/>
    <w:rsid w:val="242642DB"/>
    <w:rsid w:val="243E5205"/>
    <w:rsid w:val="246D02D3"/>
    <w:rsid w:val="252713C7"/>
    <w:rsid w:val="252B671F"/>
    <w:rsid w:val="25A805A7"/>
    <w:rsid w:val="25AB575C"/>
    <w:rsid w:val="25B53AED"/>
    <w:rsid w:val="25B92CAF"/>
    <w:rsid w:val="2685454D"/>
    <w:rsid w:val="273B136A"/>
    <w:rsid w:val="28156ACF"/>
    <w:rsid w:val="285A17C2"/>
    <w:rsid w:val="28604949"/>
    <w:rsid w:val="290C5F06"/>
    <w:rsid w:val="293605DA"/>
    <w:rsid w:val="2972220D"/>
    <w:rsid w:val="29870F2F"/>
    <w:rsid w:val="29B53CE3"/>
    <w:rsid w:val="2A504EA4"/>
    <w:rsid w:val="2A5F79B8"/>
    <w:rsid w:val="2A63541A"/>
    <w:rsid w:val="2AB60724"/>
    <w:rsid w:val="2B754ED7"/>
    <w:rsid w:val="2BEE3476"/>
    <w:rsid w:val="2C2F340C"/>
    <w:rsid w:val="2C436DF4"/>
    <w:rsid w:val="2CF55DE8"/>
    <w:rsid w:val="2D780F05"/>
    <w:rsid w:val="2D8D3349"/>
    <w:rsid w:val="2D9E2E43"/>
    <w:rsid w:val="2E62592C"/>
    <w:rsid w:val="2EC6261F"/>
    <w:rsid w:val="2F084E13"/>
    <w:rsid w:val="2F123144"/>
    <w:rsid w:val="2F281077"/>
    <w:rsid w:val="2F511B78"/>
    <w:rsid w:val="302A7494"/>
    <w:rsid w:val="3066062B"/>
    <w:rsid w:val="30DD5374"/>
    <w:rsid w:val="314E25D8"/>
    <w:rsid w:val="31B3151A"/>
    <w:rsid w:val="3239289F"/>
    <w:rsid w:val="326C5218"/>
    <w:rsid w:val="328B7EF8"/>
    <w:rsid w:val="32A07E9E"/>
    <w:rsid w:val="33E23D2D"/>
    <w:rsid w:val="341C3C0C"/>
    <w:rsid w:val="34B32C51"/>
    <w:rsid w:val="34F74AD4"/>
    <w:rsid w:val="34FE7A88"/>
    <w:rsid w:val="358D4BD2"/>
    <w:rsid w:val="362A70EA"/>
    <w:rsid w:val="362D035A"/>
    <w:rsid w:val="364056FD"/>
    <w:rsid w:val="36666B08"/>
    <w:rsid w:val="36D45384"/>
    <w:rsid w:val="36D60888"/>
    <w:rsid w:val="387E40BB"/>
    <w:rsid w:val="38A57A12"/>
    <w:rsid w:val="38F73BA3"/>
    <w:rsid w:val="39275587"/>
    <w:rsid w:val="39495C8B"/>
    <w:rsid w:val="399047F2"/>
    <w:rsid w:val="3991662D"/>
    <w:rsid w:val="39D80F42"/>
    <w:rsid w:val="3A321065"/>
    <w:rsid w:val="3A9C0D5B"/>
    <w:rsid w:val="3B090FD8"/>
    <w:rsid w:val="3B8510E4"/>
    <w:rsid w:val="3B871AE8"/>
    <w:rsid w:val="3BA54850"/>
    <w:rsid w:val="3C3C1E5C"/>
    <w:rsid w:val="3CBF2E36"/>
    <w:rsid w:val="3CD1399D"/>
    <w:rsid w:val="3DE52E48"/>
    <w:rsid w:val="3E0F7E7D"/>
    <w:rsid w:val="3E262E30"/>
    <w:rsid w:val="3E494DC9"/>
    <w:rsid w:val="3E800899"/>
    <w:rsid w:val="3EE811C2"/>
    <w:rsid w:val="3F8A0767"/>
    <w:rsid w:val="40202543"/>
    <w:rsid w:val="404D3A3C"/>
    <w:rsid w:val="40C94F5B"/>
    <w:rsid w:val="41A539C9"/>
    <w:rsid w:val="41EB1DA6"/>
    <w:rsid w:val="42097B06"/>
    <w:rsid w:val="42826E44"/>
    <w:rsid w:val="428831C2"/>
    <w:rsid w:val="428E22BD"/>
    <w:rsid w:val="429A2C4C"/>
    <w:rsid w:val="42B34A7B"/>
    <w:rsid w:val="42D823EF"/>
    <w:rsid w:val="444562F3"/>
    <w:rsid w:val="447F2A6D"/>
    <w:rsid w:val="44A377A9"/>
    <w:rsid w:val="44A71268"/>
    <w:rsid w:val="44BC18B9"/>
    <w:rsid w:val="44EA0A3C"/>
    <w:rsid w:val="45464A34"/>
    <w:rsid w:val="45EC4D5F"/>
    <w:rsid w:val="468B50CB"/>
    <w:rsid w:val="46D2374D"/>
    <w:rsid w:val="47234345"/>
    <w:rsid w:val="47A9421E"/>
    <w:rsid w:val="47E3796C"/>
    <w:rsid w:val="480A64BC"/>
    <w:rsid w:val="49406BA4"/>
    <w:rsid w:val="49C61ACA"/>
    <w:rsid w:val="49C7633E"/>
    <w:rsid w:val="4A4970F0"/>
    <w:rsid w:val="4A816415"/>
    <w:rsid w:val="4AF421F8"/>
    <w:rsid w:val="4B397237"/>
    <w:rsid w:val="4B5B77FA"/>
    <w:rsid w:val="4BF830D9"/>
    <w:rsid w:val="4C8F1529"/>
    <w:rsid w:val="4CA36163"/>
    <w:rsid w:val="4CB67EBC"/>
    <w:rsid w:val="4CE06FF2"/>
    <w:rsid w:val="4D5869F3"/>
    <w:rsid w:val="4DC90202"/>
    <w:rsid w:val="4DCF2B28"/>
    <w:rsid w:val="4E003D1A"/>
    <w:rsid w:val="4E896203"/>
    <w:rsid w:val="4EAB4FE1"/>
    <w:rsid w:val="4EC77E90"/>
    <w:rsid w:val="4F760F6C"/>
    <w:rsid w:val="50327120"/>
    <w:rsid w:val="50D55AB6"/>
    <w:rsid w:val="50DD6684"/>
    <w:rsid w:val="50F35BBE"/>
    <w:rsid w:val="51340617"/>
    <w:rsid w:val="518122C6"/>
    <w:rsid w:val="51CE1087"/>
    <w:rsid w:val="52CC116E"/>
    <w:rsid w:val="53020A89"/>
    <w:rsid w:val="533C1008"/>
    <w:rsid w:val="53CC194A"/>
    <w:rsid w:val="54E37454"/>
    <w:rsid w:val="55406512"/>
    <w:rsid w:val="55A45C70"/>
    <w:rsid w:val="55AC446C"/>
    <w:rsid w:val="562A2B2C"/>
    <w:rsid w:val="56385313"/>
    <w:rsid w:val="563C5A53"/>
    <w:rsid w:val="56C00F63"/>
    <w:rsid w:val="57042325"/>
    <w:rsid w:val="5769601D"/>
    <w:rsid w:val="57A665FB"/>
    <w:rsid w:val="57AC40D8"/>
    <w:rsid w:val="58651C7E"/>
    <w:rsid w:val="58FC1EC7"/>
    <w:rsid w:val="599D50E2"/>
    <w:rsid w:val="5B7E4F6E"/>
    <w:rsid w:val="5B952750"/>
    <w:rsid w:val="5BB00D7C"/>
    <w:rsid w:val="5C3B3C2A"/>
    <w:rsid w:val="5C522B03"/>
    <w:rsid w:val="5C806008"/>
    <w:rsid w:val="5CD57859"/>
    <w:rsid w:val="5D1D037D"/>
    <w:rsid w:val="5DFA1681"/>
    <w:rsid w:val="5FDF7EB9"/>
    <w:rsid w:val="605443CC"/>
    <w:rsid w:val="613B2F91"/>
    <w:rsid w:val="62084C72"/>
    <w:rsid w:val="621D3838"/>
    <w:rsid w:val="623E513D"/>
    <w:rsid w:val="62D42B24"/>
    <w:rsid w:val="62E44812"/>
    <w:rsid w:val="630C0C8E"/>
    <w:rsid w:val="63B467E9"/>
    <w:rsid w:val="64D01210"/>
    <w:rsid w:val="6505464C"/>
    <w:rsid w:val="65DF7EC7"/>
    <w:rsid w:val="666C4E98"/>
    <w:rsid w:val="66742EAA"/>
    <w:rsid w:val="66EE416C"/>
    <w:rsid w:val="671F01BE"/>
    <w:rsid w:val="672E7154"/>
    <w:rsid w:val="676818B7"/>
    <w:rsid w:val="68A96F43"/>
    <w:rsid w:val="68C63172"/>
    <w:rsid w:val="68E43A02"/>
    <w:rsid w:val="68FD7E24"/>
    <w:rsid w:val="69390D7F"/>
    <w:rsid w:val="69FB0739"/>
    <w:rsid w:val="6A096D56"/>
    <w:rsid w:val="6A17368D"/>
    <w:rsid w:val="6A722C23"/>
    <w:rsid w:val="6A8739D3"/>
    <w:rsid w:val="6B46058E"/>
    <w:rsid w:val="6B6F5ECF"/>
    <w:rsid w:val="6C303D78"/>
    <w:rsid w:val="6C6C0370"/>
    <w:rsid w:val="6CC1562E"/>
    <w:rsid w:val="6CFB56A1"/>
    <w:rsid w:val="6D1676F2"/>
    <w:rsid w:val="6D4B2B20"/>
    <w:rsid w:val="6D686995"/>
    <w:rsid w:val="6D722BE2"/>
    <w:rsid w:val="6DAD677E"/>
    <w:rsid w:val="6DB860C1"/>
    <w:rsid w:val="6E1E7D37"/>
    <w:rsid w:val="6ECF761A"/>
    <w:rsid w:val="6F7B34F6"/>
    <w:rsid w:val="6FBB6E26"/>
    <w:rsid w:val="701E01A1"/>
    <w:rsid w:val="715716E3"/>
    <w:rsid w:val="721F3BE4"/>
    <w:rsid w:val="725A00AC"/>
    <w:rsid w:val="726860BF"/>
    <w:rsid w:val="726E1E66"/>
    <w:rsid w:val="72B10ABA"/>
    <w:rsid w:val="72CE0D16"/>
    <w:rsid w:val="72D31807"/>
    <w:rsid w:val="732228E1"/>
    <w:rsid w:val="734746E1"/>
    <w:rsid w:val="7391178D"/>
    <w:rsid w:val="74484054"/>
    <w:rsid w:val="7468632D"/>
    <w:rsid w:val="74CC5FAF"/>
    <w:rsid w:val="75B23626"/>
    <w:rsid w:val="75C238C0"/>
    <w:rsid w:val="75E47859"/>
    <w:rsid w:val="765466DC"/>
    <w:rsid w:val="76866E81"/>
    <w:rsid w:val="77280AE0"/>
    <w:rsid w:val="775E078D"/>
    <w:rsid w:val="77782C25"/>
    <w:rsid w:val="7842045C"/>
    <w:rsid w:val="78667397"/>
    <w:rsid w:val="797935C7"/>
    <w:rsid w:val="79F842AA"/>
    <w:rsid w:val="7A3F7E05"/>
    <w:rsid w:val="7A9863B2"/>
    <w:rsid w:val="7B59516B"/>
    <w:rsid w:val="7BED24D2"/>
    <w:rsid w:val="7C2F5D77"/>
    <w:rsid w:val="7CBA3AAE"/>
    <w:rsid w:val="7CE031CA"/>
    <w:rsid w:val="7D1F3B73"/>
    <w:rsid w:val="7D5C4A9C"/>
    <w:rsid w:val="7E2F6E92"/>
    <w:rsid w:val="7E741B85"/>
    <w:rsid w:val="7E973CEE"/>
    <w:rsid w:val="7F13078A"/>
    <w:rsid w:val="7F167190"/>
    <w:rsid w:val="7F922E66"/>
    <w:rsid w:val="7FA377B7"/>
    <w:rsid w:val="7FA7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8"/>
    <o:shapelayout v:ext="edit">
      <o:idmap v:ext="edit" data="1"/>
    </o:shapelayout>
  </w:shapeDefaults>
  <w:decimalSymbol w:val="."/>
  <w:listSeparator w:val=","/>
  <w14:docId w14:val="7AF17A3F"/>
  <w15:docId w15:val="{A46F697A-D9FB-45CB-BB19-19CD38E1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paragraph" w:customStyle="1" w:styleId="41">
    <w:name w:val="样式4"/>
    <w:basedOn w:val="a"/>
    <w:next w:val="a"/>
    <w:qFormat/>
    <w:pPr>
      <w:pBdr>
        <w:top w:val="dotted" w:sz="4" w:space="1" w:color="3F3F3F"/>
        <w:left w:val="dotted" w:sz="4" w:space="4" w:color="3F3F3F"/>
        <w:bottom w:val="dotted" w:sz="4" w:space="1" w:color="3F3F3F"/>
        <w:right w:val="dotted" w:sz="4" w:space="4" w:color="3F3F3F"/>
      </w:pBdr>
    </w:pPr>
    <w:rPr>
      <w:rFonts w:ascii="微软雅黑" w:hAnsi="微软雅黑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paragraph" w:customStyle="1" w:styleId="12">
    <w:name w:val="列表段落1"/>
    <w:basedOn w:val="a"/>
    <w:uiPriority w:val="99"/>
    <w:qFormat/>
    <w:pPr>
      <w:ind w:firstLineChars="200" w:firstLine="420"/>
    </w:pPr>
  </w:style>
  <w:style w:type="paragraph" w:customStyle="1" w:styleId="ac">
    <w:name w:val="答案"/>
    <w:basedOn w:val="a"/>
    <w:link w:val="Char"/>
    <w:qFormat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1F1F1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qFormat/>
    <w:rPr>
      <w:b/>
      <w:bCs/>
      <w:kern w:val="2"/>
      <w:sz w:val="28"/>
      <w:szCs w:val="32"/>
      <w:lang w:val="zh-CN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aa">
    <w:name w:val="标题 字符"/>
    <w:link w:val="a9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Char">
    <w:name w:val="答案 Char"/>
    <w:link w:val="ac"/>
    <w:qFormat/>
    <w:rPr>
      <w:rFonts w:ascii="Courier New" w:hAnsi="Courier New" w:cs="Courier New"/>
      <w:kern w:val="2"/>
      <w:szCs w:val="21"/>
      <w:shd w:val="clear" w:color="auto" w:fill="F1F1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1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0</TotalTime>
  <Pages>3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每日作业卷</dc:title>
  <dc:creator>wangsenfeng</dc:creator>
  <cp:lastModifiedBy>Administrator</cp:lastModifiedBy>
  <cp:revision>2</cp:revision>
  <dcterms:created xsi:type="dcterms:W3CDTF">2017-02-27T09:33:00Z</dcterms:created>
  <dcterms:modified xsi:type="dcterms:W3CDTF">2018-07-17T08:44:00Z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